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AB" w:rsidRPr="00067473" w:rsidRDefault="00DC67AB" w:rsidP="00067473">
      <w:pPr>
        <w:jc w:val="center"/>
        <w:rPr>
          <w:rFonts w:ascii="微软雅黑" w:eastAsia="微软雅黑" w:hAnsi="微软雅黑"/>
          <w:b/>
          <w:sz w:val="36"/>
        </w:rPr>
      </w:pPr>
      <w:bookmarkStart w:id="0" w:name="header-n0"/>
      <w:r w:rsidRPr="00067473">
        <w:rPr>
          <w:rFonts w:ascii="微软雅黑" w:eastAsia="微软雅黑" w:hAnsi="微软雅黑" w:hint="eastAsia"/>
          <w:b/>
          <w:sz w:val="36"/>
        </w:rPr>
        <w:t>函数式编程</w:t>
      </w:r>
    </w:p>
    <w:p w:rsidR="00DC67AB" w:rsidRDefault="00DC67AB" w:rsidP="00067473">
      <w:pPr>
        <w:pStyle w:val="1"/>
      </w:pPr>
      <w:r w:rsidRPr="00DC67AB">
        <w:t>知识回顾</w:t>
      </w:r>
      <w:bookmarkEnd w:id="0"/>
    </w:p>
    <w:p w:rsidR="00EB0983" w:rsidRPr="00EB0983" w:rsidRDefault="00EB0983" w:rsidP="00067473">
      <w:pPr>
        <w:pStyle w:val="2"/>
      </w:pPr>
      <w:r w:rsidRPr="00EB0983">
        <w:t>IDEA的项目结构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B0983" w:rsidRPr="00DE4D94" w:rsidTr="00067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B0983" w:rsidRPr="00DE4D94" w:rsidRDefault="00EB0983" w:rsidP="00067473">
            <w:pPr>
              <w:pStyle w:val="11"/>
            </w:pPr>
            <w:r w:rsidRPr="00DE4D94">
              <w:t>目录结构</w:t>
            </w:r>
          </w:p>
        </w:tc>
        <w:tc>
          <w:tcPr>
            <w:tcW w:w="8334" w:type="dxa"/>
          </w:tcPr>
          <w:p w:rsidR="00EB0983" w:rsidRPr="00DE4D94" w:rsidRDefault="00EB0983" w:rsidP="00067473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4D94">
              <w:t>说明</w:t>
            </w:r>
          </w:p>
        </w:tc>
      </w:tr>
      <w:tr w:rsidR="00EB0983" w:rsidRPr="00DE4D94" w:rsidTr="0006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B0983" w:rsidRPr="00DE4D94" w:rsidRDefault="00EB0983" w:rsidP="00067473">
            <w:pPr>
              <w:pStyle w:val="11"/>
            </w:pPr>
            <w:r w:rsidRPr="00DE4D94">
              <w:t>out</w:t>
            </w:r>
          </w:p>
        </w:tc>
        <w:tc>
          <w:tcPr>
            <w:tcW w:w="8334" w:type="dxa"/>
          </w:tcPr>
          <w:p w:rsidR="00EB0983" w:rsidRPr="00DE4D94" w:rsidRDefault="00722F4D" w:rsidP="00067473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字节码文件，编译以后的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t>文件</w:t>
            </w:r>
          </w:p>
        </w:tc>
      </w:tr>
      <w:tr w:rsidR="00EB0983" w:rsidRPr="00DE4D94" w:rsidTr="0006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B0983" w:rsidRPr="00DE4D94" w:rsidRDefault="00EB0983" w:rsidP="00067473">
            <w:pPr>
              <w:pStyle w:val="11"/>
            </w:pPr>
            <w:r w:rsidRPr="00DE4D94">
              <w:t>src</w:t>
            </w:r>
          </w:p>
        </w:tc>
        <w:tc>
          <w:tcPr>
            <w:tcW w:w="8334" w:type="dxa"/>
          </w:tcPr>
          <w:p w:rsidR="00EB0983" w:rsidRPr="00DE4D94" w:rsidRDefault="00722F4D" w:rsidP="00067473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我们写的源代码</w:t>
            </w:r>
          </w:p>
        </w:tc>
      </w:tr>
    </w:tbl>
    <w:p w:rsidR="00EB0983" w:rsidRDefault="00EB0983" w:rsidP="00067473">
      <w:pPr>
        <w:pStyle w:val="2"/>
      </w:pPr>
      <w:bookmarkStart w:id="1" w:name="header-n308"/>
      <w:r w:rsidRPr="00010FC6">
        <w:t>IDEA常用快捷键</w:t>
      </w:r>
      <w:bookmarkEnd w:id="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EB0983" w:rsidRPr="00F630AB" w:rsidTr="0016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F630AB" w:rsidRDefault="00EB0983" w:rsidP="00067473">
            <w:r>
              <w:rPr>
                <w:rFonts w:hint="eastAsia"/>
              </w:rPr>
              <w:t>快捷键</w:t>
            </w:r>
          </w:p>
        </w:tc>
        <w:tc>
          <w:tcPr>
            <w:tcW w:w="8618" w:type="dxa"/>
          </w:tcPr>
          <w:p w:rsidR="00EB0983" w:rsidRPr="00F630AB" w:rsidRDefault="00EB0983" w:rsidP="0006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0AB">
              <w:rPr>
                <w:rFonts w:hint="eastAsia"/>
              </w:rPr>
              <w:t>功能</w:t>
            </w:r>
          </w:p>
        </w:tc>
      </w:tr>
      <w:tr w:rsidR="00EB0983" w:rsidRPr="00B602B5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B602B5" w:rsidRDefault="00EB0983" w:rsidP="00067473">
            <w:r w:rsidRPr="00B602B5">
              <w:t>Ctrl+Y</w:t>
            </w:r>
          </w:p>
        </w:tc>
        <w:tc>
          <w:tcPr>
            <w:tcW w:w="8618" w:type="dxa"/>
          </w:tcPr>
          <w:p w:rsidR="00EB0983" w:rsidRPr="00B602B5" w:rsidRDefault="00722F4D" w:rsidP="0006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删除一行</w:t>
            </w:r>
          </w:p>
        </w:tc>
      </w:tr>
      <w:tr w:rsidR="00EB0983" w:rsidRPr="00B602B5" w:rsidTr="0016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B602B5" w:rsidRDefault="00EB0983" w:rsidP="00067473">
            <w:r w:rsidRPr="00B602B5">
              <w:t>Ctrl+D</w:t>
            </w:r>
          </w:p>
        </w:tc>
        <w:tc>
          <w:tcPr>
            <w:tcW w:w="8618" w:type="dxa"/>
          </w:tcPr>
          <w:p w:rsidR="00EB0983" w:rsidRPr="00B602B5" w:rsidRDefault="00722F4D" w:rsidP="0006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复制一行</w:t>
            </w:r>
          </w:p>
        </w:tc>
      </w:tr>
      <w:tr w:rsidR="00EB0983" w:rsidRPr="00B602B5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B602B5" w:rsidRDefault="00EB0983" w:rsidP="00067473">
            <w:r w:rsidRPr="00B602B5">
              <w:t>Ctrl+Alt+L</w:t>
            </w:r>
          </w:p>
        </w:tc>
        <w:tc>
          <w:tcPr>
            <w:tcW w:w="8618" w:type="dxa"/>
          </w:tcPr>
          <w:p w:rsidR="00EB0983" w:rsidRPr="00B602B5" w:rsidRDefault="00722F4D" w:rsidP="0006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格式化代码</w:t>
            </w:r>
          </w:p>
        </w:tc>
      </w:tr>
      <w:tr w:rsidR="00EB0983" w:rsidRPr="00B602B5" w:rsidTr="0016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B602B5" w:rsidRDefault="00EB0983" w:rsidP="00067473">
            <w:r w:rsidRPr="00B602B5">
              <w:t>Alt+Enter</w:t>
            </w:r>
          </w:p>
        </w:tc>
        <w:tc>
          <w:tcPr>
            <w:tcW w:w="8618" w:type="dxa"/>
          </w:tcPr>
          <w:p w:rsidR="00EB0983" w:rsidRPr="00B602B5" w:rsidRDefault="00722F4D" w:rsidP="0006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代码建议，修复代码</w:t>
            </w:r>
          </w:p>
        </w:tc>
      </w:tr>
      <w:tr w:rsidR="00EB0983" w:rsidRPr="00B602B5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B602B5" w:rsidRDefault="00EB0983" w:rsidP="00067473">
            <w:r w:rsidRPr="00B602B5">
              <w:t>Ctrl+/</w:t>
            </w:r>
          </w:p>
        </w:tc>
        <w:tc>
          <w:tcPr>
            <w:tcW w:w="8618" w:type="dxa"/>
          </w:tcPr>
          <w:p w:rsidR="00EB0983" w:rsidRPr="00B602B5" w:rsidRDefault="00722F4D" w:rsidP="0006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单行注释</w:t>
            </w:r>
          </w:p>
        </w:tc>
      </w:tr>
      <w:tr w:rsidR="00EB0983" w:rsidRPr="00B602B5" w:rsidTr="0016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B602B5" w:rsidRDefault="00EB0983" w:rsidP="00067473">
            <w:r w:rsidRPr="00B602B5">
              <w:t>Ctrl+Shift+/</w:t>
            </w:r>
          </w:p>
        </w:tc>
        <w:tc>
          <w:tcPr>
            <w:tcW w:w="8618" w:type="dxa"/>
          </w:tcPr>
          <w:p w:rsidR="00EB0983" w:rsidRPr="00B602B5" w:rsidRDefault="00722F4D" w:rsidP="0006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多行注释</w:t>
            </w:r>
          </w:p>
        </w:tc>
      </w:tr>
      <w:tr w:rsidR="00EB0983" w:rsidRPr="00B602B5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B602B5" w:rsidRDefault="00EB0983" w:rsidP="00067473">
            <w:r>
              <w:rPr>
                <w:rFonts w:hint="eastAsia"/>
              </w:rPr>
              <w:t>Ctrl+Spac</w:t>
            </w:r>
            <w:r>
              <w:t>e</w:t>
            </w:r>
          </w:p>
        </w:tc>
        <w:tc>
          <w:tcPr>
            <w:tcW w:w="8618" w:type="dxa"/>
          </w:tcPr>
          <w:p w:rsidR="00EB0983" w:rsidRPr="00B602B5" w:rsidRDefault="00722F4D" w:rsidP="0006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自动完成</w:t>
            </w:r>
          </w:p>
        </w:tc>
      </w:tr>
      <w:tr w:rsidR="00EB0983" w:rsidRPr="00B602B5" w:rsidTr="0016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B602B5" w:rsidRDefault="00EB0983" w:rsidP="00067473">
            <w:r w:rsidRPr="00B602B5">
              <w:t>Alt+Ins</w:t>
            </w:r>
          </w:p>
        </w:tc>
        <w:tc>
          <w:tcPr>
            <w:tcW w:w="8618" w:type="dxa"/>
          </w:tcPr>
          <w:p w:rsidR="00EB0983" w:rsidRPr="00B602B5" w:rsidRDefault="00722F4D" w:rsidP="0006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产生</w:t>
            </w:r>
            <w:r>
              <w:rPr>
                <w:rFonts w:hint="eastAsia"/>
              </w:rPr>
              <w:t>getter/setter</w:t>
            </w:r>
            <w:r>
              <w:rPr>
                <w:rFonts w:hint="eastAsia"/>
              </w:rPr>
              <w:t>方法</w:t>
            </w:r>
          </w:p>
        </w:tc>
      </w:tr>
      <w:tr w:rsidR="00EB0983" w:rsidRPr="00B602B5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83" w:rsidRPr="00B602B5" w:rsidRDefault="00EB0983" w:rsidP="00067473">
            <w:r w:rsidRPr="00B602B5">
              <w:t>Ctrl + J</w:t>
            </w:r>
          </w:p>
        </w:tc>
        <w:tc>
          <w:tcPr>
            <w:tcW w:w="8618" w:type="dxa"/>
          </w:tcPr>
          <w:p w:rsidR="00EB0983" w:rsidRPr="00B602B5" w:rsidRDefault="00722F4D" w:rsidP="0006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使用代码模块</w:t>
            </w:r>
          </w:p>
        </w:tc>
      </w:tr>
    </w:tbl>
    <w:p w:rsidR="00506564" w:rsidRDefault="00506564" w:rsidP="00067473">
      <w:pPr>
        <w:pStyle w:val="2"/>
      </w:pPr>
      <w:r w:rsidRPr="00A41840">
        <w:t>java.lang.</w:t>
      </w:r>
      <w:r w:rsidRPr="00A41840">
        <w:rPr>
          <w:rFonts w:hint="eastAsia"/>
        </w:rPr>
        <w:t>Comparable接口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506564" w:rsidRPr="00783459" w:rsidTr="0016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06564" w:rsidRPr="00783459" w:rsidRDefault="00506564" w:rsidP="00067473">
            <w:r w:rsidRPr="00783459">
              <w:rPr>
                <w:rFonts w:hint="eastAsia"/>
              </w:rPr>
              <w:t>Comparable</w:t>
            </w:r>
            <w:r w:rsidRPr="00783459">
              <w:rPr>
                <w:rFonts w:hint="eastAsia"/>
              </w:rPr>
              <w:t>接口中的方法</w:t>
            </w:r>
          </w:p>
        </w:tc>
        <w:tc>
          <w:tcPr>
            <w:tcW w:w="7626" w:type="dxa"/>
          </w:tcPr>
          <w:p w:rsidR="00506564" w:rsidRPr="00783459" w:rsidRDefault="00506564" w:rsidP="0006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3459">
              <w:rPr>
                <w:rFonts w:hint="eastAsia"/>
              </w:rPr>
              <w:t>说明</w:t>
            </w:r>
          </w:p>
        </w:tc>
      </w:tr>
      <w:tr w:rsidR="00506564" w:rsidRPr="00783459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06564" w:rsidRPr="00783459" w:rsidRDefault="00506564" w:rsidP="00067473">
            <w:r w:rsidRPr="00783459">
              <w:t>int compareTo(T o)</w:t>
            </w:r>
          </w:p>
        </w:tc>
        <w:tc>
          <w:tcPr>
            <w:tcW w:w="7626" w:type="dxa"/>
          </w:tcPr>
          <w:p w:rsidR="00506564" w:rsidRDefault="00DF1059" w:rsidP="0006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比较当前对象和传入的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对象的大小</w:t>
            </w:r>
          </w:p>
          <w:p w:rsidR="00DF1059" w:rsidRDefault="00DF1059" w:rsidP="0006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正整数：表示当前元素大于另一个元素</w:t>
            </w:r>
          </w:p>
          <w:p w:rsidR="00DF1059" w:rsidRDefault="00DF1059" w:rsidP="0006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：相等</w:t>
            </w:r>
          </w:p>
          <w:p w:rsidR="00DF1059" w:rsidRPr="00783459" w:rsidRDefault="00DF1059" w:rsidP="0006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负整数：当前元素小于另一元素</w:t>
            </w:r>
          </w:p>
        </w:tc>
      </w:tr>
    </w:tbl>
    <w:p w:rsidR="00274555" w:rsidRDefault="00274555" w:rsidP="00067473">
      <w:pPr>
        <w:pStyle w:val="2"/>
      </w:pPr>
      <w:r>
        <w:t>java.util.</w:t>
      </w:r>
      <w:r>
        <w:rPr>
          <w:rFonts w:hint="eastAsia"/>
        </w:rPr>
        <w:t>Comparator接口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274555" w:rsidTr="0016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4555" w:rsidRDefault="00274555" w:rsidP="00067473">
            <w:r>
              <w:rPr>
                <w:rFonts w:hint="eastAsia"/>
              </w:rPr>
              <w:t>Comparator</w:t>
            </w:r>
            <w:r>
              <w:t>接口中的方法</w:t>
            </w:r>
          </w:p>
        </w:tc>
        <w:tc>
          <w:tcPr>
            <w:tcW w:w="7626" w:type="dxa"/>
          </w:tcPr>
          <w:p w:rsidR="00274555" w:rsidRDefault="00274555" w:rsidP="0006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4555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4555" w:rsidRDefault="00274555" w:rsidP="00067473">
            <w:r w:rsidRPr="00984418">
              <w:t xml:space="preserve">int compare(T o1, T o2)  </w:t>
            </w:r>
          </w:p>
        </w:tc>
        <w:tc>
          <w:tcPr>
            <w:tcW w:w="7626" w:type="dxa"/>
          </w:tcPr>
          <w:p w:rsidR="00DF1059" w:rsidRPr="00DF1059" w:rsidRDefault="00DF1059" w:rsidP="00DF1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比较</w:t>
            </w:r>
            <w:r>
              <w:rPr>
                <w:rFonts w:hint="eastAsia"/>
              </w:rPr>
              <w:t>o1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o2</w:t>
            </w:r>
            <w:r>
              <w:rPr>
                <w:rFonts w:hint="eastAsia"/>
              </w:rPr>
              <w:t>大小</w:t>
            </w:r>
            <w:r>
              <w:br/>
            </w:r>
            <w:r>
              <w:t>正整数：表示</w:t>
            </w:r>
            <w:r>
              <w:rPr>
                <w:rFonts w:hint="eastAsia"/>
              </w:rPr>
              <w:t>o</w:t>
            </w:r>
            <w:r>
              <w:t>1</w:t>
            </w:r>
            <w:r>
              <w:t>大于</w:t>
            </w:r>
            <w:r>
              <w:rPr>
                <w:rFonts w:hint="eastAsia"/>
              </w:rPr>
              <w:t>o2</w:t>
            </w:r>
          </w:p>
          <w:p w:rsidR="00DF1059" w:rsidRDefault="00DF1059" w:rsidP="00DF1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：相等</w:t>
            </w:r>
          </w:p>
          <w:p w:rsidR="00274555" w:rsidRDefault="00DF1059" w:rsidP="00DF1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负整数：</w:t>
            </w:r>
            <w:r>
              <w:rPr>
                <w:rFonts w:hint="eastAsia"/>
              </w:rPr>
              <w:t>o</w:t>
            </w:r>
            <w:r>
              <w:t>1</w:t>
            </w:r>
            <w:r>
              <w:t>小于</w:t>
            </w:r>
            <w:r>
              <w:t>o2</w:t>
            </w:r>
          </w:p>
        </w:tc>
      </w:tr>
    </w:tbl>
    <w:p w:rsidR="00DC67AB" w:rsidRDefault="00DC67AB" w:rsidP="00067473"/>
    <w:p w:rsidR="00D64836" w:rsidRDefault="00D64836" w:rsidP="00067473">
      <w:pPr>
        <w:pStyle w:val="2"/>
      </w:pPr>
      <w:r>
        <w:t>Lambda</w:t>
      </w:r>
      <w:r w:rsidRPr="00010FC6">
        <w:t>格式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836" w:rsidTr="0016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64836" w:rsidRPr="00185B01" w:rsidRDefault="00D64836" w:rsidP="00067473">
            <w:r w:rsidRPr="00185B01">
              <w:t>Lambda</w:t>
            </w:r>
            <w:r w:rsidRPr="00185B01">
              <w:t>表达式的标准格式为</w:t>
            </w:r>
          </w:p>
        </w:tc>
      </w:tr>
      <w:tr w:rsidR="00D64836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64836" w:rsidRPr="00185B01" w:rsidRDefault="00B1667C" w:rsidP="0006747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参数列表</w:t>
            </w:r>
            <w:r>
              <w:rPr>
                <w:rFonts w:hint="eastAsia"/>
              </w:rPr>
              <w:t>)-&gt;{</w:t>
            </w:r>
            <w:r>
              <w:rPr>
                <w:rFonts w:hint="eastAsia"/>
              </w:rPr>
              <w:t>方法体</w:t>
            </w:r>
            <w:r>
              <w:rPr>
                <w:rFonts w:hint="eastAsia"/>
              </w:rPr>
              <w:t>}</w:t>
            </w:r>
          </w:p>
        </w:tc>
      </w:tr>
    </w:tbl>
    <w:p w:rsidR="00D64836" w:rsidRDefault="00D64836" w:rsidP="00067473">
      <w:pPr>
        <w:pStyle w:val="11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836" w:rsidTr="0016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64836" w:rsidRDefault="00D64836" w:rsidP="00067473">
            <w:r>
              <w:rPr>
                <w:rFonts w:hint="eastAsia"/>
              </w:rPr>
              <w:t>La</w:t>
            </w:r>
            <w:r>
              <w:t>mbda</w:t>
            </w:r>
            <w:r>
              <w:t>表达式的三个组成部分：</w:t>
            </w:r>
          </w:p>
        </w:tc>
      </w:tr>
      <w:tr w:rsidR="00D64836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64836" w:rsidRDefault="00B1667C" w:rsidP="00F12295">
            <w:pPr>
              <w:pStyle w:val="10"/>
              <w:numPr>
                <w:ilvl w:val="0"/>
                <w:numId w:val="0"/>
              </w:numPr>
              <w:ind w:left="6"/>
            </w:pPr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方法参数</w:t>
            </w:r>
          </w:p>
        </w:tc>
      </w:tr>
      <w:tr w:rsidR="00D64836" w:rsidTr="0016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64836" w:rsidRPr="00010FC6" w:rsidRDefault="00B1667C" w:rsidP="00F12295">
            <w:pPr>
              <w:pStyle w:val="10"/>
              <w:numPr>
                <w:ilvl w:val="0"/>
                <w:numId w:val="0"/>
              </w:numPr>
              <w:ind w:left="6"/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固定写法</w:t>
            </w:r>
          </w:p>
        </w:tc>
      </w:tr>
      <w:tr w:rsidR="00D64836" w:rsidTr="0016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D64836" w:rsidRPr="00010FC6" w:rsidRDefault="00B1667C" w:rsidP="00F12295">
            <w:pPr>
              <w:pStyle w:val="10"/>
              <w:numPr>
                <w:ilvl w:val="0"/>
                <w:numId w:val="0"/>
              </w:numPr>
              <w:ind w:left="6"/>
            </w:pP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方法体</w:t>
            </w:r>
          </w:p>
        </w:tc>
      </w:tr>
    </w:tbl>
    <w:p w:rsidR="00D64836" w:rsidRDefault="00D64836" w:rsidP="00067473">
      <w:pPr>
        <w:pStyle w:val="11"/>
      </w:pPr>
    </w:p>
    <w:p w:rsidR="00D64836" w:rsidRDefault="00FD33C3" w:rsidP="00067473">
      <w:pPr>
        <w:pStyle w:val="2"/>
      </w:pPr>
      <w:bookmarkStart w:id="2" w:name="header-n616"/>
      <w:r>
        <w:t>Lambda</w:t>
      </w:r>
      <w:r w:rsidRPr="00010FC6">
        <w:t>的使用前提</w:t>
      </w:r>
      <w:bookmarkEnd w:id="2"/>
    </w:p>
    <w:p w:rsidR="00FD33C3" w:rsidRDefault="00B1667C" w:rsidP="00067473">
      <w:pPr>
        <w:rPr>
          <w:lang w:eastAsia="en-US"/>
        </w:rPr>
      </w:pPr>
      <w:r>
        <w:rPr>
          <w:lang w:eastAsia="en-US"/>
        </w:rPr>
        <w:t>接口中只有一个抽象方法</w:t>
      </w:r>
    </w:p>
    <w:p w:rsidR="00FD33C3" w:rsidRDefault="00FD33C3" w:rsidP="00067473">
      <w:pPr>
        <w:pStyle w:val="2"/>
      </w:pPr>
      <w:bookmarkStart w:id="3" w:name="header-n612"/>
      <w:r>
        <w:t>Lambda</w:t>
      </w:r>
      <w:r w:rsidRPr="00010FC6">
        <w:t>省略格式</w:t>
      </w:r>
      <w:bookmarkEnd w:id="3"/>
    </w:p>
    <w:p w:rsidR="00FD33C3" w:rsidRDefault="00B1667C" w:rsidP="00C419AA">
      <w:pPr>
        <w:pStyle w:val="a0"/>
        <w:numPr>
          <w:ilvl w:val="0"/>
          <w:numId w:val="7"/>
        </w:numPr>
      </w:pPr>
      <w:r>
        <w:t>参数的类型可以省略</w:t>
      </w:r>
    </w:p>
    <w:p w:rsidR="00FD33C3" w:rsidRDefault="00B1667C" w:rsidP="00C419AA">
      <w:pPr>
        <w:pStyle w:val="a0"/>
        <w:numPr>
          <w:ilvl w:val="0"/>
          <w:numId w:val="7"/>
        </w:numPr>
      </w:pPr>
      <w:r>
        <w:t>如果方法体只有一条语句，可以省略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>{}</w:t>
      </w:r>
      <w:r>
        <w:rPr>
          <w:rFonts w:hint="eastAsia"/>
        </w:rPr>
        <w:t>，分号</w:t>
      </w:r>
    </w:p>
    <w:p w:rsidR="00FD33C3" w:rsidRDefault="00B1667C" w:rsidP="00C419AA">
      <w:pPr>
        <w:pStyle w:val="a0"/>
        <w:numPr>
          <w:ilvl w:val="0"/>
          <w:numId w:val="7"/>
        </w:numPr>
      </w:pPr>
      <w:r>
        <w:t>如果参数只有一个，可以省略小括号</w:t>
      </w:r>
    </w:p>
    <w:p w:rsidR="00496F2E" w:rsidRPr="00812F82" w:rsidRDefault="00496F2E" w:rsidP="00067473">
      <w:pPr>
        <w:pStyle w:val="2"/>
      </w:pPr>
      <w:r>
        <w:t>遍历的语法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496F2E" w:rsidTr="0016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96F2E" w:rsidRDefault="00496F2E" w:rsidP="00067473">
            <w:pPr>
              <w:pStyle w:val="11"/>
            </w:pPr>
            <w:r w:rsidRPr="00812F82">
              <w:t>java.lang.Iterable</w:t>
            </w:r>
            <w:r>
              <w:t>接口中的方法</w:t>
            </w:r>
          </w:p>
        </w:tc>
        <w:tc>
          <w:tcPr>
            <w:tcW w:w="7200" w:type="dxa"/>
          </w:tcPr>
          <w:p w:rsidR="00496F2E" w:rsidRDefault="00496F2E" w:rsidP="00067473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96F2E" w:rsidRPr="00812F82" w:rsidTr="0049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96F2E" w:rsidRPr="00FB6DA4" w:rsidRDefault="00F86100" w:rsidP="00067473">
            <w:pPr>
              <w:pStyle w:val="11"/>
            </w:pPr>
            <w:r>
              <w:rPr>
                <w:rFonts w:hint="eastAsia"/>
              </w:rPr>
              <w:t>forEach(Consumer c)</w:t>
            </w:r>
          </w:p>
        </w:tc>
        <w:tc>
          <w:tcPr>
            <w:tcW w:w="7200" w:type="dxa"/>
          </w:tcPr>
          <w:p w:rsidR="00496F2E" w:rsidRPr="00812F82" w:rsidRDefault="00F86100" w:rsidP="00067473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遍历集合</w:t>
            </w:r>
          </w:p>
        </w:tc>
      </w:tr>
    </w:tbl>
    <w:p w:rsidR="00496F2E" w:rsidRDefault="00496F2E" w:rsidP="00067473">
      <w:pPr>
        <w:pStyle w:val="11"/>
      </w:pPr>
      <w:r>
        <w:tab/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496F2E" w:rsidTr="0016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96F2E" w:rsidRDefault="00496F2E" w:rsidP="00067473">
            <w:pPr>
              <w:pStyle w:val="11"/>
            </w:pPr>
            <w:r>
              <w:rPr>
                <w:rFonts w:hint="eastAsia"/>
              </w:rPr>
              <w:t>java</w:t>
            </w:r>
            <w:r>
              <w:t>.util.Map</w:t>
            </w:r>
            <w:r>
              <w:t>接口中的方法</w:t>
            </w:r>
          </w:p>
        </w:tc>
        <w:tc>
          <w:tcPr>
            <w:tcW w:w="7342" w:type="dxa"/>
          </w:tcPr>
          <w:p w:rsidR="00496F2E" w:rsidRDefault="00496F2E" w:rsidP="00067473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96F2E" w:rsidTr="0049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96F2E" w:rsidRPr="00FB6DA4" w:rsidRDefault="00F86100" w:rsidP="00067473">
            <w:pPr>
              <w:pStyle w:val="11"/>
            </w:pPr>
            <w:r>
              <w:rPr>
                <w:rFonts w:hint="eastAsia"/>
              </w:rPr>
              <w:t>forEach(BiCosumer b)</w:t>
            </w:r>
          </w:p>
        </w:tc>
        <w:tc>
          <w:tcPr>
            <w:tcW w:w="7342" w:type="dxa"/>
          </w:tcPr>
          <w:p w:rsidR="00496F2E" w:rsidRDefault="00F86100" w:rsidP="00067473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遍历集合</w:t>
            </w:r>
          </w:p>
        </w:tc>
      </w:tr>
    </w:tbl>
    <w:p w:rsidR="00496F2E" w:rsidRDefault="00496F2E" w:rsidP="00067473">
      <w:pPr>
        <w:pStyle w:val="11"/>
      </w:pPr>
    </w:p>
    <w:p w:rsidR="00DC67AB" w:rsidRPr="00DC67AB" w:rsidRDefault="00DC67AB" w:rsidP="00822CA2">
      <w:pPr>
        <w:pStyle w:val="a"/>
      </w:pPr>
      <w:bookmarkStart w:id="4" w:name="header-n40"/>
      <w:r w:rsidRPr="00DC67AB">
        <w:t>教学目标</w:t>
      </w:r>
      <w:bookmarkEnd w:id="4"/>
    </w:p>
    <w:p w:rsidR="00DC67AB" w:rsidRPr="00DC67AB" w:rsidRDefault="00DC67AB" w:rsidP="00C419AA">
      <w:pPr>
        <w:pStyle w:val="a0"/>
        <w:numPr>
          <w:ilvl w:val="0"/>
          <w:numId w:val="8"/>
        </w:numPr>
      </w:pPr>
      <w:r w:rsidRPr="00DC67AB">
        <w:t>能够理解</w:t>
      </w:r>
      <w:r w:rsidR="004C6EFE">
        <w:t>Lambda</w:t>
      </w:r>
      <w:r w:rsidRPr="00DC67AB">
        <w:t>延迟执行的特点</w:t>
      </w:r>
    </w:p>
    <w:p w:rsidR="00DC67AB" w:rsidRPr="00DC67AB" w:rsidRDefault="00DC67AB" w:rsidP="00C419AA">
      <w:pPr>
        <w:pStyle w:val="a0"/>
        <w:numPr>
          <w:ilvl w:val="0"/>
          <w:numId w:val="8"/>
        </w:numPr>
      </w:pPr>
      <w:r w:rsidRPr="00DC67AB">
        <w:t>能够使用</w:t>
      </w:r>
      <w:r w:rsidR="004C6EFE">
        <w:t>Lambda</w:t>
      </w:r>
      <w:r w:rsidRPr="00DC67AB">
        <w:t>作为方法的参数</w:t>
      </w:r>
    </w:p>
    <w:p w:rsidR="00DC67AB" w:rsidRPr="00DC67AB" w:rsidRDefault="00DC67AB" w:rsidP="00C419AA">
      <w:pPr>
        <w:pStyle w:val="a0"/>
        <w:numPr>
          <w:ilvl w:val="0"/>
          <w:numId w:val="8"/>
        </w:numPr>
      </w:pPr>
      <w:r w:rsidRPr="00DC67AB">
        <w:t>能够使用</w:t>
      </w:r>
      <w:r w:rsidR="004C6EFE">
        <w:t>Lambda</w:t>
      </w:r>
      <w:r w:rsidRPr="00DC67AB">
        <w:t>作为方法的返回值</w:t>
      </w:r>
    </w:p>
    <w:p w:rsidR="00DC67AB" w:rsidRPr="00FF7ABC" w:rsidRDefault="00DC67AB" w:rsidP="00C419AA">
      <w:pPr>
        <w:pStyle w:val="a0"/>
        <w:numPr>
          <w:ilvl w:val="0"/>
          <w:numId w:val="8"/>
        </w:numPr>
        <w:rPr>
          <w:color w:val="FF0000"/>
        </w:rPr>
      </w:pPr>
      <w:r w:rsidRPr="00FF7ABC">
        <w:rPr>
          <w:color w:val="FF0000"/>
        </w:rPr>
        <w:t>能够定义函数式接口</w:t>
      </w:r>
    </w:p>
    <w:p w:rsidR="00DC67AB" w:rsidRPr="00FF7ABC" w:rsidRDefault="00DC67AB" w:rsidP="00C419AA">
      <w:pPr>
        <w:pStyle w:val="a0"/>
        <w:numPr>
          <w:ilvl w:val="0"/>
          <w:numId w:val="8"/>
        </w:numPr>
        <w:rPr>
          <w:color w:val="FF0000"/>
        </w:rPr>
      </w:pPr>
      <w:r w:rsidRPr="00FF7ABC">
        <w:rPr>
          <w:color w:val="FF0000"/>
        </w:rPr>
        <w:t>能够使用</w:t>
      </w:r>
      <w:r w:rsidRPr="00FF7ABC">
        <w:rPr>
          <w:color w:val="FF0000"/>
        </w:rPr>
        <w:t>@FunctionalInterface</w:t>
      </w:r>
      <w:r w:rsidRPr="00FF7ABC">
        <w:rPr>
          <w:color w:val="FF0000"/>
        </w:rPr>
        <w:t>注解</w:t>
      </w:r>
    </w:p>
    <w:p w:rsidR="00DC67AB" w:rsidRPr="00DC67AB" w:rsidRDefault="00DC67AB" w:rsidP="00C419AA">
      <w:pPr>
        <w:pStyle w:val="a0"/>
        <w:numPr>
          <w:ilvl w:val="0"/>
          <w:numId w:val="8"/>
        </w:numPr>
      </w:pPr>
      <w:r w:rsidRPr="00DC67AB">
        <w:t>能够使用</w:t>
      </w:r>
      <w:r w:rsidRPr="00DC67AB">
        <w:t>Supplier</w:t>
      </w:r>
      <w:r w:rsidRPr="00DC67AB">
        <w:t>函数式接口</w:t>
      </w:r>
    </w:p>
    <w:p w:rsidR="00DC67AB" w:rsidRPr="00DC67AB" w:rsidRDefault="00DC67AB" w:rsidP="00C419AA">
      <w:pPr>
        <w:pStyle w:val="a0"/>
        <w:numPr>
          <w:ilvl w:val="0"/>
          <w:numId w:val="8"/>
        </w:numPr>
      </w:pPr>
      <w:r w:rsidRPr="00DC67AB">
        <w:t>能够使用</w:t>
      </w:r>
      <w:r w:rsidRPr="00DC67AB">
        <w:t>Consumer</w:t>
      </w:r>
      <w:r w:rsidRPr="00DC67AB">
        <w:t>函数式接口</w:t>
      </w:r>
    </w:p>
    <w:p w:rsidR="00DC67AB" w:rsidRPr="00DC67AB" w:rsidRDefault="00DC67AB" w:rsidP="00C419AA">
      <w:pPr>
        <w:pStyle w:val="a0"/>
        <w:numPr>
          <w:ilvl w:val="0"/>
          <w:numId w:val="8"/>
        </w:numPr>
      </w:pPr>
      <w:r w:rsidRPr="00DC67AB">
        <w:t>能够使用</w:t>
      </w:r>
      <w:r w:rsidRPr="00DC67AB">
        <w:t>Function</w:t>
      </w:r>
      <w:r w:rsidRPr="00DC67AB">
        <w:t>函数式接口</w:t>
      </w:r>
    </w:p>
    <w:p w:rsidR="00DC67AB" w:rsidRPr="00DC67AB" w:rsidRDefault="00DC67AB" w:rsidP="00C419AA">
      <w:pPr>
        <w:pStyle w:val="a0"/>
        <w:numPr>
          <w:ilvl w:val="0"/>
          <w:numId w:val="8"/>
        </w:numPr>
      </w:pPr>
      <w:r w:rsidRPr="00DC67AB">
        <w:t>能够使用</w:t>
      </w:r>
      <w:r w:rsidRPr="00DC67AB">
        <w:t>Predicate</w:t>
      </w:r>
      <w:r w:rsidRPr="00DC67AB">
        <w:t>函数式接口</w:t>
      </w:r>
    </w:p>
    <w:p w:rsidR="00DC67AB" w:rsidRPr="00DC67AB" w:rsidRDefault="004C6EFE" w:rsidP="00067473">
      <w:pPr>
        <w:pStyle w:val="1"/>
      </w:pPr>
      <w:bookmarkStart w:id="5" w:name="header-n80"/>
      <w:r>
        <w:t>Lambda</w:t>
      </w:r>
      <w:r w:rsidR="00DC67AB" w:rsidRPr="00DC67AB">
        <w:t>的延迟执行</w:t>
      </w:r>
      <w:bookmarkEnd w:id="5"/>
    </w:p>
    <w:p w:rsidR="00DC67AB" w:rsidRPr="00067473" w:rsidRDefault="00DC67AB" w:rsidP="00985C6F">
      <w:pPr>
        <w:ind w:firstLine="420"/>
      </w:pPr>
      <w:r w:rsidRPr="00067473">
        <w:t>使用</w:t>
      </w:r>
      <w:r w:rsidR="004C6EFE" w:rsidRPr="00067473">
        <w:t>Lambda</w:t>
      </w:r>
      <w:r w:rsidRPr="00067473">
        <w:t>表达式的主要原因是：将代码的执行延迟到一个合适的时间点。</w:t>
      </w:r>
      <w:r w:rsidRPr="00FF7ABC">
        <w:rPr>
          <w:color w:val="FF0000"/>
        </w:rPr>
        <w:t>所有的</w:t>
      </w:r>
      <w:r w:rsidR="004C6EFE" w:rsidRPr="00FF7ABC">
        <w:rPr>
          <w:color w:val="FF0000"/>
        </w:rPr>
        <w:t>Lambda</w:t>
      </w:r>
      <w:r w:rsidRPr="00FF7ABC">
        <w:rPr>
          <w:color w:val="FF0000"/>
        </w:rPr>
        <w:t>表达式都是延迟执行的</w:t>
      </w:r>
      <w:r w:rsidRPr="00067473">
        <w:t>。</w:t>
      </w:r>
      <w:r w:rsidR="004227B0">
        <w:t>因为匿名内部</w:t>
      </w:r>
      <w:r w:rsidR="004F24ED">
        <w:t>类</w:t>
      </w:r>
      <w:r w:rsidR="004227B0">
        <w:t>的方法都是要等到调用的时候才</w:t>
      </w:r>
      <w:r w:rsidR="0067176C">
        <w:t>会</w:t>
      </w:r>
      <w:r w:rsidR="004227B0">
        <w:t>执行。</w:t>
      </w:r>
    </w:p>
    <w:p w:rsidR="004227B0" w:rsidRDefault="00AB3612" w:rsidP="00AB3612">
      <w:pPr>
        <w:pStyle w:val="2"/>
        <w:rPr>
          <w:lang w:eastAsia="zh-CN"/>
        </w:rPr>
      </w:pPr>
      <w:r>
        <w:rPr>
          <w:rFonts w:hint="eastAsia"/>
          <w:lang w:eastAsia="zh-CN"/>
        </w:rPr>
        <w:t>延迟执行的基本案例：</w:t>
      </w:r>
    </w:p>
    <w:p w:rsidR="001C2182" w:rsidRDefault="001C2182" w:rsidP="001C2182">
      <w:pPr>
        <w:pStyle w:val="10"/>
      </w:pPr>
      <w:r>
        <w:t>案例效果：</w:t>
      </w:r>
    </w:p>
    <w:p w:rsidR="001C2182" w:rsidRDefault="001C2182" w:rsidP="001C2182">
      <w:r>
        <w:rPr>
          <w:noProof/>
        </w:rPr>
        <w:drawing>
          <wp:inline distT="0" distB="0" distL="0" distR="0" wp14:anchorId="2B2484BF" wp14:editId="3305601D">
            <wp:extent cx="1581150" cy="781050"/>
            <wp:effectExtent l="95250" t="76200" r="95250" b="762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81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3612" w:rsidRDefault="001C2182" w:rsidP="00EF5275">
      <w:pPr>
        <w:pStyle w:val="10"/>
      </w:pPr>
      <w:r>
        <w:rPr>
          <w:rFonts w:hint="eastAsia"/>
        </w:rPr>
        <w:t>案例步骤</w:t>
      </w:r>
      <w:r w:rsidR="00AB3612">
        <w:rPr>
          <w:rFonts w:hint="eastAsia"/>
        </w:rPr>
        <w:t>：</w:t>
      </w:r>
    </w:p>
    <w:p w:rsidR="00AB3612" w:rsidRDefault="00B97A7E" w:rsidP="00C419AA">
      <w:pPr>
        <w:pStyle w:val="a0"/>
        <w:numPr>
          <w:ilvl w:val="0"/>
          <w:numId w:val="9"/>
        </w:numPr>
      </w:pPr>
      <w:r>
        <w:rPr>
          <w:rFonts w:hint="eastAsia"/>
        </w:rPr>
        <w:t>创建一个</w:t>
      </w:r>
      <w:r>
        <w:rPr>
          <w:rFonts w:hint="eastAsia"/>
        </w:rPr>
        <w:t>Person</w:t>
      </w:r>
      <w:r>
        <w:rPr>
          <w:rFonts w:hint="eastAsia"/>
        </w:rPr>
        <w:t>接口，</w:t>
      </w:r>
      <w:r w:rsidR="00E04DB1">
        <w:rPr>
          <w:rFonts w:hint="eastAsia"/>
        </w:rPr>
        <w:t>有一个</w:t>
      </w:r>
      <w:r>
        <w:rPr>
          <w:rFonts w:hint="eastAsia"/>
        </w:rPr>
        <w:t>say</w:t>
      </w:r>
      <w:r>
        <w:t>Hi()</w:t>
      </w:r>
      <w:r>
        <w:t>的无参无返回值</w:t>
      </w:r>
      <w:r>
        <w:rPr>
          <w:rFonts w:hint="eastAsia"/>
        </w:rPr>
        <w:t>的方法。</w:t>
      </w:r>
    </w:p>
    <w:p w:rsidR="00E97342" w:rsidRDefault="00E97342" w:rsidP="00C419AA">
      <w:pPr>
        <w:pStyle w:val="a0"/>
        <w:numPr>
          <w:ilvl w:val="0"/>
          <w:numId w:val="9"/>
        </w:numPr>
      </w:pPr>
      <w:r>
        <w:t>在</w:t>
      </w:r>
      <w:r>
        <w:rPr>
          <w:rFonts w:hint="eastAsia"/>
        </w:rPr>
        <w:t>main</w:t>
      </w:r>
      <w:r>
        <w:rPr>
          <w:rFonts w:hint="eastAsia"/>
        </w:rPr>
        <w:t>函数中直接实例化</w:t>
      </w:r>
      <w:r>
        <w:rPr>
          <w:rFonts w:hint="eastAsia"/>
        </w:rPr>
        <w:t>Person</w:t>
      </w:r>
      <w:r>
        <w:rPr>
          <w:rFonts w:hint="eastAsia"/>
        </w:rPr>
        <w:t>为</w:t>
      </w:r>
      <w:r>
        <w:rPr>
          <w:rFonts w:hint="eastAsia"/>
        </w:rPr>
        <w:t>p1</w:t>
      </w:r>
      <w:r>
        <w:rPr>
          <w:rFonts w:hint="eastAsia"/>
        </w:rPr>
        <w:t>对象，并且实现</w:t>
      </w:r>
      <w:r>
        <w:rPr>
          <w:rFonts w:hint="eastAsia"/>
        </w:rPr>
        <w:t>sayHi()</w:t>
      </w:r>
      <w:r>
        <w:rPr>
          <w:rFonts w:hint="eastAsia"/>
        </w:rPr>
        <w:t>方法，此时方法并没有执行，因为方法不调用不执行。</w:t>
      </w:r>
    </w:p>
    <w:p w:rsidR="00E97342" w:rsidRDefault="00E97342" w:rsidP="00C419AA">
      <w:pPr>
        <w:pStyle w:val="a0"/>
        <w:numPr>
          <w:ilvl w:val="0"/>
          <w:numId w:val="9"/>
        </w:numPr>
      </w:pPr>
      <w:r>
        <w:t>在后面输出一句话：主函数执行</w:t>
      </w:r>
    </w:p>
    <w:p w:rsidR="00E97342" w:rsidRDefault="00E97342" w:rsidP="00C419AA">
      <w:pPr>
        <w:pStyle w:val="a0"/>
        <w:numPr>
          <w:ilvl w:val="0"/>
          <w:numId w:val="9"/>
        </w:numPr>
      </w:pPr>
      <w:r>
        <w:rPr>
          <w:rFonts w:hint="eastAsia"/>
        </w:rPr>
        <w:t>再调用</w:t>
      </w:r>
      <w:r>
        <w:rPr>
          <w:rFonts w:hint="eastAsia"/>
        </w:rPr>
        <w:t>sayHi()</w:t>
      </w:r>
      <w:r>
        <w:rPr>
          <w:rFonts w:hint="eastAsia"/>
        </w:rPr>
        <w:t>方法，才发现</w:t>
      </w:r>
      <w:r>
        <w:rPr>
          <w:rFonts w:hint="eastAsia"/>
        </w:rPr>
        <w:t>sa</w:t>
      </w:r>
      <w:r>
        <w:t>yHi()</w:t>
      </w:r>
      <w:r>
        <w:t>方法的输出。</w:t>
      </w:r>
    </w:p>
    <w:p w:rsidR="00E97342" w:rsidRDefault="00E97342" w:rsidP="00C419AA">
      <w:pPr>
        <w:pStyle w:val="a0"/>
        <w:numPr>
          <w:ilvl w:val="0"/>
          <w:numId w:val="9"/>
        </w:numPr>
      </w:pPr>
      <w:r>
        <w:t>同理使用</w:t>
      </w:r>
      <w:r>
        <w:rPr>
          <w:rFonts w:hint="eastAsia"/>
        </w:rPr>
        <w:t>Lambda</w:t>
      </w:r>
      <w:r>
        <w:rPr>
          <w:rFonts w:hint="eastAsia"/>
        </w:rPr>
        <w:t>也是一样的效果。</w:t>
      </w:r>
    </w:p>
    <w:p w:rsidR="00AB3612" w:rsidRDefault="00AB3612" w:rsidP="00EF5275">
      <w:pPr>
        <w:pStyle w:val="10"/>
      </w:pPr>
      <w:r>
        <w:t>案例代码：</w:t>
      </w:r>
    </w:p>
    <w:p w:rsidR="00FF7ABC" w:rsidRDefault="00FF7ABC" w:rsidP="00FF7ABC">
      <w:pPr>
        <w:pStyle w:val="af6"/>
      </w:pPr>
      <w:r>
        <w:t>package com.itheima;</w:t>
      </w:r>
    </w:p>
    <w:p w:rsidR="00FF7ABC" w:rsidRDefault="00FF7ABC" w:rsidP="00FF7ABC">
      <w:pPr>
        <w:pStyle w:val="af6"/>
      </w:pPr>
    </w:p>
    <w:p w:rsidR="00FF7ABC" w:rsidRDefault="00FF7ABC" w:rsidP="00FF7ABC">
      <w:pPr>
        <w:pStyle w:val="af6"/>
      </w:pPr>
      <w:r>
        <w:t>interface Person {</w:t>
      </w:r>
    </w:p>
    <w:p w:rsidR="00FF7ABC" w:rsidRDefault="00FF7ABC" w:rsidP="00FF7ABC">
      <w:pPr>
        <w:pStyle w:val="af6"/>
      </w:pPr>
      <w:r>
        <w:t xml:space="preserve">    void sayHi();</w:t>
      </w:r>
    </w:p>
    <w:p w:rsidR="00FF7ABC" w:rsidRDefault="00FF7ABC" w:rsidP="00FF7ABC">
      <w:pPr>
        <w:pStyle w:val="af6"/>
      </w:pPr>
      <w:r>
        <w:t>}</w:t>
      </w:r>
    </w:p>
    <w:p w:rsidR="00FF7ABC" w:rsidRDefault="00FF7ABC" w:rsidP="00FF7ABC">
      <w:pPr>
        <w:pStyle w:val="af6"/>
      </w:pPr>
    </w:p>
    <w:p w:rsidR="00FF7ABC" w:rsidRDefault="00FF7ABC" w:rsidP="00FF7ABC">
      <w:pPr>
        <w:pStyle w:val="af6"/>
      </w:pPr>
      <w:r>
        <w:t>/**</w:t>
      </w:r>
    </w:p>
    <w:p w:rsidR="00FF7ABC" w:rsidRDefault="00FF7ABC" w:rsidP="00FF7ABC">
      <w:pPr>
        <w:pStyle w:val="af6"/>
        <w:rPr>
          <w:rFonts w:hint="eastAsia"/>
        </w:rPr>
      </w:pPr>
      <w:r>
        <w:rPr>
          <w:rFonts w:hint="eastAsia"/>
        </w:rPr>
        <w:t xml:space="preserve"> * Lambda</w:t>
      </w:r>
      <w:r>
        <w:rPr>
          <w:rFonts w:hint="eastAsia"/>
        </w:rPr>
        <w:t>的延迟执行</w:t>
      </w:r>
    </w:p>
    <w:p w:rsidR="00FF7ABC" w:rsidRDefault="00FF7ABC" w:rsidP="00FF7ABC">
      <w:pPr>
        <w:pStyle w:val="af6"/>
      </w:pPr>
      <w:r>
        <w:t xml:space="preserve"> */</w:t>
      </w:r>
    </w:p>
    <w:p w:rsidR="00FF7ABC" w:rsidRDefault="00FF7ABC" w:rsidP="00FF7ABC">
      <w:pPr>
        <w:pStyle w:val="af6"/>
      </w:pPr>
      <w:r>
        <w:t>public class Demo01Lazy {</w:t>
      </w:r>
    </w:p>
    <w:p w:rsidR="00FF7ABC" w:rsidRDefault="00FF7ABC" w:rsidP="00FF7ABC">
      <w:pPr>
        <w:pStyle w:val="af6"/>
      </w:pPr>
    </w:p>
    <w:p w:rsidR="00FF7ABC" w:rsidRDefault="00FF7ABC" w:rsidP="00FF7ABC">
      <w:pPr>
        <w:pStyle w:val="af6"/>
      </w:pPr>
      <w:r>
        <w:t xml:space="preserve">    public static void main(String[] args) {</w:t>
      </w:r>
    </w:p>
    <w:p w:rsidR="00FF7ABC" w:rsidRDefault="00FF7ABC" w:rsidP="00FF7ABC">
      <w:pPr>
        <w:pStyle w:val="af6"/>
      </w:pPr>
      <w:r>
        <w:t xml:space="preserve">        Person p1 = new Person() {</w:t>
      </w:r>
    </w:p>
    <w:p w:rsidR="00FF7ABC" w:rsidRDefault="00FF7ABC" w:rsidP="00FF7ABC">
      <w:pPr>
        <w:pStyle w:val="af6"/>
      </w:pPr>
      <w:r>
        <w:t xml:space="preserve">            @Override</w:t>
      </w:r>
    </w:p>
    <w:p w:rsidR="00FF7ABC" w:rsidRDefault="00FF7ABC" w:rsidP="00FF7ABC">
      <w:pPr>
        <w:pStyle w:val="af6"/>
      </w:pPr>
      <w:r>
        <w:t xml:space="preserve">            public void sayHi() {</w:t>
      </w:r>
    </w:p>
    <w:p w:rsidR="00FF7ABC" w:rsidRDefault="00FF7ABC" w:rsidP="00FF7ABC">
      <w:pPr>
        <w:pStyle w:val="af6"/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来至内部类的问候</w:t>
      </w:r>
      <w:r>
        <w:rPr>
          <w:rFonts w:hint="eastAsia"/>
        </w:rPr>
        <w:t>");</w:t>
      </w:r>
    </w:p>
    <w:p w:rsidR="00FF7ABC" w:rsidRDefault="00FF7ABC" w:rsidP="00FF7ABC">
      <w:pPr>
        <w:pStyle w:val="af6"/>
      </w:pPr>
      <w:r>
        <w:t xml:space="preserve">            }</w:t>
      </w:r>
    </w:p>
    <w:p w:rsidR="00FF7ABC" w:rsidRDefault="00FF7ABC" w:rsidP="00FF7ABC">
      <w:pPr>
        <w:pStyle w:val="af6"/>
      </w:pPr>
      <w:r>
        <w:t xml:space="preserve">        };</w:t>
      </w:r>
    </w:p>
    <w:p w:rsidR="00FF7ABC" w:rsidRDefault="00FF7ABC" w:rsidP="00FF7ABC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主函数的问候</w:t>
      </w:r>
      <w:r>
        <w:rPr>
          <w:rFonts w:hint="eastAsia"/>
        </w:rPr>
        <w:t>");</w:t>
      </w:r>
    </w:p>
    <w:p w:rsidR="00FF7ABC" w:rsidRDefault="00FF7ABC" w:rsidP="00FF7ABC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调用内部类中的方法</w:t>
      </w:r>
    </w:p>
    <w:p w:rsidR="00FF7ABC" w:rsidRDefault="00FF7ABC" w:rsidP="00FF7ABC">
      <w:pPr>
        <w:pStyle w:val="af6"/>
      </w:pPr>
      <w:r>
        <w:t xml:space="preserve">        p1.sayHi();</w:t>
      </w:r>
    </w:p>
    <w:p w:rsidR="00FF7ABC" w:rsidRDefault="00FF7ABC" w:rsidP="00FF7ABC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创建一个</w:t>
      </w:r>
      <w:r>
        <w:rPr>
          <w:rFonts w:hint="eastAsia"/>
        </w:rPr>
        <w:t>lambda</w:t>
      </w:r>
    </w:p>
    <w:p w:rsidR="00FF7ABC" w:rsidRDefault="00FF7ABC" w:rsidP="00FF7ABC">
      <w:pPr>
        <w:pStyle w:val="af6"/>
        <w:rPr>
          <w:rFonts w:hint="eastAsia"/>
        </w:rPr>
      </w:pPr>
      <w:r>
        <w:rPr>
          <w:rFonts w:hint="eastAsia"/>
        </w:rPr>
        <w:t xml:space="preserve">        Person p2 = () -&gt; System.out.println("</w:t>
      </w:r>
      <w:r>
        <w:rPr>
          <w:rFonts w:hint="eastAsia"/>
        </w:rPr>
        <w:t>来至</w:t>
      </w:r>
      <w:r>
        <w:rPr>
          <w:rFonts w:hint="eastAsia"/>
        </w:rPr>
        <w:t>Lambda</w:t>
      </w:r>
      <w:r>
        <w:rPr>
          <w:rFonts w:hint="eastAsia"/>
        </w:rPr>
        <w:t>的问候</w:t>
      </w:r>
      <w:r>
        <w:rPr>
          <w:rFonts w:hint="eastAsia"/>
        </w:rPr>
        <w:t>");</w:t>
      </w:r>
    </w:p>
    <w:p w:rsidR="00FF7ABC" w:rsidRDefault="00FF7ABC" w:rsidP="00FF7ABC">
      <w:pPr>
        <w:pStyle w:val="af6"/>
      </w:pPr>
      <w:r>
        <w:t xml:space="preserve">        p2.sayHi();</w:t>
      </w:r>
    </w:p>
    <w:p w:rsidR="00FF7ABC" w:rsidRDefault="00FF7ABC" w:rsidP="00FF7ABC">
      <w:pPr>
        <w:pStyle w:val="af6"/>
      </w:pPr>
      <w:r>
        <w:t xml:space="preserve">    }</w:t>
      </w:r>
    </w:p>
    <w:p w:rsidR="00FF7ABC" w:rsidRDefault="00FF7ABC" w:rsidP="00FF7ABC">
      <w:pPr>
        <w:pStyle w:val="af6"/>
      </w:pPr>
    </w:p>
    <w:p w:rsidR="00AB3612" w:rsidRPr="00AB3612" w:rsidRDefault="00FF7ABC" w:rsidP="00FF7ABC">
      <w:pPr>
        <w:pStyle w:val="af6"/>
      </w:pPr>
      <w:r>
        <w:t>}</w:t>
      </w:r>
    </w:p>
    <w:p w:rsidR="00DC67AB" w:rsidRDefault="00652374" w:rsidP="00067473">
      <w:pPr>
        <w:pStyle w:val="2"/>
      </w:pPr>
      <w:bookmarkStart w:id="6" w:name="header-n85"/>
      <w:r>
        <w:rPr>
          <w:rFonts w:hint="eastAsia"/>
          <w:lang w:eastAsia="zh-CN"/>
        </w:rPr>
        <w:t>具体</w:t>
      </w:r>
      <w:r w:rsidRPr="00DC67AB">
        <w:t>案例</w:t>
      </w:r>
      <w:r>
        <w:t>的</w:t>
      </w:r>
      <w:r w:rsidRPr="00DC67AB">
        <w:t>演示</w:t>
      </w:r>
      <w:bookmarkEnd w:id="6"/>
    </w:p>
    <w:p w:rsidR="00652374" w:rsidRDefault="00652374" w:rsidP="00652374">
      <w:pPr>
        <w:ind w:firstLine="420"/>
        <w:rPr>
          <w:rFonts w:hint="eastAsia"/>
        </w:rPr>
      </w:pPr>
      <w:r w:rsidRPr="00DC67AB">
        <w:t>有些场景的代码执行后，结果不一定会被使用，从而造成性能浪费。而</w:t>
      </w:r>
      <w:r>
        <w:t>Lambda</w:t>
      </w:r>
      <w:r w:rsidRPr="00DC67AB">
        <w:t>表达式是延迟执行的，这正好可以作为解决方案，</w:t>
      </w:r>
      <w:r w:rsidR="00852AEB">
        <w:rPr>
          <w:rFonts w:hint="eastAsia"/>
        </w:rPr>
        <w:t>减少无用代码的执行，</w:t>
      </w:r>
      <w:r w:rsidRPr="00DC67AB">
        <w:t>提升性能。</w:t>
      </w:r>
      <w:r w:rsidR="00EE1AE5">
        <w:t>下面案例实现了日志记录的功能。</w:t>
      </w:r>
    </w:p>
    <w:p w:rsidR="00402307" w:rsidRDefault="00402307" w:rsidP="00402307">
      <w:pPr>
        <w:pStyle w:val="10"/>
      </w:pPr>
      <w:r>
        <w:t>案例效果：</w:t>
      </w:r>
    </w:p>
    <w:p w:rsidR="00402307" w:rsidRDefault="00402307" w:rsidP="00402307">
      <w:r>
        <w:rPr>
          <w:noProof/>
        </w:rPr>
        <w:drawing>
          <wp:inline distT="0" distB="0" distL="0" distR="0" wp14:anchorId="5AA1825B" wp14:editId="0112D519">
            <wp:extent cx="3633053" cy="253680"/>
            <wp:effectExtent l="95250" t="76200" r="81915" b="704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233" cy="258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374" w:rsidRPr="00EF5275" w:rsidRDefault="00402307" w:rsidP="00EF5275">
      <w:pPr>
        <w:pStyle w:val="10"/>
      </w:pPr>
      <w:r>
        <w:t>案例步骤</w:t>
      </w:r>
      <w:r w:rsidR="00652374" w:rsidRPr="00EF5275">
        <w:t>：</w:t>
      </w:r>
    </w:p>
    <w:p w:rsidR="00652374" w:rsidRDefault="00C50F8B" w:rsidP="00C419AA">
      <w:pPr>
        <w:pStyle w:val="a0"/>
        <w:numPr>
          <w:ilvl w:val="0"/>
          <w:numId w:val="10"/>
        </w:numPr>
      </w:pPr>
      <w:r>
        <w:rPr>
          <w:lang w:eastAsia="en-US"/>
        </w:rPr>
        <w:t>有一个静态方法</w:t>
      </w:r>
      <w:r>
        <w:rPr>
          <w:lang w:eastAsia="en-US"/>
        </w:rPr>
        <w:t>: void log(int level, String message)</w:t>
      </w:r>
      <w:r>
        <w:rPr>
          <w:lang w:eastAsia="en-US"/>
        </w:rPr>
        <w:t>，当它为日志级别为</w:t>
      </w:r>
      <w:r>
        <w:rPr>
          <w:rFonts w:hint="eastAsia"/>
        </w:rPr>
        <w:t>1</w:t>
      </w:r>
      <w:r>
        <w:rPr>
          <w:rFonts w:hint="eastAsia"/>
        </w:rPr>
        <w:t>级的时候，</w:t>
      </w:r>
      <w:r w:rsidR="00DA4A24">
        <w:rPr>
          <w:rFonts w:hint="eastAsia"/>
        </w:rPr>
        <w:t>打印</w:t>
      </w:r>
      <w:r>
        <w:rPr>
          <w:rFonts w:hint="eastAsia"/>
        </w:rPr>
        <w:t>出日志的信息。</w:t>
      </w:r>
    </w:p>
    <w:p w:rsidR="0091017D" w:rsidRDefault="008B1656" w:rsidP="00C419AA">
      <w:pPr>
        <w:pStyle w:val="a0"/>
        <w:numPr>
          <w:ilvl w:val="0"/>
          <w:numId w:val="10"/>
        </w:numPr>
      </w:pPr>
      <w:r>
        <w:t>在</w:t>
      </w:r>
      <w:r>
        <w:rPr>
          <w:rFonts w:hint="eastAsia"/>
        </w:rPr>
        <w:t>main</w:t>
      </w:r>
      <w:r>
        <w:rPr>
          <w:rFonts w:hint="eastAsia"/>
        </w:rPr>
        <w:t>函数中</w:t>
      </w:r>
      <w:r w:rsidR="0091017D">
        <w:t>创建一个时间格式化的类，格式是：</w:t>
      </w:r>
      <w:r w:rsidR="0091017D" w:rsidRPr="0091017D">
        <w:t>yyyy-MM-dd HH:mm:ss.SSS</w:t>
      </w:r>
    </w:p>
    <w:p w:rsidR="00C50F8B" w:rsidRDefault="00C50F8B" w:rsidP="00C419AA">
      <w:pPr>
        <w:pStyle w:val="a0"/>
        <w:numPr>
          <w:ilvl w:val="0"/>
          <w:numId w:val="10"/>
        </w:numPr>
      </w:pPr>
      <w:r>
        <w:t>在</w:t>
      </w:r>
      <w:r>
        <w:rPr>
          <w:rFonts w:hint="eastAsia"/>
        </w:rPr>
        <w:t>main</w:t>
      </w:r>
      <w:r>
        <w:rPr>
          <w:rFonts w:hint="eastAsia"/>
        </w:rPr>
        <w:t>函数中调用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log()</w:t>
      </w:r>
      <w:r>
        <w:rPr>
          <w:rFonts w:hint="eastAsia"/>
        </w:rPr>
        <w:t>方法</w:t>
      </w:r>
      <w:r w:rsidR="007B6B97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级调用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2</w:t>
      </w:r>
      <w:r>
        <w:rPr>
          <w:rFonts w:hint="eastAsia"/>
        </w:rPr>
        <w:t>级调用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7B6B97" w:rsidRDefault="00F23867" w:rsidP="00C419AA">
      <w:pPr>
        <w:pStyle w:val="a0"/>
        <w:numPr>
          <w:ilvl w:val="0"/>
          <w:numId w:val="10"/>
        </w:numPr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8B1656">
        <w:rPr>
          <w:rFonts w:hint="eastAsia"/>
        </w:rPr>
        <w:t>日志</w:t>
      </w:r>
      <w:r w:rsidR="007B6B97">
        <w:t>信息内容是：</w:t>
      </w:r>
      <w:r w:rsidR="0091017D" w:rsidRPr="0091017D">
        <w:rPr>
          <w:rFonts w:hint="eastAsia"/>
        </w:rPr>
        <w:t xml:space="preserve">"Rose: " + sdf.format(new Date()) + " </w:t>
      </w:r>
      <w:r w:rsidR="0091017D" w:rsidRPr="0091017D">
        <w:rPr>
          <w:rFonts w:hint="eastAsia"/>
        </w:rPr>
        <w:t>进行了转账操作</w:t>
      </w:r>
      <w:r w:rsidR="0091017D" w:rsidRPr="0091017D">
        <w:rPr>
          <w:rFonts w:hint="eastAsia"/>
        </w:rPr>
        <w:t>"</w:t>
      </w:r>
    </w:p>
    <w:p w:rsidR="00F23867" w:rsidRDefault="00F23867" w:rsidP="00C419AA">
      <w:pPr>
        <w:pStyle w:val="a0"/>
        <w:numPr>
          <w:ilvl w:val="0"/>
          <w:numId w:val="10"/>
        </w:numPr>
      </w:pPr>
      <w:r>
        <w:t>第</w:t>
      </w:r>
      <w:r>
        <w:rPr>
          <w:rFonts w:hint="eastAsia"/>
        </w:rPr>
        <w:t>2</w:t>
      </w:r>
      <w:r>
        <w:rPr>
          <w:rFonts w:hint="eastAsia"/>
        </w:rPr>
        <w:t>次</w:t>
      </w:r>
      <w:r w:rsidR="008B1656">
        <w:rPr>
          <w:rFonts w:hint="eastAsia"/>
        </w:rPr>
        <w:t>日志</w:t>
      </w:r>
      <w:r>
        <w:rPr>
          <w:rFonts w:hint="eastAsia"/>
        </w:rPr>
        <w:t>信息内容是：</w:t>
      </w:r>
      <w:r w:rsidRPr="00F23867">
        <w:rPr>
          <w:rFonts w:hint="eastAsia"/>
        </w:rPr>
        <w:t xml:space="preserve">"Jack: " + sdf.format(new Date()) + " </w:t>
      </w:r>
      <w:r w:rsidRPr="00F23867">
        <w:rPr>
          <w:rFonts w:hint="eastAsia"/>
        </w:rPr>
        <w:t>进行了取钱操作</w:t>
      </w:r>
      <w:r w:rsidRPr="00F23867">
        <w:rPr>
          <w:rFonts w:hint="eastAsia"/>
        </w:rPr>
        <w:t>"</w:t>
      </w:r>
    </w:p>
    <w:p w:rsidR="00D75C8E" w:rsidRDefault="00E50611" w:rsidP="00EF5275">
      <w:pPr>
        <w:pStyle w:val="10"/>
      </w:pPr>
      <w:r>
        <w:t>案例</w:t>
      </w:r>
      <w:r w:rsidR="00D75C8E">
        <w:t>代码：</w:t>
      </w:r>
    </w:p>
    <w:p w:rsidR="00AE6E2E" w:rsidRDefault="00AE6E2E" w:rsidP="00AE6E2E">
      <w:pPr>
        <w:pStyle w:val="af6"/>
      </w:pPr>
      <w:r>
        <w:t>package com.itheima;</w:t>
      </w:r>
    </w:p>
    <w:p w:rsidR="00AE6E2E" w:rsidRDefault="00AE6E2E" w:rsidP="00AE6E2E">
      <w:pPr>
        <w:pStyle w:val="af6"/>
      </w:pPr>
    </w:p>
    <w:p w:rsidR="00AE6E2E" w:rsidRDefault="00AE6E2E" w:rsidP="00AE6E2E">
      <w:pPr>
        <w:pStyle w:val="af6"/>
      </w:pPr>
      <w:r>
        <w:t>import java.text.SimpleDateFormat;</w:t>
      </w:r>
    </w:p>
    <w:p w:rsidR="00AE6E2E" w:rsidRDefault="00AE6E2E" w:rsidP="00AE6E2E">
      <w:pPr>
        <w:pStyle w:val="af6"/>
      </w:pPr>
      <w:r>
        <w:t>import java.util.Date;</w:t>
      </w:r>
    </w:p>
    <w:p w:rsidR="00AE6E2E" w:rsidRDefault="00AE6E2E" w:rsidP="00AE6E2E">
      <w:pPr>
        <w:pStyle w:val="af6"/>
      </w:pPr>
    </w:p>
    <w:p w:rsidR="00AE6E2E" w:rsidRDefault="00AE6E2E" w:rsidP="00AE6E2E">
      <w:pPr>
        <w:pStyle w:val="af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模拟日志记录功能</w:t>
      </w:r>
    </w:p>
    <w:p w:rsidR="00AE6E2E" w:rsidRDefault="00AE6E2E" w:rsidP="00AE6E2E">
      <w:pPr>
        <w:pStyle w:val="af6"/>
      </w:pPr>
      <w:r>
        <w:t>public class Demo2Log {</w:t>
      </w:r>
    </w:p>
    <w:p w:rsidR="00AE6E2E" w:rsidRDefault="00AE6E2E" w:rsidP="00AE6E2E">
      <w:pPr>
        <w:pStyle w:val="af6"/>
      </w:pPr>
    </w:p>
    <w:p w:rsidR="00AE6E2E" w:rsidRDefault="00AE6E2E" w:rsidP="00AE6E2E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只输出</w:t>
      </w:r>
      <w:r>
        <w:rPr>
          <w:rFonts w:hint="eastAsia"/>
        </w:rPr>
        <w:t>1</w:t>
      </w:r>
      <w:r>
        <w:rPr>
          <w:rFonts w:hint="eastAsia"/>
        </w:rPr>
        <w:t>级的信息</w:t>
      </w:r>
    </w:p>
    <w:p w:rsidR="00AE6E2E" w:rsidRDefault="00AE6E2E" w:rsidP="00AE6E2E">
      <w:pPr>
        <w:pStyle w:val="af6"/>
      </w:pPr>
      <w:r>
        <w:t xml:space="preserve">    public static void log(int level, String message) {</w:t>
      </w:r>
    </w:p>
    <w:p w:rsidR="00AE6E2E" w:rsidRDefault="00AE6E2E" w:rsidP="00AE6E2E">
      <w:pPr>
        <w:pStyle w:val="af6"/>
      </w:pPr>
      <w:r>
        <w:t xml:space="preserve">        if (level == 1) {</w:t>
      </w:r>
    </w:p>
    <w:p w:rsidR="00AE6E2E" w:rsidRDefault="00AE6E2E" w:rsidP="00AE6E2E">
      <w:pPr>
        <w:pStyle w:val="af6"/>
      </w:pPr>
      <w:r>
        <w:t xml:space="preserve">            System.out.println(message);</w:t>
      </w:r>
    </w:p>
    <w:p w:rsidR="00AE6E2E" w:rsidRDefault="00AE6E2E" w:rsidP="00AE6E2E">
      <w:pPr>
        <w:pStyle w:val="af6"/>
      </w:pPr>
      <w:r>
        <w:t xml:space="preserve">        }</w:t>
      </w:r>
    </w:p>
    <w:p w:rsidR="00AE6E2E" w:rsidRDefault="00AE6E2E" w:rsidP="00AE6E2E">
      <w:pPr>
        <w:pStyle w:val="af6"/>
      </w:pPr>
      <w:r>
        <w:t xml:space="preserve">    }</w:t>
      </w:r>
    </w:p>
    <w:p w:rsidR="00AE6E2E" w:rsidRDefault="00AE6E2E" w:rsidP="00AE6E2E">
      <w:pPr>
        <w:pStyle w:val="af6"/>
      </w:pPr>
    </w:p>
    <w:p w:rsidR="00AE6E2E" w:rsidRDefault="00AE6E2E" w:rsidP="00AE6E2E">
      <w:pPr>
        <w:pStyle w:val="af6"/>
      </w:pPr>
      <w:r>
        <w:t xml:space="preserve">    public static void main(String[] args) {</w:t>
      </w:r>
    </w:p>
    <w:p w:rsidR="00AE6E2E" w:rsidRDefault="00AE6E2E" w:rsidP="00AE6E2E">
      <w:pPr>
        <w:pStyle w:val="af6"/>
      </w:pPr>
      <w:r>
        <w:t xml:space="preserve">        SimpleDateFormat dateFormat = new SimpleDateFormat("yyyy-MM-dd HH:mm:ss.SSS");</w:t>
      </w:r>
    </w:p>
    <w:p w:rsidR="00AE6E2E" w:rsidRDefault="00AE6E2E" w:rsidP="00AE6E2E">
      <w:pPr>
        <w:pStyle w:val="af6"/>
      </w:pPr>
      <w:r>
        <w:t xml:space="preserve">        String sdate = dateFormat.format(new Date());</w:t>
      </w:r>
    </w:p>
    <w:p w:rsidR="00AE6E2E" w:rsidRDefault="00AE6E2E" w:rsidP="00AE6E2E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调用方法</w:t>
      </w:r>
    </w:p>
    <w:p w:rsidR="00AE6E2E" w:rsidRDefault="00AE6E2E" w:rsidP="00AE6E2E">
      <w:pPr>
        <w:pStyle w:val="af6"/>
        <w:rPr>
          <w:rFonts w:hint="eastAsia"/>
        </w:rPr>
      </w:pPr>
      <w:r>
        <w:rPr>
          <w:rFonts w:hint="eastAsia"/>
        </w:rPr>
        <w:t xml:space="preserve">        log(1, "Rose</w:t>
      </w:r>
      <w:r>
        <w:rPr>
          <w:rFonts w:hint="eastAsia"/>
        </w:rPr>
        <w:t>：</w:t>
      </w:r>
      <w:r>
        <w:rPr>
          <w:rFonts w:hint="eastAsia"/>
        </w:rPr>
        <w:t>" + sdate + "</w:t>
      </w:r>
      <w:r>
        <w:rPr>
          <w:rFonts w:hint="eastAsia"/>
        </w:rPr>
        <w:t>进行了转账操作</w:t>
      </w:r>
      <w:r>
        <w:rPr>
          <w:rFonts w:hint="eastAsia"/>
        </w:rPr>
        <w:t>");</w:t>
      </w:r>
    </w:p>
    <w:p w:rsidR="00AE6E2E" w:rsidRDefault="00AE6E2E" w:rsidP="00AE6E2E">
      <w:pPr>
        <w:pStyle w:val="af6"/>
        <w:rPr>
          <w:rFonts w:hint="eastAsia"/>
        </w:rPr>
      </w:pPr>
      <w:r>
        <w:rPr>
          <w:rFonts w:hint="eastAsia"/>
        </w:rPr>
        <w:t xml:space="preserve">        log(2, "Jack</w:t>
      </w:r>
      <w:r>
        <w:rPr>
          <w:rFonts w:hint="eastAsia"/>
        </w:rPr>
        <w:t>：</w:t>
      </w:r>
      <w:r>
        <w:rPr>
          <w:rFonts w:hint="eastAsia"/>
        </w:rPr>
        <w:t>" + sdate + "</w:t>
      </w:r>
      <w:r>
        <w:rPr>
          <w:rFonts w:hint="eastAsia"/>
        </w:rPr>
        <w:t>进行了取钱的操作</w:t>
      </w:r>
      <w:r>
        <w:rPr>
          <w:rFonts w:hint="eastAsia"/>
        </w:rPr>
        <w:t>");</w:t>
      </w:r>
    </w:p>
    <w:p w:rsidR="00AE6E2E" w:rsidRDefault="00AE6E2E" w:rsidP="00AE6E2E">
      <w:pPr>
        <w:pStyle w:val="af6"/>
      </w:pPr>
      <w:r>
        <w:t xml:space="preserve">    }</w:t>
      </w:r>
    </w:p>
    <w:p w:rsidR="00AE6E2E" w:rsidRDefault="00AE6E2E" w:rsidP="00AE6E2E">
      <w:pPr>
        <w:pStyle w:val="af6"/>
      </w:pPr>
    </w:p>
    <w:p w:rsidR="00D75C8E" w:rsidRDefault="00AE6E2E" w:rsidP="00AE6E2E">
      <w:pPr>
        <w:pStyle w:val="af6"/>
      </w:pPr>
      <w:r>
        <w:t>}</w:t>
      </w:r>
    </w:p>
    <w:p w:rsidR="00652374" w:rsidRDefault="00652374" w:rsidP="00EF5275">
      <w:pPr>
        <w:pStyle w:val="10"/>
        <w:rPr>
          <w:lang w:eastAsia="en-US"/>
        </w:rPr>
      </w:pPr>
      <w:r>
        <w:rPr>
          <w:lang w:eastAsia="en-US"/>
        </w:rPr>
        <w:t>案例分析：</w:t>
      </w:r>
    </w:p>
    <w:p w:rsidR="00DC58FC" w:rsidRDefault="00DC58FC" w:rsidP="00C419AA">
      <w:pPr>
        <w:pStyle w:val="10"/>
        <w:numPr>
          <w:ilvl w:val="0"/>
          <w:numId w:val="11"/>
        </w:numPr>
      </w:pPr>
      <w:r>
        <w:t>在</w:t>
      </w:r>
      <w:r>
        <w:rPr>
          <w:rFonts w:hint="eastAsia"/>
        </w:rPr>
        <w:t>log</w:t>
      </w:r>
      <w:r>
        <w:rPr>
          <w:rFonts w:hint="eastAsia"/>
        </w:rPr>
        <w:t>方法的内部设置断点，证明两次都会对字符串进行计算</w:t>
      </w:r>
      <w:r w:rsidR="00D75C8E">
        <w:rPr>
          <w:rFonts w:hint="eastAsia"/>
        </w:rPr>
        <w:t>。</w:t>
      </w:r>
    </w:p>
    <w:p w:rsidR="00652374" w:rsidRDefault="00DC58FC" w:rsidP="00652374">
      <w:r>
        <w:rPr>
          <w:noProof/>
        </w:rPr>
        <w:drawing>
          <wp:inline distT="0" distB="0" distL="0" distR="0" wp14:anchorId="7A00D99D" wp14:editId="45C51124">
            <wp:extent cx="6645910" cy="878205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536B" w:rsidRPr="001C536B" w:rsidRDefault="00DC67AB" w:rsidP="00C419AA">
      <w:pPr>
        <w:pStyle w:val="10"/>
        <w:numPr>
          <w:ilvl w:val="0"/>
          <w:numId w:val="11"/>
        </w:numPr>
      </w:pPr>
      <w:r w:rsidRPr="00DC67AB">
        <w:t>存在问题：字符串拼接完成之后，在调用</w:t>
      </w:r>
      <w:r w:rsidRPr="00DC67AB">
        <w:t>log</w:t>
      </w:r>
      <w:r w:rsidRPr="00DC67AB">
        <w:t>方法后可能不会被使用，那么此时之前的拼接工作就白做了，这样就会浪费性能。</w:t>
      </w:r>
    </w:p>
    <w:p w:rsidR="00DC67AB" w:rsidRDefault="004C6EFE" w:rsidP="001C536B">
      <w:pPr>
        <w:pStyle w:val="2"/>
      </w:pPr>
      <w:bookmarkStart w:id="7" w:name="header-n94"/>
      <w:r>
        <w:t>Lambda</w:t>
      </w:r>
      <w:r w:rsidR="00DC67AB" w:rsidRPr="00DC67AB">
        <w:t>的更优写法</w:t>
      </w:r>
      <w:bookmarkEnd w:id="7"/>
    </w:p>
    <w:p w:rsidR="002258DC" w:rsidRDefault="002258DC" w:rsidP="002258DC">
      <w:pPr>
        <w:pStyle w:val="10"/>
      </w:pPr>
      <w:r>
        <w:t>案例效果</w:t>
      </w:r>
    </w:p>
    <w:p w:rsidR="002258DC" w:rsidRDefault="002258DC" w:rsidP="002258DC">
      <w:r>
        <w:rPr>
          <w:noProof/>
        </w:rPr>
        <w:drawing>
          <wp:inline distT="0" distB="0" distL="0" distR="0" wp14:anchorId="1FB817BE" wp14:editId="74739848">
            <wp:extent cx="3771900" cy="266700"/>
            <wp:effectExtent l="95250" t="76200" r="114300" b="762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6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36B" w:rsidRDefault="001C536B" w:rsidP="00EF5275">
      <w:pPr>
        <w:pStyle w:val="10"/>
        <w:rPr>
          <w:lang w:eastAsia="en-US"/>
        </w:rPr>
      </w:pPr>
      <w:r>
        <w:rPr>
          <w:lang w:eastAsia="en-US"/>
        </w:rPr>
        <w:t>案例</w:t>
      </w:r>
      <w:r w:rsidR="00A00B08">
        <w:rPr>
          <w:lang w:eastAsia="en-US"/>
        </w:rPr>
        <w:t>步骤</w:t>
      </w:r>
    </w:p>
    <w:p w:rsidR="001C536B" w:rsidRDefault="000F4981" w:rsidP="00C419AA">
      <w:pPr>
        <w:pStyle w:val="a0"/>
        <w:numPr>
          <w:ilvl w:val="0"/>
          <w:numId w:val="12"/>
        </w:numPr>
      </w:pPr>
      <w:r>
        <w:rPr>
          <w:rFonts w:hint="eastAsia"/>
        </w:rPr>
        <w:t>创建一个接口</w:t>
      </w:r>
      <w:r>
        <w:rPr>
          <w:lang w:eastAsia="en-US"/>
        </w:rPr>
        <w:t>BuilderMessage</w:t>
      </w:r>
      <w:r>
        <w:rPr>
          <w:lang w:eastAsia="en-US"/>
        </w:rPr>
        <w:t>，</w:t>
      </w:r>
      <w:r w:rsidR="006A29CE">
        <w:rPr>
          <w:lang w:eastAsia="en-US"/>
        </w:rPr>
        <w:t>接口中</w:t>
      </w:r>
      <w:r>
        <w:rPr>
          <w:lang w:eastAsia="en-US"/>
        </w:rPr>
        <w:t>有一个抽象方法</w:t>
      </w:r>
      <w:r>
        <w:rPr>
          <w:lang w:eastAsia="en-US"/>
        </w:rPr>
        <w:t>String buildeMessage()</w:t>
      </w:r>
      <w:r w:rsidR="0060602F">
        <w:rPr>
          <w:lang w:eastAsia="en-US"/>
        </w:rPr>
        <w:t>，返回字符串。</w:t>
      </w:r>
    </w:p>
    <w:p w:rsidR="00EF5275" w:rsidRDefault="000F4981" w:rsidP="00C419AA">
      <w:pPr>
        <w:pStyle w:val="a0"/>
        <w:numPr>
          <w:ilvl w:val="0"/>
          <w:numId w:val="12"/>
        </w:numPr>
      </w:pPr>
      <w:r>
        <w:rPr>
          <w:rFonts w:hint="eastAsia"/>
        </w:rPr>
        <w:t>创建类</w:t>
      </w:r>
      <w:r w:rsidR="0077335B">
        <w:rPr>
          <w:rFonts w:hint="eastAsia"/>
        </w:rPr>
        <w:t>，</w:t>
      </w:r>
      <w:r>
        <w:rPr>
          <w:lang w:eastAsia="en-US"/>
        </w:rPr>
        <w:t>创建静态方法</w:t>
      </w:r>
      <w:r w:rsidR="004661FA">
        <w:rPr>
          <w:lang w:eastAsia="en-US"/>
        </w:rPr>
        <w:t>用于输出日志信息：</w:t>
      </w:r>
      <w:r w:rsidR="00D561FF">
        <w:rPr>
          <w:lang w:eastAsia="en-US"/>
        </w:rPr>
        <w:br/>
      </w:r>
      <w:r>
        <w:rPr>
          <w:lang w:eastAsia="en-US"/>
        </w:rPr>
        <w:t>static void log(int level, BuilderMessage bulider)</w:t>
      </w:r>
      <w:r w:rsidR="00D561FF">
        <w:rPr>
          <w:lang w:eastAsia="en-US"/>
        </w:rPr>
        <w:br/>
      </w:r>
      <w:r>
        <w:rPr>
          <w:lang w:eastAsia="en-US"/>
        </w:rPr>
        <w:t>在方法内部判断如果是</w:t>
      </w:r>
      <w:r>
        <w:rPr>
          <w:rFonts w:hint="eastAsia"/>
        </w:rPr>
        <w:t>1</w:t>
      </w:r>
      <w:r>
        <w:rPr>
          <w:rFonts w:hint="eastAsia"/>
        </w:rPr>
        <w:t>级信息，</w:t>
      </w:r>
      <w:r w:rsidR="00D561FF">
        <w:rPr>
          <w:rFonts w:hint="eastAsia"/>
        </w:rPr>
        <w:t>打印日志信息，并</w:t>
      </w:r>
      <w:r w:rsidR="00DA4A24">
        <w:rPr>
          <w:rFonts w:hint="eastAsia"/>
        </w:rPr>
        <w:t>调用接口中的</w:t>
      </w:r>
      <w:r w:rsidR="00DA4A24">
        <w:rPr>
          <w:lang w:eastAsia="en-US"/>
        </w:rPr>
        <w:t>buildeMessage()</w:t>
      </w:r>
      <w:r w:rsidR="00DA4A24">
        <w:rPr>
          <w:lang w:eastAsia="en-US"/>
        </w:rPr>
        <w:t>方法拼接字符串</w:t>
      </w:r>
      <w:r>
        <w:rPr>
          <w:lang w:eastAsia="en-US"/>
        </w:rPr>
        <w:t>。</w:t>
      </w:r>
    </w:p>
    <w:p w:rsidR="00DF60EC" w:rsidRDefault="00DF60EC" w:rsidP="00C419AA">
      <w:pPr>
        <w:pStyle w:val="a0"/>
        <w:numPr>
          <w:ilvl w:val="0"/>
          <w:numId w:val="12"/>
        </w:numPr>
      </w:pPr>
      <w:r>
        <w:t>在</w:t>
      </w:r>
      <w:r>
        <w:rPr>
          <w:rFonts w:hint="eastAsia"/>
        </w:rPr>
        <w:t>main</w:t>
      </w:r>
      <w:r>
        <w:rPr>
          <w:rFonts w:hint="eastAsia"/>
        </w:rPr>
        <w:t>函数中创建日期格式化类，调用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log()</w:t>
      </w:r>
      <w:r>
        <w:rPr>
          <w:rFonts w:hint="eastAsia"/>
        </w:rPr>
        <w:t>方法</w:t>
      </w:r>
      <w:r w:rsidR="00911237"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级调用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2</w:t>
      </w:r>
      <w:r>
        <w:rPr>
          <w:rFonts w:hint="eastAsia"/>
        </w:rPr>
        <w:t>级调用</w:t>
      </w:r>
      <w:r>
        <w:rPr>
          <w:rFonts w:hint="eastAsia"/>
        </w:rPr>
        <w:t>1</w:t>
      </w:r>
      <w:r>
        <w:rPr>
          <w:rFonts w:hint="eastAsia"/>
        </w:rPr>
        <w:t>次。</w:t>
      </w:r>
      <w:r>
        <w:rPr>
          <w:rFonts w:hint="eastAsia"/>
        </w:rPr>
        <w:t>l</w:t>
      </w:r>
      <w:r>
        <w:t>og</w:t>
      </w:r>
      <w:r>
        <w:t>方法的第</w:t>
      </w:r>
      <w:r>
        <w:rPr>
          <w:rFonts w:hint="eastAsia"/>
        </w:rPr>
        <w:t>2</w:t>
      </w:r>
      <w:r>
        <w:rPr>
          <w:rFonts w:hint="eastAsia"/>
        </w:rPr>
        <w:t>个参数使用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 w:rsidR="00911237">
        <w:rPr>
          <w:rFonts w:hint="eastAsia"/>
        </w:rPr>
        <w:t>，</w:t>
      </w:r>
      <w:r w:rsidR="00914920">
        <w:rPr>
          <w:rFonts w:hint="eastAsia"/>
        </w:rPr>
        <w:t>方法体中</w:t>
      </w:r>
      <w:r>
        <w:rPr>
          <w:rFonts w:hint="eastAsia"/>
        </w:rPr>
        <w:t>使用</w:t>
      </w:r>
      <w:r>
        <w:rPr>
          <w:rFonts w:hint="eastAsia"/>
        </w:rPr>
        <w:t>return</w:t>
      </w:r>
      <w:r>
        <w:rPr>
          <w:rFonts w:hint="eastAsia"/>
        </w:rPr>
        <w:t>返回拼接的字符串。</w:t>
      </w:r>
    </w:p>
    <w:p w:rsidR="00DF60EC" w:rsidRDefault="00DF60EC" w:rsidP="00C419AA">
      <w:pPr>
        <w:pStyle w:val="a0"/>
        <w:numPr>
          <w:ilvl w:val="0"/>
          <w:numId w:val="12"/>
        </w:numPr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信息内容是：</w:t>
      </w:r>
      <w:r w:rsidRPr="0091017D">
        <w:rPr>
          <w:rFonts w:hint="eastAsia"/>
        </w:rPr>
        <w:t xml:space="preserve">"Rose: " + sdf.format(new Date()) + " </w:t>
      </w:r>
      <w:r w:rsidRPr="0091017D">
        <w:rPr>
          <w:rFonts w:hint="eastAsia"/>
        </w:rPr>
        <w:t>进行了转账操作</w:t>
      </w:r>
      <w:r w:rsidRPr="0091017D">
        <w:rPr>
          <w:rFonts w:hint="eastAsia"/>
        </w:rPr>
        <w:t>"</w:t>
      </w:r>
    </w:p>
    <w:p w:rsidR="00DF60EC" w:rsidRDefault="00DF60EC" w:rsidP="00C419AA">
      <w:pPr>
        <w:pStyle w:val="a0"/>
        <w:numPr>
          <w:ilvl w:val="0"/>
          <w:numId w:val="12"/>
        </w:numPr>
      </w:pPr>
      <w:r>
        <w:t>第</w:t>
      </w:r>
      <w:r>
        <w:rPr>
          <w:rFonts w:hint="eastAsia"/>
        </w:rPr>
        <w:t>2</w:t>
      </w:r>
      <w:r>
        <w:rPr>
          <w:rFonts w:hint="eastAsia"/>
        </w:rPr>
        <w:t>次信息内容是：</w:t>
      </w:r>
      <w:r w:rsidRPr="00F23867">
        <w:rPr>
          <w:rFonts w:hint="eastAsia"/>
        </w:rPr>
        <w:t xml:space="preserve">"Jack: " + sdf.format(new Date()) + " </w:t>
      </w:r>
      <w:r w:rsidRPr="00F23867">
        <w:rPr>
          <w:rFonts w:hint="eastAsia"/>
        </w:rPr>
        <w:t>进行了取钱操作</w:t>
      </w:r>
      <w:r w:rsidRPr="00F23867">
        <w:rPr>
          <w:rFonts w:hint="eastAsia"/>
        </w:rPr>
        <w:t>"</w:t>
      </w:r>
    </w:p>
    <w:p w:rsidR="00DC67AB" w:rsidRDefault="00DC67AB" w:rsidP="00142FA9">
      <w:pPr>
        <w:pStyle w:val="2"/>
        <w:rPr>
          <w:lang w:eastAsia="zh-CN"/>
        </w:rPr>
      </w:pPr>
      <w:bookmarkStart w:id="8" w:name="header-n96"/>
      <w:r w:rsidRPr="00DC67AB">
        <w:rPr>
          <w:lang w:eastAsia="zh-CN"/>
        </w:rPr>
        <w:t>证明</w:t>
      </w:r>
      <w:r w:rsidR="004C6EFE">
        <w:rPr>
          <w:lang w:eastAsia="zh-CN"/>
        </w:rPr>
        <w:t>Lambda</w:t>
      </w:r>
      <w:r w:rsidRPr="00DC67AB">
        <w:rPr>
          <w:lang w:eastAsia="zh-CN"/>
        </w:rPr>
        <w:t>的延迟执行</w:t>
      </w:r>
      <w:bookmarkEnd w:id="8"/>
    </w:p>
    <w:p w:rsidR="00040DB1" w:rsidRDefault="00040DB1" w:rsidP="00040DB1">
      <w:pPr>
        <w:pStyle w:val="10"/>
      </w:pPr>
      <w:r>
        <w:t>案例效果：</w:t>
      </w:r>
    </w:p>
    <w:p w:rsidR="00040DB1" w:rsidRDefault="00040DB1" w:rsidP="00040DB1">
      <w:r>
        <w:rPr>
          <w:noProof/>
        </w:rPr>
        <w:drawing>
          <wp:inline distT="0" distB="0" distL="0" distR="0" wp14:anchorId="5E3ACC14" wp14:editId="10B40E0F">
            <wp:extent cx="3781425" cy="514350"/>
            <wp:effectExtent l="114300" t="76200" r="123825" b="762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4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36B" w:rsidRDefault="001C536B" w:rsidP="00CA0722">
      <w:pPr>
        <w:pStyle w:val="10"/>
      </w:pPr>
      <w:r>
        <w:t>案例分析：</w:t>
      </w:r>
    </w:p>
    <w:p w:rsidR="00BC6014" w:rsidRDefault="00A5499C" w:rsidP="00BC6014">
      <w:pPr>
        <w:ind w:left="420"/>
      </w:pPr>
      <w:r>
        <w:t>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 w:rsidR="00911237">
        <w:rPr>
          <w:rFonts w:hint="eastAsia"/>
        </w:rPr>
        <w:t>方法体中返回字符串之前，先</w:t>
      </w:r>
      <w:r>
        <w:rPr>
          <w:rFonts w:hint="eastAsia"/>
        </w:rPr>
        <w:t>输出当前的级别，发现</w:t>
      </w:r>
      <w:r w:rsidR="006B69BD">
        <w:rPr>
          <w:rFonts w:hint="eastAsia"/>
        </w:rPr>
        <w:t>只输出了级别</w:t>
      </w:r>
      <w:r w:rsidR="006B69BD">
        <w:rPr>
          <w:rFonts w:hint="eastAsia"/>
        </w:rPr>
        <w:t>1</w:t>
      </w:r>
      <w:r w:rsidR="006B69BD">
        <w:rPr>
          <w:rFonts w:hint="eastAsia"/>
        </w:rPr>
        <w:t>，</w:t>
      </w:r>
      <w:r>
        <w:rPr>
          <w:rFonts w:hint="eastAsia"/>
        </w:rPr>
        <w:t>级别</w:t>
      </w:r>
      <w:r>
        <w:rPr>
          <w:rFonts w:hint="eastAsia"/>
        </w:rPr>
        <w:t>2</w:t>
      </w:r>
      <w:r>
        <w:rPr>
          <w:rFonts w:hint="eastAsia"/>
        </w:rPr>
        <w:t>并没有输出。</w:t>
      </w:r>
      <w:r w:rsidR="00911237">
        <w:rPr>
          <w:rFonts w:hint="eastAsia"/>
        </w:rPr>
        <w:t>即</w:t>
      </w:r>
      <w:r w:rsidR="00C75CA4" w:rsidRPr="00DC67AB">
        <w:t>当</w:t>
      </w:r>
      <w:r w:rsidR="00C75CA4">
        <w:t>级别为</w:t>
      </w:r>
      <w:r w:rsidR="00C75CA4">
        <w:rPr>
          <w:rFonts w:hint="eastAsia"/>
        </w:rPr>
        <w:t>2</w:t>
      </w:r>
      <w:r w:rsidR="00C75CA4" w:rsidRPr="00DC67AB">
        <w:t>时，没有对字符串进行拼接操作了，这样就避免</w:t>
      </w:r>
      <w:r w:rsidR="00911237">
        <w:t>了</w:t>
      </w:r>
      <w:r w:rsidR="00C75CA4" w:rsidRPr="00DC67AB">
        <w:t>拼接字符串带来的</w:t>
      </w:r>
      <w:r w:rsidR="00911237">
        <w:t>额外</w:t>
      </w:r>
      <w:r w:rsidR="00C75CA4" w:rsidRPr="00DC67AB">
        <w:t>开销。</w:t>
      </w:r>
    </w:p>
    <w:p w:rsidR="001C536B" w:rsidRDefault="001C536B" w:rsidP="00CA0722">
      <w:pPr>
        <w:pStyle w:val="10"/>
      </w:pPr>
      <w:r>
        <w:t>案例代码：</w:t>
      </w:r>
    </w:p>
    <w:p w:rsidR="00F769C8" w:rsidRDefault="00F769C8" w:rsidP="00F769C8">
      <w:pPr>
        <w:pStyle w:val="af6"/>
      </w:pPr>
      <w:r>
        <w:t>package com.itheima;</w:t>
      </w:r>
    </w:p>
    <w:p w:rsidR="00F769C8" w:rsidRDefault="00F769C8" w:rsidP="00F769C8">
      <w:pPr>
        <w:pStyle w:val="af6"/>
      </w:pPr>
    </w:p>
    <w:p w:rsidR="00F769C8" w:rsidRDefault="00F769C8" w:rsidP="00F769C8">
      <w:pPr>
        <w:pStyle w:val="af6"/>
      </w:pPr>
      <w:r>
        <w:t>import java.text.SimpleDateFormat;</w:t>
      </w:r>
    </w:p>
    <w:p w:rsidR="00F769C8" w:rsidRDefault="00F769C8" w:rsidP="00F769C8">
      <w:pPr>
        <w:pStyle w:val="af6"/>
      </w:pPr>
      <w:r>
        <w:t>import java.util.Date;</w:t>
      </w:r>
    </w:p>
    <w:p w:rsidR="00F769C8" w:rsidRDefault="00F769C8" w:rsidP="00F769C8">
      <w:pPr>
        <w:pStyle w:val="af6"/>
      </w:pPr>
    </w:p>
    <w:p w:rsidR="00F769C8" w:rsidRDefault="00F769C8" w:rsidP="00F769C8">
      <w:pPr>
        <w:pStyle w:val="af6"/>
      </w:pPr>
      <w:r>
        <w:t>interface BuilderMessage {</w:t>
      </w:r>
    </w:p>
    <w:p w:rsidR="00F769C8" w:rsidRDefault="00F769C8" w:rsidP="00F769C8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拼接字符串</w:t>
      </w:r>
    </w:p>
    <w:p w:rsidR="00F769C8" w:rsidRDefault="00F769C8" w:rsidP="00F769C8">
      <w:pPr>
        <w:pStyle w:val="af6"/>
      </w:pPr>
      <w:r>
        <w:t xml:space="preserve">    String buildMessage();</w:t>
      </w:r>
    </w:p>
    <w:p w:rsidR="00F769C8" w:rsidRDefault="00F769C8" w:rsidP="00F769C8">
      <w:pPr>
        <w:pStyle w:val="af6"/>
      </w:pPr>
      <w:r>
        <w:t>}</w:t>
      </w:r>
    </w:p>
    <w:p w:rsidR="00F769C8" w:rsidRDefault="00F769C8" w:rsidP="00F769C8">
      <w:pPr>
        <w:pStyle w:val="af6"/>
      </w:pPr>
    </w:p>
    <w:p w:rsidR="00F769C8" w:rsidRDefault="00F769C8" w:rsidP="00F769C8">
      <w:pPr>
        <w:pStyle w:val="af6"/>
      </w:pPr>
      <w:r>
        <w:t>public class Demo3Log {</w:t>
      </w:r>
    </w:p>
    <w:p w:rsidR="00F769C8" w:rsidRDefault="00F769C8" w:rsidP="00F769C8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在方法内部判断如果是</w:t>
      </w:r>
      <w:r>
        <w:rPr>
          <w:rFonts w:hint="eastAsia"/>
        </w:rPr>
        <w:t>1</w:t>
      </w:r>
      <w:r>
        <w:rPr>
          <w:rFonts w:hint="eastAsia"/>
        </w:rPr>
        <w:t>级信息，打印日志信息，并调用接口中的</w:t>
      </w:r>
      <w:r>
        <w:rPr>
          <w:rFonts w:hint="eastAsia"/>
        </w:rPr>
        <w:t>buildeMessage()</w:t>
      </w:r>
      <w:r>
        <w:rPr>
          <w:rFonts w:hint="eastAsia"/>
        </w:rPr>
        <w:t>方法拼接字符串。</w:t>
      </w:r>
    </w:p>
    <w:p w:rsidR="00F769C8" w:rsidRDefault="00F769C8" w:rsidP="00F769C8">
      <w:pPr>
        <w:pStyle w:val="af6"/>
      </w:pPr>
      <w:r>
        <w:t xml:space="preserve">    static void log(int level, BuilderMessage builderMessage) {</w:t>
      </w:r>
    </w:p>
    <w:p w:rsidR="00F769C8" w:rsidRDefault="00F769C8" w:rsidP="00F769C8">
      <w:pPr>
        <w:pStyle w:val="af6"/>
      </w:pPr>
      <w:r>
        <w:t xml:space="preserve">        if (level == 1) {</w:t>
      </w:r>
    </w:p>
    <w:p w:rsidR="00F769C8" w:rsidRDefault="00F769C8" w:rsidP="00F769C8">
      <w:pPr>
        <w:pStyle w:val="af6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通过调用方法得到要打印的字符串</w:t>
      </w:r>
    </w:p>
    <w:p w:rsidR="00F769C8" w:rsidRDefault="00F769C8" w:rsidP="00F769C8">
      <w:pPr>
        <w:pStyle w:val="af6"/>
      </w:pPr>
      <w:r>
        <w:t xml:space="preserve">            System.out.println(builderMessage.buildMessage());</w:t>
      </w:r>
    </w:p>
    <w:p w:rsidR="00F769C8" w:rsidRDefault="00F769C8" w:rsidP="00F769C8">
      <w:pPr>
        <w:pStyle w:val="af6"/>
      </w:pPr>
      <w:r>
        <w:t xml:space="preserve">        }</w:t>
      </w:r>
    </w:p>
    <w:p w:rsidR="00F769C8" w:rsidRDefault="00F769C8" w:rsidP="00F769C8">
      <w:pPr>
        <w:pStyle w:val="af6"/>
      </w:pPr>
      <w:r>
        <w:t xml:space="preserve">    }</w:t>
      </w:r>
    </w:p>
    <w:p w:rsidR="00F769C8" w:rsidRDefault="00F769C8" w:rsidP="00F769C8">
      <w:pPr>
        <w:pStyle w:val="af6"/>
      </w:pPr>
    </w:p>
    <w:p w:rsidR="00F769C8" w:rsidRDefault="00F769C8" w:rsidP="00F769C8">
      <w:pPr>
        <w:pStyle w:val="af6"/>
      </w:pPr>
      <w:r>
        <w:t xml:space="preserve">    public static void main(String[] args) {</w:t>
      </w:r>
    </w:p>
    <w:p w:rsidR="00F769C8" w:rsidRDefault="00F769C8" w:rsidP="00F769C8">
      <w:pPr>
        <w:pStyle w:val="af6"/>
      </w:pPr>
      <w:r>
        <w:t xml:space="preserve">        SimpleDateFormat dateFormat = new SimpleDateFormat("yyyy-MM-dd HH:mm:ss");</w:t>
      </w:r>
    </w:p>
    <w:p w:rsidR="00F769C8" w:rsidRDefault="00F769C8" w:rsidP="00F769C8">
      <w:pPr>
        <w:pStyle w:val="af6"/>
      </w:pPr>
      <w:r>
        <w:t xml:space="preserve">        String sdate = dateFormat.format(new Date());</w:t>
      </w:r>
    </w:p>
    <w:p w:rsidR="00F769C8" w:rsidRDefault="00F769C8" w:rsidP="00F769C8">
      <w:pPr>
        <w:pStyle w:val="af6"/>
      </w:pPr>
      <w:r>
        <w:t xml:space="preserve">        /*log(1, new BuilderMessage() {</w:t>
      </w:r>
    </w:p>
    <w:p w:rsidR="00F769C8" w:rsidRDefault="00F769C8" w:rsidP="00F769C8">
      <w:pPr>
        <w:pStyle w:val="af6"/>
      </w:pPr>
      <w:r>
        <w:t xml:space="preserve">            @Override</w:t>
      </w:r>
    </w:p>
    <w:p w:rsidR="00F769C8" w:rsidRDefault="00F769C8" w:rsidP="00F769C8">
      <w:pPr>
        <w:pStyle w:val="af6"/>
      </w:pPr>
      <w:r>
        <w:t xml:space="preserve">            public String buildMessage() {</w:t>
      </w:r>
    </w:p>
    <w:p w:rsidR="00F769C8" w:rsidRDefault="00F769C8" w:rsidP="00F769C8">
      <w:pPr>
        <w:pStyle w:val="af6"/>
        <w:rPr>
          <w:rFonts w:hint="eastAsia"/>
        </w:rPr>
      </w:pPr>
      <w:r>
        <w:rPr>
          <w:rFonts w:hint="eastAsia"/>
        </w:rPr>
        <w:t xml:space="preserve">                return "Rose: " + sdate + "</w:t>
      </w:r>
      <w:r>
        <w:rPr>
          <w:rFonts w:hint="eastAsia"/>
        </w:rPr>
        <w:t>转账的操作</w:t>
      </w:r>
      <w:r>
        <w:rPr>
          <w:rFonts w:hint="eastAsia"/>
        </w:rPr>
        <w:t>";</w:t>
      </w:r>
    </w:p>
    <w:p w:rsidR="00F769C8" w:rsidRDefault="00F769C8" w:rsidP="00F769C8">
      <w:pPr>
        <w:pStyle w:val="af6"/>
      </w:pPr>
      <w:r>
        <w:t xml:space="preserve">            }</w:t>
      </w:r>
    </w:p>
    <w:p w:rsidR="00F769C8" w:rsidRDefault="00F769C8" w:rsidP="00F769C8">
      <w:pPr>
        <w:pStyle w:val="af6"/>
      </w:pPr>
      <w:r>
        <w:t xml:space="preserve">        });*/</w:t>
      </w:r>
    </w:p>
    <w:p w:rsidR="00F769C8" w:rsidRDefault="00F769C8" w:rsidP="00F769C8">
      <w:pPr>
        <w:pStyle w:val="af6"/>
      </w:pPr>
      <w:r>
        <w:t xml:space="preserve">        log(1, ()-&gt; {</w:t>
      </w:r>
    </w:p>
    <w:p w:rsidR="00F769C8" w:rsidRDefault="00F769C8" w:rsidP="00F769C8">
      <w:pPr>
        <w:pStyle w:val="af6"/>
        <w:rPr>
          <w:rFonts w:hint="eastAsia"/>
        </w:rPr>
      </w:pPr>
      <w:r>
        <w:rPr>
          <w:rFonts w:hint="eastAsia"/>
        </w:rPr>
        <w:t xml:space="preserve">            System.out.println("1</w:t>
      </w:r>
      <w:r>
        <w:rPr>
          <w:rFonts w:hint="eastAsia"/>
        </w:rPr>
        <w:t>级信息：</w:t>
      </w:r>
      <w:r>
        <w:rPr>
          <w:rFonts w:hint="eastAsia"/>
        </w:rPr>
        <w:t>");</w:t>
      </w:r>
    </w:p>
    <w:p w:rsidR="00F769C8" w:rsidRDefault="00F769C8" w:rsidP="00F769C8">
      <w:pPr>
        <w:pStyle w:val="af6"/>
        <w:rPr>
          <w:rFonts w:hint="eastAsia"/>
        </w:rPr>
      </w:pPr>
      <w:r>
        <w:rPr>
          <w:rFonts w:hint="eastAsia"/>
        </w:rPr>
        <w:t xml:space="preserve">            return "Rose: " + sdate + "</w:t>
      </w:r>
      <w:r>
        <w:rPr>
          <w:rFonts w:hint="eastAsia"/>
        </w:rPr>
        <w:t>转账的操作</w:t>
      </w:r>
      <w:r>
        <w:rPr>
          <w:rFonts w:hint="eastAsia"/>
        </w:rPr>
        <w:t>";</w:t>
      </w:r>
    </w:p>
    <w:p w:rsidR="00F769C8" w:rsidRDefault="00F769C8" w:rsidP="00F769C8">
      <w:pPr>
        <w:pStyle w:val="af6"/>
      </w:pPr>
      <w:r>
        <w:t xml:space="preserve">        });</w:t>
      </w:r>
    </w:p>
    <w:p w:rsidR="00F769C8" w:rsidRDefault="00F769C8" w:rsidP="00F769C8">
      <w:pPr>
        <w:pStyle w:val="af6"/>
      </w:pPr>
      <w:r>
        <w:t xml:space="preserve">        log(2, ()-&gt; {</w:t>
      </w:r>
    </w:p>
    <w:p w:rsidR="00F769C8" w:rsidRDefault="00F769C8" w:rsidP="00F769C8">
      <w:pPr>
        <w:pStyle w:val="af6"/>
        <w:rPr>
          <w:rFonts w:hint="eastAsia"/>
        </w:rPr>
      </w:pPr>
      <w:r>
        <w:rPr>
          <w:rFonts w:hint="eastAsia"/>
        </w:rPr>
        <w:t xml:space="preserve">            System.out.println("2</w:t>
      </w:r>
      <w:r>
        <w:rPr>
          <w:rFonts w:hint="eastAsia"/>
        </w:rPr>
        <w:t>级信息：</w:t>
      </w:r>
      <w:r>
        <w:rPr>
          <w:rFonts w:hint="eastAsia"/>
        </w:rPr>
        <w:t>");</w:t>
      </w:r>
    </w:p>
    <w:p w:rsidR="00F769C8" w:rsidRDefault="00F769C8" w:rsidP="00F769C8">
      <w:pPr>
        <w:pStyle w:val="af6"/>
        <w:rPr>
          <w:rFonts w:hint="eastAsia"/>
        </w:rPr>
      </w:pPr>
      <w:r>
        <w:rPr>
          <w:rFonts w:hint="eastAsia"/>
        </w:rPr>
        <w:t xml:space="preserve">            return "Jack: " + sdate + "</w:t>
      </w:r>
      <w:r>
        <w:rPr>
          <w:rFonts w:hint="eastAsia"/>
        </w:rPr>
        <w:t>取钱的操作</w:t>
      </w:r>
      <w:r>
        <w:rPr>
          <w:rFonts w:hint="eastAsia"/>
        </w:rPr>
        <w:t>";</w:t>
      </w:r>
    </w:p>
    <w:p w:rsidR="00F769C8" w:rsidRDefault="00F769C8" w:rsidP="00F769C8">
      <w:pPr>
        <w:pStyle w:val="af6"/>
      </w:pPr>
      <w:r>
        <w:t xml:space="preserve">        });</w:t>
      </w:r>
    </w:p>
    <w:p w:rsidR="00F769C8" w:rsidRDefault="00F769C8" w:rsidP="00F769C8">
      <w:pPr>
        <w:pStyle w:val="af6"/>
      </w:pPr>
      <w:r>
        <w:t xml:space="preserve">    }</w:t>
      </w:r>
    </w:p>
    <w:p w:rsidR="00DC67AB" w:rsidRDefault="00F769C8" w:rsidP="00F769C8">
      <w:pPr>
        <w:pStyle w:val="af6"/>
      </w:pPr>
      <w:r>
        <w:t>}</w:t>
      </w:r>
    </w:p>
    <w:p w:rsidR="00BA4A4F" w:rsidRDefault="00670AAD" w:rsidP="00BA4A4F">
      <w:pPr>
        <w:pStyle w:val="2"/>
      </w:pPr>
      <w:r>
        <w:t>代码分析</w:t>
      </w:r>
      <w:r w:rsidR="00BA4A4F">
        <w:t>：</w:t>
      </w:r>
    </w:p>
    <w:p w:rsidR="00EF15E1" w:rsidRDefault="00BA4A4F" w:rsidP="00EF15E1">
      <w:pPr>
        <w:ind w:firstLine="420"/>
      </w:pPr>
      <w:r>
        <w:rPr>
          <w:rFonts w:hint="eastAsia"/>
        </w:rPr>
        <w:t>只有在需要的时候才能运行代码，这是使用</w:t>
      </w:r>
      <w:r>
        <w:rPr>
          <w:rFonts w:hint="eastAsia"/>
        </w:rPr>
        <w:t>lambda</w:t>
      </w:r>
      <w:r>
        <w:rPr>
          <w:rFonts w:hint="eastAsia"/>
        </w:rPr>
        <w:t>表达式的一种情况。</w:t>
      </w:r>
    </w:p>
    <w:p w:rsidR="00BA4A4F" w:rsidRDefault="00AE4B11" w:rsidP="00EF15E1">
      <w:pPr>
        <w:ind w:firstLine="420"/>
      </w:pPr>
      <w:r w:rsidRPr="00AE4B11">
        <w:t>void log(int level, BuilderMessage bulider)</w:t>
      </w:r>
      <w:r w:rsidR="00C25539">
        <w:t xml:space="preserve"> </w:t>
      </w:r>
      <w:r w:rsidR="00C25539">
        <w:rPr>
          <w:rFonts w:hint="eastAsia"/>
        </w:rPr>
        <w:t>这段代</w:t>
      </w:r>
      <w:r w:rsidR="00BA4A4F">
        <w:rPr>
          <w:rFonts w:hint="eastAsia"/>
        </w:rPr>
        <w:t>码实际的运行效果分如下步骤：</w:t>
      </w:r>
    </w:p>
    <w:p w:rsidR="00BA4A4F" w:rsidRDefault="006D5B5F" w:rsidP="00C419AA">
      <w:pPr>
        <w:pStyle w:val="a0"/>
        <w:numPr>
          <w:ilvl w:val="0"/>
          <w:numId w:val="39"/>
        </w:numPr>
      </w:pPr>
      <w:r>
        <w:rPr>
          <w:rFonts w:hint="eastAsia"/>
        </w:rPr>
        <w:t>通过</w:t>
      </w:r>
      <w:r w:rsidRPr="00AE4B11">
        <w:t>BuilderMessage</w:t>
      </w:r>
      <w:r>
        <w:t>接口</w:t>
      </w:r>
      <w:r w:rsidR="00BA4A4F">
        <w:rPr>
          <w:rFonts w:hint="eastAsia"/>
        </w:rPr>
        <w:t>接受</w:t>
      </w:r>
      <w:r w:rsidR="00BA4A4F">
        <w:rPr>
          <w:rFonts w:hint="eastAsia"/>
        </w:rPr>
        <w:t>lambda</w:t>
      </w:r>
      <w:r w:rsidR="00BA4A4F">
        <w:rPr>
          <w:rFonts w:hint="eastAsia"/>
        </w:rPr>
        <w:t>表达式</w:t>
      </w:r>
      <w:r w:rsidR="00483ADA">
        <w:rPr>
          <w:rFonts w:hint="eastAsia"/>
        </w:rPr>
        <w:t>。</w:t>
      </w:r>
    </w:p>
    <w:p w:rsidR="00BA4A4F" w:rsidRDefault="006D5B5F" w:rsidP="00C419AA">
      <w:pPr>
        <w:pStyle w:val="a0"/>
        <w:numPr>
          <w:ilvl w:val="0"/>
          <w:numId w:val="39"/>
        </w:numPr>
      </w:pPr>
      <w:r>
        <w:rPr>
          <w:rFonts w:hint="eastAsia"/>
        </w:rPr>
        <w:t>检查它</w:t>
      </w:r>
      <w:r w:rsidR="00BA4A4F">
        <w:rPr>
          <w:rFonts w:hint="eastAsia"/>
        </w:rPr>
        <w:t>是否应该被调用</w:t>
      </w:r>
      <w:r>
        <w:rPr>
          <w:rFonts w:hint="eastAsia"/>
        </w:rPr>
        <w:t>，即</w:t>
      </w:r>
      <w:r>
        <w:rPr>
          <w:rFonts w:hint="eastAsia"/>
        </w:rPr>
        <w:t>level</w:t>
      </w:r>
      <w:r>
        <w:rPr>
          <w:rFonts w:hint="eastAsia"/>
        </w:rPr>
        <w:t>是否等于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A4A4F" w:rsidRDefault="00BA4A4F" w:rsidP="00C419AA">
      <w:pPr>
        <w:pStyle w:val="a0"/>
        <w:numPr>
          <w:ilvl w:val="0"/>
          <w:numId w:val="39"/>
        </w:numPr>
      </w:pPr>
      <w:r>
        <w:rPr>
          <w:rFonts w:hint="eastAsia"/>
        </w:rPr>
        <w:t>在需要的时候调用它</w:t>
      </w:r>
      <w:r w:rsidR="006D5B5F">
        <w:rPr>
          <w:rFonts w:hint="eastAsia"/>
        </w:rPr>
        <w:t>，</w:t>
      </w:r>
      <w:r w:rsidR="006D5B5F">
        <w:t>bulider.buildeMessage()</w:t>
      </w:r>
      <w:r w:rsidR="005B3E0A">
        <w:t>，其实是调用了这个方法才会进行字符串的拼接操作。</w:t>
      </w:r>
    </w:p>
    <w:p w:rsidR="00DC67AB" w:rsidRDefault="00DC67AB" w:rsidP="00DA69EB">
      <w:pPr>
        <w:pStyle w:val="1"/>
      </w:pPr>
      <w:bookmarkStart w:id="9" w:name="header-n102"/>
      <w:r w:rsidRPr="00DC67AB">
        <w:t>函数式接口</w:t>
      </w:r>
      <w:bookmarkEnd w:id="9"/>
    </w:p>
    <w:p w:rsidR="00531EC5" w:rsidRDefault="00531EC5" w:rsidP="00531EC5">
      <w:pPr>
        <w:pStyle w:val="2"/>
      </w:pPr>
      <w:r>
        <w:t>接口默认方法的回顾</w:t>
      </w:r>
    </w:p>
    <w:p w:rsidR="00531EC5" w:rsidRDefault="00B67A50" w:rsidP="00927516">
      <w:pPr>
        <w:pStyle w:val="3"/>
        <w:rPr>
          <w:lang w:eastAsia="zh-CN"/>
        </w:rPr>
      </w:pPr>
      <w:r>
        <w:rPr>
          <w:rFonts w:hint="eastAsia"/>
          <w:lang w:eastAsia="zh-CN"/>
        </w:rPr>
        <w:t>JDK8中为什么</w:t>
      </w:r>
      <w:r w:rsidR="00A15E60"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接口默认方法</w:t>
      </w:r>
    </w:p>
    <w:p w:rsidR="00B67A50" w:rsidRDefault="006039D7" w:rsidP="0090020A">
      <w:pPr>
        <w:ind w:firstLine="420"/>
      </w:pPr>
      <w:r>
        <w:t>假如很久</w:t>
      </w:r>
      <w:r w:rsidR="0090020A">
        <w:t>以前创建了一个接口，并且已经被大量的类实现。如果需要再扩充这个接口的功能加新的方法，就会导致所有已经实现的子类需要重写这个方法。如果在接口中使用默认方法就不会有这个问题。所以从</w:t>
      </w:r>
      <w:r w:rsidR="0090020A">
        <w:rPr>
          <w:rFonts w:hint="eastAsia"/>
        </w:rPr>
        <w:t>JDK8</w:t>
      </w:r>
      <w:r w:rsidR="0090020A">
        <w:rPr>
          <w:rFonts w:hint="eastAsia"/>
        </w:rPr>
        <w:t>开始新加了接口默认方法，便于接口的扩展。</w:t>
      </w:r>
    </w:p>
    <w:p w:rsidR="00B67A50" w:rsidRDefault="00B67A50" w:rsidP="00927516">
      <w:pPr>
        <w:pStyle w:val="3"/>
      </w:pPr>
      <w:r>
        <w:t>接口中默认方法的规则</w:t>
      </w:r>
    </w:p>
    <w:p w:rsidR="00B67A50" w:rsidRDefault="00F34E21" w:rsidP="00C419AA">
      <w:pPr>
        <w:pStyle w:val="a0"/>
        <w:numPr>
          <w:ilvl w:val="0"/>
          <w:numId w:val="15"/>
        </w:numPr>
      </w:pPr>
      <w:r>
        <w:rPr>
          <w:rFonts w:hint="eastAsia"/>
        </w:rPr>
        <w:t>默认方法使用</w:t>
      </w:r>
      <w:r>
        <w:rPr>
          <w:rFonts w:hint="eastAsia"/>
        </w:rPr>
        <w:t>default</w:t>
      </w:r>
      <w:r>
        <w:rPr>
          <w:rFonts w:hint="eastAsia"/>
        </w:rPr>
        <w:t>关键字，一个接口中可以有多个默认方法。</w:t>
      </w:r>
    </w:p>
    <w:p w:rsidR="00F34E21" w:rsidRDefault="00F34E21" w:rsidP="00C419AA">
      <w:pPr>
        <w:pStyle w:val="a0"/>
        <w:numPr>
          <w:ilvl w:val="0"/>
          <w:numId w:val="15"/>
        </w:numPr>
      </w:pPr>
      <w:r>
        <w:t>接口中既可以定义抽象方法，又可以定义默认方法，默认方法不是抽象方法。</w:t>
      </w:r>
    </w:p>
    <w:p w:rsidR="00F34E21" w:rsidRDefault="00F34E21" w:rsidP="00C419AA">
      <w:pPr>
        <w:pStyle w:val="a0"/>
        <w:numPr>
          <w:ilvl w:val="0"/>
          <w:numId w:val="15"/>
        </w:numPr>
      </w:pPr>
      <w:r>
        <w:t>子类实现接口的时候，可以直接调用接口中的默认方法，</w:t>
      </w:r>
      <w:r w:rsidR="00686161">
        <w:t>即</w:t>
      </w:r>
      <w:r>
        <w:t>继承了接口中的</w:t>
      </w:r>
      <w:r w:rsidR="00686161">
        <w:t>默认</w:t>
      </w:r>
      <w:r>
        <w:t>方法。</w:t>
      </w:r>
    </w:p>
    <w:p w:rsidR="00F34E21" w:rsidRDefault="00F34E21" w:rsidP="00C419AA">
      <w:pPr>
        <w:pStyle w:val="a0"/>
        <w:numPr>
          <w:ilvl w:val="0"/>
          <w:numId w:val="15"/>
        </w:numPr>
      </w:pPr>
      <w:r>
        <w:t>接口中同时还可以定义静态方法，静态方法通过</w:t>
      </w:r>
      <w:r w:rsidR="00686161">
        <w:t>接口名</w:t>
      </w:r>
      <w:r>
        <w:t>调用。</w:t>
      </w:r>
    </w:p>
    <w:p w:rsidR="008A3A1B" w:rsidRDefault="008A3A1B" w:rsidP="00927516">
      <w:pPr>
        <w:pStyle w:val="3"/>
      </w:pPr>
      <w:r>
        <w:t>默认方法的案例</w:t>
      </w:r>
    </w:p>
    <w:p w:rsidR="005344EE" w:rsidRDefault="005344EE" w:rsidP="005344EE">
      <w:pPr>
        <w:pStyle w:val="10"/>
      </w:pPr>
      <w:r>
        <w:t>案例效果：</w:t>
      </w:r>
    </w:p>
    <w:p w:rsidR="005344EE" w:rsidRPr="00AE4793" w:rsidRDefault="005344EE" w:rsidP="005344EE">
      <w:r>
        <w:rPr>
          <w:noProof/>
        </w:rPr>
        <w:drawing>
          <wp:inline distT="0" distB="0" distL="0" distR="0" wp14:anchorId="0D7F157E" wp14:editId="5F684981">
            <wp:extent cx="556868" cy="859168"/>
            <wp:effectExtent l="76200" t="76200" r="72390" b="742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0" cy="8658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5E60" w:rsidRDefault="005344EE" w:rsidP="00570427">
      <w:pPr>
        <w:pStyle w:val="10"/>
      </w:pPr>
      <w:r>
        <w:t>案例步骤</w:t>
      </w:r>
      <w:r w:rsidR="00A15E60">
        <w:t>：</w:t>
      </w:r>
    </w:p>
    <w:p w:rsidR="00570427" w:rsidRDefault="00AE4793" w:rsidP="00C419AA">
      <w:pPr>
        <w:pStyle w:val="a0"/>
        <w:numPr>
          <w:ilvl w:val="0"/>
          <w:numId w:val="16"/>
        </w:numPr>
      </w:pPr>
      <w:r>
        <w:rPr>
          <w:rFonts w:hint="eastAsia"/>
        </w:rPr>
        <w:t>创建一个</w:t>
      </w:r>
      <w:r>
        <w:rPr>
          <w:rFonts w:hint="eastAsia"/>
        </w:rPr>
        <w:t>Cat</w:t>
      </w:r>
      <w:r>
        <w:rPr>
          <w:rFonts w:hint="eastAsia"/>
        </w:rPr>
        <w:t>接口，包含</w:t>
      </w:r>
      <w:r>
        <w:rPr>
          <w:rFonts w:hint="eastAsia"/>
        </w:rPr>
        <w:t>play()</w:t>
      </w:r>
      <w:r>
        <w:rPr>
          <w:rFonts w:hint="eastAsia"/>
        </w:rPr>
        <w:t>抽象方法，</w:t>
      </w:r>
      <w:r>
        <w:rPr>
          <w:rFonts w:hint="eastAsia"/>
        </w:rPr>
        <w:t>eat()</w:t>
      </w:r>
      <w:r>
        <w:rPr>
          <w:rFonts w:hint="eastAsia"/>
        </w:rPr>
        <w:t>静态方法，</w:t>
      </w:r>
      <w:r>
        <w:rPr>
          <w:rFonts w:hint="eastAsia"/>
        </w:rPr>
        <w:t>run()</w:t>
      </w:r>
      <w:r>
        <w:rPr>
          <w:rFonts w:hint="eastAsia"/>
        </w:rPr>
        <w:t>默认方法，</w:t>
      </w:r>
      <w:r>
        <w:rPr>
          <w:rFonts w:hint="eastAsia"/>
        </w:rPr>
        <w:t>climb()</w:t>
      </w:r>
      <w:r>
        <w:rPr>
          <w:rFonts w:hint="eastAsia"/>
        </w:rPr>
        <w:t>默认方法</w:t>
      </w:r>
    </w:p>
    <w:p w:rsidR="00AE4793" w:rsidRDefault="00AE4793" w:rsidP="00C419AA">
      <w:pPr>
        <w:pStyle w:val="a0"/>
        <w:numPr>
          <w:ilvl w:val="0"/>
          <w:numId w:val="16"/>
        </w:numPr>
      </w:pPr>
      <w:r>
        <w:t>写一个子类</w:t>
      </w:r>
      <w:r>
        <w:rPr>
          <w:rFonts w:hint="eastAsia"/>
        </w:rPr>
        <w:t>WhiteCat</w:t>
      </w:r>
      <w:r>
        <w:rPr>
          <w:rFonts w:hint="eastAsia"/>
        </w:rPr>
        <w:t>白猫实现了猫接口</w:t>
      </w:r>
    </w:p>
    <w:p w:rsidR="00AE4793" w:rsidRDefault="00AE4793" w:rsidP="00C419AA">
      <w:pPr>
        <w:pStyle w:val="a0"/>
        <w:numPr>
          <w:ilvl w:val="0"/>
          <w:numId w:val="16"/>
        </w:numPr>
      </w:pPr>
      <w:r>
        <w:rPr>
          <w:rFonts w:hint="eastAsia"/>
        </w:rPr>
        <w:t>实现</w:t>
      </w:r>
      <w:r>
        <w:rPr>
          <w:rFonts w:hint="eastAsia"/>
        </w:rPr>
        <w:t>play()</w:t>
      </w:r>
      <w:r w:rsidRPr="00AE4793">
        <w:rPr>
          <w:rFonts w:hint="eastAsia"/>
        </w:rPr>
        <w:t>抽象方法</w:t>
      </w:r>
      <w:r>
        <w:rPr>
          <w:rFonts w:hint="eastAsia"/>
        </w:rPr>
        <w:t>，重写</w:t>
      </w:r>
      <w:r>
        <w:rPr>
          <w:rFonts w:hint="eastAsia"/>
        </w:rPr>
        <w:t>run()</w:t>
      </w:r>
      <w:r>
        <w:rPr>
          <w:rFonts w:hint="eastAsia"/>
        </w:rPr>
        <w:t>的默认方法</w:t>
      </w:r>
    </w:p>
    <w:p w:rsidR="00AE4793" w:rsidRDefault="00AE4793" w:rsidP="00C419AA">
      <w:pPr>
        <w:pStyle w:val="a0"/>
        <w:numPr>
          <w:ilvl w:val="0"/>
          <w:numId w:val="16"/>
        </w:numPr>
      </w:pPr>
      <w:r>
        <w:t>创建类</w:t>
      </w:r>
      <w:r w:rsidRPr="00AE4793">
        <w:t>Demo04Interface</w:t>
      </w:r>
      <w:r>
        <w:t>，在</w:t>
      </w:r>
      <w:r>
        <w:rPr>
          <w:rFonts w:hint="eastAsia"/>
        </w:rPr>
        <w:t>main</w:t>
      </w:r>
      <w:r>
        <w:rPr>
          <w:rFonts w:hint="eastAsia"/>
        </w:rPr>
        <w:t>函数中创建</w:t>
      </w:r>
      <w:r>
        <w:rPr>
          <w:rFonts w:hint="eastAsia"/>
        </w:rPr>
        <w:t>White</w:t>
      </w:r>
      <w:r>
        <w:t>Cat</w:t>
      </w:r>
      <w:r>
        <w:t>对象</w:t>
      </w:r>
    </w:p>
    <w:p w:rsidR="00AE4793" w:rsidRDefault="00AE4793" w:rsidP="00C419AA">
      <w:pPr>
        <w:pStyle w:val="a0"/>
        <w:numPr>
          <w:ilvl w:val="1"/>
          <w:numId w:val="16"/>
        </w:numPr>
      </w:pPr>
      <w:r>
        <w:rPr>
          <w:rFonts w:hint="eastAsia"/>
        </w:rPr>
        <w:t>调用接口中静态方法</w:t>
      </w:r>
      <w:r>
        <w:rPr>
          <w:rFonts w:hint="eastAsia"/>
        </w:rPr>
        <w:t>eat()</w:t>
      </w:r>
    </w:p>
    <w:p w:rsidR="00AE4793" w:rsidRDefault="00AE4793" w:rsidP="00C419AA">
      <w:pPr>
        <w:pStyle w:val="a0"/>
        <w:numPr>
          <w:ilvl w:val="1"/>
          <w:numId w:val="16"/>
        </w:numPr>
      </w:pPr>
      <w:r>
        <w:rPr>
          <w:rFonts w:hint="eastAsia"/>
        </w:rPr>
        <w:t>调用白猫子类中实现的方法</w:t>
      </w:r>
      <w:r>
        <w:rPr>
          <w:rFonts w:hint="eastAsia"/>
        </w:rPr>
        <w:t>play()</w:t>
      </w:r>
    </w:p>
    <w:p w:rsidR="00AE4793" w:rsidRDefault="00AE4793" w:rsidP="00C419AA">
      <w:pPr>
        <w:pStyle w:val="a0"/>
        <w:numPr>
          <w:ilvl w:val="1"/>
          <w:numId w:val="16"/>
        </w:numPr>
      </w:pPr>
      <w:r>
        <w:rPr>
          <w:rFonts w:hint="eastAsia"/>
        </w:rPr>
        <w:t>调用白猫子类中重写的方法</w:t>
      </w:r>
      <w:r w:rsidR="00B80363">
        <w:rPr>
          <w:rFonts w:hint="eastAsia"/>
        </w:rPr>
        <w:t>run()</w:t>
      </w:r>
    </w:p>
    <w:p w:rsidR="00B80363" w:rsidRPr="00570427" w:rsidRDefault="00B80363" w:rsidP="00C419AA">
      <w:pPr>
        <w:pStyle w:val="a0"/>
        <w:numPr>
          <w:ilvl w:val="1"/>
          <w:numId w:val="16"/>
        </w:numPr>
      </w:pPr>
      <w:r>
        <w:rPr>
          <w:rFonts w:hint="eastAsia"/>
        </w:rPr>
        <w:t>调用接口中默认方法</w:t>
      </w:r>
      <w:r>
        <w:rPr>
          <w:rFonts w:hint="eastAsia"/>
        </w:rPr>
        <w:t>climb()</w:t>
      </w:r>
    </w:p>
    <w:p w:rsidR="00A15E60" w:rsidRDefault="00A15E60" w:rsidP="00570427">
      <w:pPr>
        <w:pStyle w:val="10"/>
      </w:pPr>
      <w:r>
        <w:t>案例代码：</w:t>
      </w:r>
    </w:p>
    <w:p w:rsidR="00B70B75" w:rsidRDefault="00B70B75" w:rsidP="00B70B75">
      <w:pPr>
        <w:pStyle w:val="af6"/>
      </w:pPr>
      <w:r>
        <w:t>package com.itheima;</w:t>
      </w:r>
    </w:p>
    <w:p w:rsidR="00B70B75" w:rsidRDefault="00B70B75" w:rsidP="00B70B75">
      <w:pPr>
        <w:pStyle w:val="af6"/>
      </w:pPr>
    </w:p>
    <w:p w:rsidR="00B70B75" w:rsidRDefault="00B70B75" w:rsidP="00B70B75">
      <w:pPr>
        <w:pStyle w:val="af6"/>
      </w:pPr>
      <w:r>
        <w:t>/*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>3.1.3</w:t>
      </w:r>
      <w:r>
        <w:rPr>
          <w:rFonts w:hint="eastAsia"/>
        </w:rPr>
        <w:tab/>
      </w:r>
      <w:r>
        <w:rPr>
          <w:rFonts w:hint="eastAsia"/>
        </w:rPr>
        <w:t>默认方法的案例</w:t>
      </w:r>
    </w:p>
    <w:p w:rsidR="00B70B75" w:rsidRDefault="00B70B75" w:rsidP="00B70B75">
      <w:pPr>
        <w:pStyle w:val="af6"/>
      </w:pPr>
      <w:r>
        <w:t xml:space="preserve"> */</w:t>
      </w:r>
    </w:p>
    <w:p w:rsidR="00B70B75" w:rsidRDefault="00B70B75" w:rsidP="00B70B75">
      <w:pPr>
        <w:pStyle w:val="af6"/>
      </w:pPr>
      <w:r>
        <w:t>interface Cat {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包含</w:t>
      </w:r>
      <w:r>
        <w:rPr>
          <w:rFonts w:hint="eastAsia"/>
        </w:rPr>
        <w:t>play()</w:t>
      </w:r>
      <w:r>
        <w:rPr>
          <w:rFonts w:hint="eastAsia"/>
        </w:rPr>
        <w:t>抽象方法</w:t>
      </w:r>
    </w:p>
    <w:p w:rsidR="00B70B75" w:rsidRDefault="00B70B75" w:rsidP="00B70B75">
      <w:pPr>
        <w:pStyle w:val="af6"/>
      </w:pPr>
      <w:r>
        <w:t xml:space="preserve">    void play();</w:t>
      </w:r>
    </w:p>
    <w:p w:rsidR="00B70B75" w:rsidRDefault="00B70B75" w:rsidP="00B70B75">
      <w:pPr>
        <w:pStyle w:val="af6"/>
      </w:pP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// eat()</w:t>
      </w:r>
      <w:r>
        <w:rPr>
          <w:rFonts w:hint="eastAsia"/>
        </w:rPr>
        <w:t>静态方法</w:t>
      </w:r>
    </w:p>
    <w:p w:rsidR="00B70B75" w:rsidRDefault="00B70B75" w:rsidP="00B70B75">
      <w:pPr>
        <w:pStyle w:val="af6"/>
      </w:pPr>
      <w:r>
        <w:t xml:space="preserve">    static void eat() {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猫吃鱼</w:t>
      </w:r>
      <w:r>
        <w:rPr>
          <w:rFonts w:hint="eastAsia"/>
        </w:rPr>
        <w:t>");</w:t>
      </w:r>
    </w:p>
    <w:p w:rsidR="00B70B75" w:rsidRDefault="00B70B75" w:rsidP="00B70B75">
      <w:pPr>
        <w:pStyle w:val="af6"/>
      </w:pPr>
      <w:r>
        <w:t xml:space="preserve">    }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// run()</w:t>
      </w:r>
      <w:r>
        <w:rPr>
          <w:rFonts w:hint="eastAsia"/>
        </w:rPr>
        <w:t>默认方法</w:t>
      </w:r>
    </w:p>
    <w:p w:rsidR="00B70B75" w:rsidRDefault="00B70B75" w:rsidP="00B70B75">
      <w:pPr>
        <w:pStyle w:val="af6"/>
      </w:pPr>
      <w:r>
        <w:t xml:space="preserve">    default void run() {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猫跑</w:t>
      </w:r>
      <w:r>
        <w:rPr>
          <w:rFonts w:hint="eastAsia"/>
        </w:rPr>
        <w:t>");</w:t>
      </w:r>
    </w:p>
    <w:p w:rsidR="00B70B75" w:rsidRDefault="00B70B75" w:rsidP="00B70B75">
      <w:pPr>
        <w:pStyle w:val="af6"/>
      </w:pPr>
      <w:r>
        <w:t xml:space="preserve">    }</w:t>
      </w:r>
    </w:p>
    <w:p w:rsidR="00B70B75" w:rsidRDefault="00B70B75" w:rsidP="00B70B75">
      <w:pPr>
        <w:pStyle w:val="af6"/>
      </w:pP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// climb()</w:t>
      </w:r>
      <w:r>
        <w:rPr>
          <w:rFonts w:hint="eastAsia"/>
        </w:rPr>
        <w:t>默认方法</w:t>
      </w:r>
    </w:p>
    <w:p w:rsidR="00B70B75" w:rsidRDefault="00B70B75" w:rsidP="00B70B75">
      <w:pPr>
        <w:pStyle w:val="af6"/>
      </w:pPr>
      <w:r>
        <w:t xml:space="preserve">    default void climb() {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猫爬树</w:t>
      </w:r>
      <w:r>
        <w:rPr>
          <w:rFonts w:hint="eastAsia"/>
        </w:rPr>
        <w:t>");</w:t>
      </w:r>
    </w:p>
    <w:p w:rsidR="00B70B75" w:rsidRDefault="00B70B75" w:rsidP="00B70B75">
      <w:pPr>
        <w:pStyle w:val="af6"/>
      </w:pPr>
      <w:r>
        <w:t xml:space="preserve">    }</w:t>
      </w:r>
    </w:p>
    <w:p w:rsidR="00B70B75" w:rsidRDefault="00B70B75" w:rsidP="00B70B75">
      <w:pPr>
        <w:pStyle w:val="af6"/>
      </w:pPr>
      <w:r>
        <w:t>}</w:t>
      </w:r>
    </w:p>
    <w:p w:rsidR="00B70B75" w:rsidRDefault="00B70B75" w:rsidP="00B70B75">
      <w:pPr>
        <w:pStyle w:val="af6"/>
      </w:pPr>
    </w:p>
    <w:p w:rsidR="00B70B75" w:rsidRDefault="00B70B75" w:rsidP="00B70B75">
      <w:pPr>
        <w:pStyle w:val="af6"/>
      </w:pPr>
      <w:r>
        <w:t>class WhiteCat implements Cat {</w:t>
      </w:r>
    </w:p>
    <w:p w:rsidR="00B70B75" w:rsidRDefault="00B70B75" w:rsidP="00B70B75">
      <w:pPr>
        <w:pStyle w:val="af6"/>
      </w:pPr>
      <w:r>
        <w:t xml:space="preserve">    @Override</w:t>
      </w:r>
    </w:p>
    <w:p w:rsidR="00B70B75" w:rsidRDefault="00B70B75" w:rsidP="00B70B75">
      <w:pPr>
        <w:pStyle w:val="af6"/>
      </w:pPr>
      <w:r>
        <w:t xml:space="preserve">    public void play() {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白猫白玩</w:t>
      </w:r>
      <w:r>
        <w:rPr>
          <w:rFonts w:hint="eastAsia"/>
        </w:rPr>
        <w:t>");</w:t>
      </w:r>
    </w:p>
    <w:p w:rsidR="00B70B75" w:rsidRDefault="00B70B75" w:rsidP="00B70B75">
      <w:pPr>
        <w:pStyle w:val="af6"/>
      </w:pPr>
      <w:r>
        <w:t xml:space="preserve">    }</w:t>
      </w:r>
    </w:p>
    <w:p w:rsidR="00B70B75" w:rsidRDefault="00B70B75" w:rsidP="00B70B75">
      <w:pPr>
        <w:pStyle w:val="af6"/>
      </w:pP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重写跑的方法</w:t>
      </w:r>
    </w:p>
    <w:p w:rsidR="00B70B75" w:rsidRDefault="00B70B75" w:rsidP="00B70B75">
      <w:pPr>
        <w:pStyle w:val="af6"/>
      </w:pPr>
      <w:r>
        <w:t xml:space="preserve">    @Override</w:t>
      </w:r>
    </w:p>
    <w:p w:rsidR="00B70B75" w:rsidRDefault="00B70B75" w:rsidP="00B70B75">
      <w:pPr>
        <w:pStyle w:val="af6"/>
      </w:pPr>
      <w:r>
        <w:t xml:space="preserve">    public void run() {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白猫跑</w:t>
      </w:r>
      <w:r>
        <w:rPr>
          <w:rFonts w:hint="eastAsia"/>
        </w:rPr>
        <w:t>");</w:t>
      </w:r>
    </w:p>
    <w:p w:rsidR="00B70B75" w:rsidRDefault="00B70B75" w:rsidP="00B70B75">
      <w:pPr>
        <w:pStyle w:val="af6"/>
      </w:pPr>
      <w:r>
        <w:t xml:space="preserve">    }</w:t>
      </w:r>
    </w:p>
    <w:p w:rsidR="00B70B75" w:rsidRDefault="00B70B75" w:rsidP="00B70B75">
      <w:pPr>
        <w:pStyle w:val="af6"/>
      </w:pPr>
      <w:r>
        <w:t>}</w:t>
      </w:r>
    </w:p>
    <w:p w:rsidR="00B70B75" w:rsidRDefault="00B70B75" w:rsidP="00B70B75">
      <w:pPr>
        <w:pStyle w:val="af6"/>
      </w:pPr>
    </w:p>
    <w:p w:rsidR="00B70B75" w:rsidRDefault="00B70B75" w:rsidP="00B70B75">
      <w:pPr>
        <w:pStyle w:val="af6"/>
      </w:pPr>
      <w:r>
        <w:t>public class Demo4Interface {</w:t>
      </w:r>
    </w:p>
    <w:p w:rsidR="00B70B75" w:rsidRDefault="00B70B75" w:rsidP="00B70B75">
      <w:pPr>
        <w:pStyle w:val="af6"/>
      </w:pPr>
    </w:p>
    <w:p w:rsidR="00B70B75" w:rsidRDefault="00B70B75" w:rsidP="00B70B75">
      <w:pPr>
        <w:pStyle w:val="af6"/>
      </w:pPr>
      <w:r>
        <w:t xml:space="preserve">    public static void main(String[] args) {</w:t>
      </w:r>
    </w:p>
    <w:p w:rsidR="00B70B75" w:rsidRDefault="00B70B75" w:rsidP="00B70B75">
      <w:pPr>
        <w:pStyle w:val="af6"/>
      </w:pPr>
      <w:r>
        <w:t xml:space="preserve">        WhiteCat whiteCat = new WhiteCat();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    whiteCat.play();  //</w:t>
      </w:r>
      <w:r>
        <w:rPr>
          <w:rFonts w:hint="eastAsia"/>
        </w:rPr>
        <w:t>重写的抽象方法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    whiteCat.run();  //</w:t>
      </w:r>
      <w:r>
        <w:rPr>
          <w:rFonts w:hint="eastAsia"/>
        </w:rPr>
        <w:t>重写的默认方法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    whiteCat.climb();  //</w:t>
      </w:r>
      <w:r>
        <w:rPr>
          <w:rFonts w:hint="eastAsia"/>
        </w:rPr>
        <w:t>接口中的默认方法</w:t>
      </w:r>
    </w:p>
    <w:p w:rsidR="00B70B75" w:rsidRDefault="00B70B75" w:rsidP="00B70B75">
      <w:pPr>
        <w:pStyle w:val="af6"/>
        <w:rPr>
          <w:rFonts w:hint="eastAsia"/>
        </w:rPr>
      </w:pPr>
      <w:r>
        <w:rPr>
          <w:rFonts w:hint="eastAsia"/>
        </w:rPr>
        <w:t xml:space="preserve">        Cat.eat();  //</w:t>
      </w:r>
      <w:r>
        <w:rPr>
          <w:rFonts w:hint="eastAsia"/>
        </w:rPr>
        <w:t>静态方法</w:t>
      </w:r>
    </w:p>
    <w:p w:rsidR="00B70B75" w:rsidRDefault="00B70B75" w:rsidP="00B70B75">
      <w:pPr>
        <w:pStyle w:val="af6"/>
      </w:pPr>
      <w:r>
        <w:t xml:space="preserve">    }</w:t>
      </w:r>
    </w:p>
    <w:p w:rsidR="00570427" w:rsidRPr="00570427" w:rsidRDefault="00B70B75" w:rsidP="00B70B75">
      <w:pPr>
        <w:pStyle w:val="af6"/>
      </w:pPr>
      <w:r>
        <w:t>}</w:t>
      </w:r>
    </w:p>
    <w:p w:rsidR="00DC67AB" w:rsidRPr="00DC67AB" w:rsidRDefault="00A15E60" w:rsidP="006C6DD1">
      <w:pPr>
        <w:pStyle w:val="2"/>
      </w:pPr>
      <w:bookmarkStart w:id="10" w:name="header-n103"/>
      <w:r>
        <w:t>函数式接口的</w:t>
      </w:r>
      <w:r w:rsidRPr="00DC67AB">
        <w:t>概念</w:t>
      </w:r>
      <w:bookmarkEnd w:id="10"/>
    </w:p>
    <w:p w:rsidR="00DC67AB" w:rsidRPr="00111F48" w:rsidRDefault="00DC67AB" w:rsidP="00111F48">
      <w:pPr>
        <w:ind w:firstLine="420"/>
      </w:pPr>
      <w:r w:rsidRPr="00111F48">
        <w:t>在</w:t>
      </w:r>
      <w:r w:rsidRPr="00111F48">
        <w:t>Java</w:t>
      </w:r>
      <w:r w:rsidRPr="00111F48">
        <w:t>中，当接口中</w:t>
      </w:r>
      <w:r w:rsidRPr="00F14A3F">
        <w:rPr>
          <w:color w:val="FF0000"/>
        </w:rPr>
        <w:t>只有一个抽象方法时</w:t>
      </w:r>
      <w:r w:rsidRPr="00111F48">
        <w:t>，该接口就称为函数式接口。</w:t>
      </w:r>
    </w:p>
    <w:p w:rsidR="00DC67AB" w:rsidRDefault="00DC67AB" w:rsidP="00111F48">
      <w:pPr>
        <w:ind w:firstLine="420"/>
      </w:pPr>
      <w:r w:rsidRPr="00111F48">
        <w:t>函数式接口，即适用于函数式编程场景的接口。而</w:t>
      </w:r>
      <w:r w:rsidRPr="00F14A3F">
        <w:rPr>
          <w:color w:val="FF0000"/>
        </w:rPr>
        <w:t>Java</w:t>
      </w:r>
      <w:r w:rsidRPr="00F14A3F">
        <w:rPr>
          <w:color w:val="FF0000"/>
        </w:rPr>
        <w:t>中的函数式编程</w:t>
      </w:r>
      <w:r w:rsidR="00C7151C" w:rsidRPr="00F14A3F">
        <w:rPr>
          <w:color w:val="FF0000"/>
        </w:rPr>
        <w:t>就是</w:t>
      </w:r>
      <w:r w:rsidR="004C6EFE" w:rsidRPr="00F14A3F">
        <w:rPr>
          <w:color w:val="FF0000"/>
        </w:rPr>
        <w:t>Lambda</w:t>
      </w:r>
      <w:r w:rsidRPr="00111F48">
        <w:t>，</w:t>
      </w:r>
      <w:r w:rsidR="00C7151C">
        <w:rPr>
          <w:rFonts w:hint="eastAsia"/>
        </w:rPr>
        <w:t>即</w:t>
      </w:r>
      <w:r w:rsidRPr="00111F48">
        <w:t>函数式接口就是可以适用于</w:t>
      </w:r>
      <w:r w:rsidR="004C6EFE" w:rsidRPr="00111F48">
        <w:t>Lambda</w:t>
      </w:r>
      <w:r w:rsidR="00C7151C">
        <w:t>使用的接口。</w:t>
      </w:r>
      <w:r w:rsidRPr="00111F48">
        <w:t>接口中</w:t>
      </w:r>
      <w:r w:rsidR="00C7151C">
        <w:rPr>
          <w:rFonts w:hint="eastAsia"/>
        </w:rPr>
        <w:t>只</w:t>
      </w:r>
      <w:r w:rsidR="00C7151C">
        <w:t>有</w:t>
      </w:r>
      <w:r w:rsidRPr="00111F48">
        <w:t>一个抽象方法</w:t>
      </w:r>
      <w:r w:rsidR="00545ECC">
        <w:t>时</w:t>
      </w:r>
      <w:r w:rsidRPr="00111F48">
        <w:t>，</w:t>
      </w:r>
      <w:r w:rsidRPr="00111F48">
        <w:t>Java</w:t>
      </w:r>
      <w:r w:rsidRPr="00111F48">
        <w:t>中的</w:t>
      </w:r>
      <w:r w:rsidR="004C6EFE" w:rsidRPr="00111F48">
        <w:t>Lambda</w:t>
      </w:r>
      <w:r w:rsidRPr="00111F48">
        <w:t>才能顺利地进行</w:t>
      </w:r>
      <w:r w:rsidR="006926E3" w:rsidRPr="00F14A3F">
        <w:rPr>
          <w:color w:val="FF0000"/>
        </w:rPr>
        <w:t>类型的</w:t>
      </w:r>
      <w:r w:rsidRPr="00F14A3F">
        <w:rPr>
          <w:color w:val="FF0000"/>
        </w:rPr>
        <w:t>推导</w:t>
      </w:r>
      <w:r w:rsidRPr="00111F48">
        <w:t>。</w:t>
      </w:r>
    </w:p>
    <w:p w:rsidR="002E4D84" w:rsidRPr="00111F48" w:rsidRDefault="002E4D84" w:rsidP="00111F48">
      <w:pPr>
        <w:ind w:firstLine="420"/>
      </w:pPr>
      <w:r>
        <w:t>函数式接口都是先使用</w:t>
      </w:r>
      <w:r>
        <w:rPr>
          <w:rFonts w:hint="eastAsia"/>
        </w:rPr>
        <w:t>Lambda</w:t>
      </w:r>
      <w:r>
        <w:rPr>
          <w:rFonts w:hint="eastAsia"/>
        </w:rPr>
        <w:t>接口实现方法体，再调用接口中的方法。</w:t>
      </w:r>
    </w:p>
    <w:p w:rsidR="00DC67AB" w:rsidRDefault="007A0177" w:rsidP="007A0177">
      <w:pPr>
        <w:pStyle w:val="2"/>
      </w:pPr>
      <w:bookmarkStart w:id="11" w:name="header-n111"/>
      <w:r w:rsidRPr="00DC67AB">
        <w:t>函数式接口</w:t>
      </w:r>
      <w:r>
        <w:t>的</w:t>
      </w:r>
      <w:r w:rsidR="00DC67AB" w:rsidRPr="00DC67AB">
        <w:t>格式</w:t>
      </w:r>
      <w:bookmarkEnd w:id="11"/>
    </w:p>
    <w:p w:rsidR="0071203E" w:rsidRPr="0071203E" w:rsidRDefault="0071203E" w:rsidP="0071203E">
      <w:pPr>
        <w:ind w:firstLine="284"/>
      </w:pPr>
      <w:r w:rsidRPr="00DC67AB">
        <w:t>@FunctionalInterface</w:t>
      </w:r>
      <w:r w:rsidRPr="00DC67AB">
        <w:t>注解</w:t>
      </w:r>
      <w:r>
        <w:t>：这个注解是</w:t>
      </w:r>
      <w:r w:rsidRPr="00DC67AB">
        <w:t>JDK1.8</w:t>
      </w:r>
      <w:r w:rsidRPr="00DC67AB">
        <w:t>新</w:t>
      </w:r>
      <w:r>
        <w:t>增的</w:t>
      </w:r>
      <w:r w:rsidRPr="00DC67AB">
        <w:t>特性</w:t>
      </w:r>
      <w:r>
        <w:t>，</w:t>
      </w:r>
      <w:r w:rsidRPr="00DC67AB">
        <w:t>用来修饰接口的定义，</w:t>
      </w:r>
      <w:r w:rsidRPr="00F14A3F">
        <w:rPr>
          <w:color w:val="FF0000"/>
        </w:rPr>
        <w:t>表明该接口是一个函数式接口</w:t>
      </w:r>
      <w:r>
        <w:t>。</w:t>
      </w:r>
      <w:r w:rsidR="00C0415A">
        <w:rPr>
          <w:rFonts w:hint="eastAsia"/>
        </w:rPr>
        <w:t>格式如下：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0177" w:rsidTr="007A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F426CD" w:rsidRDefault="00F426CD" w:rsidP="00634366">
            <w:r>
              <w:rPr>
                <w:rFonts w:hint="eastAsia"/>
              </w:rPr>
              <w:t>@Func</w:t>
            </w:r>
            <w:r>
              <w:t xml:space="preserve">tionalInterface </w:t>
            </w:r>
          </w:p>
          <w:p w:rsidR="007A0177" w:rsidRDefault="00F426CD" w:rsidP="00634366">
            <w:r>
              <w:t xml:space="preserve">interface </w:t>
            </w:r>
            <w:r>
              <w:t>接口名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F426CD" w:rsidRDefault="00F426CD" w:rsidP="00634366">
            <w:r>
              <w:t xml:space="preserve">    </w:t>
            </w:r>
            <w:r>
              <w:t>接口返回值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参数列表</w:t>
            </w:r>
            <w:r>
              <w:rPr>
                <w:rFonts w:hint="eastAsia"/>
              </w:rPr>
              <w:t>);</w:t>
            </w:r>
          </w:p>
          <w:p w:rsidR="00F426CD" w:rsidRDefault="00F426CD" w:rsidP="00634366">
            <w:r>
              <w:t>}</w:t>
            </w:r>
          </w:p>
        </w:tc>
      </w:tr>
    </w:tbl>
    <w:p w:rsidR="00F06B2E" w:rsidRDefault="00F06B2E" w:rsidP="00F06B2E">
      <w:pPr>
        <w:ind w:firstLine="284"/>
      </w:pPr>
      <w:bookmarkStart w:id="12" w:name="header-n121"/>
      <w:bookmarkStart w:id="13" w:name="header-n113"/>
      <w:r>
        <w:t>之前学习的</w:t>
      </w:r>
      <w:r>
        <w:rPr>
          <w:rFonts w:hint="eastAsia"/>
        </w:rPr>
        <w:t>Runnable</w:t>
      </w:r>
      <w:r>
        <w:rPr>
          <w:rFonts w:hint="eastAsia"/>
        </w:rPr>
        <w:t>、</w:t>
      </w:r>
      <w:r>
        <w:rPr>
          <w:rFonts w:hint="eastAsia"/>
        </w:rPr>
        <w:t>Comparator</w:t>
      </w:r>
      <w:r>
        <w:rPr>
          <w:rFonts w:hint="eastAsia"/>
        </w:rPr>
        <w:t>都属于函数式接口。</w:t>
      </w:r>
    </w:p>
    <w:p w:rsidR="00F06B2E" w:rsidRDefault="00BF5A04" w:rsidP="00BF5A04">
      <w:pPr>
        <w:pStyle w:val="10"/>
      </w:pPr>
      <w:r>
        <w:rPr>
          <w:rFonts w:hint="eastAsia"/>
        </w:rPr>
        <w:t>提示：</w:t>
      </w:r>
      <w:r w:rsidR="00CF284F">
        <w:rPr>
          <w:rFonts w:hint="eastAsia"/>
        </w:rPr>
        <w:t>在</w:t>
      </w:r>
      <w:r w:rsidR="00CF284F">
        <w:rPr>
          <w:rFonts w:hint="eastAsia"/>
        </w:rPr>
        <w:t>idea</w:t>
      </w:r>
      <w:r w:rsidR="00CF284F">
        <w:rPr>
          <w:rFonts w:hint="eastAsia"/>
        </w:rPr>
        <w:t>中按两次</w:t>
      </w:r>
      <w:r w:rsidR="00CF284F">
        <w:rPr>
          <w:rFonts w:hint="eastAsia"/>
        </w:rPr>
        <w:t>Shift</w:t>
      </w:r>
      <w:r w:rsidR="00CF284F">
        <w:rPr>
          <w:rFonts w:hint="eastAsia"/>
        </w:rPr>
        <w:t>，弹出搜索类的输入框</w:t>
      </w:r>
    </w:p>
    <w:p w:rsidR="00BF5A04" w:rsidRDefault="00BF5A04" w:rsidP="00BF5A04">
      <w:r>
        <w:rPr>
          <w:noProof/>
        </w:rPr>
        <w:drawing>
          <wp:inline distT="0" distB="0" distL="0" distR="0" wp14:anchorId="7B2DE9C4" wp14:editId="3489B41A">
            <wp:extent cx="4095750" cy="495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2E" w:rsidRPr="00BF5A04" w:rsidRDefault="0012522E" w:rsidP="0012522E">
      <w:pPr>
        <w:ind w:firstLine="420"/>
      </w:pPr>
      <w:r>
        <w:t>查看</w:t>
      </w:r>
      <w:r>
        <w:rPr>
          <w:rFonts w:hint="eastAsia"/>
        </w:rPr>
        <w:t>Runable</w:t>
      </w:r>
      <w:r>
        <w:rPr>
          <w:rFonts w:hint="eastAsia"/>
        </w:rPr>
        <w:t>接口的源代码如下：</w:t>
      </w:r>
    </w:p>
    <w:p w:rsidR="00F14A3F" w:rsidRDefault="00F14A3F" w:rsidP="00F14A3F">
      <w:pPr>
        <w:pStyle w:val="af6"/>
      </w:pPr>
      <w:r>
        <w:t>@FunctionalInterface</w:t>
      </w:r>
    </w:p>
    <w:p w:rsidR="00F14A3F" w:rsidRDefault="00F14A3F" w:rsidP="00F14A3F">
      <w:pPr>
        <w:pStyle w:val="af6"/>
      </w:pPr>
      <w:r>
        <w:t>public interface Runnable {</w:t>
      </w:r>
    </w:p>
    <w:p w:rsidR="00F14A3F" w:rsidRDefault="00F14A3F" w:rsidP="00F14A3F">
      <w:pPr>
        <w:pStyle w:val="af6"/>
      </w:pPr>
      <w:r>
        <w:t xml:space="preserve">    /**</w:t>
      </w:r>
    </w:p>
    <w:p w:rsidR="00F14A3F" w:rsidRDefault="00F14A3F" w:rsidP="00F14A3F">
      <w:pPr>
        <w:pStyle w:val="af6"/>
      </w:pPr>
      <w:r>
        <w:t xml:space="preserve">     *</w:t>
      </w:r>
    </w:p>
    <w:p w:rsidR="00F14A3F" w:rsidRDefault="00F14A3F" w:rsidP="00F14A3F">
      <w:pPr>
        <w:pStyle w:val="af6"/>
      </w:pPr>
      <w:r>
        <w:t xml:space="preserve">     */</w:t>
      </w:r>
    </w:p>
    <w:p w:rsidR="00F14A3F" w:rsidRDefault="00F14A3F" w:rsidP="00F14A3F">
      <w:pPr>
        <w:pStyle w:val="af6"/>
      </w:pPr>
      <w:r>
        <w:t xml:space="preserve">    public abstract void run();</w:t>
      </w:r>
    </w:p>
    <w:p w:rsidR="0051096F" w:rsidRDefault="00F14A3F" w:rsidP="00F14A3F">
      <w:pPr>
        <w:pStyle w:val="af6"/>
      </w:pPr>
      <w:r>
        <w:t>}</w:t>
      </w:r>
    </w:p>
    <w:p w:rsidR="0071203E" w:rsidRDefault="0071203E" w:rsidP="0071203E">
      <w:pPr>
        <w:pStyle w:val="2"/>
      </w:pPr>
      <w:r>
        <w:t>自定义函数式接口</w:t>
      </w:r>
    </w:p>
    <w:p w:rsidR="0071203E" w:rsidRPr="00927516" w:rsidRDefault="0071203E" w:rsidP="00927516">
      <w:pPr>
        <w:pStyle w:val="3"/>
      </w:pPr>
      <w:r w:rsidRPr="00927516">
        <w:t>无参无返回值</w:t>
      </w:r>
      <w:bookmarkEnd w:id="12"/>
    </w:p>
    <w:p w:rsidR="0071203E" w:rsidRPr="00DC67AB" w:rsidRDefault="0071203E" w:rsidP="0071203E">
      <w:pPr>
        <w:pStyle w:val="10"/>
      </w:pPr>
      <w:bookmarkStart w:id="14" w:name="header-n122"/>
      <w:r>
        <w:t>案例</w:t>
      </w:r>
      <w:r w:rsidR="00013C53">
        <w:t>步骤</w:t>
      </w:r>
      <w:bookmarkEnd w:id="14"/>
    </w:p>
    <w:p w:rsidR="001A6701" w:rsidRDefault="0071203E" w:rsidP="00C419AA">
      <w:pPr>
        <w:pStyle w:val="a0"/>
        <w:numPr>
          <w:ilvl w:val="0"/>
          <w:numId w:val="17"/>
        </w:numPr>
      </w:pPr>
      <w:r>
        <w:rPr>
          <w:rFonts w:hint="eastAsia"/>
        </w:rPr>
        <w:t>定义一</w:t>
      </w:r>
      <w:r w:rsidRPr="00DC67AB">
        <w:t>个函数式接口</w:t>
      </w:r>
      <w:r w:rsidRPr="00DC67AB">
        <w:t>Eatable</w:t>
      </w:r>
      <w:r w:rsidRPr="00DC67AB">
        <w:t>，</w:t>
      </w:r>
      <w:r w:rsidR="001A6701">
        <w:rPr>
          <w:rFonts w:hint="eastAsia"/>
        </w:rPr>
        <w:t>加上注解：</w:t>
      </w:r>
      <w:r w:rsidR="001A6701" w:rsidRPr="00DB3AAA">
        <w:t>@FunctionalInterface</w:t>
      </w:r>
    </w:p>
    <w:p w:rsidR="0071203E" w:rsidRDefault="001A6701" w:rsidP="00C419AA">
      <w:pPr>
        <w:pStyle w:val="a0"/>
        <w:numPr>
          <w:ilvl w:val="0"/>
          <w:numId w:val="17"/>
        </w:numPr>
      </w:pPr>
      <w:r>
        <w:t>接口中包含</w:t>
      </w:r>
      <w:r w:rsidR="0071203E" w:rsidRPr="00DC67AB">
        <w:t>抽象</w:t>
      </w:r>
      <w:r w:rsidR="0071203E" w:rsidRPr="00DC67AB">
        <w:t>eat</w:t>
      </w:r>
      <w:r w:rsidR="0071203E">
        <w:t>()</w:t>
      </w:r>
      <w:r w:rsidR="0071203E" w:rsidRPr="00DC67AB">
        <w:t>方法，没有参数或返回值。</w:t>
      </w:r>
    </w:p>
    <w:p w:rsidR="0071203E" w:rsidRDefault="0071203E" w:rsidP="00C419AA">
      <w:pPr>
        <w:pStyle w:val="a0"/>
        <w:numPr>
          <w:ilvl w:val="0"/>
          <w:numId w:val="17"/>
        </w:numPr>
      </w:pPr>
      <w:r>
        <w:t>在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函数中使用</w:t>
      </w:r>
      <w:r>
        <w:rPr>
          <w:rFonts w:hint="eastAsia"/>
        </w:rPr>
        <w:t>Lambda</w:t>
      </w:r>
      <w:r>
        <w:t>创建</w:t>
      </w:r>
      <w:r>
        <w:rPr>
          <w:rFonts w:hint="eastAsia"/>
        </w:rPr>
        <w:t>Eatable</w:t>
      </w:r>
      <w:r>
        <w:rPr>
          <w:rFonts w:hint="eastAsia"/>
        </w:rPr>
        <w:t>对象，输出一句话：吃东西。</w:t>
      </w:r>
    </w:p>
    <w:p w:rsidR="0071203E" w:rsidRDefault="0071203E" w:rsidP="00C419AA">
      <w:pPr>
        <w:pStyle w:val="a0"/>
        <w:numPr>
          <w:ilvl w:val="0"/>
          <w:numId w:val="17"/>
        </w:numPr>
      </w:pPr>
      <w:r>
        <w:t>调用</w:t>
      </w:r>
      <w:r>
        <w:rPr>
          <w:rFonts w:hint="eastAsia"/>
        </w:rPr>
        <w:t>对象的</w:t>
      </w:r>
      <w:r>
        <w:rPr>
          <w:rFonts w:hint="eastAsia"/>
        </w:rPr>
        <w:t>eat()</w:t>
      </w:r>
      <w:r>
        <w:rPr>
          <w:rFonts w:hint="eastAsia"/>
        </w:rPr>
        <w:t>方法</w:t>
      </w:r>
    </w:p>
    <w:p w:rsidR="0071203E" w:rsidRDefault="0071203E" w:rsidP="0071203E">
      <w:pPr>
        <w:pStyle w:val="10"/>
      </w:pPr>
      <w:r>
        <w:rPr>
          <w:rFonts w:hint="eastAsia"/>
        </w:rPr>
        <w:t>案例效果</w:t>
      </w:r>
    </w:p>
    <w:p w:rsidR="0071203E" w:rsidRPr="00DC67AB" w:rsidRDefault="0071203E" w:rsidP="0071203E">
      <w:r>
        <w:rPr>
          <w:noProof/>
        </w:rPr>
        <w:drawing>
          <wp:inline distT="0" distB="0" distL="0" distR="0" wp14:anchorId="77B27E03" wp14:editId="15993600">
            <wp:extent cx="600075" cy="285750"/>
            <wp:effectExtent l="76200" t="76200" r="85725" b="762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857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03E" w:rsidRDefault="0071203E" w:rsidP="0071203E">
      <w:pPr>
        <w:pStyle w:val="10"/>
      </w:pPr>
      <w:r>
        <w:t>案例代码</w:t>
      </w:r>
    </w:p>
    <w:p w:rsidR="00E0500F" w:rsidRDefault="00E0500F" w:rsidP="00E0500F">
      <w:pPr>
        <w:pStyle w:val="af6"/>
      </w:pPr>
      <w:r>
        <w:t>package com.itheima;</w:t>
      </w:r>
    </w:p>
    <w:p w:rsidR="00E0500F" w:rsidRDefault="00E0500F" w:rsidP="00E0500F">
      <w:pPr>
        <w:pStyle w:val="af6"/>
      </w:pPr>
    </w:p>
    <w:p w:rsidR="00E0500F" w:rsidRDefault="00E0500F" w:rsidP="00E0500F">
      <w:pPr>
        <w:pStyle w:val="af6"/>
      </w:pPr>
      <w:r>
        <w:t>@FunctionalInterface</w:t>
      </w:r>
    </w:p>
    <w:p w:rsidR="00E0500F" w:rsidRDefault="00E0500F" w:rsidP="00E0500F">
      <w:pPr>
        <w:pStyle w:val="af6"/>
      </w:pPr>
      <w:r>
        <w:t>interface Eatable {</w:t>
      </w:r>
    </w:p>
    <w:p w:rsidR="00E0500F" w:rsidRDefault="00E0500F" w:rsidP="00E0500F">
      <w:pPr>
        <w:pStyle w:val="af6"/>
      </w:pPr>
      <w:r>
        <w:t xml:space="preserve">    void eat();</w:t>
      </w:r>
    </w:p>
    <w:p w:rsidR="00E0500F" w:rsidRDefault="00E0500F" w:rsidP="00E0500F">
      <w:pPr>
        <w:pStyle w:val="af6"/>
      </w:pPr>
      <w:r>
        <w:t>}</w:t>
      </w:r>
    </w:p>
    <w:p w:rsidR="00E0500F" w:rsidRDefault="00E0500F" w:rsidP="00E0500F">
      <w:pPr>
        <w:pStyle w:val="af6"/>
      </w:pPr>
    </w:p>
    <w:p w:rsidR="00E0500F" w:rsidRDefault="00E0500F" w:rsidP="00E0500F">
      <w:pPr>
        <w:pStyle w:val="af6"/>
      </w:pPr>
      <w:r>
        <w:t>public class Demo05Interface {</w:t>
      </w:r>
    </w:p>
    <w:p w:rsidR="00E0500F" w:rsidRDefault="00E0500F" w:rsidP="00E0500F">
      <w:pPr>
        <w:pStyle w:val="af6"/>
      </w:pPr>
    </w:p>
    <w:p w:rsidR="00E0500F" w:rsidRDefault="00E0500F" w:rsidP="00E0500F">
      <w:pPr>
        <w:pStyle w:val="af6"/>
      </w:pPr>
      <w:r>
        <w:t xml:space="preserve">    public static void main(String[] args) {</w:t>
      </w:r>
    </w:p>
    <w:p w:rsidR="00E0500F" w:rsidRDefault="00E0500F" w:rsidP="00E0500F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内部类</w:t>
      </w:r>
    </w:p>
    <w:p w:rsidR="00E0500F" w:rsidRDefault="00E0500F" w:rsidP="00E0500F">
      <w:pPr>
        <w:pStyle w:val="af6"/>
      </w:pPr>
      <w:r>
        <w:t xml:space="preserve">        Eatable eatable = new Eatable() {</w:t>
      </w:r>
    </w:p>
    <w:p w:rsidR="00E0500F" w:rsidRDefault="00E0500F" w:rsidP="00E0500F">
      <w:pPr>
        <w:pStyle w:val="af6"/>
      </w:pPr>
      <w:r>
        <w:t xml:space="preserve">            @Override</w:t>
      </w:r>
    </w:p>
    <w:p w:rsidR="00E0500F" w:rsidRDefault="00E0500F" w:rsidP="00E0500F">
      <w:pPr>
        <w:pStyle w:val="af6"/>
      </w:pPr>
      <w:r>
        <w:t xml:space="preserve">            public void eat() {</w:t>
      </w:r>
    </w:p>
    <w:p w:rsidR="00E0500F" w:rsidRDefault="00E0500F" w:rsidP="00E0500F">
      <w:pPr>
        <w:pStyle w:val="af6"/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吃饭</w:t>
      </w:r>
      <w:r>
        <w:rPr>
          <w:rFonts w:hint="eastAsia"/>
        </w:rPr>
        <w:t>");</w:t>
      </w:r>
    </w:p>
    <w:p w:rsidR="00E0500F" w:rsidRDefault="00E0500F" w:rsidP="00E0500F">
      <w:pPr>
        <w:pStyle w:val="af6"/>
      </w:pPr>
      <w:r>
        <w:t xml:space="preserve">            }</w:t>
      </w:r>
    </w:p>
    <w:p w:rsidR="00E0500F" w:rsidRDefault="00E0500F" w:rsidP="00E0500F">
      <w:pPr>
        <w:pStyle w:val="af6"/>
      </w:pPr>
      <w:r>
        <w:t xml:space="preserve">        };</w:t>
      </w:r>
    </w:p>
    <w:p w:rsidR="00E0500F" w:rsidRDefault="00E0500F" w:rsidP="00E0500F">
      <w:pPr>
        <w:pStyle w:val="af6"/>
      </w:pPr>
      <w:r>
        <w:t xml:space="preserve">        eatable.eat();</w:t>
      </w:r>
    </w:p>
    <w:p w:rsidR="00E0500F" w:rsidRDefault="00E0500F" w:rsidP="00E0500F">
      <w:pPr>
        <w:pStyle w:val="af6"/>
      </w:pPr>
      <w:r>
        <w:t xml:space="preserve">        //lambda</w:t>
      </w:r>
    </w:p>
    <w:p w:rsidR="00E0500F" w:rsidRDefault="00E0500F" w:rsidP="00E0500F">
      <w:pPr>
        <w:pStyle w:val="af6"/>
        <w:rPr>
          <w:rFonts w:hint="eastAsia"/>
        </w:rPr>
      </w:pPr>
      <w:r>
        <w:rPr>
          <w:rFonts w:hint="eastAsia"/>
        </w:rPr>
        <w:t xml:space="preserve">        Eatable eatable1 = () -&gt; System.out.println("</w:t>
      </w:r>
      <w:r>
        <w:rPr>
          <w:rFonts w:hint="eastAsia"/>
        </w:rPr>
        <w:t>吃菜</w:t>
      </w:r>
      <w:r>
        <w:rPr>
          <w:rFonts w:hint="eastAsia"/>
        </w:rPr>
        <w:t>");</w:t>
      </w:r>
    </w:p>
    <w:p w:rsidR="00E0500F" w:rsidRDefault="00E0500F" w:rsidP="00E0500F">
      <w:pPr>
        <w:pStyle w:val="af6"/>
      </w:pPr>
      <w:r>
        <w:t xml:space="preserve">        eatable1.eat();</w:t>
      </w:r>
    </w:p>
    <w:p w:rsidR="00E0500F" w:rsidRDefault="00E0500F" w:rsidP="00E0500F">
      <w:pPr>
        <w:pStyle w:val="af6"/>
      </w:pPr>
      <w:r>
        <w:t xml:space="preserve">    }</w:t>
      </w:r>
    </w:p>
    <w:p w:rsidR="0071203E" w:rsidRPr="00DC67AB" w:rsidRDefault="00E0500F" w:rsidP="00E0500F">
      <w:pPr>
        <w:pStyle w:val="af6"/>
      </w:pPr>
      <w:r>
        <w:t>}</w:t>
      </w:r>
    </w:p>
    <w:p w:rsidR="0071203E" w:rsidRPr="00DC67AB" w:rsidRDefault="0071203E" w:rsidP="00927516">
      <w:pPr>
        <w:pStyle w:val="3"/>
      </w:pPr>
      <w:bookmarkStart w:id="15" w:name="header-n127"/>
      <w:r w:rsidRPr="00DC67AB">
        <w:t>有参有返回值</w:t>
      </w:r>
      <w:bookmarkEnd w:id="15"/>
    </w:p>
    <w:p w:rsidR="0071203E" w:rsidRPr="00DC67AB" w:rsidRDefault="00D22087" w:rsidP="00D22087">
      <w:pPr>
        <w:pStyle w:val="10"/>
      </w:pPr>
      <w:r>
        <w:t>案例</w:t>
      </w:r>
      <w:r w:rsidR="00013C53">
        <w:t>步骤</w:t>
      </w:r>
    </w:p>
    <w:p w:rsidR="00DB3AAA" w:rsidRDefault="00A62941" w:rsidP="00C419AA">
      <w:pPr>
        <w:pStyle w:val="a0"/>
        <w:numPr>
          <w:ilvl w:val="0"/>
          <w:numId w:val="18"/>
        </w:numPr>
      </w:pPr>
      <w:r>
        <w:rPr>
          <w:rFonts w:hint="eastAsia"/>
        </w:rPr>
        <w:t>定义一</w:t>
      </w:r>
      <w:r w:rsidR="0071203E" w:rsidRPr="00DC67AB">
        <w:t>个函数式接口</w:t>
      </w:r>
      <w:r w:rsidR="0071203E" w:rsidRPr="00DC67AB">
        <w:t>Sumable</w:t>
      </w:r>
      <w:r w:rsidR="0071203E" w:rsidRPr="00DC67AB">
        <w:t>，</w:t>
      </w:r>
      <w:r w:rsidR="00DB3AAA">
        <w:rPr>
          <w:rFonts w:hint="eastAsia"/>
        </w:rPr>
        <w:t>加上注解：</w:t>
      </w:r>
      <w:r w:rsidR="00DB3AAA" w:rsidRPr="00DB3AAA">
        <w:t>@FunctionalInterface</w:t>
      </w:r>
    </w:p>
    <w:p w:rsidR="0071203E" w:rsidRDefault="00DB3AAA" w:rsidP="00C419AA">
      <w:pPr>
        <w:pStyle w:val="a0"/>
        <w:numPr>
          <w:ilvl w:val="0"/>
          <w:numId w:val="18"/>
        </w:numPr>
      </w:pPr>
      <w:r>
        <w:t>接口中包含</w:t>
      </w:r>
      <w:r w:rsidR="0071203E" w:rsidRPr="00DC67AB">
        <w:t>抽象</w:t>
      </w:r>
      <w:r w:rsidR="00B424C6">
        <w:t xml:space="preserve">int </w:t>
      </w:r>
      <w:r w:rsidR="0071203E" w:rsidRPr="00DC67AB">
        <w:t>sum</w:t>
      </w:r>
      <w:r w:rsidR="00B424C6">
        <w:t>(int a, int b)</w:t>
      </w:r>
      <w:r w:rsidR="00A62941">
        <w:t>方法，</w:t>
      </w:r>
      <w:r w:rsidR="0071203E" w:rsidRPr="00DC67AB">
        <w:t>将两个</w:t>
      </w:r>
      <w:r w:rsidR="0071203E" w:rsidRPr="00DC67AB">
        <w:t>int</w:t>
      </w:r>
      <w:r w:rsidR="0071203E" w:rsidRPr="00DC67AB">
        <w:t>数字相加返回</w:t>
      </w:r>
      <w:r w:rsidR="0071203E" w:rsidRPr="00DC67AB">
        <w:t>int</w:t>
      </w:r>
      <w:r w:rsidR="0071203E" w:rsidRPr="00DC67AB">
        <w:t>结果。</w:t>
      </w:r>
    </w:p>
    <w:p w:rsidR="007B3537" w:rsidRDefault="007B3537" w:rsidP="00C419AA">
      <w:pPr>
        <w:pStyle w:val="a0"/>
        <w:numPr>
          <w:ilvl w:val="0"/>
          <w:numId w:val="18"/>
        </w:numPr>
      </w:pPr>
      <w:r>
        <w:t>在类中通过</w:t>
      </w:r>
      <w:r>
        <w:rPr>
          <w:rFonts w:hint="eastAsia"/>
        </w:rPr>
        <w:t>Lambda</w:t>
      </w:r>
      <w:r>
        <w:rPr>
          <w:rFonts w:hint="eastAsia"/>
        </w:rPr>
        <w:t>实例化</w:t>
      </w:r>
      <w:r>
        <w:rPr>
          <w:rFonts w:hint="eastAsia"/>
        </w:rPr>
        <w:t>Sumable</w:t>
      </w:r>
      <w:r>
        <w:rPr>
          <w:rFonts w:hint="eastAsia"/>
        </w:rPr>
        <w:t>接口，并且调用</w:t>
      </w:r>
      <w:r>
        <w:rPr>
          <w:rFonts w:hint="eastAsia"/>
        </w:rPr>
        <w:t>sum()</w:t>
      </w:r>
      <w:r>
        <w:rPr>
          <w:rFonts w:hint="eastAsia"/>
        </w:rPr>
        <w:t>方法</w:t>
      </w:r>
    </w:p>
    <w:p w:rsidR="007B3537" w:rsidRDefault="007B3537" w:rsidP="00C419AA">
      <w:pPr>
        <w:pStyle w:val="a0"/>
        <w:numPr>
          <w:ilvl w:val="0"/>
          <w:numId w:val="18"/>
        </w:numPr>
      </w:pPr>
      <w:r>
        <w:t>输出计算结果的值</w:t>
      </w:r>
    </w:p>
    <w:p w:rsidR="00D22087" w:rsidRDefault="00D22087" w:rsidP="00D22087">
      <w:pPr>
        <w:pStyle w:val="10"/>
      </w:pPr>
      <w:r>
        <w:t>案例效果</w:t>
      </w:r>
    </w:p>
    <w:p w:rsidR="00D22087" w:rsidRDefault="00D22087" w:rsidP="0071203E">
      <w:r>
        <w:rPr>
          <w:noProof/>
        </w:rPr>
        <w:drawing>
          <wp:inline distT="0" distB="0" distL="0" distR="0" wp14:anchorId="5867203A" wp14:editId="4CC82199">
            <wp:extent cx="1257300" cy="238125"/>
            <wp:effectExtent l="76200" t="76200" r="76200" b="857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38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2087" w:rsidRPr="00DC67AB" w:rsidRDefault="00D22087" w:rsidP="00D22087">
      <w:pPr>
        <w:pStyle w:val="10"/>
      </w:pPr>
      <w:r>
        <w:t>案例代码</w:t>
      </w:r>
    </w:p>
    <w:p w:rsidR="00874B5F" w:rsidRDefault="00874B5F" w:rsidP="00874B5F">
      <w:pPr>
        <w:pStyle w:val="af6"/>
      </w:pPr>
      <w:r>
        <w:t>package com.itheima;</w:t>
      </w:r>
    </w:p>
    <w:p w:rsidR="00874B5F" w:rsidRDefault="00874B5F" w:rsidP="00874B5F">
      <w:pPr>
        <w:pStyle w:val="af6"/>
      </w:pPr>
    </w:p>
    <w:p w:rsidR="00874B5F" w:rsidRDefault="00874B5F" w:rsidP="00874B5F">
      <w:pPr>
        <w:pStyle w:val="af6"/>
      </w:pPr>
      <w:r>
        <w:t>@FunctionalInterface</w:t>
      </w:r>
    </w:p>
    <w:p w:rsidR="00874B5F" w:rsidRDefault="00874B5F" w:rsidP="00874B5F">
      <w:pPr>
        <w:pStyle w:val="af6"/>
      </w:pPr>
      <w:r>
        <w:t>interface Sumable {</w:t>
      </w:r>
    </w:p>
    <w:p w:rsidR="00874B5F" w:rsidRDefault="00874B5F" w:rsidP="00874B5F">
      <w:pPr>
        <w:pStyle w:val="af6"/>
      </w:pPr>
      <w:r>
        <w:t xml:space="preserve">    int sum(int a, int b);</w:t>
      </w:r>
    </w:p>
    <w:p w:rsidR="00874B5F" w:rsidRDefault="00874B5F" w:rsidP="00874B5F">
      <w:pPr>
        <w:pStyle w:val="af6"/>
      </w:pPr>
      <w:r>
        <w:t>}</w:t>
      </w:r>
    </w:p>
    <w:p w:rsidR="00874B5F" w:rsidRDefault="00874B5F" w:rsidP="00874B5F">
      <w:pPr>
        <w:pStyle w:val="af6"/>
      </w:pPr>
    </w:p>
    <w:p w:rsidR="00874B5F" w:rsidRDefault="00874B5F" w:rsidP="00874B5F">
      <w:pPr>
        <w:pStyle w:val="af6"/>
      </w:pPr>
      <w:r>
        <w:t>public class Demo06Interface {</w:t>
      </w:r>
    </w:p>
    <w:p w:rsidR="00874B5F" w:rsidRDefault="00874B5F" w:rsidP="00874B5F">
      <w:pPr>
        <w:pStyle w:val="af6"/>
      </w:pPr>
      <w:r>
        <w:t xml:space="preserve">    public static void main(String[] args) {</w:t>
      </w:r>
    </w:p>
    <w:p w:rsidR="00874B5F" w:rsidRDefault="00874B5F" w:rsidP="00874B5F">
      <w:pPr>
        <w:pStyle w:val="af6"/>
        <w:rPr>
          <w:rFonts w:hint="eastAsia"/>
        </w:rPr>
      </w:pPr>
      <w:r>
        <w:rPr>
          <w:rFonts w:hint="eastAsia"/>
        </w:rPr>
        <w:t xml:space="preserve">        //lambda</w:t>
      </w:r>
      <w:r>
        <w:rPr>
          <w:rFonts w:hint="eastAsia"/>
        </w:rPr>
        <w:t>，创建内部类，实现了</w:t>
      </w:r>
      <w:r>
        <w:rPr>
          <w:rFonts w:hint="eastAsia"/>
        </w:rPr>
        <w:t>sum()</w:t>
      </w:r>
      <w:r>
        <w:rPr>
          <w:rFonts w:hint="eastAsia"/>
        </w:rPr>
        <w:t>方法</w:t>
      </w:r>
    </w:p>
    <w:p w:rsidR="00874B5F" w:rsidRDefault="00874B5F" w:rsidP="00874B5F">
      <w:pPr>
        <w:pStyle w:val="af6"/>
      </w:pPr>
      <w:r>
        <w:t xml:space="preserve">        </w:t>
      </w:r>
      <w:r w:rsidRPr="00367EB1">
        <w:rPr>
          <w:color w:val="FF0000"/>
        </w:rPr>
        <w:t>Sumable sumable = (a, b) -&gt; a + b;</w:t>
      </w:r>
    </w:p>
    <w:p w:rsidR="00874B5F" w:rsidRDefault="00874B5F" w:rsidP="00874B5F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调用方法</w:t>
      </w:r>
    </w:p>
    <w:p w:rsidR="00874B5F" w:rsidRDefault="00874B5F" w:rsidP="00874B5F">
      <w:pPr>
        <w:pStyle w:val="af6"/>
      </w:pPr>
      <w:r>
        <w:t xml:space="preserve">        System.out.println(sumable.sum(4, 5));</w:t>
      </w:r>
    </w:p>
    <w:p w:rsidR="00874B5F" w:rsidRDefault="00874B5F" w:rsidP="00874B5F">
      <w:pPr>
        <w:pStyle w:val="af6"/>
      </w:pPr>
      <w:r>
        <w:t xml:space="preserve">    }</w:t>
      </w:r>
    </w:p>
    <w:p w:rsidR="0071203E" w:rsidRDefault="00874B5F" w:rsidP="00874B5F">
      <w:pPr>
        <w:pStyle w:val="af6"/>
      </w:pPr>
      <w:r>
        <w:t>}</w:t>
      </w:r>
    </w:p>
    <w:bookmarkEnd w:id="13"/>
    <w:p w:rsidR="00164DC3" w:rsidRDefault="00BF6204" w:rsidP="0071203E">
      <w:pPr>
        <w:pStyle w:val="2"/>
      </w:pPr>
      <w:r>
        <w:lastRenderedPageBreak/>
        <w:t>关于</w:t>
      </w:r>
      <w:r w:rsidR="00760727">
        <w:rPr>
          <w:rFonts w:hint="eastAsia"/>
          <w:lang w:eastAsia="zh-CN"/>
        </w:rPr>
        <w:t>@Funct</w:t>
      </w:r>
      <w:r w:rsidR="00760727">
        <w:rPr>
          <w:lang w:eastAsia="zh-CN"/>
        </w:rPr>
        <w:t>ionalInterface</w:t>
      </w:r>
      <w:r>
        <w:t>注解的说明：</w:t>
      </w:r>
    </w:p>
    <w:p w:rsidR="00BF6204" w:rsidRDefault="00BF6204" w:rsidP="00C419AA">
      <w:pPr>
        <w:pStyle w:val="a0"/>
        <w:numPr>
          <w:ilvl w:val="0"/>
          <w:numId w:val="13"/>
        </w:numPr>
      </w:pPr>
      <w:r>
        <w:rPr>
          <w:rFonts w:hint="eastAsia"/>
        </w:rPr>
        <w:t>该注解用在只有一个抽象方法的接口上，接口中可以存在其它的</w:t>
      </w:r>
      <w:r w:rsidRPr="00367EB1">
        <w:rPr>
          <w:rFonts w:hint="eastAsia"/>
          <w:color w:val="FF0000"/>
        </w:rPr>
        <w:t>非</w:t>
      </w:r>
      <w:r>
        <w:rPr>
          <w:rFonts w:hint="eastAsia"/>
        </w:rPr>
        <w:t>抽象方法。</w:t>
      </w:r>
      <w:r w:rsidR="00D9248F" w:rsidRPr="00DC67AB">
        <w:t>如果该接口有超过</w:t>
      </w:r>
      <w:r w:rsidR="00D9248F">
        <w:t>一</w:t>
      </w:r>
      <w:r w:rsidR="00D9248F" w:rsidRPr="00DC67AB">
        <w:t>个抽象方法，则编译失败。</w:t>
      </w:r>
    </w:p>
    <w:p w:rsidR="00BF6204" w:rsidRDefault="00BF6204" w:rsidP="00C419AA">
      <w:pPr>
        <w:pStyle w:val="a0"/>
        <w:numPr>
          <w:ilvl w:val="0"/>
          <w:numId w:val="13"/>
        </w:numPr>
      </w:pPr>
      <w:r>
        <w:t>接口中的静态方法和默认方法都不是抽象方法。</w:t>
      </w:r>
    </w:p>
    <w:p w:rsidR="001727B0" w:rsidRDefault="00736C14" w:rsidP="00C419AA">
      <w:pPr>
        <w:pStyle w:val="a0"/>
        <w:numPr>
          <w:ilvl w:val="0"/>
          <w:numId w:val="13"/>
        </w:numPr>
      </w:pPr>
      <w:r>
        <w:t>接口中定义的与</w:t>
      </w:r>
      <w:r>
        <w:rPr>
          <w:rFonts w:hint="eastAsia"/>
        </w:rPr>
        <w:t>O</w:t>
      </w:r>
      <w:r>
        <w:t>bject</w:t>
      </w:r>
      <w:r>
        <w:t>类同名的抽象方法</w:t>
      </w:r>
      <w:r w:rsidRPr="00367EB1">
        <w:rPr>
          <w:color w:val="FF0000"/>
        </w:rPr>
        <w:t>不算</w:t>
      </w:r>
      <w:r>
        <w:t>抽象方法，因为此接口的实现类一定是</w:t>
      </w:r>
      <w:r>
        <w:rPr>
          <w:rFonts w:hint="eastAsia"/>
        </w:rPr>
        <w:t>Object</w:t>
      </w:r>
      <w:r>
        <w:rPr>
          <w:rFonts w:hint="eastAsia"/>
        </w:rPr>
        <w:t>的</w:t>
      </w:r>
      <w:r w:rsidR="00B6695A">
        <w:rPr>
          <w:rFonts w:hint="eastAsia"/>
        </w:rPr>
        <w:t>子类，会自动实现这个接口中定义的抽象方法。</w:t>
      </w:r>
    </w:p>
    <w:p w:rsidR="00BF6204" w:rsidRDefault="00027D2E" w:rsidP="00C419AA">
      <w:pPr>
        <w:pStyle w:val="a0"/>
        <w:numPr>
          <w:ilvl w:val="0"/>
          <w:numId w:val="13"/>
        </w:numPr>
      </w:pPr>
      <w:r w:rsidRPr="00DC67AB">
        <w:t>如果接口中只有一个抽象方法，不管是否使用</w:t>
      </w:r>
      <w:r w:rsidRPr="00DC67AB">
        <w:t>@FunctionalInterface</w:t>
      </w:r>
      <w:r w:rsidRPr="00DC67AB">
        <w:t>修饰，该接口都是函数式接口。</w:t>
      </w:r>
      <w:r>
        <w:t>加上注解</w:t>
      </w:r>
      <w:r w:rsidR="00337706">
        <w:t>的</w:t>
      </w:r>
      <w:r>
        <w:t>目的是让编译器进行语法检查</w:t>
      </w:r>
      <w:r w:rsidR="00337706">
        <w:t>，</w:t>
      </w:r>
      <w:r>
        <w:t>类似于</w:t>
      </w:r>
      <w:r w:rsidR="00BC1E56">
        <w:t>以前学的</w:t>
      </w:r>
      <w:r>
        <w:rPr>
          <w:rFonts w:hint="eastAsia"/>
        </w:rPr>
        <w:t>@Override</w:t>
      </w:r>
      <w:r>
        <w:rPr>
          <w:rFonts w:hint="eastAsia"/>
        </w:rPr>
        <w:t>注解。</w:t>
      </w:r>
    </w:p>
    <w:p w:rsidR="00716FF5" w:rsidRDefault="00297766" w:rsidP="00C419AA">
      <w:pPr>
        <w:pStyle w:val="a0"/>
        <w:numPr>
          <w:ilvl w:val="0"/>
          <w:numId w:val="13"/>
        </w:numPr>
      </w:pPr>
      <w:r>
        <w:t>接口</w:t>
      </w:r>
      <w:r w:rsidR="00716FF5">
        <w:t>加这个注解还可以限制后期对此接口</w:t>
      </w:r>
      <w:r w:rsidR="00736C14">
        <w:t>修改时</w:t>
      </w:r>
      <w:r w:rsidR="00716FF5">
        <w:t>再加上新的抽象方法，从而保证这个函数式接口只有一个抽象方法。</w:t>
      </w:r>
    </w:p>
    <w:p w:rsidR="008759E0" w:rsidRDefault="002E14EA" w:rsidP="00927516">
      <w:pPr>
        <w:pStyle w:val="3"/>
      </w:pPr>
      <w:r>
        <w:t>面试题</w:t>
      </w:r>
    </w:p>
    <w:p w:rsidR="00164DC3" w:rsidRDefault="0001089E" w:rsidP="008759E0">
      <w:pPr>
        <w:pStyle w:val="10"/>
      </w:pPr>
      <w:r>
        <w:t>下面</w:t>
      </w:r>
      <w:r w:rsidR="0085699C">
        <w:t>定义的接口是否是函数式接口</w:t>
      </w:r>
      <w:r w:rsidR="008759E0">
        <w:rPr>
          <w:rFonts w:hint="eastAsia"/>
        </w:rPr>
        <w:t>，</w:t>
      </w:r>
      <w:r w:rsidR="0085699C">
        <w:t>编译能不能通过？为什么？</w:t>
      </w:r>
    </w:p>
    <w:p w:rsidR="0085699C" w:rsidRDefault="0085699C" w:rsidP="0085699C">
      <w:pPr>
        <w:pStyle w:val="af6"/>
      </w:pPr>
      <w:r w:rsidRPr="0085699C">
        <w:rPr>
          <w:rFonts w:hint="eastAsia"/>
          <w:color w:val="808000"/>
        </w:rPr>
        <w:t>@FunctionalInterface</w:t>
      </w:r>
      <w:r w:rsidRPr="0085699C">
        <w:rPr>
          <w:rFonts w:hint="eastAsia"/>
          <w:color w:val="808000"/>
        </w:rPr>
        <w:br/>
      </w:r>
      <w:r w:rsidRPr="0085699C">
        <w:rPr>
          <w:rFonts w:hint="eastAsia"/>
          <w:b/>
          <w:bCs/>
          <w:color w:val="000080"/>
        </w:rPr>
        <w:t xml:space="preserve">public interface </w:t>
      </w:r>
      <w:r w:rsidRPr="0085699C">
        <w:rPr>
          <w:rFonts w:hint="eastAsia"/>
        </w:rPr>
        <w:t>Animal {</w:t>
      </w:r>
      <w:r w:rsidRPr="0085699C">
        <w:rPr>
          <w:rFonts w:hint="eastAsia"/>
        </w:rPr>
        <w:br/>
        <w:t xml:space="preserve">    </w:t>
      </w:r>
      <w:r w:rsidRPr="0085699C">
        <w:rPr>
          <w:rFonts w:hint="eastAsia"/>
          <w:b/>
          <w:bCs/>
          <w:color w:val="000080"/>
        </w:rPr>
        <w:t xml:space="preserve">void </w:t>
      </w:r>
      <w:r w:rsidRPr="0085699C">
        <w:rPr>
          <w:rFonts w:hint="eastAsia"/>
        </w:rPr>
        <w:t>eat();</w:t>
      </w:r>
      <w:r w:rsidRPr="0085699C">
        <w:rPr>
          <w:rFonts w:hint="eastAsia"/>
        </w:rPr>
        <w:br/>
      </w:r>
      <w:r w:rsidRPr="0085699C">
        <w:rPr>
          <w:rFonts w:hint="eastAsia"/>
        </w:rPr>
        <w:br/>
        <w:t xml:space="preserve">    </w:t>
      </w:r>
      <w:r w:rsidRPr="0085699C">
        <w:rPr>
          <w:rFonts w:hint="eastAsia"/>
          <w:b/>
          <w:bCs/>
          <w:color w:val="000080"/>
        </w:rPr>
        <w:t xml:space="preserve">public </w:t>
      </w:r>
      <w:r w:rsidRPr="0085699C">
        <w:rPr>
          <w:rFonts w:hint="eastAsia"/>
        </w:rPr>
        <w:t>String toString();</w:t>
      </w:r>
      <w:r w:rsidRPr="0085699C">
        <w:rPr>
          <w:rFonts w:hint="eastAsia"/>
        </w:rPr>
        <w:br/>
      </w:r>
      <w:r w:rsidRPr="0085699C">
        <w:rPr>
          <w:rFonts w:hint="eastAsia"/>
        </w:rPr>
        <w:br/>
        <w:t xml:space="preserve">    </w:t>
      </w:r>
      <w:r w:rsidRPr="0085699C">
        <w:rPr>
          <w:rFonts w:hint="eastAsia"/>
          <w:b/>
          <w:bCs/>
          <w:color w:val="000080"/>
        </w:rPr>
        <w:t xml:space="preserve">default void </w:t>
      </w:r>
      <w:r w:rsidRPr="0085699C">
        <w:rPr>
          <w:rFonts w:hint="eastAsia"/>
        </w:rPr>
        <w:t>sleep() {</w:t>
      </w:r>
      <w:r w:rsidRPr="0085699C">
        <w:rPr>
          <w:rFonts w:hint="eastAsia"/>
        </w:rPr>
        <w:br/>
        <w:t xml:space="preserve">        System.</w:t>
      </w:r>
      <w:r w:rsidRPr="0085699C">
        <w:rPr>
          <w:rFonts w:hint="eastAsia"/>
          <w:b/>
          <w:bCs/>
          <w:i/>
          <w:iCs/>
          <w:color w:val="660E7A"/>
        </w:rPr>
        <w:t>out</w:t>
      </w:r>
      <w:r w:rsidRPr="0085699C">
        <w:rPr>
          <w:rFonts w:hint="eastAsia"/>
        </w:rPr>
        <w:t>.println(</w:t>
      </w:r>
      <w:r w:rsidRPr="0085699C">
        <w:rPr>
          <w:rFonts w:hint="eastAsia"/>
          <w:b/>
          <w:bCs/>
          <w:color w:val="008000"/>
        </w:rPr>
        <w:t>"</w:t>
      </w:r>
      <w:r w:rsidRPr="0085699C">
        <w:rPr>
          <w:rFonts w:hint="eastAsia"/>
          <w:b/>
          <w:bCs/>
          <w:color w:val="008000"/>
        </w:rPr>
        <w:t>睡觉</w:t>
      </w:r>
      <w:r w:rsidRPr="0085699C">
        <w:rPr>
          <w:rFonts w:hint="eastAsia"/>
          <w:b/>
          <w:bCs/>
          <w:color w:val="008000"/>
        </w:rPr>
        <w:t>"</w:t>
      </w:r>
      <w:r w:rsidRPr="0085699C">
        <w:rPr>
          <w:rFonts w:hint="eastAsia"/>
        </w:rPr>
        <w:t>);</w:t>
      </w:r>
      <w:r w:rsidRPr="0085699C">
        <w:rPr>
          <w:rFonts w:hint="eastAsia"/>
        </w:rPr>
        <w:br/>
        <w:t xml:space="preserve">    }</w:t>
      </w:r>
      <w:r w:rsidRPr="0085699C">
        <w:rPr>
          <w:rFonts w:hint="eastAsia"/>
        </w:rPr>
        <w:br/>
      </w:r>
      <w:r w:rsidRPr="0085699C">
        <w:rPr>
          <w:rFonts w:hint="eastAsia"/>
        </w:rPr>
        <w:br/>
        <w:t xml:space="preserve">    </w:t>
      </w:r>
      <w:r w:rsidRPr="0085699C">
        <w:rPr>
          <w:rFonts w:hint="eastAsia"/>
          <w:b/>
          <w:bCs/>
          <w:color w:val="000080"/>
        </w:rPr>
        <w:t xml:space="preserve">static void </w:t>
      </w:r>
      <w:r w:rsidRPr="0085699C">
        <w:rPr>
          <w:rFonts w:hint="eastAsia"/>
        </w:rPr>
        <w:t>move() {</w:t>
      </w:r>
      <w:r w:rsidRPr="0085699C">
        <w:rPr>
          <w:rFonts w:hint="eastAsia"/>
        </w:rPr>
        <w:br/>
        <w:t xml:space="preserve">        System.</w:t>
      </w:r>
      <w:r w:rsidRPr="0085699C">
        <w:rPr>
          <w:rFonts w:hint="eastAsia"/>
          <w:b/>
          <w:bCs/>
          <w:i/>
          <w:iCs/>
          <w:color w:val="660E7A"/>
        </w:rPr>
        <w:t>out</w:t>
      </w:r>
      <w:r w:rsidRPr="0085699C">
        <w:rPr>
          <w:rFonts w:hint="eastAsia"/>
        </w:rPr>
        <w:t>.println(</w:t>
      </w:r>
      <w:r w:rsidRPr="0085699C">
        <w:rPr>
          <w:rFonts w:hint="eastAsia"/>
          <w:b/>
          <w:bCs/>
          <w:color w:val="008000"/>
        </w:rPr>
        <w:t>"</w:t>
      </w:r>
      <w:r w:rsidRPr="0085699C">
        <w:rPr>
          <w:rFonts w:hint="eastAsia"/>
          <w:b/>
          <w:bCs/>
          <w:color w:val="008000"/>
        </w:rPr>
        <w:t>行走</w:t>
      </w:r>
      <w:r w:rsidRPr="0085699C">
        <w:rPr>
          <w:rFonts w:hint="eastAsia"/>
          <w:b/>
          <w:bCs/>
          <w:color w:val="008000"/>
        </w:rPr>
        <w:t>"</w:t>
      </w:r>
      <w:r w:rsidRPr="0085699C">
        <w:rPr>
          <w:rFonts w:hint="eastAsia"/>
        </w:rPr>
        <w:t>);</w:t>
      </w:r>
      <w:r w:rsidRPr="0085699C">
        <w:rPr>
          <w:rFonts w:hint="eastAsia"/>
        </w:rPr>
        <w:br/>
        <w:t xml:space="preserve">    }</w:t>
      </w:r>
      <w:r w:rsidRPr="0085699C">
        <w:rPr>
          <w:rFonts w:hint="eastAsia"/>
        </w:rPr>
        <w:br/>
        <w:t>}</w:t>
      </w:r>
    </w:p>
    <w:p w:rsidR="00F96894" w:rsidRPr="00F96894" w:rsidRDefault="00F96894" w:rsidP="00F96894"/>
    <w:p w:rsidR="00D9248F" w:rsidRDefault="00D9248F" w:rsidP="00927516">
      <w:pPr>
        <w:pStyle w:val="3"/>
      </w:pPr>
      <w:r>
        <w:t>测试函数式接口</w:t>
      </w:r>
    </w:p>
    <w:p w:rsidR="00D9248F" w:rsidRDefault="00D9248F" w:rsidP="00D9248F">
      <w:pPr>
        <w:pStyle w:val="10"/>
      </w:pPr>
      <w:r>
        <w:t>案例需求：</w:t>
      </w:r>
    </w:p>
    <w:p w:rsidR="00D9248F" w:rsidRDefault="00D9248F" w:rsidP="00C419AA">
      <w:pPr>
        <w:pStyle w:val="a0"/>
        <w:numPr>
          <w:ilvl w:val="0"/>
          <w:numId w:val="14"/>
        </w:numPr>
      </w:pPr>
      <w:r>
        <w:t>使用</w:t>
      </w:r>
      <w:r>
        <w:rPr>
          <w:rFonts w:hint="eastAsia"/>
        </w:rPr>
        <w:t>Lambda</w:t>
      </w:r>
      <w:r>
        <w:t>表达式实现上面的</w:t>
      </w:r>
      <w:r>
        <w:rPr>
          <w:rFonts w:hint="eastAsia"/>
        </w:rPr>
        <w:t>eat()</w:t>
      </w:r>
      <w:r>
        <w:rPr>
          <w:rFonts w:hint="eastAsia"/>
        </w:rPr>
        <w:t>方法，输出：吃饭。</w:t>
      </w:r>
    </w:p>
    <w:p w:rsidR="00D9248F" w:rsidRDefault="00D9248F" w:rsidP="00C419AA">
      <w:pPr>
        <w:pStyle w:val="a0"/>
        <w:numPr>
          <w:ilvl w:val="0"/>
          <w:numId w:val="14"/>
        </w:numPr>
      </w:pPr>
      <w:r>
        <w:rPr>
          <w:rFonts w:hint="eastAsia"/>
        </w:rPr>
        <w:t>调用方法</w:t>
      </w:r>
      <w:r>
        <w:rPr>
          <w:rFonts w:hint="eastAsia"/>
        </w:rPr>
        <w:t>eat()</w:t>
      </w:r>
    </w:p>
    <w:p w:rsidR="00D9248F" w:rsidRDefault="00D9248F" w:rsidP="00C419AA">
      <w:pPr>
        <w:pStyle w:val="a0"/>
        <w:numPr>
          <w:ilvl w:val="0"/>
          <w:numId w:val="14"/>
        </w:numPr>
      </w:pPr>
      <w:r>
        <w:t>调用接口中的默认方法</w:t>
      </w:r>
      <w:r>
        <w:rPr>
          <w:rFonts w:hint="eastAsia"/>
        </w:rPr>
        <w:t>sleep();</w:t>
      </w:r>
    </w:p>
    <w:p w:rsidR="00D9248F" w:rsidRDefault="00D9248F" w:rsidP="00C419AA">
      <w:pPr>
        <w:pStyle w:val="a0"/>
        <w:numPr>
          <w:ilvl w:val="0"/>
          <w:numId w:val="14"/>
        </w:numPr>
      </w:pPr>
      <w:r>
        <w:t>使用类名调用静态方法</w:t>
      </w:r>
      <w:r>
        <w:rPr>
          <w:rFonts w:hint="eastAsia"/>
        </w:rPr>
        <w:t>move();</w:t>
      </w:r>
    </w:p>
    <w:p w:rsidR="00D9248F" w:rsidRDefault="00D9248F" w:rsidP="00C419AA">
      <w:pPr>
        <w:pStyle w:val="a0"/>
        <w:numPr>
          <w:ilvl w:val="0"/>
          <w:numId w:val="14"/>
        </w:numPr>
      </w:pPr>
      <w:r>
        <w:t>输出</w:t>
      </w:r>
      <w:r>
        <w:rPr>
          <w:rFonts w:hint="eastAsia"/>
        </w:rPr>
        <w:t>toString()</w:t>
      </w:r>
      <w:r>
        <w:rPr>
          <w:rFonts w:hint="eastAsia"/>
        </w:rPr>
        <w:t>方法，即输出</w:t>
      </w:r>
      <w:r w:rsidRPr="00D9248F">
        <w:rPr>
          <w:rFonts w:hint="eastAsia"/>
        </w:rPr>
        <w:t>匿名内部类</w:t>
      </w:r>
      <w:r w:rsidR="00EE1C35">
        <w:rPr>
          <w:rFonts w:hint="eastAsia"/>
        </w:rPr>
        <w:t>对象的</w:t>
      </w:r>
      <w:r>
        <w:rPr>
          <w:rFonts w:hint="eastAsia"/>
        </w:rPr>
        <w:t>地址。</w:t>
      </w:r>
    </w:p>
    <w:p w:rsidR="00D9248F" w:rsidRDefault="00D9248F" w:rsidP="00D9248F">
      <w:pPr>
        <w:pStyle w:val="10"/>
      </w:pPr>
      <w:r>
        <w:rPr>
          <w:rFonts w:hint="eastAsia"/>
        </w:rPr>
        <w:t>案例效果：</w:t>
      </w:r>
    </w:p>
    <w:p w:rsidR="00D9248F" w:rsidRDefault="009F7D9D" w:rsidP="0085699C">
      <w:r>
        <w:rPr>
          <w:noProof/>
        </w:rPr>
        <w:drawing>
          <wp:inline distT="0" distB="0" distL="0" distR="0" wp14:anchorId="4C07B230" wp14:editId="29B06881">
            <wp:extent cx="4820516" cy="834620"/>
            <wp:effectExtent l="114300" t="76200" r="113665" b="800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022" cy="837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248F" w:rsidRDefault="00D9248F" w:rsidP="00D9248F">
      <w:pPr>
        <w:pStyle w:val="10"/>
      </w:pPr>
      <w:r>
        <w:t>案例代码：</w:t>
      </w:r>
    </w:p>
    <w:p w:rsidR="00367EB1" w:rsidRDefault="00367EB1" w:rsidP="00367EB1">
      <w:pPr>
        <w:pStyle w:val="af6"/>
      </w:pPr>
      <w:r>
        <w:t>package com.itheima;</w:t>
      </w:r>
    </w:p>
    <w:p w:rsidR="00367EB1" w:rsidRDefault="00367EB1" w:rsidP="00367EB1">
      <w:pPr>
        <w:pStyle w:val="af6"/>
      </w:pPr>
    </w:p>
    <w:p w:rsidR="00367EB1" w:rsidRDefault="00367EB1" w:rsidP="00367EB1">
      <w:pPr>
        <w:pStyle w:val="af6"/>
      </w:pPr>
      <w:r>
        <w:t>@FunctionalInterface</w:t>
      </w:r>
    </w:p>
    <w:p w:rsidR="00367EB1" w:rsidRDefault="00367EB1" w:rsidP="00367EB1">
      <w:pPr>
        <w:pStyle w:val="af6"/>
      </w:pPr>
      <w:r>
        <w:t>interface Animal {</w:t>
      </w:r>
    </w:p>
    <w:p w:rsidR="00367EB1" w:rsidRDefault="00367EB1" w:rsidP="00367EB1">
      <w:pPr>
        <w:pStyle w:val="af6"/>
      </w:pPr>
      <w:r>
        <w:t xml:space="preserve">    void eat();</w:t>
      </w:r>
    </w:p>
    <w:p w:rsidR="00367EB1" w:rsidRDefault="00367EB1" w:rsidP="00367EB1">
      <w:pPr>
        <w:pStyle w:val="af6"/>
      </w:pPr>
    </w:p>
    <w:p w:rsidR="00367EB1" w:rsidRDefault="00367EB1" w:rsidP="00367EB1">
      <w:pPr>
        <w:pStyle w:val="af6"/>
      </w:pPr>
      <w:r>
        <w:t xml:space="preserve">    public String toString();</w:t>
      </w:r>
    </w:p>
    <w:p w:rsidR="00367EB1" w:rsidRDefault="00367EB1" w:rsidP="00367EB1">
      <w:pPr>
        <w:pStyle w:val="af6"/>
      </w:pPr>
    </w:p>
    <w:p w:rsidR="00367EB1" w:rsidRDefault="00367EB1" w:rsidP="00367EB1">
      <w:pPr>
        <w:pStyle w:val="af6"/>
      </w:pPr>
      <w:r>
        <w:t xml:space="preserve">    default void sleep() {</w:t>
      </w:r>
    </w:p>
    <w:p w:rsidR="00367EB1" w:rsidRDefault="00367EB1" w:rsidP="00367EB1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睡觉</w:t>
      </w:r>
      <w:r>
        <w:rPr>
          <w:rFonts w:hint="eastAsia"/>
        </w:rPr>
        <w:t>");</w:t>
      </w:r>
    </w:p>
    <w:p w:rsidR="00367EB1" w:rsidRDefault="00367EB1" w:rsidP="00367EB1">
      <w:pPr>
        <w:pStyle w:val="af6"/>
      </w:pPr>
      <w:r>
        <w:t xml:space="preserve">    }</w:t>
      </w:r>
    </w:p>
    <w:p w:rsidR="00367EB1" w:rsidRDefault="00367EB1" w:rsidP="00367EB1">
      <w:pPr>
        <w:pStyle w:val="af6"/>
      </w:pPr>
    </w:p>
    <w:p w:rsidR="00367EB1" w:rsidRDefault="00367EB1" w:rsidP="00367EB1">
      <w:pPr>
        <w:pStyle w:val="af6"/>
      </w:pPr>
      <w:r>
        <w:t xml:space="preserve">    static void move() {</w:t>
      </w:r>
    </w:p>
    <w:p w:rsidR="00367EB1" w:rsidRDefault="00367EB1" w:rsidP="00367EB1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行走</w:t>
      </w:r>
      <w:r>
        <w:rPr>
          <w:rFonts w:hint="eastAsia"/>
        </w:rPr>
        <w:t>");</w:t>
      </w:r>
    </w:p>
    <w:p w:rsidR="00367EB1" w:rsidRDefault="00367EB1" w:rsidP="00367EB1">
      <w:pPr>
        <w:pStyle w:val="af6"/>
      </w:pPr>
      <w:r>
        <w:t xml:space="preserve">    }</w:t>
      </w:r>
    </w:p>
    <w:p w:rsidR="00367EB1" w:rsidRDefault="00367EB1" w:rsidP="00367EB1">
      <w:pPr>
        <w:pStyle w:val="af6"/>
      </w:pPr>
      <w:r>
        <w:t>}</w:t>
      </w:r>
    </w:p>
    <w:p w:rsidR="00367EB1" w:rsidRDefault="00367EB1" w:rsidP="00367EB1">
      <w:pPr>
        <w:pStyle w:val="af6"/>
      </w:pPr>
    </w:p>
    <w:p w:rsidR="00367EB1" w:rsidRDefault="00367EB1" w:rsidP="00367EB1">
      <w:pPr>
        <w:pStyle w:val="af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测试一下函数式接口</w:t>
      </w:r>
    </w:p>
    <w:p w:rsidR="00367EB1" w:rsidRDefault="00367EB1" w:rsidP="00367EB1">
      <w:pPr>
        <w:pStyle w:val="af6"/>
      </w:pPr>
      <w:r>
        <w:t>public class Demo07Functional {</w:t>
      </w:r>
    </w:p>
    <w:p w:rsidR="00367EB1" w:rsidRDefault="00367EB1" w:rsidP="00367EB1">
      <w:pPr>
        <w:pStyle w:val="af6"/>
      </w:pPr>
    </w:p>
    <w:p w:rsidR="00367EB1" w:rsidRDefault="00367EB1" w:rsidP="00367EB1">
      <w:pPr>
        <w:pStyle w:val="af6"/>
      </w:pPr>
      <w:r>
        <w:t xml:space="preserve">    public static void main(String[] args) {</w:t>
      </w:r>
    </w:p>
    <w:p w:rsidR="00367EB1" w:rsidRDefault="00367EB1" w:rsidP="00367EB1">
      <w:pPr>
        <w:pStyle w:val="af6"/>
        <w:rPr>
          <w:rFonts w:hint="eastAsia"/>
        </w:rPr>
      </w:pPr>
      <w:r>
        <w:rPr>
          <w:rFonts w:hint="eastAsia"/>
        </w:rPr>
        <w:lastRenderedPageBreak/>
        <w:t xml:space="preserve">        Animal animal = () -&gt; System.out.println("</w:t>
      </w:r>
      <w:r>
        <w:rPr>
          <w:rFonts w:hint="eastAsia"/>
        </w:rPr>
        <w:t>吃面包</w:t>
      </w:r>
      <w:r>
        <w:rPr>
          <w:rFonts w:hint="eastAsia"/>
        </w:rPr>
        <w:t>");</w:t>
      </w:r>
    </w:p>
    <w:p w:rsidR="00367EB1" w:rsidRDefault="00367EB1" w:rsidP="00367EB1">
      <w:pPr>
        <w:pStyle w:val="af6"/>
        <w:rPr>
          <w:rFonts w:hint="eastAsia"/>
        </w:rPr>
      </w:pPr>
      <w:r>
        <w:rPr>
          <w:rFonts w:hint="eastAsia"/>
        </w:rPr>
        <w:t xml:space="preserve">        animal.eat();  //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的方法</w:t>
      </w:r>
    </w:p>
    <w:p w:rsidR="00367EB1" w:rsidRDefault="00367EB1" w:rsidP="00367EB1">
      <w:pPr>
        <w:pStyle w:val="af6"/>
        <w:rPr>
          <w:rFonts w:hint="eastAsia"/>
        </w:rPr>
      </w:pPr>
      <w:r>
        <w:rPr>
          <w:rFonts w:hint="eastAsia"/>
        </w:rPr>
        <w:t xml:space="preserve">        animal.sleep(); //</w:t>
      </w:r>
      <w:r>
        <w:rPr>
          <w:rFonts w:hint="eastAsia"/>
        </w:rPr>
        <w:t>默认方法</w:t>
      </w:r>
    </w:p>
    <w:p w:rsidR="00367EB1" w:rsidRDefault="00367EB1" w:rsidP="00367EB1">
      <w:pPr>
        <w:pStyle w:val="af6"/>
        <w:rPr>
          <w:rFonts w:hint="eastAsia"/>
        </w:rPr>
      </w:pPr>
      <w:r>
        <w:rPr>
          <w:rFonts w:hint="eastAsia"/>
        </w:rPr>
        <w:t xml:space="preserve">        Animal.move();   //</w:t>
      </w:r>
      <w:r>
        <w:rPr>
          <w:rFonts w:hint="eastAsia"/>
        </w:rPr>
        <w:t>静态方法</w:t>
      </w:r>
    </w:p>
    <w:p w:rsidR="00367EB1" w:rsidRDefault="00367EB1" w:rsidP="00367EB1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System.out.println(animal.toString());   //</w:t>
      </w:r>
      <w:r>
        <w:rPr>
          <w:rFonts w:hint="eastAsia"/>
        </w:rPr>
        <w:t>输出的是匿名内部类的地址</w:t>
      </w:r>
    </w:p>
    <w:p w:rsidR="00367EB1" w:rsidRDefault="00367EB1" w:rsidP="00367EB1">
      <w:pPr>
        <w:pStyle w:val="af6"/>
      </w:pPr>
      <w:r>
        <w:t xml:space="preserve">    }</w:t>
      </w:r>
    </w:p>
    <w:p w:rsidR="00367EB1" w:rsidRDefault="00367EB1" w:rsidP="00367EB1">
      <w:pPr>
        <w:pStyle w:val="af6"/>
      </w:pPr>
    </w:p>
    <w:p w:rsidR="00D9248F" w:rsidRPr="0085699C" w:rsidRDefault="00367EB1" w:rsidP="00367EB1">
      <w:pPr>
        <w:pStyle w:val="af6"/>
      </w:pPr>
      <w:r>
        <w:t>}</w:t>
      </w:r>
    </w:p>
    <w:p w:rsidR="00DC67AB" w:rsidRDefault="00DC67AB" w:rsidP="00C50087">
      <w:pPr>
        <w:pStyle w:val="1"/>
      </w:pPr>
      <w:bookmarkStart w:id="16" w:name="header-n133"/>
      <w:r w:rsidRPr="00DC67AB">
        <w:t>常用函数式接口</w:t>
      </w:r>
      <w:bookmarkEnd w:id="16"/>
    </w:p>
    <w:p w:rsidR="007477D1" w:rsidRPr="007477D1" w:rsidRDefault="007477D1" w:rsidP="007477D1">
      <w:pPr>
        <w:ind w:firstLine="420"/>
      </w:pPr>
      <w:r w:rsidRPr="007477D1">
        <w:rPr>
          <w:rFonts w:hint="eastAsia"/>
        </w:rPr>
        <w:t>JDK</w:t>
      </w:r>
      <w:r>
        <w:t>8</w:t>
      </w:r>
      <w:r w:rsidRPr="007477D1">
        <w:rPr>
          <w:rFonts w:hint="eastAsia"/>
        </w:rPr>
        <w:t>提供了大量常用的函数式接口以丰富</w:t>
      </w:r>
      <w:r w:rsidRPr="007477D1">
        <w:rPr>
          <w:rFonts w:hint="eastAsia"/>
        </w:rPr>
        <w:t>Lambda</w:t>
      </w:r>
      <w:r w:rsidRPr="007477D1">
        <w:rPr>
          <w:rFonts w:hint="eastAsia"/>
        </w:rPr>
        <w:t>的典型使用场景，它们主要在</w:t>
      </w:r>
      <w:r w:rsidRPr="007477D1">
        <w:rPr>
          <w:rFonts w:hint="eastAsia"/>
        </w:rPr>
        <w:t>java.util.function</w:t>
      </w:r>
      <w:r w:rsidRPr="007477D1">
        <w:rPr>
          <w:rFonts w:hint="eastAsia"/>
        </w:rPr>
        <w:t>包中被提供。</w:t>
      </w:r>
    </w:p>
    <w:p w:rsidR="0048242A" w:rsidRPr="0048242A" w:rsidRDefault="00A07B2C" w:rsidP="0048242A">
      <w:pPr>
        <w:pStyle w:val="2"/>
        <w:rPr>
          <w:lang w:eastAsia="zh-CN"/>
        </w:rPr>
      </w:pPr>
      <w:r w:rsidRPr="007477D1">
        <w:rPr>
          <w:rFonts w:hint="eastAsia"/>
          <w:lang w:eastAsia="zh-CN"/>
        </w:rPr>
        <w:t>JDK</w:t>
      </w:r>
      <w:r w:rsidRPr="0048242A">
        <w:rPr>
          <w:rFonts w:hint="eastAsia"/>
          <w:lang w:eastAsia="zh-CN"/>
        </w:rPr>
        <w:t xml:space="preserve"> </w:t>
      </w:r>
      <w:r w:rsidR="0048242A" w:rsidRPr="0048242A">
        <w:rPr>
          <w:rFonts w:hint="eastAsia"/>
          <w:lang w:eastAsia="zh-CN"/>
        </w:rPr>
        <w:t>8中重要的函数接口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946"/>
      </w:tblGrid>
      <w:tr w:rsidR="004532C6" w:rsidRPr="0048242A" w:rsidTr="00D7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4532C6" w:rsidRPr="0048242A" w:rsidRDefault="004532C6" w:rsidP="0048242A">
            <w:r w:rsidRPr="0048242A">
              <w:t>接口</w:t>
            </w:r>
          </w:p>
        </w:tc>
        <w:tc>
          <w:tcPr>
            <w:tcW w:w="6946" w:type="dxa"/>
          </w:tcPr>
          <w:p w:rsidR="004532C6" w:rsidRPr="0048242A" w:rsidRDefault="004532C6" w:rsidP="00482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含义</w:t>
            </w:r>
          </w:p>
        </w:tc>
      </w:tr>
      <w:tr w:rsidR="004532C6" w:rsidRPr="0048242A" w:rsidTr="00D7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4532C6" w:rsidRPr="0048242A" w:rsidRDefault="004532C6" w:rsidP="00DF661C">
            <w:r w:rsidRPr="0048242A">
              <w:t>Supplier&lt;T&gt;</w:t>
            </w:r>
          </w:p>
        </w:tc>
        <w:tc>
          <w:tcPr>
            <w:tcW w:w="6946" w:type="dxa"/>
          </w:tcPr>
          <w:p w:rsidR="004532C6" w:rsidRPr="0048242A" w:rsidRDefault="00034DFF" w:rsidP="00DF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提供者，用于提供某个值。只出不进</w:t>
            </w:r>
          </w:p>
        </w:tc>
      </w:tr>
      <w:tr w:rsidR="004532C6" w:rsidRPr="0048242A" w:rsidTr="00D72A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4532C6" w:rsidRPr="0048242A" w:rsidRDefault="004532C6" w:rsidP="00DF661C">
            <w:r w:rsidRPr="0048242A">
              <w:t>Consumer&lt;T&gt;</w:t>
            </w:r>
          </w:p>
        </w:tc>
        <w:tc>
          <w:tcPr>
            <w:tcW w:w="6946" w:type="dxa"/>
          </w:tcPr>
          <w:p w:rsidR="004532C6" w:rsidRPr="0048242A" w:rsidRDefault="00034DFF" w:rsidP="00DF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消费者，使用提供的参数，没有返回值。只进不出</w:t>
            </w:r>
          </w:p>
        </w:tc>
      </w:tr>
      <w:tr w:rsidR="004532C6" w:rsidRPr="0048242A" w:rsidTr="00D7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4532C6" w:rsidRPr="0048242A" w:rsidRDefault="004532C6" w:rsidP="0048242A">
            <w:r w:rsidRPr="0048242A">
              <w:t>Predicate&lt;T&gt;</w:t>
            </w:r>
          </w:p>
        </w:tc>
        <w:tc>
          <w:tcPr>
            <w:tcW w:w="6946" w:type="dxa"/>
          </w:tcPr>
          <w:p w:rsidR="004532C6" w:rsidRPr="0048242A" w:rsidRDefault="00D72AE1" w:rsidP="00D72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谓语：我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)</w:t>
            </w:r>
            <w:r w:rsidRPr="00D72AE1">
              <w:rPr>
                <w:color w:val="FF0000"/>
              </w:rPr>
              <w:t>是</w:t>
            </w:r>
            <w:r>
              <w:t>程序猿。一个判断的接口，对提供的参数进行</w:t>
            </w:r>
            <w:r>
              <w:rPr>
                <w:rFonts w:hint="eastAsia"/>
              </w:rPr>
              <w:t>判断，返回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值</w:t>
            </w:r>
          </w:p>
        </w:tc>
      </w:tr>
      <w:tr w:rsidR="004532C6" w:rsidRPr="0048242A" w:rsidTr="00D72A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4532C6" w:rsidRPr="0048242A" w:rsidRDefault="004532C6" w:rsidP="0048242A">
            <w:r w:rsidRPr="0048242A">
              <w:t>Function&lt;T,R&gt;</w:t>
            </w:r>
          </w:p>
        </w:tc>
        <w:tc>
          <w:tcPr>
            <w:tcW w:w="6946" w:type="dxa"/>
          </w:tcPr>
          <w:p w:rsidR="004532C6" w:rsidRPr="0048242A" w:rsidRDefault="00D72AE1" w:rsidP="00482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函数，是数学中的函数，提供一个参数</w:t>
            </w:r>
            <w:r>
              <w:rPr>
                <w:rFonts w:hint="eastAsia"/>
              </w:rPr>
              <w:t>T</w:t>
            </w:r>
            <w:r>
              <w:t>，返回一个计算后的结果</w:t>
            </w:r>
            <w:r>
              <w:rPr>
                <w:rFonts w:hint="eastAsia"/>
              </w:rPr>
              <w:t>R</w:t>
            </w:r>
            <w:r>
              <w:t>。</w:t>
            </w:r>
          </w:p>
        </w:tc>
      </w:tr>
      <w:tr w:rsidR="004532C6" w:rsidRPr="0048242A" w:rsidTr="00D72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4532C6" w:rsidRPr="0048242A" w:rsidRDefault="004532C6" w:rsidP="00DF661C">
            <w:r w:rsidRPr="0048242A">
              <w:t>BinaryOperator&lt;T&gt;</w:t>
            </w:r>
          </w:p>
        </w:tc>
        <w:tc>
          <w:tcPr>
            <w:tcW w:w="6946" w:type="dxa"/>
          </w:tcPr>
          <w:p w:rsidR="004532C6" w:rsidRPr="0048242A" w:rsidRDefault="009D0B49" w:rsidP="00DF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二元运算符，提供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个操作数，得到</w:t>
            </w:r>
            <w:r w:rsidR="00737ABC">
              <w:rPr>
                <w:rFonts w:hint="eastAsia"/>
              </w:rPr>
              <w:t>1</w:t>
            </w:r>
            <w:r>
              <w:rPr>
                <w:rFonts w:hint="eastAsia"/>
              </w:rPr>
              <w:t>个计算结果</w:t>
            </w:r>
          </w:p>
        </w:tc>
      </w:tr>
      <w:tr w:rsidR="004532C6" w:rsidRPr="0048242A" w:rsidTr="00D72A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4532C6" w:rsidRPr="0048242A" w:rsidRDefault="004532C6" w:rsidP="0048242A">
            <w:r w:rsidRPr="0048242A">
              <w:t>UnaryOperator&lt;T&gt;</w:t>
            </w:r>
          </w:p>
        </w:tc>
        <w:tc>
          <w:tcPr>
            <w:tcW w:w="6946" w:type="dxa"/>
          </w:tcPr>
          <w:p w:rsidR="004532C6" w:rsidRPr="0048242A" w:rsidRDefault="009D0B49" w:rsidP="00737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一元运算符，只提供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个操作数，得到</w:t>
            </w:r>
            <w:r w:rsidR="00737ABC">
              <w:rPr>
                <w:rFonts w:hint="eastAsia"/>
              </w:rPr>
              <w:t>1</w:t>
            </w:r>
            <w:r w:rsidR="00737ABC">
              <w:rPr>
                <w:rFonts w:hint="eastAsia"/>
              </w:rPr>
              <w:t>个</w:t>
            </w:r>
            <w:r>
              <w:rPr>
                <w:rFonts w:hint="eastAsia"/>
              </w:rPr>
              <w:t>计算结果</w:t>
            </w:r>
            <w:r w:rsidR="00737ABC">
              <w:rPr>
                <w:rFonts w:hint="eastAsia"/>
              </w:rPr>
              <w:t>.</w:t>
            </w:r>
          </w:p>
        </w:tc>
      </w:tr>
    </w:tbl>
    <w:p w:rsidR="00DC67AB" w:rsidRPr="00DC67AB" w:rsidRDefault="00DC67AB" w:rsidP="00C50087">
      <w:pPr>
        <w:pStyle w:val="2"/>
      </w:pPr>
      <w:bookmarkStart w:id="17" w:name="header-n134"/>
      <w:r w:rsidRPr="00DC67AB">
        <w:t>Supplier接口</w:t>
      </w:r>
      <w:bookmarkEnd w:id="17"/>
    </w:p>
    <w:p w:rsidR="00DC67AB" w:rsidRPr="00DC67AB" w:rsidRDefault="00DC67AB" w:rsidP="00D30244">
      <w:pPr>
        <w:pStyle w:val="3"/>
      </w:pPr>
      <w:bookmarkStart w:id="18" w:name="header-n135"/>
      <w:r w:rsidRPr="00DC67AB">
        <w:t>概述</w:t>
      </w:r>
      <w:bookmarkEnd w:id="18"/>
    </w:p>
    <w:p w:rsidR="002A111D" w:rsidRDefault="008444A5" w:rsidP="00A9310A">
      <w:pPr>
        <w:ind w:firstLine="420"/>
      </w:pPr>
      <w:r w:rsidRPr="008444A5">
        <w:t>Supplier</w:t>
      </w:r>
      <w:r w:rsidR="00A9310A" w:rsidRPr="00A9310A">
        <w:rPr>
          <w:rFonts w:hint="eastAsia"/>
        </w:rPr>
        <w:t>接口</w:t>
      </w:r>
      <w:r w:rsidR="002A111D">
        <w:rPr>
          <w:rFonts w:hint="eastAsia"/>
        </w:rPr>
        <w:t>代表一个结果的提供者。</w:t>
      </w:r>
    </w:p>
    <w:p w:rsidR="00DC67AB" w:rsidRDefault="00DC67AB" w:rsidP="00A9310A">
      <w:pPr>
        <w:ind w:firstLine="420"/>
      </w:pPr>
      <w:r w:rsidRPr="00DC67AB">
        <w:t>Supplier</w:t>
      </w:r>
      <w:r w:rsidRPr="00DC67AB">
        <w:t>接口是用来生成数据的，数据的类型通过泛型参数给定。</w:t>
      </w:r>
      <w:r w:rsidR="0007088C" w:rsidRPr="0007088C">
        <w:rPr>
          <w:rFonts w:hint="eastAsia"/>
        </w:rPr>
        <w:t>使用</w:t>
      </w:r>
      <w:r w:rsidR="0007088C" w:rsidRPr="0007088C">
        <w:rPr>
          <w:rFonts w:hint="eastAsia"/>
        </w:rPr>
        <w:t>get()</w:t>
      </w:r>
      <w:r w:rsidR="0007088C" w:rsidRPr="0007088C">
        <w:rPr>
          <w:rFonts w:hint="eastAsia"/>
        </w:rPr>
        <w:t>方法获得返回值</w:t>
      </w:r>
      <w:r w:rsidR="0007088C">
        <w:rPr>
          <w:rFonts w:hint="eastAsia"/>
        </w:rPr>
        <w:t>，不要</w:t>
      </w:r>
      <w:r w:rsidR="002A111D">
        <w:rPr>
          <w:rFonts w:hint="eastAsia"/>
        </w:rPr>
        <w:t>求</w:t>
      </w:r>
      <w:r w:rsidR="0007088C">
        <w:rPr>
          <w:rFonts w:hint="eastAsia"/>
        </w:rPr>
        <w:t>每次调用</w:t>
      </w:r>
      <w:r w:rsidR="0007088C" w:rsidRPr="0007088C">
        <w:rPr>
          <w:rFonts w:hint="eastAsia"/>
        </w:rPr>
        <w:t>时都返回新的或不同的结果。</w:t>
      </w:r>
      <w:r w:rsidR="00F96894">
        <w:rPr>
          <w:rFonts w:hint="eastAsia"/>
        </w:rPr>
        <w:t>接口</w:t>
      </w:r>
      <w:r w:rsidR="00D17FAB">
        <w:rPr>
          <w:rFonts w:hint="eastAsia"/>
        </w:rPr>
        <w:t>的源码如下：</w:t>
      </w:r>
    </w:p>
    <w:p w:rsidR="0087410C" w:rsidRDefault="0087410C" w:rsidP="0087410C">
      <w:pPr>
        <w:pStyle w:val="af6"/>
      </w:pPr>
      <w:r>
        <w:t>package java.util.function;</w:t>
      </w:r>
    </w:p>
    <w:p w:rsidR="0087410C" w:rsidRDefault="0087410C" w:rsidP="0087410C">
      <w:pPr>
        <w:pStyle w:val="af6"/>
      </w:pPr>
    </w:p>
    <w:p w:rsidR="0087410C" w:rsidRDefault="0087410C" w:rsidP="0087410C">
      <w:pPr>
        <w:pStyle w:val="af6"/>
      </w:pPr>
      <w:r>
        <w:t>@FunctionalInterface</w:t>
      </w:r>
    </w:p>
    <w:p w:rsidR="0087410C" w:rsidRDefault="0087410C" w:rsidP="0087410C">
      <w:pPr>
        <w:pStyle w:val="af6"/>
      </w:pPr>
      <w:r>
        <w:t>public interface Supplier&lt;T&gt; {</w:t>
      </w:r>
    </w:p>
    <w:p w:rsidR="0087410C" w:rsidRDefault="0087410C" w:rsidP="0087410C">
      <w:pPr>
        <w:pStyle w:val="af6"/>
      </w:pPr>
    </w:p>
    <w:p w:rsidR="0087410C" w:rsidRDefault="0087410C" w:rsidP="0087410C">
      <w:pPr>
        <w:pStyle w:val="af6"/>
      </w:pPr>
      <w:r>
        <w:t xml:space="preserve">    T get();</w:t>
      </w:r>
    </w:p>
    <w:p w:rsidR="00D17FAB" w:rsidRDefault="0087410C" w:rsidP="0087410C">
      <w:pPr>
        <w:pStyle w:val="af6"/>
      </w:pPr>
      <w:r>
        <w:t>}</w:t>
      </w:r>
    </w:p>
    <w:p w:rsidR="00DC67AB" w:rsidRDefault="00F96894" w:rsidP="00D30244">
      <w:pPr>
        <w:pStyle w:val="3"/>
      </w:pPr>
      <w:bookmarkStart w:id="19" w:name="header-n140"/>
      <w:r>
        <w:t>抽象</w:t>
      </w:r>
      <w:r w:rsidRPr="00DC67AB">
        <w:t>方法</w:t>
      </w:r>
      <w:r w:rsidR="00883575">
        <w:rPr>
          <w:rFonts w:hint="eastAsia"/>
          <w:lang w:eastAsia="zh-CN"/>
        </w:rPr>
        <w:t>get</w:t>
      </w:r>
      <w:r w:rsidRPr="00DC67AB">
        <w:t>：</w:t>
      </w:r>
      <w:bookmarkEnd w:id="1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7F77D5" w:rsidTr="00874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F77D5" w:rsidRDefault="007F77D5" w:rsidP="007F77D5">
            <w:pPr>
              <w:rPr>
                <w:lang w:eastAsia="en-US"/>
              </w:rPr>
            </w:pPr>
            <w:r w:rsidRPr="007F77D5">
              <w:rPr>
                <w:rFonts w:hint="eastAsia"/>
                <w:lang w:eastAsia="en-US"/>
              </w:rPr>
              <w:t>Supplier</w:t>
            </w:r>
            <w:r w:rsidRPr="007F77D5">
              <w:rPr>
                <w:rFonts w:hint="eastAsia"/>
                <w:lang w:eastAsia="en-US"/>
              </w:rPr>
              <w:t>接口</w:t>
            </w:r>
            <w:r>
              <w:rPr>
                <w:rFonts w:hint="eastAsia"/>
                <w:lang w:eastAsia="en-US"/>
              </w:rPr>
              <w:t>中的方法</w:t>
            </w:r>
          </w:p>
        </w:tc>
        <w:tc>
          <w:tcPr>
            <w:tcW w:w="6917" w:type="dxa"/>
          </w:tcPr>
          <w:p w:rsidR="007F77D5" w:rsidRDefault="007F77D5" w:rsidP="007F7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说明</w:t>
            </w:r>
          </w:p>
        </w:tc>
      </w:tr>
      <w:tr w:rsidR="007F77D5" w:rsidTr="0087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F77D5" w:rsidRDefault="007F77D5" w:rsidP="007F77D5">
            <w:pPr>
              <w:rPr>
                <w:lang w:eastAsia="en-US"/>
              </w:rPr>
            </w:pPr>
            <w:r w:rsidRPr="00DC67AB">
              <w:t>T get()</w:t>
            </w:r>
          </w:p>
        </w:tc>
        <w:tc>
          <w:tcPr>
            <w:tcW w:w="6917" w:type="dxa"/>
          </w:tcPr>
          <w:p w:rsidR="007F77D5" w:rsidRDefault="0087410C" w:rsidP="007F7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获得一个结果，没有参数</w:t>
            </w:r>
          </w:p>
        </w:tc>
      </w:tr>
    </w:tbl>
    <w:p w:rsidR="007F77D5" w:rsidRPr="007F77D5" w:rsidRDefault="007F77D5" w:rsidP="007F77D5">
      <w:pPr>
        <w:rPr>
          <w:lang w:eastAsia="en-US"/>
        </w:rPr>
      </w:pPr>
    </w:p>
    <w:p w:rsidR="00DC67AB" w:rsidRDefault="00DC67AB" w:rsidP="007477D1">
      <w:pPr>
        <w:pStyle w:val="3"/>
      </w:pPr>
      <w:r w:rsidRPr="00DC67AB">
        <w:t>示例</w:t>
      </w:r>
      <w:r w:rsidR="007A528C">
        <w:rPr>
          <w:rFonts w:hint="eastAsia"/>
          <w:lang w:eastAsia="zh-CN"/>
        </w:rPr>
        <w:t>：直接使用Supplier对象</w:t>
      </w:r>
    </w:p>
    <w:p w:rsidR="007477D1" w:rsidRDefault="007477D1" w:rsidP="007477D1">
      <w:pPr>
        <w:pStyle w:val="10"/>
        <w:rPr>
          <w:lang w:eastAsia="en-US"/>
        </w:rPr>
      </w:pPr>
      <w:r>
        <w:rPr>
          <w:lang w:eastAsia="en-US"/>
        </w:rPr>
        <w:t>案例需求</w:t>
      </w:r>
    </w:p>
    <w:p w:rsidR="007477D1" w:rsidRDefault="00F96894" w:rsidP="00B20442">
      <w:pPr>
        <w:ind w:firstLine="420"/>
      </w:pPr>
      <w:r>
        <w:rPr>
          <w:rFonts w:hint="eastAsia"/>
        </w:rPr>
        <w:t>get()</w:t>
      </w:r>
      <w:r>
        <w:rPr>
          <w:rFonts w:hint="eastAsia"/>
        </w:rPr>
        <w:t>方法的基本使用</w:t>
      </w:r>
      <w:r w:rsidR="00B20442">
        <w:rPr>
          <w:rFonts w:hint="eastAsia"/>
        </w:rPr>
        <w:t>，在</w:t>
      </w:r>
      <w:r w:rsidR="00B20442">
        <w:rPr>
          <w:rFonts w:hint="eastAsia"/>
        </w:rPr>
        <w:t>Supplier</w:t>
      </w:r>
      <w:r w:rsidR="00B20442">
        <w:rPr>
          <w:rFonts w:hint="eastAsia"/>
        </w:rPr>
        <w:t>接口中</w:t>
      </w:r>
      <w:r w:rsidR="00B20442">
        <w:rPr>
          <w:rFonts w:hint="eastAsia"/>
        </w:rPr>
        <w:t>get</w:t>
      </w:r>
      <w:r w:rsidR="00B20442">
        <w:rPr>
          <w:rFonts w:hint="eastAsia"/>
        </w:rPr>
        <w:t>方法返回一个字符串。</w:t>
      </w:r>
    </w:p>
    <w:p w:rsidR="00B20442" w:rsidRDefault="00B20442" w:rsidP="00B20442">
      <w:pPr>
        <w:pStyle w:val="10"/>
      </w:pPr>
      <w:r>
        <w:t>案例步骤：</w:t>
      </w:r>
    </w:p>
    <w:p w:rsidR="00F96894" w:rsidRDefault="00F96894" w:rsidP="00C419AA">
      <w:pPr>
        <w:pStyle w:val="a0"/>
        <w:numPr>
          <w:ilvl w:val="0"/>
          <w:numId w:val="33"/>
        </w:numPr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创建</w:t>
      </w:r>
      <w:r>
        <w:rPr>
          <w:rFonts w:hint="eastAsia"/>
        </w:rPr>
        <w:t>Supplier</w:t>
      </w:r>
      <w:r>
        <w:rPr>
          <w:rFonts w:hint="eastAsia"/>
        </w:rPr>
        <w:t>对象，</w:t>
      </w:r>
      <w:r w:rsidRPr="00DC67AB">
        <w:t>泛型类型为</w:t>
      </w:r>
      <w:r w:rsidRPr="00DC67AB">
        <w:t>String</w:t>
      </w:r>
      <w:r>
        <w:t>，</w:t>
      </w:r>
      <w:r>
        <w:rPr>
          <w:rFonts w:hint="eastAsia"/>
        </w:rPr>
        <w:t>方法体返回一个字符串，</w:t>
      </w:r>
      <w:r>
        <w:rPr>
          <w:rFonts w:hint="eastAsia"/>
        </w:rPr>
        <w:t>return</w:t>
      </w:r>
      <w:r>
        <w:rPr>
          <w:rFonts w:hint="eastAsia"/>
        </w:rPr>
        <w:t>可以省略</w:t>
      </w:r>
      <w:r w:rsidR="006909D0">
        <w:rPr>
          <w:rFonts w:hint="eastAsia"/>
        </w:rPr>
        <w:t>。</w:t>
      </w:r>
    </w:p>
    <w:p w:rsidR="00F96894" w:rsidRDefault="00F96894" w:rsidP="00C419AA">
      <w:pPr>
        <w:pStyle w:val="a0"/>
        <w:numPr>
          <w:ilvl w:val="0"/>
          <w:numId w:val="33"/>
        </w:numPr>
      </w:pPr>
      <w:r>
        <w:rPr>
          <w:rFonts w:hint="eastAsia"/>
        </w:rPr>
        <w:t>调用</w:t>
      </w:r>
      <w:r w:rsidR="00B20442">
        <w:rPr>
          <w:rFonts w:hint="eastAsia"/>
        </w:rPr>
        <w:t>Supplier</w:t>
      </w:r>
      <w:r w:rsidR="00B20442">
        <w:rPr>
          <w:rFonts w:hint="eastAsia"/>
        </w:rPr>
        <w:t>的</w:t>
      </w:r>
      <w:r>
        <w:rPr>
          <w:rFonts w:hint="eastAsia"/>
        </w:rPr>
        <w:t>get()</w:t>
      </w:r>
      <w:r w:rsidR="00B20442">
        <w:rPr>
          <w:rFonts w:hint="eastAsia"/>
        </w:rPr>
        <w:t>方法</w:t>
      </w:r>
      <w:r>
        <w:rPr>
          <w:rFonts w:hint="eastAsia"/>
        </w:rPr>
        <w:t>得到字符串，并打印输出</w:t>
      </w:r>
    </w:p>
    <w:p w:rsidR="007477D1" w:rsidRDefault="007477D1" w:rsidP="007477D1">
      <w:pPr>
        <w:pStyle w:val="10"/>
        <w:rPr>
          <w:lang w:eastAsia="en-US"/>
        </w:rPr>
      </w:pPr>
      <w:r>
        <w:rPr>
          <w:lang w:eastAsia="en-US"/>
        </w:rPr>
        <w:t>案例效果</w:t>
      </w:r>
    </w:p>
    <w:p w:rsidR="007477D1" w:rsidRDefault="0057603F" w:rsidP="007477D1">
      <w:pPr>
        <w:rPr>
          <w:lang w:eastAsia="en-US"/>
        </w:rPr>
      </w:pPr>
      <w:r>
        <w:rPr>
          <w:noProof/>
        </w:rPr>
        <w:drawing>
          <wp:inline distT="0" distB="0" distL="0" distR="0" wp14:anchorId="5C8E93D8" wp14:editId="3C796946">
            <wp:extent cx="1076325" cy="276225"/>
            <wp:effectExtent l="76200" t="76200" r="85725" b="857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7D1" w:rsidRPr="007477D1" w:rsidRDefault="007477D1" w:rsidP="007477D1">
      <w:pPr>
        <w:pStyle w:val="10"/>
        <w:rPr>
          <w:lang w:eastAsia="en-US"/>
        </w:rPr>
      </w:pPr>
      <w:r>
        <w:rPr>
          <w:lang w:eastAsia="en-US"/>
        </w:rPr>
        <w:t>案例代码</w:t>
      </w:r>
    </w:p>
    <w:p w:rsidR="0087410C" w:rsidRDefault="0087410C" w:rsidP="0087410C">
      <w:pPr>
        <w:pStyle w:val="af6"/>
      </w:pPr>
      <w:r>
        <w:t>package com.itheima;</w:t>
      </w:r>
    </w:p>
    <w:p w:rsidR="0087410C" w:rsidRDefault="0087410C" w:rsidP="0087410C">
      <w:pPr>
        <w:pStyle w:val="af6"/>
      </w:pPr>
    </w:p>
    <w:p w:rsidR="0087410C" w:rsidRDefault="0087410C" w:rsidP="0087410C">
      <w:pPr>
        <w:pStyle w:val="af6"/>
      </w:pPr>
      <w:r>
        <w:t>import org.junit.Test;</w:t>
      </w:r>
    </w:p>
    <w:p w:rsidR="0087410C" w:rsidRDefault="0087410C" w:rsidP="0087410C">
      <w:pPr>
        <w:pStyle w:val="af6"/>
      </w:pPr>
    </w:p>
    <w:p w:rsidR="0087410C" w:rsidRDefault="0087410C" w:rsidP="0087410C">
      <w:pPr>
        <w:pStyle w:val="af6"/>
      </w:pPr>
      <w:r>
        <w:t>import java.util.function.Supplier;</w:t>
      </w:r>
    </w:p>
    <w:p w:rsidR="0087410C" w:rsidRDefault="0087410C" w:rsidP="0087410C">
      <w:pPr>
        <w:pStyle w:val="af6"/>
      </w:pPr>
    </w:p>
    <w:p w:rsidR="0087410C" w:rsidRDefault="0087410C" w:rsidP="0087410C">
      <w:pPr>
        <w:pStyle w:val="af6"/>
        <w:rPr>
          <w:rFonts w:hint="eastAsia"/>
        </w:rPr>
      </w:pPr>
      <w:r>
        <w:rPr>
          <w:rFonts w:hint="eastAsia"/>
        </w:rPr>
        <w:t>//get()</w:t>
      </w:r>
      <w:r>
        <w:rPr>
          <w:rFonts w:hint="eastAsia"/>
        </w:rPr>
        <w:t>方法的使用</w:t>
      </w:r>
    </w:p>
    <w:p w:rsidR="0087410C" w:rsidRDefault="0087410C" w:rsidP="0087410C">
      <w:pPr>
        <w:pStyle w:val="af6"/>
      </w:pPr>
      <w:r>
        <w:t>public class Demo08Supplier {</w:t>
      </w:r>
    </w:p>
    <w:p w:rsidR="0087410C" w:rsidRDefault="0087410C" w:rsidP="0087410C">
      <w:pPr>
        <w:pStyle w:val="af6"/>
      </w:pPr>
    </w:p>
    <w:p w:rsidR="0087410C" w:rsidRDefault="0087410C" w:rsidP="0087410C">
      <w:pPr>
        <w:pStyle w:val="af6"/>
      </w:pPr>
      <w:r>
        <w:t xml:space="preserve">    @Test</w:t>
      </w:r>
    </w:p>
    <w:p w:rsidR="0087410C" w:rsidRDefault="0087410C" w:rsidP="0087410C">
      <w:pPr>
        <w:pStyle w:val="af6"/>
      </w:pPr>
      <w:r>
        <w:t xml:space="preserve">    public void testGet() {</w:t>
      </w:r>
    </w:p>
    <w:p w:rsidR="0087410C" w:rsidRDefault="0087410C" w:rsidP="0087410C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Supplier</w:t>
      </w:r>
      <w:r>
        <w:rPr>
          <w:rFonts w:hint="eastAsia"/>
        </w:rPr>
        <w:t>对象</w:t>
      </w:r>
    </w:p>
    <w:p w:rsidR="0087410C" w:rsidRDefault="0087410C" w:rsidP="0087410C">
      <w:pPr>
        <w:pStyle w:val="af6"/>
      </w:pPr>
      <w:r>
        <w:t xml:space="preserve">        Supplier&lt;String&gt; supplier = () -&gt; "Hello World";</w:t>
      </w:r>
    </w:p>
    <w:p w:rsidR="0087410C" w:rsidRDefault="0087410C" w:rsidP="0087410C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调用方法</w:t>
      </w:r>
    </w:p>
    <w:p w:rsidR="0087410C" w:rsidRDefault="0087410C" w:rsidP="0087410C">
      <w:pPr>
        <w:pStyle w:val="af6"/>
      </w:pPr>
      <w:r>
        <w:t xml:space="preserve">        System.out.println(supplier.get());</w:t>
      </w:r>
    </w:p>
    <w:p w:rsidR="0087410C" w:rsidRDefault="0087410C" w:rsidP="0087410C">
      <w:pPr>
        <w:pStyle w:val="af6"/>
      </w:pPr>
      <w:r>
        <w:t xml:space="preserve">    }</w:t>
      </w:r>
    </w:p>
    <w:p w:rsidR="0087410C" w:rsidRDefault="0087410C" w:rsidP="0087410C">
      <w:pPr>
        <w:pStyle w:val="af6"/>
      </w:pPr>
    </w:p>
    <w:p w:rsidR="00DC67AB" w:rsidRDefault="0087410C" w:rsidP="0087410C">
      <w:pPr>
        <w:pStyle w:val="af6"/>
      </w:pPr>
      <w:r>
        <w:t>}</w:t>
      </w:r>
    </w:p>
    <w:p w:rsidR="0001457A" w:rsidRDefault="0001457A" w:rsidP="0001457A">
      <w:pPr>
        <w:pStyle w:val="10"/>
      </w:pPr>
      <w:r>
        <w:t>代码分析</w:t>
      </w:r>
    </w:p>
    <w:p w:rsidR="0001457A" w:rsidRDefault="0087410C" w:rsidP="00C419AA">
      <w:pPr>
        <w:pStyle w:val="a0"/>
        <w:numPr>
          <w:ilvl w:val="0"/>
          <w:numId w:val="42"/>
        </w:numPr>
        <w:rPr>
          <w:rFonts w:hint="eastAsia"/>
        </w:rPr>
      </w:pPr>
      <w:r>
        <w:t xml:space="preserve">() -&gt; "Hello World" </w:t>
      </w:r>
      <w:r>
        <w:t>相当于实现了匿名的内部类，重写了</w:t>
      </w:r>
      <w:r>
        <w:rPr>
          <w:rFonts w:hint="eastAsia"/>
        </w:rPr>
        <w:t>String get()</w:t>
      </w:r>
    </w:p>
    <w:p w:rsidR="0087410C" w:rsidRDefault="0087410C" w:rsidP="00C419AA">
      <w:pPr>
        <w:pStyle w:val="a0"/>
        <w:numPr>
          <w:ilvl w:val="0"/>
          <w:numId w:val="42"/>
        </w:numPr>
        <w:rPr>
          <w:rFonts w:hint="eastAsia"/>
        </w:rPr>
      </w:pPr>
      <w:r>
        <w:t>方法体中</w:t>
      </w:r>
      <w:r>
        <w:rPr>
          <w:rFonts w:hint="eastAsia"/>
        </w:rPr>
        <w:t>return "Hello World"</w:t>
      </w:r>
    </w:p>
    <w:p w:rsidR="0087410C" w:rsidRPr="0001457A" w:rsidRDefault="0087410C" w:rsidP="00C419AA">
      <w:pPr>
        <w:pStyle w:val="a0"/>
        <w:numPr>
          <w:ilvl w:val="0"/>
          <w:numId w:val="42"/>
        </w:numPr>
      </w:pPr>
      <w:r>
        <w:t>supplier.get()</w:t>
      </w:r>
      <w:r>
        <w:t>，调用了重写的方法，并输出。</w:t>
      </w:r>
    </w:p>
    <w:p w:rsidR="00D1265B" w:rsidRDefault="00D1265B" w:rsidP="00D30244">
      <w:pPr>
        <w:pStyle w:val="3"/>
        <w:rPr>
          <w:lang w:eastAsia="zh-CN"/>
        </w:rPr>
      </w:pPr>
      <w:bookmarkStart w:id="20" w:name="header-n154"/>
      <w:r>
        <w:t>示例</w:t>
      </w:r>
      <w:r w:rsidR="007A528C">
        <w:rPr>
          <w:rFonts w:hint="eastAsia"/>
          <w:lang w:eastAsia="zh-CN"/>
        </w:rPr>
        <w:t>：创建员工对象</w:t>
      </w:r>
    </w:p>
    <w:p w:rsidR="00D1265B" w:rsidRDefault="00D1265B" w:rsidP="00D1265B">
      <w:pPr>
        <w:pStyle w:val="10"/>
      </w:pPr>
      <w:r>
        <w:t>案例</w:t>
      </w:r>
      <w:r w:rsidR="004D6B30">
        <w:t>需求：</w:t>
      </w:r>
    </w:p>
    <w:p w:rsidR="00D1265B" w:rsidRDefault="00402BB7" w:rsidP="002F5F6A">
      <w:pPr>
        <w:ind w:firstLine="420"/>
      </w:pPr>
      <w:r>
        <w:rPr>
          <w:rFonts w:hint="eastAsia"/>
        </w:rPr>
        <w:t>下面的例子演示</w:t>
      </w:r>
      <w:r w:rsidR="004D6B30">
        <w:rPr>
          <w:rFonts w:hint="eastAsia"/>
        </w:rPr>
        <w:t>了如何通过调用一个静态方法，生成一个员工对象返回。</w:t>
      </w:r>
      <w:r w:rsidR="002F5F6A">
        <w:rPr>
          <w:rFonts w:hint="eastAsia"/>
        </w:rPr>
        <w:t>使用构造方法做为</w:t>
      </w:r>
      <w:r w:rsidR="002F5F6A">
        <w:rPr>
          <w:rFonts w:hint="eastAsia"/>
        </w:rPr>
        <w:t>Supplier</w:t>
      </w:r>
      <w:r w:rsidR="002F5F6A">
        <w:rPr>
          <w:rFonts w:hint="eastAsia"/>
        </w:rPr>
        <w:t>参数的引用。</w:t>
      </w:r>
    </w:p>
    <w:p w:rsidR="004D6B30" w:rsidRPr="004D6B30" w:rsidRDefault="004D6B30" w:rsidP="004D6B30">
      <w:pPr>
        <w:pStyle w:val="10"/>
      </w:pPr>
      <w:r>
        <w:t>案例步骤：</w:t>
      </w:r>
    </w:p>
    <w:p w:rsidR="004D6B30" w:rsidRDefault="00BA1189" w:rsidP="00C419AA">
      <w:pPr>
        <w:pStyle w:val="a0"/>
        <w:numPr>
          <w:ilvl w:val="0"/>
          <w:numId w:val="34"/>
        </w:numPr>
      </w:pPr>
      <w:r>
        <w:t>在主类内部</w:t>
      </w:r>
      <w:r w:rsidR="00100008">
        <w:rPr>
          <w:rFonts w:hint="eastAsia"/>
        </w:rPr>
        <w:t>创建一个</w:t>
      </w:r>
      <w:r>
        <w:rPr>
          <w:rFonts w:hint="eastAsia"/>
        </w:rPr>
        <w:t>私有的静态</w:t>
      </w:r>
      <w:r w:rsidR="00100008">
        <w:rPr>
          <w:rFonts w:hint="eastAsia"/>
        </w:rPr>
        <w:t>Employee</w:t>
      </w:r>
      <w:r w:rsidR="00100008">
        <w:rPr>
          <w:rFonts w:hint="eastAsia"/>
        </w:rPr>
        <w:t>对象，重写</w:t>
      </w:r>
      <w:r w:rsidR="00100008">
        <w:rPr>
          <w:rFonts w:hint="eastAsia"/>
        </w:rPr>
        <w:t>toString()</w:t>
      </w:r>
      <w:r w:rsidR="00100008">
        <w:rPr>
          <w:rFonts w:hint="eastAsia"/>
        </w:rPr>
        <w:t>方法，返回一个字符串：</w:t>
      </w:r>
      <w:r w:rsidR="00100008">
        <w:rPr>
          <w:rFonts w:hint="eastAsia"/>
        </w:rPr>
        <w:t>"</w:t>
      </w:r>
      <w:r w:rsidR="00100008">
        <w:rPr>
          <w:rFonts w:hint="eastAsia"/>
        </w:rPr>
        <w:t>我是员工</w:t>
      </w:r>
      <w:r w:rsidR="00100008">
        <w:rPr>
          <w:rFonts w:hint="eastAsia"/>
        </w:rPr>
        <w:t>"</w:t>
      </w:r>
      <w:r w:rsidR="00100008">
        <w:rPr>
          <w:rFonts w:hint="eastAsia"/>
        </w:rPr>
        <w:t>。</w:t>
      </w:r>
    </w:p>
    <w:p w:rsidR="00155BA1" w:rsidRDefault="00100008" w:rsidP="00C419AA">
      <w:pPr>
        <w:pStyle w:val="a0"/>
        <w:numPr>
          <w:ilvl w:val="0"/>
          <w:numId w:val="34"/>
        </w:numPr>
      </w:pPr>
      <w:r>
        <w:t>在</w:t>
      </w:r>
      <w:r>
        <w:rPr>
          <w:rFonts w:hint="eastAsia"/>
        </w:rPr>
        <w:t>main</w:t>
      </w:r>
      <w:r>
        <w:rPr>
          <w:rFonts w:hint="eastAsia"/>
        </w:rPr>
        <w:t>函数中</w:t>
      </w:r>
      <w:r w:rsidR="00ED1269">
        <w:rPr>
          <w:rFonts w:hint="eastAsia"/>
        </w:rPr>
        <w:t>创建一个</w:t>
      </w:r>
      <w:r w:rsidR="00ED1269">
        <w:rPr>
          <w:rFonts w:hint="eastAsia"/>
        </w:rPr>
        <w:t>Supplier</w:t>
      </w:r>
      <w:r w:rsidR="00ED1269">
        <w:rPr>
          <w:rFonts w:hint="eastAsia"/>
        </w:rPr>
        <w:t>对象，泛型类型是</w:t>
      </w:r>
      <w:r w:rsidR="00ED1269">
        <w:rPr>
          <w:rFonts w:hint="eastAsia"/>
        </w:rPr>
        <w:t>Employee</w:t>
      </w:r>
      <w:r w:rsidR="00ED1269"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Lambda</w:t>
      </w:r>
      <w:r w:rsidR="003813BF">
        <w:rPr>
          <w:rFonts w:hint="eastAsia"/>
        </w:rPr>
        <w:t>传入</w:t>
      </w:r>
      <w:r w:rsidR="003813BF">
        <w:rPr>
          <w:rFonts w:hint="eastAsia"/>
        </w:rPr>
        <w:t>Supplier</w:t>
      </w:r>
      <w:r w:rsidR="003813BF">
        <w:rPr>
          <w:rFonts w:hint="eastAsia"/>
        </w:rPr>
        <w:t>对象，</w:t>
      </w:r>
      <w:r w:rsidR="00155BA1">
        <w:rPr>
          <w:rFonts w:hint="eastAsia"/>
        </w:rPr>
        <w:t>方法体</w:t>
      </w:r>
      <w:r w:rsidR="00BA1189">
        <w:rPr>
          <w:rFonts w:hint="eastAsia"/>
        </w:rPr>
        <w:t>实例化</w:t>
      </w:r>
      <w:r w:rsidR="00155BA1">
        <w:rPr>
          <w:rFonts w:hint="eastAsia"/>
        </w:rPr>
        <w:t>员工</w:t>
      </w:r>
      <w:r w:rsidR="00BA1189">
        <w:rPr>
          <w:rFonts w:hint="eastAsia"/>
        </w:rPr>
        <w:t>对象</w:t>
      </w:r>
      <w:r w:rsidR="007577A7">
        <w:rPr>
          <w:rFonts w:hint="eastAsia"/>
        </w:rPr>
        <w:t>，省略</w:t>
      </w:r>
      <w:r w:rsidR="007577A7">
        <w:rPr>
          <w:rFonts w:hint="eastAsia"/>
        </w:rPr>
        <w:t>return</w:t>
      </w:r>
      <w:r w:rsidR="007577A7">
        <w:rPr>
          <w:rFonts w:hint="eastAsia"/>
        </w:rPr>
        <w:t>方法。</w:t>
      </w:r>
    </w:p>
    <w:p w:rsidR="00ED1269" w:rsidRDefault="00ED1269" w:rsidP="00C419AA">
      <w:pPr>
        <w:pStyle w:val="a0"/>
        <w:numPr>
          <w:ilvl w:val="0"/>
          <w:numId w:val="34"/>
        </w:numPr>
      </w:pPr>
      <w:r>
        <w:t>使用</w:t>
      </w:r>
      <w:r>
        <w:rPr>
          <w:rFonts w:hint="eastAsia"/>
        </w:rPr>
        <w:t>supplier</w:t>
      </w:r>
      <w:r>
        <w:rPr>
          <w:rFonts w:hint="eastAsia"/>
        </w:rPr>
        <w:t>对象的</w:t>
      </w:r>
      <w:r>
        <w:rPr>
          <w:rFonts w:hint="eastAsia"/>
        </w:rPr>
        <w:t>get()</w:t>
      </w:r>
      <w:r>
        <w:rPr>
          <w:rFonts w:hint="eastAsia"/>
        </w:rPr>
        <w:t>方法得到员工对象</w:t>
      </w:r>
    </w:p>
    <w:p w:rsidR="00100008" w:rsidRDefault="00155BA1" w:rsidP="00C419AA">
      <w:pPr>
        <w:pStyle w:val="a0"/>
        <w:numPr>
          <w:ilvl w:val="0"/>
          <w:numId w:val="34"/>
        </w:numPr>
      </w:pPr>
      <w:r>
        <w:t>打</w:t>
      </w:r>
      <w:r w:rsidR="00100008">
        <w:rPr>
          <w:rFonts w:hint="eastAsia"/>
        </w:rPr>
        <w:t>印输出</w:t>
      </w:r>
      <w:r w:rsidR="003813BF">
        <w:rPr>
          <w:rFonts w:hint="eastAsia"/>
        </w:rPr>
        <w:t>员工对象</w:t>
      </w:r>
    </w:p>
    <w:p w:rsidR="00BA1189" w:rsidRPr="00BA1189" w:rsidRDefault="00BA1189" w:rsidP="00BA1189">
      <w:pPr>
        <w:pStyle w:val="a"/>
      </w:pPr>
      <w:r w:rsidRPr="00BA1189">
        <w:t>因为</w:t>
      </w:r>
      <w:r w:rsidRPr="00BA1189">
        <w:rPr>
          <w:rFonts w:hint="eastAsia"/>
        </w:rPr>
        <w:t>Employee</w:t>
      </w:r>
      <w:r w:rsidRPr="00BA1189">
        <w:rPr>
          <w:rFonts w:hint="eastAsia"/>
        </w:rPr>
        <w:t>对象是私有的，外部</w:t>
      </w:r>
      <w:r w:rsidR="00517F19">
        <w:rPr>
          <w:rFonts w:hint="eastAsia"/>
        </w:rPr>
        <w:t>类</w:t>
      </w:r>
      <w:r w:rsidRPr="00BA1189">
        <w:rPr>
          <w:rFonts w:hint="eastAsia"/>
        </w:rPr>
        <w:t>无法直接</w:t>
      </w:r>
      <w:r w:rsidR="000D1A79">
        <w:rPr>
          <w:rFonts w:hint="eastAsia"/>
        </w:rPr>
        <w:t>实例</w:t>
      </w:r>
      <w:r w:rsidRPr="00BA1189">
        <w:rPr>
          <w:rFonts w:hint="eastAsia"/>
        </w:rPr>
        <w:t>化</w:t>
      </w:r>
      <w:r w:rsidR="005C111E">
        <w:rPr>
          <w:rFonts w:hint="eastAsia"/>
        </w:rPr>
        <w:t>员工</w:t>
      </w:r>
      <w:r w:rsidRPr="00BA1189">
        <w:rPr>
          <w:rFonts w:hint="eastAsia"/>
        </w:rPr>
        <w:t>对象。</w:t>
      </w:r>
      <w:r w:rsidR="00517F19">
        <w:rPr>
          <w:rFonts w:hint="eastAsia"/>
        </w:rPr>
        <w:t>调用</w:t>
      </w:r>
      <w:r w:rsidR="001B0363">
        <w:rPr>
          <w:rFonts w:hint="eastAsia"/>
        </w:rPr>
        <w:t>Supp</w:t>
      </w:r>
      <w:r w:rsidR="001B0363">
        <w:t>lier</w:t>
      </w:r>
      <w:r w:rsidR="001B0363">
        <w:t>的</w:t>
      </w:r>
      <w:r w:rsidR="001B0363">
        <w:rPr>
          <w:rFonts w:hint="eastAsia"/>
        </w:rPr>
        <w:t>get()</w:t>
      </w:r>
      <w:r w:rsidR="001B0363">
        <w:rPr>
          <w:rFonts w:hint="eastAsia"/>
        </w:rPr>
        <w:t>方法来</w:t>
      </w:r>
      <w:r w:rsidR="00517F19">
        <w:rPr>
          <w:rFonts w:hint="eastAsia"/>
        </w:rPr>
        <w:t>生成员工对象，</w:t>
      </w:r>
      <w:r w:rsidRPr="00BA1189">
        <w:rPr>
          <w:rFonts w:hint="eastAsia"/>
        </w:rPr>
        <w:t>这样做的目的是可以控制</w:t>
      </w:r>
      <w:r w:rsidR="00517F19">
        <w:rPr>
          <w:rFonts w:hint="eastAsia"/>
        </w:rPr>
        <w:t>员工</w:t>
      </w:r>
      <w:r w:rsidRPr="00BA1189">
        <w:rPr>
          <w:rFonts w:hint="eastAsia"/>
        </w:rPr>
        <w:t>对象的生成</w:t>
      </w:r>
      <w:r w:rsidR="002F7356">
        <w:rPr>
          <w:rFonts w:hint="eastAsia"/>
        </w:rPr>
        <w:t>方式</w:t>
      </w:r>
      <w:r w:rsidR="0026419D">
        <w:rPr>
          <w:rFonts w:hint="eastAsia"/>
        </w:rPr>
        <w:t>，</w:t>
      </w:r>
      <w:r w:rsidR="00A0131A">
        <w:rPr>
          <w:rFonts w:hint="eastAsia"/>
        </w:rPr>
        <w:t>类似于工厂模式。</w:t>
      </w:r>
    </w:p>
    <w:p w:rsidR="00D1265B" w:rsidRDefault="00D1265B" w:rsidP="00D1265B">
      <w:pPr>
        <w:pStyle w:val="10"/>
      </w:pPr>
      <w:r>
        <w:t>案例效果</w:t>
      </w:r>
    </w:p>
    <w:p w:rsidR="00D1265B" w:rsidRPr="00D1265B" w:rsidRDefault="0046288E" w:rsidP="00D1265B">
      <w:r>
        <w:rPr>
          <w:noProof/>
        </w:rPr>
        <w:drawing>
          <wp:inline distT="0" distB="0" distL="0" distR="0" wp14:anchorId="2676599D" wp14:editId="6A2196D7">
            <wp:extent cx="847725" cy="276225"/>
            <wp:effectExtent l="76200" t="76200" r="85725" b="857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265B" w:rsidRDefault="00D1265B" w:rsidP="00D1265B">
      <w:pPr>
        <w:pStyle w:val="10"/>
      </w:pPr>
      <w:r>
        <w:t>案例代码</w:t>
      </w:r>
    </w:p>
    <w:p w:rsidR="006F50AD" w:rsidRDefault="006F50AD" w:rsidP="006F50AD">
      <w:pPr>
        <w:pStyle w:val="af6"/>
      </w:pPr>
      <w:r>
        <w:t>package com.itheima;</w:t>
      </w:r>
    </w:p>
    <w:p w:rsidR="006F50AD" w:rsidRDefault="006F50AD" w:rsidP="006F50AD">
      <w:pPr>
        <w:pStyle w:val="af6"/>
      </w:pPr>
    </w:p>
    <w:p w:rsidR="006F50AD" w:rsidRDefault="006F50AD" w:rsidP="006F50AD">
      <w:pPr>
        <w:pStyle w:val="af6"/>
      </w:pPr>
      <w:r>
        <w:t>import java.util.function.Supplier;</w:t>
      </w:r>
    </w:p>
    <w:p w:rsidR="006F50AD" w:rsidRDefault="006F50AD" w:rsidP="006F50AD">
      <w:pPr>
        <w:pStyle w:val="af6"/>
      </w:pPr>
    </w:p>
    <w:p w:rsidR="006F50AD" w:rsidRDefault="006F50AD" w:rsidP="006F50AD">
      <w:pPr>
        <w:pStyle w:val="af6"/>
      </w:pPr>
      <w:r>
        <w:t>public class Demo07Supplier {</w:t>
      </w:r>
    </w:p>
    <w:p w:rsidR="006F50AD" w:rsidRDefault="006F50AD" w:rsidP="006F50AD">
      <w:pPr>
        <w:pStyle w:val="af6"/>
      </w:pPr>
    </w:p>
    <w:p w:rsidR="006F50AD" w:rsidRDefault="006F50AD" w:rsidP="006F50AD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命名内部类</w:t>
      </w:r>
    </w:p>
    <w:p w:rsidR="006F50AD" w:rsidRDefault="006F50AD" w:rsidP="006F50AD">
      <w:pPr>
        <w:pStyle w:val="af6"/>
      </w:pPr>
      <w:r>
        <w:t xml:space="preserve">    private static class Employee {</w:t>
      </w:r>
    </w:p>
    <w:p w:rsidR="006F50AD" w:rsidRDefault="006F50AD" w:rsidP="006F50AD">
      <w:pPr>
        <w:pStyle w:val="af6"/>
      </w:pPr>
      <w:r>
        <w:t xml:space="preserve">        @Override</w:t>
      </w:r>
    </w:p>
    <w:p w:rsidR="006F50AD" w:rsidRDefault="006F50AD" w:rsidP="006F50AD">
      <w:pPr>
        <w:pStyle w:val="af6"/>
      </w:pPr>
      <w:r>
        <w:lastRenderedPageBreak/>
        <w:t xml:space="preserve">        public String toString() {</w:t>
      </w:r>
    </w:p>
    <w:p w:rsidR="006F50AD" w:rsidRDefault="006F50AD" w:rsidP="006F50AD">
      <w:pPr>
        <w:pStyle w:val="af6"/>
        <w:rPr>
          <w:rFonts w:hint="eastAsia"/>
        </w:rPr>
      </w:pPr>
      <w:r>
        <w:rPr>
          <w:rFonts w:hint="eastAsia"/>
        </w:rPr>
        <w:t xml:space="preserve">            return "</w:t>
      </w:r>
      <w:r>
        <w:rPr>
          <w:rFonts w:hint="eastAsia"/>
        </w:rPr>
        <w:t>我是员工</w:t>
      </w:r>
      <w:r>
        <w:rPr>
          <w:rFonts w:hint="eastAsia"/>
        </w:rPr>
        <w:t>";</w:t>
      </w:r>
    </w:p>
    <w:p w:rsidR="006F50AD" w:rsidRDefault="006F50AD" w:rsidP="006F50AD">
      <w:pPr>
        <w:pStyle w:val="af6"/>
      </w:pPr>
      <w:r>
        <w:t xml:space="preserve">        }</w:t>
      </w:r>
    </w:p>
    <w:p w:rsidR="006F50AD" w:rsidRDefault="006F50AD" w:rsidP="006F50AD">
      <w:pPr>
        <w:pStyle w:val="af6"/>
      </w:pPr>
      <w:r>
        <w:t xml:space="preserve">    }</w:t>
      </w:r>
    </w:p>
    <w:p w:rsidR="006F50AD" w:rsidRDefault="006F50AD" w:rsidP="006F50AD">
      <w:pPr>
        <w:pStyle w:val="af6"/>
      </w:pPr>
    </w:p>
    <w:p w:rsidR="006F50AD" w:rsidRDefault="006F50AD" w:rsidP="006F50AD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只能通过我提供的方法得到员工对象</w:t>
      </w:r>
    </w:p>
    <w:p w:rsidR="006F50AD" w:rsidRDefault="006F50AD" w:rsidP="006F50AD">
      <w:pPr>
        <w:pStyle w:val="af6"/>
      </w:pPr>
      <w:r>
        <w:t xml:space="preserve">    public static void main(String[] args) {</w:t>
      </w:r>
    </w:p>
    <w:p w:rsidR="006F50AD" w:rsidRDefault="006F50AD" w:rsidP="006F50AD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可以控制对象的生成</w:t>
      </w:r>
    </w:p>
    <w:p w:rsidR="006F50AD" w:rsidRDefault="006F50AD" w:rsidP="006F50AD">
      <w:pPr>
        <w:pStyle w:val="af6"/>
      </w:pPr>
      <w:r>
        <w:t xml:space="preserve">        Supplier&lt;Employee&gt; supplier = () -&gt; new Employee();</w:t>
      </w:r>
    </w:p>
    <w:p w:rsidR="006F50AD" w:rsidRDefault="006F50AD" w:rsidP="006F50AD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得到一个员工</w:t>
      </w:r>
    </w:p>
    <w:p w:rsidR="006F50AD" w:rsidRDefault="006F50AD" w:rsidP="006F50AD">
      <w:pPr>
        <w:pStyle w:val="af6"/>
      </w:pPr>
      <w:r>
        <w:t xml:space="preserve">        System.out.println(supplier.get());</w:t>
      </w:r>
    </w:p>
    <w:p w:rsidR="006F50AD" w:rsidRDefault="006F50AD" w:rsidP="006F50AD">
      <w:pPr>
        <w:pStyle w:val="af6"/>
      </w:pPr>
      <w:r>
        <w:t xml:space="preserve">    }</w:t>
      </w:r>
    </w:p>
    <w:p w:rsidR="006F50AD" w:rsidRDefault="006F50AD" w:rsidP="006F50AD">
      <w:pPr>
        <w:pStyle w:val="af6"/>
      </w:pPr>
    </w:p>
    <w:p w:rsidR="00D1265B" w:rsidRPr="00D1265B" w:rsidRDefault="006F50AD" w:rsidP="006F50AD">
      <w:pPr>
        <w:pStyle w:val="af6"/>
      </w:pPr>
      <w:r>
        <w:t>}</w:t>
      </w:r>
    </w:p>
    <w:p w:rsidR="00DC67AB" w:rsidRPr="00DC67AB" w:rsidRDefault="007A528C" w:rsidP="00D30244">
      <w:pPr>
        <w:pStyle w:val="3"/>
        <w:rPr>
          <w:lang w:eastAsia="zh-CN"/>
        </w:rPr>
      </w:pPr>
      <w:r>
        <w:rPr>
          <w:lang w:eastAsia="zh-CN"/>
        </w:rPr>
        <w:t>示例</w:t>
      </w:r>
      <w:r>
        <w:rPr>
          <w:rFonts w:hint="eastAsia"/>
          <w:lang w:eastAsia="zh-CN"/>
        </w:rPr>
        <w:t>：</w:t>
      </w:r>
      <w:bookmarkEnd w:id="20"/>
      <w:r w:rsidRPr="00DC67AB">
        <w:rPr>
          <w:lang w:eastAsia="zh-CN"/>
        </w:rPr>
        <w:t xml:space="preserve"> </w:t>
      </w:r>
      <w:r>
        <w:rPr>
          <w:lang w:eastAsia="zh-CN"/>
        </w:rPr>
        <w:t>将</w:t>
      </w:r>
      <w:r>
        <w:rPr>
          <w:rFonts w:hint="eastAsia"/>
          <w:lang w:eastAsia="zh-CN"/>
        </w:rPr>
        <w:t>Supplier做为方法的参数</w:t>
      </w:r>
    </w:p>
    <w:p w:rsidR="00DC67AB" w:rsidRPr="00DC67AB" w:rsidRDefault="00DC67AB" w:rsidP="00A1128B">
      <w:pPr>
        <w:pStyle w:val="10"/>
      </w:pPr>
      <w:bookmarkStart w:id="21" w:name="header-n155"/>
      <w:r w:rsidRPr="00DC67AB">
        <w:t>需求说明</w:t>
      </w:r>
      <w:bookmarkEnd w:id="21"/>
    </w:p>
    <w:p w:rsidR="00DC67AB" w:rsidRDefault="00FD34A4" w:rsidP="00A1128B">
      <w:pPr>
        <w:ind w:firstLine="420"/>
      </w:pPr>
      <w:r>
        <w:t>求数组中的最大值，</w:t>
      </w:r>
      <w:r w:rsidR="00DC67AB" w:rsidRPr="00DC67AB">
        <w:t>使用</w:t>
      </w:r>
      <w:r w:rsidR="00DC67AB" w:rsidRPr="00DC67AB">
        <w:t>Supplier</w:t>
      </w:r>
      <w:r w:rsidR="00DC67AB" w:rsidRPr="00DC67AB">
        <w:t>接口作为方法参数类型，通过</w:t>
      </w:r>
      <w:r w:rsidR="004C6EFE">
        <w:t>Lambda</w:t>
      </w:r>
      <w:r w:rsidR="00DC67AB" w:rsidRPr="00DC67AB">
        <w:t>表达式求出</w:t>
      </w:r>
      <w:r w:rsidR="00DC67AB" w:rsidRPr="00DC67AB">
        <w:t>int</w:t>
      </w:r>
      <w:r w:rsidR="00DC67AB" w:rsidRPr="00DC67AB">
        <w:t>数组中的最大值。</w:t>
      </w:r>
    </w:p>
    <w:p w:rsidR="00A1128B" w:rsidRDefault="00A1128B" w:rsidP="00A1128B">
      <w:pPr>
        <w:pStyle w:val="10"/>
      </w:pPr>
      <w:r>
        <w:t>需求分析</w:t>
      </w:r>
    </w:p>
    <w:p w:rsidR="00A1128B" w:rsidRDefault="00A1128B" w:rsidP="00C419AA">
      <w:pPr>
        <w:pStyle w:val="a0"/>
        <w:numPr>
          <w:ilvl w:val="0"/>
          <w:numId w:val="35"/>
        </w:numPr>
      </w:pPr>
      <w:r w:rsidRPr="00A1128B">
        <w:rPr>
          <w:rFonts w:hint="eastAsia"/>
        </w:rPr>
        <w:t>定义整型数组</w:t>
      </w:r>
      <w:r w:rsidR="00321891">
        <w:t>int[] arr = {12,68,10</w:t>
      </w:r>
      <w:r w:rsidR="00CA7E88">
        <w:t>,2,99</w:t>
      </w:r>
      <w:r w:rsidR="00CA7E88" w:rsidRPr="00DC67AB">
        <w:t>,313,</w:t>
      </w:r>
      <w:r w:rsidR="00CA7E88">
        <w:t>46</w:t>
      </w:r>
      <w:r w:rsidR="00CA7E88" w:rsidRPr="00DC67AB">
        <w:t>};</w:t>
      </w:r>
    </w:p>
    <w:p w:rsidR="00444707" w:rsidRDefault="00444707" w:rsidP="00C419AA">
      <w:pPr>
        <w:pStyle w:val="a0"/>
        <w:numPr>
          <w:ilvl w:val="0"/>
          <w:numId w:val="35"/>
        </w:numPr>
      </w:pPr>
      <w:r>
        <w:t>创建静态方法</w:t>
      </w:r>
      <w:r w:rsidR="006A5422">
        <w:rPr>
          <w:rFonts w:hint="eastAsia"/>
        </w:rPr>
        <w:t>getMax()</w:t>
      </w:r>
      <w:r w:rsidR="004C39B4">
        <w:t>：</w:t>
      </w:r>
      <w:r>
        <w:t>返回</w:t>
      </w:r>
      <w:r>
        <w:rPr>
          <w:rFonts w:hint="eastAsia"/>
        </w:rPr>
        <w:t>int</w:t>
      </w:r>
      <w:r>
        <w:rPr>
          <w:rFonts w:hint="eastAsia"/>
        </w:rPr>
        <w:t>类型，将</w:t>
      </w:r>
      <w:r>
        <w:rPr>
          <w:rFonts w:hint="eastAsia"/>
        </w:rPr>
        <w:t>Supplier</w:t>
      </w:r>
      <w:r>
        <w:rPr>
          <w:rFonts w:hint="eastAsia"/>
        </w:rPr>
        <w:t>做为参数，泛型类型为</w:t>
      </w:r>
      <w:r>
        <w:rPr>
          <w:rFonts w:hint="eastAsia"/>
        </w:rPr>
        <w:t>Integer</w:t>
      </w:r>
      <w:r>
        <w:rPr>
          <w:rFonts w:hint="eastAsia"/>
        </w:rPr>
        <w:t>，方法体调用</w:t>
      </w:r>
      <w:r>
        <w:rPr>
          <w:rFonts w:hint="eastAsia"/>
        </w:rPr>
        <w:t>get()</w:t>
      </w:r>
      <w:r>
        <w:rPr>
          <w:rFonts w:hint="eastAsia"/>
        </w:rPr>
        <w:t>方法返回值。</w:t>
      </w:r>
    </w:p>
    <w:p w:rsidR="00444707" w:rsidRDefault="00444707" w:rsidP="00C419AA">
      <w:pPr>
        <w:pStyle w:val="a0"/>
        <w:numPr>
          <w:ilvl w:val="0"/>
          <w:numId w:val="35"/>
        </w:numPr>
      </w:pPr>
      <w:r>
        <w:t>在</w:t>
      </w:r>
      <w:r>
        <w:rPr>
          <w:rFonts w:hint="eastAsia"/>
        </w:rPr>
        <w:t>main</w:t>
      </w:r>
      <w:r>
        <w:t>函数中调用</w:t>
      </w:r>
      <w:r>
        <w:rPr>
          <w:rFonts w:hint="eastAsia"/>
        </w:rPr>
        <w:t>getMax()</w:t>
      </w:r>
      <w:r>
        <w:rPr>
          <w:rFonts w:hint="eastAsia"/>
        </w:rPr>
        <w:t>方法，使用</w:t>
      </w:r>
      <w:r>
        <w:rPr>
          <w:rFonts w:hint="eastAsia"/>
        </w:rPr>
        <w:t>Lambda</w:t>
      </w:r>
      <w:r>
        <w:rPr>
          <w:rFonts w:hint="eastAsia"/>
        </w:rPr>
        <w:t>传入</w:t>
      </w:r>
      <w:r>
        <w:rPr>
          <w:rFonts w:hint="eastAsia"/>
        </w:rPr>
        <w:t>Supplier</w:t>
      </w:r>
      <w:r>
        <w:rPr>
          <w:rFonts w:hint="eastAsia"/>
        </w:rPr>
        <w:t>对象，并且实现查找最大值的功能。</w:t>
      </w:r>
    </w:p>
    <w:p w:rsidR="008124AD" w:rsidRDefault="008124AD" w:rsidP="00C419AA">
      <w:pPr>
        <w:pStyle w:val="a0"/>
        <w:numPr>
          <w:ilvl w:val="0"/>
          <w:numId w:val="35"/>
        </w:numPr>
      </w:pPr>
      <w:r>
        <w:t>先使用匿名内部类实现</w:t>
      </w:r>
      <w:r>
        <w:rPr>
          <w:rFonts w:hint="eastAsia"/>
        </w:rPr>
        <w:t>S</w:t>
      </w:r>
      <w:r>
        <w:t>upplier</w:t>
      </w:r>
      <w:r>
        <w:t>接口，找出最大值</w:t>
      </w:r>
      <w:r>
        <w:rPr>
          <w:rFonts w:hint="eastAsia"/>
        </w:rPr>
        <w:t>输出。</w:t>
      </w:r>
    </w:p>
    <w:p w:rsidR="00444707" w:rsidRDefault="008124AD" w:rsidP="00C419AA">
      <w:pPr>
        <w:pStyle w:val="a0"/>
        <w:numPr>
          <w:ilvl w:val="0"/>
          <w:numId w:val="35"/>
        </w:numPr>
      </w:pPr>
      <w:r>
        <w:t>再使用</w:t>
      </w:r>
      <w:r w:rsidR="00444707">
        <w:rPr>
          <w:rFonts w:hint="eastAsia"/>
        </w:rPr>
        <w:t>Lambda</w:t>
      </w:r>
      <w:r w:rsidR="00444707">
        <w:rPr>
          <w:rFonts w:hint="eastAsia"/>
        </w:rPr>
        <w:t>表达式</w:t>
      </w:r>
      <w:r w:rsidR="000E2AF8">
        <w:rPr>
          <w:rFonts w:hint="eastAsia"/>
        </w:rPr>
        <w:t>实现</w:t>
      </w:r>
      <w:r w:rsidR="000E2AF8">
        <w:rPr>
          <w:rFonts w:hint="eastAsia"/>
        </w:rPr>
        <w:t>Supplier</w:t>
      </w:r>
      <w:r w:rsidR="000E2AF8">
        <w:rPr>
          <w:rFonts w:hint="eastAsia"/>
        </w:rPr>
        <w:t>接口，</w:t>
      </w:r>
      <w:r w:rsidR="00444707">
        <w:t>找出最大值。</w:t>
      </w:r>
    </w:p>
    <w:p w:rsidR="00A1128B" w:rsidRDefault="00A1128B" w:rsidP="00A1128B">
      <w:pPr>
        <w:pStyle w:val="10"/>
      </w:pPr>
      <w:r>
        <w:t>案例效果</w:t>
      </w:r>
    </w:p>
    <w:p w:rsidR="00A1128B" w:rsidRDefault="00BE1BEE" w:rsidP="00A1128B">
      <w:r>
        <w:rPr>
          <w:noProof/>
        </w:rPr>
        <w:drawing>
          <wp:inline distT="0" distB="0" distL="0" distR="0" wp14:anchorId="0210522C" wp14:editId="7389C692">
            <wp:extent cx="1247775" cy="257175"/>
            <wp:effectExtent l="76200" t="76200" r="85725" b="857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67AB" w:rsidRPr="00DC67AB" w:rsidRDefault="00DC67AB" w:rsidP="00A1128B">
      <w:pPr>
        <w:pStyle w:val="10"/>
      </w:pPr>
      <w:bookmarkStart w:id="22" w:name="header-n160"/>
      <w:r w:rsidRPr="00DC67AB">
        <w:t>代码实现</w:t>
      </w:r>
      <w:bookmarkEnd w:id="22"/>
    </w:p>
    <w:p w:rsidR="0088204C" w:rsidRDefault="0088204C" w:rsidP="0088204C">
      <w:pPr>
        <w:pStyle w:val="af6"/>
      </w:pPr>
      <w:r>
        <w:t>package com.itheima;</w:t>
      </w:r>
    </w:p>
    <w:p w:rsidR="0088204C" w:rsidRDefault="0088204C" w:rsidP="0088204C">
      <w:pPr>
        <w:pStyle w:val="af6"/>
      </w:pPr>
    </w:p>
    <w:p w:rsidR="0088204C" w:rsidRDefault="0088204C" w:rsidP="0088204C">
      <w:pPr>
        <w:pStyle w:val="af6"/>
      </w:pPr>
      <w:r>
        <w:t>import java.util.function.Supplier;</w:t>
      </w:r>
    </w:p>
    <w:p w:rsidR="0088204C" w:rsidRDefault="0088204C" w:rsidP="0088204C">
      <w:pPr>
        <w:pStyle w:val="af6"/>
      </w:pPr>
    </w:p>
    <w:p w:rsidR="0088204C" w:rsidRDefault="0088204C" w:rsidP="0088204C">
      <w:pPr>
        <w:pStyle w:val="af6"/>
      </w:pPr>
      <w:r>
        <w:t>public class Demo09SupplierMax {</w:t>
      </w:r>
    </w:p>
    <w:p w:rsidR="0088204C" w:rsidRDefault="0088204C" w:rsidP="0088204C">
      <w:pPr>
        <w:pStyle w:val="af6"/>
      </w:pPr>
    </w:p>
    <w:p w:rsidR="0088204C" w:rsidRDefault="0088204C" w:rsidP="0088204C">
      <w:pPr>
        <w:pStyle w:val="af6"/>
      </w:pPr>
      <w:r>
        <w:t xml:space="preserve">    public static void main(String[] args) {</w:t>
      </w:r>
    </w:p>
    <w:p w:rsidR="0088204C" w:rsidRDefault="0088204C" w:rsidP="0088204C">
      <w:pPr>
        <w:pStyle w:val="af6"/>
      </w:pPr>
      <w:r>
        <w:t xml:space="preserve">        int[] arr = {12,68,10,2,99,313,46};</w:t>
      </w:r>
    </w:p>
    <w:p w:rsidR="0088204C" w:rsidRDefault="0088204C" w:rsidP="0088204C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调用的时候实现功能</w:t>
      </w:r>
    </w:p>
    <w:p w:rsidR="0088204C" w:rsidRDefault="0088204C" w:rsidP="0088204C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内部类写法</w:t>
      </w:r>
    </w:p>
    <w:p w:rsidR="0088204C" w:rsidRDefault="0088204C" w:rsidP="0088204C">
      <w:pPr>
        <w:pStyle w:val="af6"/>
      </w:pPr>
      <w:r>
        <w:t xml:space="preserve">        int max = getMax(new Supplier&lt;Integer&gt;() {</w:t>
      </w:r>
    </w:p>
    <w:p w:rsidR="0088204C" w:rsidRDefault="0088204C" w:rsidP="0088204C">
      <w:pPr>
        <w:pStyle w:val="af6"/>
      </w:pPr>
      <w:r>
        <w:t xml:space="preserve">            @Override</w:t>
      </w:r>
    </w:p>
    <w:p w:rsidR="0088204C" w:rsidRDefault="0088204C" w:rsidP="0088204C">
      <w:pPr>
        <w:pStyle w:val="af6"/>
      </w:pPr>
      <w:r>
        <w:t xml:space="preserve">            public Integer get() {</w:t>
      </w:r>
    </w:p>
    <w:p w:rsidR="0088204C" w:rsidRDefault="0088204C" w:rsidP="0088204C">
      <w:pPr>
        <w:pStyle w:val="af6"/>
      </w:pPr>
      <w:r>
        <w:t xml:space="preserve">                int m = arr[0];</w:t>
      </w:r>
    </w:p>
    <w:p w:rsidR="0088204C" w:rsidRDefault="0088204C" w:rsidP="0088204C">
      <w:pPr>
        <w:pStyle w:val="af6"/>
      </w:pPr>
      <w:r>
        <w:t xml:space="preserve">                for (int i = 1; i &lt; arr.length ; i++) {</w:t>
      </w:r>
    </w:p>
    <w:p w:rsidR="0088204C" w:rsidRDefault="0088204C" w:rsidP="0088204C">
      <w:pPr>
        <w:pStyle w:val="af6"/>
      </w:pPr>
      <w:r>
        <w:t xml:space="preserve">                    if (m &lt; arr[i]) m = arr[i];</w:t>
      </w:r>
    </w:p>
    <w:p w:rsidR="0088204C" w:rsidRDefault="0088204C" w:rsidP="0088204C">
      <w:pPr>
        <w:pStyle w:val="af6"/>
      </w:pPr>
      <w:r>
        <w:t xml:space="preserve">                }</w:t>
      </w:r>
    </w:p>
    <w:p w:rsidR="0088204C" w:rsidRDefault="0088204C" w:rsidP="0088204C">
      <w:pPr>
        <w:pStyle w:val="af6"/>
      </w:pPr>
      <w:r>
        <w:t xml:space="preserve">                return m;</w:t>
      </w:r>
    </w:p>
    <w:p w:rsidR="0088204C" w:rsidRDefault="0088204C" w:rsidP="0088204C">
      <w:pPr>
        <w:pStyle w:val="af6"/>
      </w:pPr>
      <w:r>
        <w:t xml:space="preserve">            }</w:t>
      </w:r>
    </w:p>
    <w:p w:rsidR="0088204C" w:rsidRDefault="0088204C" w:rsidP="0088204C">
      <w:pPr>
        <w:pStyle w:val="af6"/>
      </w:pPr>
      <w:r>
        <w:t xml:space="preserve">        });</w:t>
      </w:r>
    </w:p>
    <w:p w:rsidR="0088204C" w:rsidRDefault="0088204C" w:rsidP="0088204C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最大值：</w:t>
      </w:r>
      <w:r>
        <w:rPr>
          <w:rFonts w:hint="eastAsia"/>
        </w:rPr>
        <w:t>" + max);</w:t>
      </w:r>
    </w:p>
    <w:p w:rsidR="0088204C" w:rsidRDefault="0088204C" w:rsidP="0088204C">
      <w:pPr>
        <w:pStyle w:val="af6"/>
        <w:rPr>
          <w:rFonts w:hint="eastAsia"/>
        </w:rPr>
      </w:pPr>
      <w:r>
        <w:rPr>
          <w:rFonts w:hint="eastAsia"/>
        </w:rPr>
        <w:lastRenderedPageBreak/>
        <w:t xml:space="preserve">        //lambda</w:t>
      </w:r>
      <w:r>
        <w:rPr>
          <w:rFonts w:hint="eastAsia"/>
        </w:rPr>
        <w:t>写法</w:t>
      </w:r>
    </w:p>
    <w:p w:rsidR="0088204C" w:rsidRDefault="0088204C" w:rsidP="0088204C">
      <w:pPr>
        <w:pStyle w:val="af6"/>
      </w:pPr>
      <w:r>
        <w:t xml:space="preserve">        int max2 = getMax(() -&gt;  {</w:t>
      </w:r>
    </w:p>
    <w:p w:rsidR="0088204C" w:rsidRDefault="0088204C" w:rsidP="0088204C">
      <w:pPr>
        <w:pStyle w:val="af6"/>
      </w:pPr>
      <w:r>
        <w:t xml:space="preserve">            int m = arr[0];</w:t>
      </w:r>
    </w:p>
    <w:p w:rsidR="0088204C" w:rsidRDefault="0088204C" w:rsidP="0088204C">
      <w:pPr>
        <w:pStyle w:val="af6"/>
      </w:pPr>
      <w:r>
        <w:t xml:space="preserve">            for (int i = 1; i &lt; arr.length ; i++) {</w:t>
      </w:r>
    </w:p>
    <w:p w:rsidR="0088204C" w:rsidRDefault="0088204C" w:rsidP="0088204C">
      <w:pPr>
        <w:pStyle w:val="af6"/>
      </w:pPr>
      <w:r>
        <w:t xml:space="preserve">                if (m &lt; arr[i]) m = arr[i];</w:t>
      </w:r>
    </w:p>
    <w:p w:rsidR="0088204C" w:rsidRDefault="0088204C" w:rsidP="0088204C">
      <w:pPr>
        <w:pStyle w:val="af6"/>
      </w:pPr>
      <w:r>
        <w:t xml:space="preserve">            }</w:t>
      </w:r>
    </w:p>
    <w:p w:rsidR="0088204C" w:rsidRDefault="0088204C" w:rsidP="0088204C">
      <w:pPr>
        <w:pStyle w:val="af6"/>
      </w:pPr>
      <w:r>
        <w:t xml:space="preserve">            return m;</w:t>
      </w:r>
    </w:p>
    <w:p w:rsidR="0088204C" w:rsidRDefault="0088204C" w:rsidP="0088204C">
      <w:pPr>
        <w:pStyle w:val="af6"/>
      </w:pPr>
      <w:r>
        <w:t xml:space="preserve">        });</w:t>
      </w:r>
    </w:p>
    <w:p w:rsidR="0088204C" w:rsidRDefault="0088204C" w:rsidP="0088204C">
      <w:pPr>
        <w:pStyle w:val="af6"/>
      </w:pPr>
      <w:r>
        <w:t xml:space="preserve">        System.out.println(max2);</w:t>
      </w:r>
    </w:p>
    <w:p w:rsidR="0088204C" w:rsidRDefault="0088204C" w:rsidP="0088204C">
      <w:pPr>
        <w:pStyle w:val="af6"/>
      </w:pPr>
      <w:r>
        <w:t xml:space="preserve">    }</w:t>
      </w:r>
    </w:p>
    <w:p w:rsidR="0088204C" w:rsidRDefault="0088204C" w:rsidP="0088204C">
      <w:pPr>
        <w:pStyle w:val="af6"/>
      </w:pPr>
    </w:p>
    <w:p w:rsidR="0088204C" w:rsidRDefault="0088204C" w:rsidP="0088204C">
      <w:pPr>
        <w:pStyle w:val="af6"/>
      </w:pPr>
      <w:r>
        <w:t xml:space="preserve">    /**</w:t>
      </w:r>
    </w:p>
    <w:p w:rsidR="0088204C" w:rsidRDefault="0088204C" w:rsidP="0088204C">
      <w:pPr>
        <w:pStyle w:val="af6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创建静态方法</w:t>
      </w:r>
      <w:r>
        <w:rPr>
          <w:rFonts w:hint="eastAsia"/>
        </w:rPr>
        <w:t>getMax()</w:t>
      </w:r>
      <w:r>
        <w:rPr>
          <w:rFonts w:hint="eastAsia"/>
        </w:rPr>
        <w:t>：返回</w:t>
      </w:r>
      <w:r>
        <w:rPr>
          <w:rFonts w:hint="eastAsia"/>
        </w:rPr>
        <w:t>int</w:t>
      </w:r>
      <w:r>
        <w:rPr>
          <w:rFonts w:hint="eastAsia"/>
        </w:rPr>
        <w:t>类型，将</w:t>
      </w:r>
      <w:r>
        <w:rPr>
          <w:rFonts w:hint="eastAsia"/>
        </w:rPr>
        <w:t>Supplier</w:t>
      </w:r>
      <w:r>
        <w:rPr>
          <w:rFonts w:hint="eastAsia"/>
        </w:rPr>
        <w:t>做为参数，泛型类型为</w:t>
      </w:r>
      <w:r>
        <w:rPr>
          <w:rFonts w:hint="eastAsia"/>
        </w:rPr>
        <w:t>Integer</w:t>
      </w:r>
      <w:r>
        <w:rPr>
          <w:rFonts w:hint="eastAsia"/>
        </w:rPr>
        <w:t>，方法体调用</w:t>
      </w:r>
      <w:r>
        <w:rPr>
          <w:rFonts w:hint="eastAsia"/>
        </w:rPr>
        <w:t>get()</w:t>
      </w:r>
      <w:r>
        <w:rPr>
          <w:rFonts w:hint="eastAsia"/>
        </w:rPr>
        <w:t>方法返回值。</w:t>
      </w:r>
    </w:p>
    <w:p w:rsidR="0088204C" w:rsidRDefault="0088204C" w:rsidP="0088204C">
      <w:pPr>
        <w:pStyle w:val="af6"/>
      </w:pPr>
      <w:r>
        <w:t xml:space="preserve">     */</w:t>
      </w:r>
    </w:p>
    <w:p w:rsidR="0088204C" w:rsidRDefault="0088204C" w:rsidP="0088204C">
      <w:pPr>
        <w:pStyle w:val="af6"/>
      </w:pPr>
      <w:r>
        <w:t xml:space="preserve">    public static int getMax(Supplier&lt;Integer&gt; supplier) {</w:t>
      </w:r>
    </w:p>
    <w:p w:rsidR="0088204C" w:rsidRDefault="0088204C" w:rsidP="0088204C">
      <w:pPr>
        <w:pStyle w:val="af6"/>
        <w:rPr>
          <w:rFonts w:hint="eastAsia"/>
        </w:rPr>
      </w:pPr>
      <w:r>
        <w:rPr>
          <w:rFonts w:hint="eastAsia"/>
        </w:rPr>
        <w:t xml:space="preserve">        return supplier.get();   //</w:t>
      </w:r>
      <w:r>
        <w:rPr>
          <w:rFonts w:hint="eastAsia"/>
        </w:rPr>
        <w:t>返回一个最大值</w:t>
      </w:r>
    </w:p>
    <w:p w:rsidR="0088204C" w:rsidRDefault="0088204C" w:rsidP="0088204C">
      <w:pPr>
        <w:pStyle w:val="af6"/>
      </w:pPr>
      <w:r>
        <w:t xml:space="preserve">    }</w:t>
      </w:r>
    </w:p>
    <w:p w:rsidR="00DC67AB" w:rsidRPr="00DC67AB" w:rsidRDefault="0088204C" w:rsidP="0088204C">
      <w:pPr>
        <w:pStyle w:val="af6"/>
      </w:pPr>
      <w:r>
        <w:t>}</w:t>
      </w:r>
    </w:p>
    <w:p w:rsidR="00DC67AB" w:rsidRPr="00DC67AB" w:rsidRDefault="00DC67AB" w:rsidP="00D30244">
      <w:pPr>
        <w:pStyle w:val="2"/>
      </w:pPr>
      <w:bookmarkStart w:id="23" w:name="header-n162"/>
      <w:r w:rsidRPr="00DC67AB">
        <w:t>Consumer接口</w:t>
      </w:r>
      <w:bookmarkEnd w:id="23"/>
    </w:p>
    <w:p w:rsidR="00DC67AB" w:rsidRPr="00DC67AB" w:rsidRDefault="00DC67AB" w:rsidP="00D30244">
      <w:pPr>
        <w:pStyle w:val="3"/>
      </w:pPr>
      <w:bookmarkStart w:id="24" w:name="header-n163"/>
      <w:r w:rsidRPr="00DC67AB">
        <w:t>概述</w:t>
      </w:r>
      <w:bookmarkEnd w:id="24"/>
    </w:p>
    <w:p w:rsidR="00DC67AB" w:rsidRDefault="00DC67AB" w:rsidP="001D7C3E">
      <w:pPr>
        <w:ind w:firstLine="420"/>
      </w:pPr>
      <w:r w:rsidRPr="00DC67AB">
        <w:t>Consumer</w:t>
      </w:r>
      <w:r w:rsidRPr="00DC67AB">
        <w:t>接口</w:t>
      </w:r>
      <w:r w:rsidR="002E1F63">
        <w:t>代表接受单一的输入变量而且没有返回值的一类操作。它</w:t>
      </w:r>
      <w:r w:rsidRPr="00DC67AB">
        <w:t>的作用和</w:t>
      </w:r>
      <w:r w:rsidRPr="00DC67AB">
        <w:t>Supplier</w:t>
      </w:r>
      <w:r w:rsidRPr="00DC67AB">
        <w:t>相反，是消费一个数据的，消费的数据类型需要通过泛型指定。</w:t>
      </w:r>
      <w:r w:rsidR="001D7C3E">
        <w:t>它的源代码如下：</w:t>
      </w:r>
    </w:p>
    <w:p w:rsidR="003B5223" w:rsidRDefault="003B5223" w:rsidP="003B5223">
      <w:pPr>
        <w:pStyle w:val="af6"/>
      </w:pPr>
      <w:r>
        <w:t>package java.util.function;</w:t>
      </w:r>
    </w:p>
    <w:p w:rsidR="003B5223" w:rsidRDefault="003B5223" w:rsidP="003B5223">
      <w:pPr>
        <w:pStyle w:val="af6"/>
      </w:pPr>
      <w:r>
        <w:t>import java.util.Objects;</w:t>
      </w:r>
    </w:p>
    <w:p w:rsidR="003B5223" w:rsidRDefault="003B5223" w:rsidP="003B5223">
      <w:pPr>
        <w:pStyle w:val="af6"/>
      </w:pPr>
    </w:p>
    <w:p w:rsidR="003B5223" w:rsidRDefault="003B5223" w:rsidP="003B5223">
      <w:pPr>
        <w:pStyle w:val="af6"/>
      </w:pPr>
      <w:r>
        <w:t>@FunctionalInterface</w:t>
      </w:r>
    </w:p>
    <w:p w:rsidR="003B5223" w:rsidRDefault="003B5223" w:rsidP="003B5223">
      <w:pPr>
        <w:pStyle w:val="af6"/>
      </w:pPr>
      <w:r>
        <w:t>public interface Consumer&lt;T&gt; {</w:t>
      </w:r>
    </w:p>
    <w:p w:rsidR="003B5223" w:rsidRDefault="00CE617D" w:rsidP="003B5223">
      <w:pPr>
        <w:pStyle w:val="af6"/>
      </w:pPr>
      <w:r>
        <w:t xml:space="preserve">    //</w:t>
      </w:r>
      <w:r>
        <w:t>接受</w:t>
      </w:r>
      <w:r>
        <w:rPr>
          <w:rFonts w:hint="eastAsia"/>
        </w:rPr>
        <w:t>t</w:t>
      </w:r>
      <w:r>
        <w:rPr>
          <w:rFonts w:hint="eastAsia"/>
        </w:rPr>
        <w:t>对象，无返回值</w:t>
      </w:r>
    </w:p>
    <w:p w:rsidR="003B5223" w:rsidRDefault="003B5223" w:rsidP="003B5223">
      <w:pPr>
        <w:pStyle w:val="af6"/>
      </w:pPr>
      <w:r>
        <w:t xml:space="preserve">    void accept(T t);</w:t>
      </w:r>
    </w:p>
    <w:p w:rsidR="001D7C3E" w:rsidRPr="00DC67AB" w:rsidRDefault="003B5223" w:rsidP="003B5223">
      <w:pPr>
        <w:pStyle w:val="af6"/>
      </w:pPr>
      <w:r>
        <w:t>}</w:t>
      </w:r>
    </w:p>
    <w:p w:rsidR="00DC67AB" w:rsidRDefault="00DC67AB" w:rsidP="00D30244">
      <w:pPr>
        <w:pStyle w:val="3"/>
      </w:pPr>
      <w:bookmarkStart w:id="25" w:name="header-n168"/>
      <w:r w:rsidRPr="00DC67AB">
        <w:t>抽象方法：accept</w:t>
      </w:r>
      <w:bookmarkEnd w:id="2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9D3954" w:rsidTr="00CE6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D3954" w:rsidRDefault="009D3954" w:rsidP="005717BA">
            <w:pPr>
              <w:rPr>
                <w:lang w:eastAsia="en-US"/>
              </w:rPr>
            </w:pPr>
            <w:r>
              <w:rPr>
                <w:lang w:eastAsia="en-US"/>
              </w:rPr>
              <w:t>Consumer</w:t>
            </w:r>
            <w:r w:rsidRPr="007F77D5">
              <w:rPr>
                <w:rFonts w:hint="eastAsia"/>
                <w:lang w:eastAsia="en-US"/>
              </w:rPr>
              <w:t>接口</w:t>
            </w:r>
            <w:r>
              <w:rPr>
                <w:rFonts w:hint="eastAsia"/>
                <w:lang w:eastAsia="en-US"/>
              </w:rPr>
              <w:t>中的方法</w:t>
            </w:r>
          </w:p>
        </w:tc>
        <w:tc>
          <w:tcPr>
            <w:tcW w:w="7059" w:type="dxa"/>
          </w:tcPr>
          <w:p w:rsidR="009D3954" w:rsidRDefault="009D3954" w:rsidP="00571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说明</w:t>
            </w:r>
          </w:p>
        </w:tc>
      </w:tr>
      <w:tr w:rsidR="009D3954" w:rsidTr="00CE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D3954" w:rsidRDefault="009D3954" w:rsidP="005717BA">
            <w:pPr>
              <w:rPr>
                <w:lang w:eastAsia="en-US"/>
              </w:rPr>
            </w:pPr>
            <w:r w:rsidRPr="00DC67AB">
              <w:t>void accept(T t)</w:t>
            </w:r>
          </w:p>
        </w:tc>
        <w:tc>
          <w:tcPr>
            <w:tcW w:w="7059" w:type="dxa"/>
          </w:tcPr>
          <w:p w:rsidR="009D3954" w:rsidRDefault="00641371" w:rsidP="00571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接受一个参数，对参数进行处理，没有返回值。</w:t>
            </w:r>
          </w:p>
        </w:tc>
      </w:tr>
    </w:tbl>
    <w:p w:rsidR="009D3954" w:rsidRDefault="009D3954" w:rsidP="009D3954">
      <w:pPr>
        <w:pStyle w:val="3"/>
      </w:pPr>
      <w:r>
        <w:t>示例</w:t>
      </w:r>
      <w:r w:rsidR="00EA0F1A">
        <w:rPr>
          <w:rFonts w:hint="eastAsia"/>
        </w:rPr>
        <w:t>：直接使用</w:t>
      </w:r>
      <w:r w:rsidR="00EA0F1A">
        <w:rPr>
          <w:rFonts w:hint="eastAsia"/>
          <w:lang w:eastAsia="zh-CN"/>
        </w:rPr>
        <w:t>Consumer对象</w:t>
      </w:r>
    </w:p>
    <w:p w:rsidR="009D3954" w:rsidRDefault="00CD48ED" w:rsidP="00CD48ED">
      <w:pPr>
        <w:pStyle w:val="10"/>
        <w:rPr>
          <w:lang w:eastAsia="en-US"/>
        </w:rPr>
      </w:pPr>
      <w:r>
        <w:rPr>
          <w:lang w:eastAsia="en-US"/>
        </w:rPr>
        <w:t>实现步骤</w:t>
      </w:r>
      <w:r w:rsidR="009D3954">
        <w:rPr>
          <w:lang w:eastAsia="en-US"/>
        </w:rPr>
        <w:t>：</w:t>
      </w:r>
    </w:p>
    <w:p w:rsidR="00EA0F1A" w:rsidRDefault="00EA0F1A" w:rsidP="00C419AA">
      <w:pPr>
        <w:pStyle w:val="a0"/>
        <w:numPr>
          <w:ilvl w:val="0"/>
          <w:numId w:val="36"/>
        </w:numPr>
      </w:pPr>
      <w:r>
        <w:t>使用</w:t>
      </w:r>
      <w:r>
        <w:rPr>
          <w:rFonts w:hint="eastAsia"/>
        </w:rPr>
        <w:t>Lambda</w:t>
      </w:r>
      <w:r>
        <w:rPr>
          <w:rFonts w:hint="eastAsia"/>
        </w:rPr>
        <w:t>创建</w:t>
      </w:r>
      <w:r>
        <w:rPr>
          <w:rFonts w:hint="eastAsia"/>
        </w:rPr>
        <w:t>Consumer</w:t>
      </w:r>
      <w:r>
        <w:rPr>
          <w:rFonts w:hint="eastAsia"/>
        </w:rPr>
        <w:t>对象，直接打印传入的字符串数据。</w:t>
      </w:r>
    </w:p>
    <w:p w:rsidR="00EA0F1A" w:rsidRDefault="00EA0F1A" w:rsidP="00C419AA">
      <w:pPr>
        <w:pStyle w:val="a0"/>
        <w:numPr>
          <w:ilvl w:val="0"/>
          <w:numId w:val="36"/>
        </w:numPr>
      </w:pPr>
      <w:r>
        <w:t>调用</w:t>
      </w:r>
      <w:r>
        <w:rPr>
          <w:rFonts w:hint="eastAsia"/>
        </w:rPr>
        <w:t>Consumer</w:t>
      </w:r>
      <w:r>
        <w:rPr>
          <w:rFonts w:hint="eastAsia"/>
        </w:rPr>
        <w:t>的</w:t>
      </w:r>
      <w:r>
        <w:rPr>
          <w:rFonts w:hint="eastAsia"/>
        </w:rPr>
        <w:t>accept()</w:t>
      </w:r>
      <w:r>
        <w:rPr>
          <w:rFonts w:hint="eastAsia"/>
        </w:rPr>
        <w:t>方法，在</w:t>
      </w:r>
      <w:r>
        <w:rPr>
          <w:rFonts w:hint="eastAsia"/>
        </w:rPr>
        <w:t>accept()</w:t>
      </w:r>
      <w:r>
        <w:rPr>
          <w:rFonts w:hint="eastAsia"/>
        </w:rPr>
        <w:t>方法中传入一个字符串数据。</w:t>
      </w:r>
    </w:p>
    <w:p w:rsidR="009D3954" w:rsidRDefault="009D3954" w:rsidP="00CD48ED">
      <w:pPr>
        <w:pStyle w:val="10"/>
        <w:rPr>
          <w:lang w:eastAsia="en-US"/>
        </w:rPr>
      </w:pPr>
      <w:r>
        <w:rPr>
          <w:lang w:eastAsia="en-US"/>
        </w:rPr>
        <w:t>执行效果：</w:t>
      </w:r>
    </w:p>
    <w:p w:rsidR="009D3954" w:rsidRDefault="00060C6A" w:rsidP="009D3954">
      <w:pPr>
        <w:rPr>
          <w:lang w:eastAsia="en-US"/>
        </w:rPr>
      </w:pPr>
      <w:r>
        <w:rPr>
          <w:noProof/>
        </w:rPr>
        <w:drawing>
          <wp:inline distT="0" distB="0" distL="0" distR="0" wp14:anchorId="3688C756" wp14:editId="288D3DB6">
            <wp:extent cx="1228725" cy="276225"/>
            <wp:effectExtent l="76200" t="76200" r="85725" b="857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954" w:rsidRPr="009D3954" w:rsidRDefault="009D3954" w:rsidP="00CD48ED">
      <w:pPr>
        <w:pStyle w:val="10"/>
        <w:rPr>
          <w:lang w:eastAsia="en-US"/>
        </w:rPr>
      </w:pPr>
      <w:r>
        <w:rPr>
          <w:lang w:eastAsia="en-US"/>
        </w:rPr>
        <w:t>代码实现：</w:t>
      </w:r>
    </w:p>
    <w:p w:rsidR="00E81650" w:rsidRDefault="00E81650" w:rsidP="00E81650">
      <w:pPr>
        <w:pStyle w:val="af6"/>
      </w:pPr>
      <w:r>
        <w:t>package com.itheima;</w:t>
      </w:r>
    </w:p>
    <w:p w:rsidR="00E81650" w:rsidRDefault="00E81650" w:rsidP="00E81650">
      <w:pPr>
        <w:pStyle w:val="af6"/>
      </w:pPr>
    </w:p>
    <w:p w:rsidR="00E81650" w:rsidRDefault="00E81650" w:rsidP="00E81650">
      <w:pPr>
        <w:pStyle w:val="af6"/>
      </w:pPr>
      <w:r>
        <w:t>import java.util.function.Consumer;</w:t>
      </w:r>
    </w:p>
    <w:p w:rsidR="00E81650" w:rsidRDefault="00E81650" w:rsidP="00E81650">
      <w:pPr>
        <w:pStyle w:val="af6"/>
      </w:pPr>
    </w:p>
    <w:p w:rsidR="00E81650" w:rsidRDefault="00E81650" w:rsidP="00E81650">
      <w:pPr>
        <w:pStyle w:val="af6"/>
      </w:pPr>
      <w:r>
        <w:t>public class Demo10Consumer {</w:t>
      </w:r>
    </w:p>
    <w:p w:rsidR="00E81650" w:rsidRDefault="00E81650" w:rsidP="00E81650">
      <w:pPr>
        <w:pStyle w:val="af6"/>
      </w:pPr>
    </w:p>
    <w:p w:rsidR="00E81650" w:rsidRDefault="00E81650" w:rsidP="00E81650">
      <w:pPr>
        <w:pStyle w:val="af6"/>
      </w:pPr>
      <w:r>
        <w:t xml:space="preserve">    public static void main(String[] args) {</w:t>
      </w:r>
    </w:p>
    <w:p w:rsidR="00E81650" w:rsidRDefault="00E81650" w:rsidP="00E81650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Consumer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重写</w:t>
      </w:r>
      <w:r>
        <w:rPr>
          <w:rFonts w:hint="eastAsia"/>
        </w:rPr>
        <w:t xml:space="preserve">   void accept(T t) </w:t>
      </w:r>
      <w:r>
        <w:rPr>
          <w:rFonts w:hint="eastAsia"/>
        </w:rPr>
        <w:t>方法</w:t>
      </w:r>
    </w:p>
    <w:p w:rsidR="00E81650" w:rsidRDefault="00E81650" w:rsidP="00E81650">
      <w:pPr>
        <w:pStyle w:val="af6"/>
      </w:pPr>
      <w:r>
        <w:t xml:space="preserve">        Consumer&lt;String&gt; consumer = s -&gt; System.out.println(s);</w:t>
      </w:r>
    </w:p>
    <w:p w:rsidR="00E81650" w:rsidRDefault="00E81650" w:rsidP="00E81650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传递实参</w:t>
      </w:r>
    </w:p>
    <w:p w:rsidR="00E81650" w:rsidRDefault="00E81650" w:rsidP="00E81650">
      <w:pPr>
        <w:pStyle w:val="af6"/>
      </w:pPr>
      <w:r>
        <w:t xml:space="preserve">        consumer.accept("Hello World");</w:t>
      </w:r>
    </w:p>
    <w:p w:rsidR="00E81650" w:rsidRDefault="00E81650" w:rsidP="00E81650">
      <w:pPr>
        <w:pStyle w:val="af6"/>
      </w:pPr>
      <w:r>
        <w:t xml:space="preserve">    }</w:t>
      </w:r>
    </w:p>
    <w:p w:rsidR="00DC67AB" w:rsidRDefault="00E81650" w:rsidP="00E81650">
      <w:pPr>
        <w:pStyle w:val="af6"/>
      </w:pPr>
      <w:r>
        <w:t>}</w:t>
      </w:r>
    </w:p>
    <w:p w:rsidR="004335F7" w:rsidRDefault="004335F7" w:rsidP="004335F7">
      <w:pPr>
        <w:pStyle w:val="10"/>
      </w:pPr>
      <w:r>
        <w:t>代码分析：</w:t>
      </w:r>
    </w:p>
    <w:p w:rsidR="004335F7" w:rsidRDefault="00E81650" w:rsidP="00C419AA">
      <w:pPr>
        <w:pStyle w:val="a0"/>
        <w:numPr>
          <w:ilvl w:val="0"/>
          <w:numId w:val="40"/>
        </w:numPr>
      </w:pPr>
      <w:r>
        <w:t xml:space="preserve">s -&gt; System.out.println(s) </w:t>
      </w:r>
      <w:r>
        <w:t>重写</w:t>
      </w:r>
      <w:r>
        <w:rPr>
          <w:rFonts w:hint="eastAsia"/>
        </w:rPr>
        <w:t>accept(String s)</w:t>
      </w:r>
      <w:r>
        <w:rPr>
          <w:rFonts w:hint="eastAsia"/>
        </w:rPr>
        <w:t>方法</w:t>
      </w:r>
    </w:p>
    <w:p w:rsidR="00E81650" w:rsidRDefault="00E81650" w:rsidP="00C419AA">
      <w:pPr>
        <w:pStyle w:val="a0"/>
        <w:numPr>
          <w:ilvl w:val="0"/>
          <w:numId w:val="40"/>
        </w:numPr>
      </w:pPr>
      <w:r>
        <w:t>方法体：打印参数字符串</w:t>
      </w:r>
    </w:p>
    <w:p w:rsidR="00E81650" w:rsidRDefault="00E81650" w:rsidP="00C419AA">
      <w:pPr>
        <w:pStyle w:val="a0"/>
        <w:numPr>
          <w:ilvl w:val="0"/>
          <w:numId w:val="40"/>
        </w:numPr>
      </w:pPr>
      <w:r>
        <w:t>accept()</w:t>
      </w:r>
      <w:r>
        <w:t>调用重写的方法</w:t>
      </w:r>
    </w:p>
    <w:p w:rsidR="004335F7" w:rsidRPr="004335F7" w:rsidRDefault="004335F7" w:rsidP="004335F7"/>
    <w:p w:rsidR="00245F56" w:rsidRDefault="00DE7401" w:rsidP="00D30244">
      <w:pPr>
        <w:pStyle w:val="3"/>
        <w:rPr>
          <w:lang w:eastAsia="zh-CN"/>
        </w:rPr>
      </w:pPr>
      <w:bookmarkStart w:id="26" w:name="header-n182"/>
      <w:r>
        <w:t>示例</w:t>
      </w:r>
      <w:r>
        <w:rPr>
          <w:rFonts w:hint="eastAsia"/>
          <w:lang w:eastAsia="zh-CN"/>
        </w:rPr>
        <w:t>：Consumer做为参数</w:t>
      </w:r>
    </w:p>
    <w:p w:rsidR="00245F56" w:rsidRDefault="007E785C" w:rsidP="00245F56">
      <w:pPr>
        <w:ind w:left="420"/>
      </w:pP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集合中</w:t>
      </w:r>
      <w:r w:rsidR="00245F56">
        <w:rPr>
          <w:rFonts w:hint="eastAsia"/>
        </w:rPr>
        <w:t>遍历的</w:t>
      </w:r>
      <w:r w:rsidR="00245F56">
        <w:rPr>
          <w:rFonts w:hint="eastAsia"/>
        </w:rPr>
        <w:t>forEach</w:t>
      </w:r>
      <w:r w:rsidR="00245F56">
        <w:rPr>
          <w:rFonts w:hint="eastAsia"/>
        </w:rPr>
        <w:t>方法它的参数就是</w:t>
      </w:r>
      <w:r w:rsidR="00245F56">
        <w:rPr>
          <w:rFonts w:hint="eastAsia"/>
        </w:rPr>
        <w:t>Consumer</w:t>
      </w:r>
      <w:r w:rsidR="00245F56">
        <w:t>，请看下面的代码：</w:t>
      </w:r>
    </w:p>
    <w:p w:rsidR="00245F56" w:rsidRDefault="00245F56" w:rsidP="000D3BCD">
      <w:pPr>
        <w:pStyle w:val="10"/>
      </w:pPr>
      <w:r>
        <w:t>案例需求：</w:t>
      </w:r>
    </w:p>
    <w:p w:rsidR="00245F56" w:rsidRDefault="00245F56" w:rsidP="00C419AA">
      <w:pPr>
        <w:pStyle w:val="a0"/>
        <w:numPr>
          <w:ilvl w:val="0"/>
          <w:numId w:val="37"/>
        </w:numPr>
      </w:pPr>
      <w:r>
        <w:t>创建一个数组，使用</w:t>
      </w:r>
      <w:r>
        <w:rPr>
          <w:rFonts w:hint="eastAsia"/>
        </w:rPr>
        <w:t>Arrays.asList("</w:t>
      </w:r>
      <w:r>
        <w:rPr>
          <w:rFonts w:hint="eastAsia"/>
        </w:rPr>
        <w:t>孙悟空</w:t>
      </w:r>
      <w:r>
        <w:rPr>
          <w:rFonts w:hint="eastAsia"/>
        </w:rPr>
        <w:t>", "</w:t>
      </w:r>
      <w:r>
        <w:rPr>
          <w:rFonts w:hint="eastAsia"/>
        </w:rPr>
        <w:t>猪八戒</w:t>
      </w:r>
      <w:r>
        <w:rPr>
          <w:rFonts w:hint="eastAsia"/>
        </w:rPr>
        <w:t>", "</w:t>
      </w:r>
      <w:r>
        <w:rPr>
          <w:rFonts w:hint="eastAsia"/>
        </w:rPr>
        <w:t>白骨精</w:t>
      </w:r>
      <w:r>
        <w:rPr>
          <w:rFonts w:hint="eastAsia"/>
        </w:rPr>
        <w:t>", "</w:t>
      </w:r>
      <w:r>
        <w:rPr>
          <w:rFonts w:hint="eastAsia"/>
        </w:rPr>
        <w:t>嫦娥</w:t>
      </w:r>
      <w:r>
        <w:rPr>
          <w:rFonts w:hint="eastAsia"/>
        </w:rPr>
        <w:t>")</w:t>
      </w:r>
      <w:r w:rsidR="00C76F9D">
        <w:t xml:space="preserve"> </w:t>
      </w:r>
      <w:r>
        <w:rPr>
          <w:rFonts w:hint="eastAsia"/>
        </w:rPr>
        <w:t>转成</w:t>
      </w:r>
      <w:r>
        <w:rPr>
          <w:rFonts w:hint="eastAsia"/>
        </w:rPr>
        <w:t>List</w:t>
      </w:r>
      <w:r>
        <w:rPr>
          <w:rFonts w:hint="eastAsia"/>
        </w:rPr>
        <w:t>对象。</w:t>
      </w:r>
    </w:p>
    <w:p w:rsidR="00245F56" w:rsidRDefault="00245F56" w:rsidP="00C419AA">
      <w:pPr>
        <w:pStyle w:val="a0"/>
        <w:numPr>
          <w:ilvl w:val="0"/>
          <w:numId w:val="37"/>
        </w:numPr>
      </w:pPr>
      <w:r>
        <w:t>使用</w:t>
      </w:r>
      <w:r>
        <w:rPr>
          <w:rFonts w:hint="eastAsia"/>
        </w:rPr>
        <w:t>forEach</w:t>
      </w:r>
      <w:r>
        <w:rPr>
          <w:rFonts w:hint="eastAsia"/>
        </w:rPr>
        <w:t>方法打印每一个元素，</w:t>
      </w:r>
      <w:r>
        <w:rPr>
          <w:rFonts w:hint="eastAsia"/>
        </w:rPr>
        <w:t>forEach</w:t>
      </w:r>
      <w:r>
        <w:rPr>
          <w:rFonts w:hint="eastAsia"/>
        </w:rPr>
        <w:t>中使用</w:t>
      </w:r>
      <w:r>
        <w:rPr>
          <w:rFonts w:hint="eastAsia"/>
        </w:rPr>
        <w:t>Lamba</w:t>
      </w:r>
      <w:r w:rsidR="004F590C">
        <w:rPr>
          <w:rFonts w:hint="eastAsia"/>
        </w:rPr>
        <w:t>表达式</w:t>
      </w:r>
      <w:r>
        <w:rPr>
          <w:rFonts w:hint="eastAsia"/>
        </w:rPr>
        <w:t>传入的字符串</w:t>
      </w:r>
    </w:p>
    <w:p w:rsidR="00245F56" w:rsidRDefault="00245F56" w:rsidP="000D3BCD">
      <w:pPr>
        <w:pStyle w:val="10"/>
      </w:pPr>
      <w:r>
        <w:rPr>
          <w:rFonts w:hint="eastAsia"/>
        </w:rPr>
        <w:t>案例效果：</w:t>
      </w:r>
    </w:p>
    <w:p w:rsidR="000D3BCD" w:rsidRDefault="000D3BCD" w:rsidP="00245F56">
      <w:r>
        <w:rPr>
          <w:noProof/>
        </w:rPr>
        <w:drawing>
          <wp:inline distT="0" distB="0" distL="0" distR="0" wp14:anchorId="08926EC2" wp14:editId="3E2CBA1D">
            <wp:extent cx="657225" cy="1009650"/>
            <wp:effectExtent l="76200" t="76200" r="85725" b="762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009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F56" w:rsidRDefault="00245F56" w:rsidP="000D3BCD">
      <w:pPr>
        <w:pStyle w:val="10"/>
      </w:pPr>
      <w:r>
        <w:t>案例代码：</w:t>
      </w:r>
    </w:p>
    <w:p w:rsidR="0024134A" w:rsidRDefault="0024134A" w:rsidP="0024134A">
      <w:pPr>
        <w:pStyle w:val="af6"/>
      </w:pPr>
      <w:r>
        <w:t xml:space="preserve">    @Test</w:t>
      </w:r>
    </w:p>
    <w:p w:rsidR="0024134A" w:rsidRDefault="0024134A" w:rsidP="0024134A">
      <w:pPr>
        <w:pStyle w:val="af6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参数就是</w:t>
      </w:r>
      <w:r>
        <w:rPr>
          <w:rFonts w:hint="eastAsia"/>
        </w:rPr>
        <w:t>Consumer</w:t>
      </w:r>
    </w:p>
    <w:p w:rsidR="0024134A" w:rsidRDefault="0024134A" w:rsidP="0024134A">
      <w:pPr>
        <w:pStyle w:val="af6"/>
      </w:pPr>
      <w:r>
        <w:t xml:space="preserve">    public void testForEach() {</w:t>
      </w:r>
    </w:p>
    <w:p w:rsidR="0024134A" w:rsidRDefault="0024134A" w:rsidP="0024134A">
      <w:pPr>
        <w:pStyle w:val="af6"/>
        <w:rPr>
          <w:rFonts w:hint="eastAsia"/>
        </w:rPr>
      </w:pPr>
      <w:r>
        <w:rPr>
          <w:rFonts w:hint="eastAsia"/>
        </w:rPr>
        <w:t xml:space="preserve">        List&lt;String&gt; names = Arrays.asList("</w:t>
      </w:r>
      <w:r>
        <w:rPr>
          <w:rFonts w:hint="eastAsia"/>
        </w:rPr>
        <w:t>孙悟空</w:t>
      </w:r>
      <w:r>
        <w:rPr>
          <w:rFonts w:hint="eastAsia"/>
        </w:rPr>
        <w:t>", "</w:t>
      </w:r>
      <w:r>
        <w:rPr>
          <w:rFonts w:hint="eastAsia"/>
        </w:rPr>
        <w:t>猪八戒</w:t>
      </w:r>
      <w:r>
        <w:rPr>
          <w:rFonts w:hint="eastAsia"/>
        </w:rPr>
        <w:t>", "</w:t>
      </w:r>
      <w:r>
        <w:rPr>
          <w:rFonts w:hint="eastAsia"/>
        </w:rPr>
        <w:t>白骨精</w:t>
      </w:r>
      <w:r>
        <w:rPr>
          <w:rFonts w:hint="eastAsia"/>
        </w:rPr>
        <w:t>", "</w:t>
      </w:r>
      <w:r>
        <w:rPr>
          <w:rFonts w:hint="eastAsia"/>
        </w:rPr>
        <w:t>嫦娥</w:t>
      </w:r>
      <w:r>
        <w:rPr>
          <w:rFonts w:hint="eastAsia"/>
        </w:rPr>
        <w:t>");</w:t>
      </w:r>
    </w:p>
    <w:p w:rsidR="0024134A" w:rsidRDefault="0024134A" w:rsidP="0024134A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lambd</w:t>
      </w:r>
      <w:r>
        <w:rPr>
          <w:rFonts w:hint="eastAsia"/>
        </w:rPr>
        <w:t>告诉</w:t>
      </w:r>
      <w:r>
        <w:rPr>
          <w:rFonts w:hint="eastAsia"/>
        </w:rPr>
        <w:t>forEach</w:t>
      </w:r>
      <w:r>
        <w:rPr>
          <w:rFonts w:hint="eastAsia"/>
        </w:rPr>
        <w:t>的消费行为</w:t>
      </w:r>
      <w:r>
        <w:rPr>
          <w:rFonts w:hint="eastAsia"/>
        </w:rPr>
        <w:t>: void accept(T t)</w:t>
      </w:r>
    </w:p>
    <w:p w:rsidR="0024134A" w:rsidRDefault="0024134A" w:rsidP="0024134A">
      <w:pPr>
        <w:pStyle w:val="af6"/>
      </w:pPr>
      <w:r>
        <w:t xml:space="preserve">        names.forEach(s -&gt; System.out.println(s));</w:t>
      </w:r>
    </w:p>
    <w:p w:rsidR="00245F56" w:rsidRDefault="0024134A" w:rsidP="0024134A">
      <w:pPr>
        <w:pStyle w:val="af6"/>
      </w:pPr>
      <w:r>
        <w:t xml:space="preserve">    }</w:t>
      </w:r>
    </w:p>
    <w:p w:rsidR="000D3BCD" w:rsidRDefault="000D3BCD" w:rsidP="000D3BCD"/>
    <w:p w:rsidR="00154C9B" w:rsidRDefault="000D3BCD" w:rsidP="00154C9B">
      <w:pPr>
        <w:pStyle w:val="10"/>
      </w:pPr>
      <w:r>
        <w:t>分析</w:t>
      </w:r>
      <w:r>
        <w:rPr>
          <w:rFonts w:hint="eastAsia"/>
        </w:rPr>
        <w:t>forEach</w:t>
      </w:r>
      <w:r>
        <w:t>()</w:t>
      </w:r>
      <w:r>
        <w:t>方法的</w:t>
      </w:r>
      <w:r>
        <w:rPr>
          <w:rFonts w:hint="eastAsia"/>
        </w:rPr>
        <w:t>源代码</w:t>
      </w:r>
    </w:p>
    <w:p w:rsidR="007E785C" w:rsidRDefault="007E785C" w:rsidP="007E785C">
      <w:pPr>
        <w:pStyle w:val="af6"/>
      </w:pPr>
      <w:r>
        <w:t>default void forEach(Consumer&lt;? super T&gt; action) {</w:t>
      </w:r>
    </w:p>
    <w:p w:rsidR="007E785C" w:rsidRDefault="007E785C" w:rsidP="007E785C">
      <w:pPr>
        <w:pStyle w:val="af6"/>
      </w:pPr>
      <w:r>
        <w:t xml:space="preserve">    Objects.requireNonNull(action);</w:t>
      </w:r>
    </w:p>
    <w:p w:rsidR="007E785C" w:rsidRDefault="007E785C" w:rsidP="007E785C">
      <w:pPr>
        <w:pStyle w:val="af6"/>
      </w:pPr>
      <w:r>
        <w:t xml:space="preserve">    for (T t : this) {</w:t>
      </w:r>
    </w:p>
    <w:p w:rsidR="007E785C" w:rsidRDefault="007E785C" w:rsidP="007E785C">
      <w:pPr>
        <w:pStyle w:val="af6"/>
      </w:pPr>
      <w:r>
        <w:t xml:space="preserve">        action.accept(t);</w:t>
      </w:r>
    </w:p>
    <w:p w:rsidR="007E785C" w:rsidRDefault="007E785C" w:rsidP="007E785C">
      <w:pPr>
        <w:pStyle w:val="af6"/>
      </w:pPr>
      <w:r>
        <w:t xml:space="preserve">    }</w:t>
      </w:r>
    </w:p>
    <w:p w:rsidR="007E785C" w:rsidRPr="000D3BCD" w:rsidRDefault="007E785C" w:rsidP="007E785C">
      <w:pPr>
        <w:pStyle w:val="af6"/>
      </w:pPr>
      <w:r>
        <w:t>}</w:t>
      </w:r>
    </w:p>
    <w:p w:rsidR="000D3BCD" w:rsidRDefault="000D3BCD" w:rsidP="000D3BCD">
      <w:pPr>
        <w:ind w:firstLine="420"/>
      </w:pPr>
      <w:r>
        <w:rPr>
          <w:rFonts w:hint="eastAsia"/>
        </w:rPr>
        <w:t>这是定义在</w:t>
      </w:r>
      <w:r>
        <w:rPr>
          <w:rFonts w:hint="eastAsia"/>
        </w:rPr>
        <w:t>jav</w:t>
      </w:r>
      <w:r>
        <w:t>a.lang.</w:t>
      </w:r>
      <w:r>
        <w:rPr>
          <w:rFonts w:hint="eastAsia"/>
        </w:rPr>
        <w:t>Itera</w:t>
      </w:r>
      <w:r>
        <w:t>ble</w:t>
      </w:r>
      <w:r>
        <w:t>接口中的默认方法，参数就是</w:t>
      </w:r>
      <w:r>
        <w:rPr>
          <w:rFonts w:hint="eastAsia"/>
        </w:rPr>
        <w:t>Consumer</w:t>
      </w:r>
      <w:r>
        <w:rPr>
          <w:rFonts w:hint="eastAsia"/>
        </w:rPr>
        <w:t>对象，方法体内对当前集合使用</w:t>
      </w:r>
      <w:r>
        <w:rPr>
          <w:rFonts w:hint="eastAsia"/>
        </w:rPr>
        <w:t>for</w:t>
      </w:r>
      <w:r>
        <w:rPr>
          <w:rFonts w:hint="eastAsia"/>
        </w:rPr>
        <w:t>遍历，</w:t>
      </w:r>
      <w:r>
        <w:rPr>
          <w:rFonts w:hint="eastAsia"/>
        </w:rPr>
        <w:t>this</w:t>
      </w:r>
      <w:r>
        <w:rPr>
          <w:rFonts w:hint="eastAsia"/>
        </w:rPr>
        <w:t>就是集合对象。每次对一个元素调用</w:t>
      </w:r>
      <w:r>
        <w:rPr>
          <w:rFonts w:hint="eastAsia"/>
        </w:rPr>
        <w:t>accept</w:t>
      </w:r>
      <w:r>
        <w:t>()</w:t>
      </w:r>
      <w:r>
        <w:rPr>
          <w:rFonts w:hint="eastAsia"/>
        </w:rPr>
        <w:t>方法。而我们外部调用的代码中对</w:t>
      </w:r>
      <w:r>
        <w:rPr>
          <w:rFonts w:hint="eastAsia"/>
        </w:rPr>
        <w:t>accept</w:t>
      </w:r>
      <w:r w:rsidR="009D10E5">
        <w:t>()</w:t>
      </w:r>
      <w:r>
        <w:rPr>
          <w:rFonts w:hint="eastAsia"/>
        </w:rPr>
        <w:t>方法进行了实现，输出了每个元素。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863014" w:rsidTr="00577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63014" w:rsidRDefault="00863014" w:rsidP="00863014">
            <w:r>
              <w:rPr>
                <w:rFonts w:hint="eastAsia"/>
              </w:rPr>
              <w:t>java</w:t>
            </w:r>
            <w:r>
              <w:t>.utils.Objects</w:t>
            </w:r>
            <w:r>
              <w:t>类中的方法</w:t>
            </w:r>
          </w:p>
        </w:tc>
        <w:tc>
          <w:tcPr>
            <w:tcW w:w="6350" w:type="dxa"/>
          </w:tcPr>
          <w:p w:rsidR="00863014" w:rsidRDefault="00863014" w:rsidP="00863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63014" w:rsidTr="0057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63014" w:rsidRPr="0057782F" w:rsidRDefault="00EF20B8" w:rsidP="00863014">
            <w:pPr>
              <w:rPr>
                <w:sz w:val="20"/>
              </w:rPr>
            </w:pPr>
            <w:r w:rsidRPr="0057782F">
              <w:rPr>
                <w:sz w:val="20"/>
              </w:rPr>
              <w:lastRenderedPageBreak/>
              <w:t>public static &lt;T&gt; T requireNonNull(T obj)</w:t>
            </w:r>
          </w:p>
        </w:tc>
        <w:tc>
          <w:tcPr>
            <w:tcW w:w="6350" w:type="dxa"/>
          </w:tcPr>
          <w:p w:rsidR="00863014" w:rsidRDefault="00EF20B8" w:rsidP="00A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静态方法，</w:t>
            </w:r>
            <w:r>
              <w:rPr>
                <w:rFonts w:hint="eastAsia"/>
              </w:rPr>
              <w:t>JDK7</w:t>
            </w:r>
            <w:r>
              <w:rPr>
                <w:rFonts w:hint="eastAsia"/>
              </w:rPr>
              <w:t>中新增的方法，判断传入的对象是否为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，如果是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则抛出异常，不为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则返回对象本身。</w:t>
            </w:r>
            <w:r w:rsidR="00A07060">
              <w:rPr>
                <w:rFonts w:hint="eastAsia"/>
              </w:rPr>
              <w:t>常用</w:t>
            </w:r>
            <w:r>
              <w:rPr>
                <w:rFonts w:hint="eastAsia"/>
              </w:rPr>
              <w:t>于方法或构造方法中</w:t>
            </w:r>
            <w:r w:rsidR="00DA4715">
              <w:rPr>
                <w:rFonts w:hint="eastAsia"/>
              </w:rPr>
              <w:t>传入</w:t>
            </w:r>
            <w:r>
              <w:rPr>
                <w:rFonts w:hint="eastAsia"/>
              </w:rPr>
              <w:t>对象</w:t>
            </w:r>
            <w:r w:rsidR="00DA4715">
              <w:rPr>
                <w:rFonts w:hint="eastAsia"/>
              </w:rPr>
              <w:t>参数</w:t>
            </w:r>
            <w:r>
              <w:rPr>
                <w:rFonts w:hint="eastAsia"/>
              </w:rPr>
              <w:t>的校验。</w:t>
            </w:r>
          </w:p>
        </w:tc>
      </w:tr>
    </w:tbl>
    <w:p w:rsidR="00DC67AB" w:rsidRPr="00DC67AB" w:rsidRDefault="00B07155" w:rsidP="00D30244">
      <w:pPr>
        <w:pStyle w:val="3"/>
      </w:pPr>
      <w:r>
        <w:rPr>
          <w:rFonts w:hint="eastAsia"/>
          <w:lang w:eastAsia="zh-CN"/>
        </w:rPr>
        <w:t>Con</w:t>
      </w:r>
      <w:r>
        <w:rPr>
          <w:lang w:eastAsia="zh-CN"/>
        </w:rPr>
        <w:t>sumer</w:t>
      </w:r>
      <w:r w:rsidR="00C1766E">
        <w:rPr>
          <w:lang w:eastAsia="zh-CN"/>
        </w:rPr>
        <w:t>接口</w:t>
      </w:r>
      <w:r>
        <w:rPr>
          <w:lang w:eastAsia="zh-CN"/>
        </w:rPr>
        <w:t>中的</w:t>
      </w:r>
      <w:r w:rsidR="00245F56" w:rsidRPr="00DC67AB">
        <w:t>默认方法：andThen</w:t>
      </w:r>
      <w:bookmarkEnd w:id="26"/>
      <w:r w:rsidR="00BA5610">
        <w:t>()</w:t>
      </w:r>
    </w:p>
    <w:p w:rsidR="00DC67AB" w:rsidRPr="00DC67AB" w:rsidRDefault="00C1355B" w:rsidP="007D7B79">
      <w:pPr>
        <w:ind w:firstLine="420"/>
      </w:pPr>
      <w:r>
        <w:t>在</w:t>
      </w:r>
      <w:r w:rsidRPr="00DC67AB">
        <w:t>Consumer</w:t>
      </w:r>
      <w:r w:rsidRPr="00DC67AB">
        <w:t>接口中</w:t>
      </w:r>
      <w:r>
        <w:t>有一个默认</w:t>
      </w:r>
      <w:r w:rsidRPr="00DC67AB">
        <w:t>方法</w:t>
      </w:r>
      <w:r w:rsidRPr="00DC67AB">
        <w:t>andThen</w:t>
      </w:r>
      <w:r>
        <w:t>()</w:t>
      </w:r>
      <w:r w:rsidRPr="00DC67AB">
        <w:t>。</w:t>
      </w:r>
      <w:r>
        <w:t>它的</w:t>
      </w:r>
      <w:r w:rsidR="00DC67AB" w:rsidRPr="00DC67AB">
        <w:t>参数和返回值都是</w:t>
      </w:r>
      <w:r w:rsidR="00DC67AB" w:rsidRPr="00DC67AB">
        <w:t>Consumer</w:t>
      </w:r>
      <w:r w:rsidR="00DC67AB" w:rsidRPr="00DC67AB">
        <w:t>类型，</w:t>
      </w:r>
      <w:r>
        <w:t>它</w:t>
      </w:r>
      <w:r w:rsidR="00DC67AB" w:rsidRPr="00DC67AB">
        <w:t>实现</w:t>
      </w:r>
      <w:r>
        <w:t>了一种</w:t>
      </w:r>
      <w:r w:rsidR="00DC67AB" w:rsidRPr="00DC67AB">
        <w:t>效果：消费一个数据的时候，首先做一个操作，然后再做</w:t>
      </w:r>
      <w:r w:rsidR="00D35E81">
        <w:t>另</w:t>
      </w:r>
      <w:r w:rsidR="00DC67AB" w:rsidRPr="00DC67AB">
        <w:t>一个操作，</w:t>
      </w:r>
      <w:r w:rsidR="007D7B79">
        <w:rPr>
          <w:rFonts w:hint="eastAsia"/>
        </w:rPr>
        <w:t>两个操作依次执行，</w:t>
      </w:r>
      <w:r w:rsidR="00DC67AB" w:rsidRPr="00DC67AB">
        <w:t>实现</w:t>
      </w:r>
      <w:r w:rsidR="007D7B79">
        <w:t>一种</w:t>
      </w:r>
      <w:r w:rsidR="00DC67AB" w:rsidRPr="00DC67AB">
        <w:t>组合</w:t>
      </w:r>
      <w:r w:rsidR="007D7B79">
        <w:t>操作</w:t>
      </w:r>
      <w:r w:rsidR="00DC67AB" w:rsidRPr="00DC67AB">
        <w:t>。</w:t>
      </w:r>
      <w:r w:rsidR="00B8546D">
        <w:t>方法内部其实是先调用自己的</w:t>
      </w:r>
      <w:r w:rsidR="00B8546D">
        <w:rPr>
          <w:rFonts w:hint="eastAsia"/>
        </w:rPr>
        <w:t>accept()</w:t>
      </w:r>
      <w:r w:rsidR="00B8546D">
        <w:rPr>
          <w:rFonts w:hint="eastAsia"/>
        </w:rPr>
        <w:t>方法，再调用参数传递进来的</w:t>
      </w:r>
      <w:r w:rsidR="00B8546D">
        <w:rPr>
          <w:rFonts w:hint="eastAsia"/>
        </w:rPr>
        <w:t>accept()</w:t>
      </w:r>
      <w:r w:rsidR="00B8546D">
        <w:rPr>
          <w:rFonts w:hint="eastAsia"/>
        </w:rPr>
        <w:t>方法。</w:t>
      </w:r>
      <w:r w:rsidR="00DC67AB" w:rsidRPr="00DC67AB">
        <w:t>下面是</w:t>
      </w:r>
      <w:r w:rsidR="00DC67AB" w:rsidRPr="00DC67AB">
        <w:t>JDK</w:t>
      </w:r>
      <w:r w:rsidR="00DC67AB" w:rsidRPr="00DC67AB">
        <w:t>的源代码：</w:t>
      </w:r>
    </w:p>
    <w:p w:rsidR="001B13C4" w:rsidRDefault="001B13C4" w:rsidP="00D35E81">
      <w:pPr>
        <w:pStyle w:val="af6"/>
        <w:rPr>
          <w:b/>
        </w:rPr>
      </w:pPr>
      <w:r>
        <w:t>//</w:t>
      </w:r>
      <w:r>
        <w:t>默认的组合方法，参数和返回值都是</w:t>
      </w:r>
      <w:r>
        <w:rPr>
          <w:rFonts w:hint="eastAsia"/>
        </w:rPr>
        <w:t>Consumer</w:t>
      </w:r>
      <w:r>
        <w:rPr>
          <w:rFonts w:hint="eastAsia"/>
        </w:rPr>
        <w:t>类型，先调用自己的</w:t>
      </w:r>
      <w:r>
        <w:rPr>
          <w:rFonts w:hint="eastAsia"/>
        </w:rPr>
        <w:t>accept</w:t>
      </w:r>
      <w:r>
        <w:t>()</w:t>
      </w:r>
      <w:r>
        <w:rPr>
          <w:rFonts w:hint="eastAsia"/>
        </w:rPr>
        <w:t>方法，再调用参数的</w:t>
      </w:r>
      <w:r>
        <w:rPr>
          <w:rFonts w:hint="eastAsia"/>
        </w:rPr>
        <w:t>accept()</w:t>
      </w:r>
      <w:r>
        <w:rPr>
          <w:rFonts w:hint="eastAsia"/>
        </w:rPr>
        <w:t>方法</w:t>
      </w:r>
    </w:p>
    <w:p w:rsidR="00CE617D" w:rsidRDefault="00DC67AB" w:rsidP="00D35E81">
      <w:pPr>
        <w:pStyle w:val="af6"/>
      </w:pPr>
      <w:r w:rsidRPr="00067473">
        <w:rPr>
          <w:b/>
        </w:rPr>
        <w:t>default</w:t>
      </w:r>
      <w:r w:rsidRPr="00DC67AB">
        <w:t xml:space="preserve"> Consumer&lt;T&gt; andThen(Consumer&lt;? </w:t>
      </w:r>
      <w:r w:rsidRPr="00067473">
        <w:rPr>
          <w:b/>
        </w:rPr>
        <w:t>super</w:t>
      </w:r>
      <w:r w:rsidRPr="00DC67AB">
        <w:t xml:space="preserve"> T&gt; after) {</w:t>
      </w:r>
      <w:r w:rsidRPr="00DC67AB">
        <w:br/>
        <w:t xml:space="preserve">    Objects.requireNonNull(after);</w:t>
      </w:r>
      <w:r w:rsidR="00CE617D">
        <w:t xml:space="preserve"> //</w:t>
      </w:r>
      <w:r w:rsidR="00CE617D">
        <w:t>判断</w:t>
      </w:r>
      <w:r w:rsidR="00CE617D">
        <w:rPr>
          <w:rFonts w:hint="eastAsia"/>
        </w:rPr>
        <w:t>after</w:t>
      </w:r>
      <w:r w:rsidR="00CE617D">
        <w:rPr>
          <w:rFonts w:hint="eastAsia"/>
        </w:rPr>
        <w:t>是否为</w:t>
      </w:r>
      <w:r w:rsidR="00CE617D">
        <w:rPr>
          <w:rFonts w:hint="eastAsia"/>
        </w:rPr>
        <w:t>null</w:t>
      </w:r>
    </w:p>
    <w:p w:rsidR="00DC67AB" w:rsidRPr="00DC67AB" w:rsidRDefault="00CE617D" w:rsidP="00CE617D">
      <w:pPr>
        <w:pStyle w:val="af6"/>
        <w:ind w:firstLineChars="200" w:firstLine="360"/>
      </w:pPr>
      <w:r>
        <w:t>//</w:t>
      </w:r>
      <w:r>
        <w:t>先调用自己的</w:t>
      </w:r>
      <w:r>
        <w:rPr>
          <w:rFonts w:hint="eastAsia"/>
        </w:rPr>
        <w:t>accept()</w:t>
      </w:r>
      <w:r>
        <w:rPr>
          <w:rFonts w:hint="eastAsia"/>
        </w:rPr>
        <w:t>方法，再调用参数的</w:t>
      </w:r>
      <w:r>
        <w:rPr>
          <w:rFonts w:hint="eastAsia"/>
        </w:rPr>
        <w:t>accept()</w:t>
      </w:r>
      <w:r>
        <w:rPr>
          <w:rFonts w:hint="eastAsia"/>
        </w:rPr>
        <w:t>方法</w:t>
      </w:r>
      <w:r w:rsidR="00DC67AB" w:rsidRPr="00DC67AB">
        <w:br/>
        <w:t xml:space="preserve">    </w:t>
      </w:r>
      <w:r w:rsidR="00DC67AB" w:rsidRPr="00067473">
        <w:rPr>
          <w:b/>
        </w:rPr>
        <w:t>return</w:t>
      </w:r>
      <w:r w:rsidR="00DC67AB" w:rsidRPr="00DC67AB">
        <w:t xml:space="preserve"> (T t) -&gt; { accept(t); after.accept(t); };</w:t>
      </w:r>
      <w:r>
        <w:t xml:space="preserve">  </w:t>
      </w:r>
      <w:r w:rsidR="00DC67AB" w:rsidRPr="00DC67AB">
        <w:br/>
        <w:t>}</w:t>
      </w:r>
    </w:p>
    <w:p w:rsidR="00DC67AB" w:rsidRPr="00DC67AB" w:rsidRDefault="00DC67AB" w:rsidP="00D35E81">
      <w:pPr>
        <w:ind w:firstLine="420"/>
      </w:pPr>
      <w:r w:rsidRPr="00DC67AB">
        <w:t>要想实现组合，需要两个或多个</w:t>
      </w:r>
      <w:r w:rsidR="004C6EFE">
        <w:t>Lambda</w:t>
      </w:r>
      <w:r w:rsidRPr="00DC67AB">
        <w:t>表达式，而</w:t>
      </w:r>
      <w:r w:rsidRPr="00DC67AB">
        <w:t>andThen</w:t>
      </w:r>
      <w:r w:rsidRPr="00DC67AB">
        <w:t>的语义正是</w:t>
      </w:r>
      <w:r w:rsidR="00D35E81">
        <w:t>执行</w:t>
      </w:r>
      <w:r w:rsidRPr="00DC67AB">
        <w:t>“</w:t>
      </w:r>
      <w:r w:rsidRPr="00DC67AB">
        <w:t>一步接一步</w:t>
      </w:r>
      <w:r w:rsidRPr="00DC67AB">
        <w:t>”</w:t>
      </w:r>
      <w:r w:rsidRPr="00DC67AB">
        <w:t>操作。</w:t>
      </w:r>
    </w:p>
    <w:p w:rsidR="00D35E81" w:rsidRDefault="00DC67AB" w:rsidP="00D35E81">
      <w:pPr>
        <w:pStyle w:val="3"/>
      </w:pPr>
      <w:r w:rsidRPr="00DC67AB">
        <w:t>andThen</w:t>
      </w:r>
      <w:r w:rsidR="00D35E81">
        <w:t>方法演示示例</w:t>
      </w:r>
    </w:p>
    <w:p w:rsidR="00D35E81" w:rsidRPr="00D35E81" w:rsidRDefault="00D35E81" w:rsidP="00D35E81">
      <w:pPr>
        <w:pStyle w:val="10"/>
        <w:rPr>
          <w:lang w:eastAsia="en-US"/>
        </w:rPr>
      </w:pPr>
      <w:r>
        <w:rPr>
          <w:lang w:eastAsia="en-US"/>
        </w:rPr>
        <w:t>案例需求：</w:t>
      </w:r>
    </w:p>
    <w:p w:rsidR="00DC67AB" w:rsidRDefault="00DC67AB" w:rsidP="00D35E81">
      <w:pPr>
        <w:ind w:firstLine="420"/>
      </w:pPr>
      <w:r w:rsidRPr="00DC67AB">
        <w:t>将字符串</w:t>
      </w:r>
      <w:r w:rsidRPr="00DC67AB">
        <w:t>Hello</w:t>
      </w:r>
      <w:r w:rsidRPr="00DC67AB">
        <w:t>首先打印大写的</w:t>
      </w:r>
      <w:r w:rsidRPr="00DC67AB">
        <w:t>HELLO</w:t>
      </w:r>
      <w:r w:rsidR="00D35E81">
        <w:t>，然后打印</w:t>
      </w:r>
      <w:r w:rsidRPr="00DC67AB">
        <w:t>小写的</w:t>
      </w:r>
      <w:r w:rsidRPr="00DC67AB">
        <w:t>hello</w:t>
      </w:r>
    </w:p>
    <w:p w:rsidR="00CB7A5A" w:rsidRDefault="00CB7A5A" w:rsidP="00CB7A5A">
      <w:pPr>
        <w:pStyle w:val="10"/>
      </w:pPr>
      <w:r>
        <w:t>案例效果：</w:t>
      </w:r>
    </w:p>
    <w:p w:rsidR="00CB7A5A" w:rsidRDefault="00CB7A5A" w:rsidP="00CB7A5A">
      <w:r>
        <w:rPr>
          <w:noProof/>
        </w:rPr>
        <w:drawing>
          <wp:inline distT="0" distB="0" distL="0" distR="0" wp14:anchorId="28F1478F" wp14:editId="4B531111">
            <wp:extent cx="1781175" cy="495300"/>
            <wp:effectExtent l="95250" t="76200" r="104775" b="762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953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5E81" w:rsidRDefault="00D35E81" w:rsidP="00D35E81">
      <w:pPr>
        <w:pStyle w:val="10"/>
      </w:pPr>
      <w:r>
        <w:t>实现步骤：</w:t>
      </w:r>
    </w:p>
    <w:p w:rsidR="00952702" w:rsidRDefault="00952702" w:rsidP="00C419AA">
      <w:pPr>
        <w:pStyle w:val="a0"/>
        <w:numPr>
          <w:ilvl w:val="0"/>
          <w:numId w:val="20"/>
        </w:numPr>
      </w:pPr>
      <w:r>
        <w:t>创建</w:t>
      </w:r>
      <w:r>
        <w:t>Consumer</w:t>
      </w:r>
      <w:r>
        <w:t>对象</w:t>
      </w:r>
      <w:r>
        <w:rPr>
          <w:rFonts w:hint="eastAsia"/>
        </w:rPr>
        <w:t>c1</w:t>
      </w:r>
      <w:r>
        <w:rPr>
          <w:rFonts w:hint="eastAsia"/>
        </w:rPr>
        <w:t>，使用</w:t>
      </w:r>
      <w:r>
        <w:rPr>
          <w:rFonts w:hint="eastAsia"/>
        </w:rPr>
        <w:t>Lambda</w:t>
      </w:r>
      <w:r>
        <w:rPr>
          <w:rFonts w:hint="eastAsia"/>
        </w:rPr>
        <w:t>打印</w:t>
      </w:r>
      <w:r>
        <w:rPr>
          <w:rFonts w:hint="eastAsia"/>
        </w:rPr>
        <w:t>s</w:t>
      </w:r>
      <w:r>
        <w:rPr>
          <w:rFonts w:hint="eastAsia"/>
        </w:rPr>
        <w:t>对象的大写</w:t>
      </w:r>
    </w:p>
    <w:p w:rsidR="00952702" w:rsidRDefault="00952702" w:rsidP="00C419AA">
      <w:pPr>
        <w:pStyle w:val="a0"/>
        <w:numPr>
          <w:ilvl w:val="0"/>
          <w:numId w:val="20"/>
        </w:numPr>
      </w:pPr>
      <w:r>
        <w:t>创建</w:t>
      </w:r>
      <w:r>
        <w:t>Consumer</w:t>
      </w:r>
      <w:r>
        <w:t>对象</w:t>
      </w:r>
      <w:r>
        <w:rPr>
          <w:rFonts w:hint="eastAsia"/>
        </w:rPr>
        <w:t>c2</w:t>
      </w:r>
      <w:r>
        <w:rPr>
          <w:rFonts w:hint="eastAsia"/>
        </w:rPr>
        <w:t>，使用</w:t>
      </w:r>
      <w:r>
        <w:rPr>
          <w:rFonts w:hint="eastAsia"/>
        </w:rPr>
        <w:t>Lambda</w:t>
      </w:r>
      <w:r>
        <w:rPr>
          <w:rFonts w:hint="eastAsia"/>
        </w:rPr>
        <w:t>打印</w:t>
      </w:r>
      <w:r>
        <w:rPr>
          <w:rFonts w:hint="eastAsia"/>
        </w:rPr>
        <w:t>s</w:t>
      </w:r>
      <w:r>
        <w:rPr>
          <w:rFonts w:hint="eastAsia"/>
        </w:rPr>
        <w:t>对象的小写</w:t>
      </w:r>
    </w:p>
    <w:p w:rsidR="00952702" w:rsidRDefault="00952702" w:rsidP="00C419AA">
      <w:pPr>
        <w:pStyle w:val="a0"/>
        <w:numPr>
          <w:ilvl w:val="0"/>
          <w:numId w:val="20"/>
        </w:numPr>
      </w:pPr>
      <w:r>
        <w:rPr>
          <w:rFonts w:hint="eastAsia"/>
        </w:rPr>
        <w:t>c1</w:t>
      </w:r>
      <w:r>
        <w:rPr>
          <w:rFonts w:hint="eastAsia"/>
        </w:rPr>
        <w:t>调用</w:t>
      </w:r>
      <w:r>
        <w:rPr>
          <w:rFonts w:hint="eastAsia"/>
        </w:rPr>
        <w:t>and</w:t>
      </w:r>
      <w:r>
        <w:t>Then(c2)</w:t>
      </w:r>
      <w:r>
        <w:t>方法，再调用</w:t>
      </w:r>
      <w:r>
        <w:rPr>
          <w:rFonts w:hint="eastAsia"/>
        </w:rPr>
        <w:t>accept(</w:t>
      </w:r>
      <w:r>
        <w:t>"</w:t>
      </w:r>
      <w:r>
        <w:t>字符串</w:t>
      </w:r>
      <w:r>
        <w:rPr>
          <w:rFonts w:hint="eastAsia"/>
        </w:rPr>
        <w:t>")</w:t>
      </w:r>
      <w:r>
        <w:rPr>
          <w:rFonts w:hint="eastAsia"/>
        </w:rPr>
        <w:t>，完成依次的操作。</w:t>
      </w:r>
    </w:p>
    <w:p w:rsidR="00D35E81" w:rsidRPr="00DC67AB" w:rsidRDefault="00D35E81" w:rsidP="00D35E81">
      <w:pPr>
        <w:pStyle w:val="10"/>
      </w:pPr>
      <w:r>
        <w:t>案例代码：</w:t>
      </w:r>
    </w:p>
    <w:p w:rsidR="00287FB2" w:rsidRDefault="00287FB2" w:rsidP="00287FB2">
      <w:pPr>
        <w:pStyle w:val="af6"/>
      </w:pPr>
      <w:r>
        <w:t xml:space="preserve">    @Test</w:t>
      </w:r>
    </w:p>
    <w:p w:rsidR="00287FB2" w:rsidRDefault="00287FB2" w:rsidP="00287FB2">
      <w:pPr>
        <w:pStyle w:val="af6"/>
        <w:rPr>
          <w:rFonts w:hint="eastAsia"/>
        </w:rPr>
      </w:pPr>
      <w:r>
        <w:rPr>
          <w:rFonts w:hint="eastAsia"/>
        </w:rPr>
        <w:t xml:space="preserve">    //andThen</w:t>
      </w:r>
      <w:r>
        <w:rPr>
          <w:rFonts w:hint="eastAsia"/>
        </w:rPr>
        <w:t>方法的使用</w:t>
      </w:r>
    </w:p>
    <w:p w:rsidR="00287FB2" w:rsidRDefault="00287FB2" w:rsidP="00287FB2">
      <w:pPr>
        <w:pStyle w:val="af6"/>
      </w:pPr>
      <w:r>
        <w:t xml:space="preserve">    public void testAndThen() {</w:t>
      </w:r>
    </w:p>
    <w:p w:rsidR="00287FB2" w:rsidRDefault="00287FB2" w:rsidP="00287FB2">
      <w:pPr>
        <w:pStyle w:val="af6"/>
        <w:rPr>
          <w:rFonts w:hint="eastAsia"/>
        </w:rPr>
      </w:pPr>
      <w:r>
        <w:rPr>
          <w:rFonts w:hint="eastAsia"/>
        </w:rPr>
        <w:t xml:space="preserve">        //void accept(T t) </w:t>
      </w:r>
      <w:r>
        <w:rPr>
          <w:rFonts w:hint="eastAsia"/>
        </w:rPr>
        <w:t>，行为是打印大写</w:t>
      </w:r>
    </w:p>
    <w:p w:rsidR="00287FB2" w:rsidRDefault="00287FB2" w:rsidP="00287FB2">
      <w:pPr>
        <w:pStyle w:val="af6"/>
      </w:pPr>
      <w:r>
        <w:t xml:space="preserve">        Consumer&lt;String&gt; c1 = s -&gt; System.out.println(s.toUpperCase());</w:t>
      </w:r>
    </w:p>
    <w:p w:rsidR="00287FB2" w:rsidRDefault="00287FB2" w:rsidP="00287FB2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第二个消费</w:t>
      </w:r>
    </w:p>
    <w:p w:rsidR="00287FB2" w:rsidRDefault="00287FB2" w:rsidP="00287FB2">
      <w:pPr>
        <w:pStyle w:val="af6"/>
      </w:pPr>
      <w:r>
        <w:t xml:space="preserve">        Consumer&lt;String&gt; c2 = s -&gt; System.out.println(s.toLowerCase());</w:t>
      </w:r>
    </w:p>
    <w:p w:rsidR="00287FB2" w:rsidRDefault="00287FB2" w:rsidP="00287FB2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连续消费</w:t>
      </w:r>
      <w:r>
        <w:rPr>
          <w:rFonts w:hint="eastAsia"/>
        </w:rPr>
        <w:t xml:space="preserve">, </w:t>
      </w:r>
      <w:r>
        <w:rPr>
          <w:rFonts w:hint="eastAsia"/>
        </w:rPr>
        <w:t>传递消费数据</w:t>
      </w:r>
    </w:p>
    <w:p w:rsidR="00287FB2" w:rsidRDefault="00287FB2" w:rsidP="00287FB2">
      <w:pPr>
        <w:pStyle w:val="af6"/>
      </w:pPr>
      <w:r>
        <w:t xml:space="preserve">        c1.andThen(c2).accept("Hello Consumer");</w:t>
      </w:r>
    </w:p>
    <w:p w:rsidR="00287FB2" w:rsidRDefault="00287FB2" w:rsidP="00287FB2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消费顺序不同</w:t>
      </w:r>
    </w:p>
    <w:p w:rsidR="00287FB2" w:rsidRDefault="00287FB2" w:rsidP="00287FB2">
      <w:pPr>
        <w:pStyle w:val="af6"/>
      </w:pPr>
      <w:r>
        <w:t xml:space="preserve">        c2.andThen(c1).accept("Hello Boy");</w:t>
      </w:r>
    </w:p>
    <w:p w:rsidR="00DC67AB" w:rsidRDefault="00287FB2" w:rsidP="00287FB2">
      <w:pPr>
        <w:pStyle w:val="af6"/>
      </w:pPr>
      <w:r>
        <w:t xml:space="preserve">    }</w:t>
      </w:r>
    </w:p>
    <w:p w:rsidR="002A4356" w:rsidRDefault="002A4356" w:rsidP="002A4356">
      <w:pPr>
        <w:pStyle w:val="10"/>
      </w:pPr>
      <w:r>
        <w:t>代码分析</w:t>
      </w:r>
    </w:p>
    <w:p w:rsidR="002A4356" w:rsidRDefault="00287FB2" w:rsidP="00C419AA">
      <w:pPr>
        <w:pStyle w:val="a0"/>
        <w:numPr>
          <w:ilvl w:val="0"/>
          <w:numId w:val="41"/>
        </w:numPr>
      </w:pPr>
      <w:r>
        <w:t xml:space="preserve">s -&gt; System.out.println(s.toUpperCase()) </w:t>
      </w:r>
      <w:r>
        <w:t>方法体实现了</w:t>
      </w:r>
      <w:r>
        <w:rPr>
          <w:rFonts w:hint="eastAsia"/>
        </w:rPr>
        <w:t>acce</w:t>
      </w:r>
      <w:r>
        <w:t>p</w:t>
      </w:r>
      <w:r>
        <w:rPr>
          <w:rFonts w:hint="eastAsia"/>
        </w:rPr>
        <w:t>t(</w:t>
      </w:r>
      <w:r>
        <w:t>String s</w:t>
      </w:r>
      <w:r>
        <w:rPr>
          <w:rFonts w:hint="eastAsia"/>
        </w:rPr>
        <w:t>)</w:t>
      </w:r>
    </w:p>
    <w:p w:rsidR="00287FB2" w:rsidRDefault="00287FB2" w:rsidP="00C419AA">
      <w:pPr>
        <w:pStyle w:val="a0"/>
        <w:numPr>
          <w:ilvl w:val="0"/>
          <w:numId w:val="41"/>
        </w:numPr>
        <w:rPr>
          <w:rFonts w:hint="eastAsia"/>
        </w:rPr>
      </w:pPr>
      <w:r>
        <w:t>c1</w:t>
      </w:r>
      <w:r>
        <w:t>就是</w:t>
      </w:r>
      <w:r>
        <w:rPr>
          <w:rFonts w:hint="eastAsia"/>
        </w:rPr>
        <w:t>C</w:t>
      </w:r>
      <w:r>
        <w:t>onsumer</w:t>
      </w:r>
      <w:r>
        <w:t>对象，</w:t>
      </w:r>
      <w:r>
        <w:rPr>
          <w:rFonts w:hint="eastAsia"/>
        </w:rPr>
        <w:t>andThen()</w:t>
      </w:r>
      <w:r>
        <w:rPr>
          <w:rFonts w:hint="eastAsia"/>
        </w:rPr>
        <w:t>返回</w:t>
      </w:r>
      <w:r>
        <w:rPr>
          <w:rFonts w:hint="eastAsia"/>
        </w:rPr>
        <w:t>Consumer</w:t>
      </w:r>
      <w:r>
        <w:t>，可以调用</w:t>
      </w:r>
      <w:r>
        <w:rPr>
          <w:rFonts w:hint="eastAsia"/>
        </w:rPr>
        <w:t>acce</w:t>
      </w:r>
      <w:r>
        <w:t>p</w:t>
      </w:r>
      <w:r>
        <w:rPr>
          <w:rFonts w:hint="eastAsia"/>
        </w:rPr>
        <w:t>t()</w:t>
      </w:r>
    </w:p>
    <w:p w:rsidR="00287FB2" w:rsidRPr="002A4356" w:rsidRDefault="00287FB2" w:rsidP="00C419AA">
      <w:pPr>
        <w:pStyle w:val="a0"/>
        <w:numPr>
          <w:ilvl w:val="0"/>
          <w:numId w:val="41"/>
        </w:numPr>
      </w:pPr>
      <w:r>
        <w:rPr>
          <w:rFonts w:hint="eastAsia"/>
        </w:rPr>
        <w:t>andThen</w:t>
      </w:r>
      <w:r>
        <w:rPr>
          <w:rFonts w:hint="eastAsia"/>
        </w:rPr>
        <w:t>先调用自己的</w:t>
      </w:r>
      <w:r>
        <w:rPr>
          <w:rFonts w:hint="eastAsia"/>
        </w:rPr>
        <w:t>c1.a</w:t>
      </w:r>
      <w:r>
        <w:t>ccept()</w:t>
      </w:r>
      <w:r>
        <w:t>再</w:t>
      </w:r>
      <w:r>
        <w:rPr>
          <w:rFonts w:hint="eastAsia"/>
        </w:rPr>
        <w:t>调用</w:t>
      </w:r>
      <w:r>
        <w:rPr>
          <w:rFonts w:hint="eastAsia"/>
        </w:rPr>
        <w:t>c2</w:t>
      </w:r>
      <w:r>
        <w:rPr>
          <w:rFonts w:hint="eastAsia"/>
        </w:rPr>
        <w:t>的</w:t>
      </w:r>
      <w:r>
        <w:rPr>
          <w:rFonts w:hint="eastAsia"/>
        </w:rPr>
        <w:t>accept()</w:t>
      </w:r>
      <w:r>
        <w:rPr>
          <w:rFonts w:hint="eastAsia"/>
        </w:rPr>
        <w:t>方法</w:t>
      </w:r>
    </w:p>
    <w:p w:rsidR="00DC67AB" w:rsidRPr="00DC67AB" w:rsidRDefault="001B771B" w:rsidP="00D30244">
      <w:pPr>
        <w:pStyle w:val="3"/>
      </w:pPr>
      <w:bookmarkStart w:id="27" w:name="header-n193"/>
      <w:r>
        <w:rPr>
          <w:rFonts w:hint="eastAsia"/>
          <w:lang w:eastAsia="zh-CN"/>
        </w:rPr>
        <w:lastRenderedPageBreak/>
        <w:t>示例：使用Consumer做为参数</w:t>
      </w:r>
      <w:bookmarkEnd w:id="27"/>
    </w:p>
    <w:p w:rsidR="00DC67AB" w:rsidRDefault="00DC67AB" w:rsidP="001B771B">
      <w:pPr>
        <w:pStyle w:val="10"/>
      </w:pPr>
      <w:bookmarkStart w:id="28" w:name="header-n194"/>
      <w:r w:rsidRPr="00DC67AB">
        <w:t>需求说明</w:t>
      </w:r>
      <w:bookmarkEnd w:id="28"/>
    </w:p>
    <w:p w:rsidR="00C1670D" w:rsidRDefault="00820AAA" w:rsidP="001B771B">
      <w:pPr>
        <w:ind w:firstLine="420"/>
      </w:pPr>
      <w:r w:rsidRPr="00820AAA">
        <w:rPr>
          <w:rFonts w:hint="eastAsia"/>
        </w:rPr>
        <w:t>格式化打印信息</w:t>
      </w:r>
      <w:r>
        <w:rPr>
          <w:rFonts w:hint="eastAsia"/>
        </w:rPr>
        <w:t>，</w:t>
      </w:r>
      <w:r w:rsidR="001B771B" w:rsidRPr="00DC67AB">
        <w:t>下面的字符串数组当中存有多条信息，请按照</w:t>
      </w:r>
      <w:r w:rsidR="001B771B" w:rsidRPr="00DC67AB">
        <w:t>“</w:t>
      </w:r>
      <w:r w:rsidR="001B771B" w:rsidRPr="00DC67AB">
        <w:t>姓名：</w:t>
      </w:r>
      <w:r w:rsidR="001B771B" w:rsidRPr="00DC67AB">
        <w:t>XX</w:t>
      </w:r>
      <w:r w:rsidR="00F4215A">
        <w:t xml:space="preserve"> </w:t>
      </w:r>
      <w:r w:rsidR="001B771B" w:rsidRPr="00DC67AB">
        <w:t>性别：</w:t>
      </w:r>
      <w:r w:rsidR="001B771B" w:rsidRPr="00DC67AB">
        <w:t>XX”</w:t>
      </w:r>
      <w:r w:rsidR="00F4215A">
        <w:t xml:space="preserve"> </w:t>
      </w:r>
      <w:r w:rsidR="001B771B" w:rsidRPr="00DC67AB">
        <w:t>的格式将信息打印出来。要求将打印姓名的动作作为第一个</w:t>
      </w:r>
      <w:r w:rsidR="001B771B" w:rsidRPr="00DC67AB">
        <w:t>Consumer</w:t>
      </w:r>
      <w:r w:rsidR="001B771B" w:rsidRPr="00DC67AB">
        <w:t>接口的</w:t>
      </w:r>
      <w:r w:rsidR="001B771B">
        <w:t>Lambda</w:t>
      </w:r>
      <w:r w:rsidR="001B771B" w:rsidRPr="00DC67AB">
        <w:t>实例，将打印性别的动作作为第二个</w:t>
      </w:r>
      <w:r w:rsidR="001B771B" w:rsidRPr="00DC67AB">
        <w:t>Consumer</w:t>
      </w:r>
      <w:r w:rsidR="001B771B" w:rsidRPr="00DC67AB">
        <w:t>接口的</w:t>
      </w:r>
      <w:r w:rsidR="001B771B">
        <w:t>Lambda</w:t>
      </w:r>
      <w:r w:rsidR="001B771B" w:rsidRPr="00DC67AB">
        <w:t>实例，将两个</w:t>
      </w:r>
      <w:r w:rsidR="001B771B" w:rsidRPr="00DC67AB">
        <w:t>Consumer</w:t>
      </w:r>
      <w:r w:rsidR="001B771B" w:rsidRPr="00DC67AB">
        <w:t>接口按照顺序</w:t>
      </w:r>
      <w:r w:rsidR="00365E9A">
        <w:t>组合操作</w:t>
      </w:r>
      <w:r w:rsidR="001B771B" w:rsidRPr="00DC67AB">
        <w:t>。</w:t>
      </w:r>
    </w:p>
    <w:p w:rsidR="008D4B67" w:rsidRDefault="00B11D5B" w:rsidP="001B771B">
      <w:pPr>
        <w:ind w:firstLine="420"/>
      </w:pPr>
      <w:r>
        <w:t>以下数组共</w:t>
      </w:r>
      <w:r w:rsidR="005D28B1">
        <w:rPr>
          <w:rFonts w:hint="eastAsia"/>
        </w:rPr>
        <w:t>5</w:t>
      </w:r>
      <w:r>
        <w:rPr>
          <w:rFonts w:hint="eastAsia"/>
        </w:rPr>
        <w:t>个元素，每个元素包含</w:t>
      </w:r>
      <w:r>
        <w:rPr>
          <w:rFonts w:hint="eastAsia"/>
        </w:rPr>
        <w:t>2</w:t>
      </w:r>
      <w:r w:rsidR="00C1670D">
        <w:rPr>
          <w:rFonts w:hint="eastAsia"/>
        </w:rPr>
        <w:t>项信息用逗号分隔：</w:t>
      </w:r>
    </w:p>
    <w:p w:rsidR="001B771B" w:rsidRDefault="001B771B" w:rsidP="001B771B">
      <w:pPr>
        <w:ind w:firstLine="420"/>
      </w:pPr>
      <w:r w:rsidRPr="00DC67AB">
        <w:t xml:space="preserve">String[] </w:t>
      </w:r>
      <w:r>
        <w:rPr>
          <w:rFonts w:hint="eastAsia"/>
        </w:rPr>
        <w:t>arr</w:t>
      </w:r>
      <w:r>
        <w:t xml:space="preserve"> </w:t>
      </w:r>
      <w:r w:rsidRPr="00DC67AB">
        <w:t>= { "</w:t>
      </w:r>
      <w:r>
        <w:rPr>
          <w:rFonts w:hint="eastAsia"/>
        </w:rPr>
        <w:t>张飞</w:t>
      </w:r>
      <w:r w:rsidRPr="00DC67AB">
        <w:t>,</w:t>
      </w:r>
      <w:r>
        <w:t>男</w:t>
      </w:r>
      <w:r w:rsidRPr="00DC67AB">
        <w:t>", "</w:t>
      </w:r>
      <w:r>
        <w:t>貂蝉</w:t>
      </w:r>
      <w:r w:rsidRPr="00DC67AB">
        <w:t>,</w:t>
      </w:r>
      <w:r w:rsidRPr="00DC67AB">
        <w:t>女</w:t>
      </w:r>
      <w:r w:rsidRPr="00DC67AB">
        <w:t>", "</w:t>
      </w:r>
      <w:r>
        <w:t>曹操</w:t>
      </w:r>
      <w:r w:rsidRPr="00DC67AB">
        <w:t>,</w:t>
      </w:r>
      <w:r w:rsidRPr="00DC67AB">
        <w:t>男</w:t>
      </w:r>
      <w:r w:rsidRPr="00DC67AB">
        <w:t>"</w:t>
      </w:r>
      <w:r>
        <w:t>,"</w:t>
      </w:r>
      <w:r w:rsidR="006E46EC">
        <w:t>孙尚香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t>"</w:t>
      </w:r>
      <w:r w:rsidR="005D28B1">
        <w:t>,"</w:t>
      </w:r>
      <w:r w:rsidR="005D28B1">
        <w:t>小乔</w:t>
      </w:r>
      <w:r w:rsidR="005D28B1">
        <w:rPr>
          <w:rFonts w:hint="eastAsia"/>
        </w:rPr>
        <w:t>,</w:t>
      </w:r>
      <w:r w:rsidR="005D28B1">
        <w:rPr>
          <w:rFonts w:hint="eastAsia"/>
        </w:rPr>
        <w:t>女</w:t>
      </w:r>
      <w:r w:rsidR="005D28B1">
        <w:rPr>
          <w:rFonts w:hint="eastAsia"/>
        </w:rPr>
        <w:t>"</w:t>
      </w:r>
      <w:r w:rsidRPr="00DC67AB">
        <w:t xml:space="preserve"> };</w:t>
      </w:r>
    </w:p>
    <w:p w:rsidR="001B771B" w:rsidRDefault="001B771B" w:rsidP="001B771B">
      <w:pPr>
        <w:pStyle w:val="10"/>
      </w:pPr>
      <w:r>
        <w:t>实现步骤</w:t>
      </w:r>
    </w:p>
    <w:p w:rsidR="00B11D5B" w:rsidRDefault="00B11D5B" w:rsidP="00C419AA">
      <w:pPr>
        <w:pStyle w:val="a0"/>
        <w:numPr>
          <w:ilvl w:val="0"/>
          <w:numId w:val="19"/>
        </w:numPr>
      </w:pPr>
      <w:r>
        <w:t>创建静态方法</w:t>
      </w:r>
      <w:r>
        <w:t>printInfo()</w:t>
      </w:r>
      <w:r>
        <w:t>，有</w:t>
      </w:r>
      <w:r>
        <w:rPr>
          <w:rFonts w:hint="eastAsia"/>
        </w:rPr>
        <w:t>3</w:t>
      </w:r>
      <w:r>
        <w:rPr>
          <w:rFonts w:hint="eastAsia"/>
        </w:rPr>
        <w:t>个参数，第</w:t>
      </w:r>
      <w:r>
        <w:rPr>
          <w:rFonts w:hint="eastAsia"/>
        </w:rPr>
        <w:t>1</w:t>
      </w:r>
      <w:r>
        <w:rPr>
          <w:rFonts w:hint="eastAsia"/>
        </w:rPr>
        <w:t>个是需要打印的字符串</w:t>
      </w:r>
      <w:r w:rsidR="00B1304C">
        <w:rPr>
          <w:rFonts w:hint="eastAsia"/>
        </w:rPr>
        <w:t>数组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个是</w:t>
      </w:r>
      <w:r>
        <w:rPr>
          <w:rFonts w:hint="eastAsia"/>
        </w:rPr>
        <w:t>Consumer</w:t>
      </w:r>
      <w:r w:rsidR="006330D2">
        <w:t>&lt;String&gt;</w:t>
      </w:r>
      <w:r>
        <w:rPr>
          <w:rFonts w:hint="eastAsia"/>
        </w:rPr>
        <w:t>用于打印姓名</w:t>
      </w:r>
      <w:r w:rsidR="00B1304C">
        <w:rPr>
          <w:rFonts w:hint="eastAsia"/>
        </w:rPr>
        <w:t>name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个是</w:t>
      </w:r>
      <w:r>
        <w:rPr>
          <w:rFonts w:hint="eastAsia"/>
        </w:rPr>
        <w:t>Consumer</w:t>
      </w:r>
      <w:r w:rsidR="006330D2">
        <w:t>&lt;String&gt;</w:t>
      </w:r>
      <w:r>
        <w:rPr>
          <w:rFonts w:hint="eastAsia"/>
        </w:rPr>
        <w:t>用于打印性别</w:t>
      </w:r>
      <w:r w:rsidR="00B1304C">
        <w:rPr>
          <w:rFonts w:hint="eastAsia"/>
        </w:rPr>
        <w:t>gender</w:t>
      </w:r>
      <w:r>
        <w:rPr>
          <w:rFonts w:hint="eastAsia"/>
        </w:rPr>
        <w:t>。</w:t>
      </w:r>
    </w:p>
    <w:p w:rsidR="008D4B67" w:rsidRDefault="008D4B67" w:rsidP="00C419AA">
      <w:pPr>
        <w:pStyle w:val="a0"/>
        <w:numPr>
          <w:ilvl w:val="0"/>
          <w:numId w:val="19"/>
        </w:numPr>
      </w:pPr>
      <w:r>
        <w:t>在</w:t>
      </w:r>
      <w:r>
        <w:rPr>
          <w:rFonts w:hint="eastAsia"/>
        </w:rPr>
        <w:t>printInfo</w:t>
      </w:r>
      <w:r>
        <w:rPr>
          <w:rFonts w:hint="eastAsia"/>
        </w:rPr>
        <w:t>方法中遍历数组中每个元素，再调用</w:t>
      </w:r>
      <w:r>
        <w:rPr>
          <w:rFonts w:hint="eastAsia"/>
        </w:rPr>
        <w:t>name.andThen</w:t>
      </w:r>
      <w:r>
        <w:t>(gender).accept(</w:t>
      </w:r>
      <w:r w:rsidR="00300A96">
        <w:t>单个</w:t>
      </w:r>
      <w:r>
        <w:t>元素</w:t>
      </w:r>
      <w:r>
        <w:rPr>
          <w:rFonts w:hint="eastAsia"/>
        </w:rPr>
        <w:t>)</w:t>
      </w:r>
      <w:r>
        <w:t xml:space="preserve"> </w:t>
      </w:r>
    </w:p>
    <w:p w:rsidR="00627DC1" w:rsidRDefault="00627DC1" w:rsidP="00C419AA">
      <w:pPr>
        <w:pStyle w:val="a0"/>
        <w:numPr>
          <w:ilvl w:val="0"/>
          <w:numId w:val="19"/>
        </w:numPr>
      </w:pPr>
      <w:r>
        <w:t>每调用一次</w:t>
      </w:r>
      <w:r>
        <w:rPr>
          <w:rFonts w:hint="eastAsia"/>
        </w:rPr>
        <w:t>andThen()</w:t>
      </w:r>
      <w:r>
        <w:rPr>
          <w:rFonts w:hint="eastAsia"/>
        </w:rPr>
        <w:t>方法，在下面输出一行横线</w:t>
      </w:r>
    </w:p>
    <w:p w:rsidR="008D4B67" w:rsidRDefault="008D4B67" w:rsidP="00C419AA">
      <w:pPr>
        <w:pStyle w:val="a0"/>
        <w:numPr>
          <w:ilvl w:val="0"/>
          <w:numId w:val="19"/>
        </w:numPr>
      </w:pPr>
      <w:r>
        <w:t>在</w:t>
      </w:r>
      <w:r>
        <w:rPr>
          <w:rFonts w:hint="eastAsia"/>
        </w:rPr>
        <w:t>main</w:t>
      </w:r>
      <w:r>
        <w:rPr>
          <w:rFonts w:hint="eastAsia"/>
        </w:rPr>
        <w:t>函数中创建上面要遍历的数组</w:t>
      </w:r>
    </w:p>
    <w:p w:rsidR="008D4B67" w:rsidRDefault="008D4B67" w:rsidP="00C419AA">
      <w:pPr>
        <w:pStyle w:val="a0"/>
        <w:numPr>
          <w:ilvl w:val="0"/>
          <w:numId w:val="19"/>
        </w:numPr>
      </w:pPr>
      <w:r>
        <w:t>调用</w:t>
      </w:r>
      <w:r>
        <w:rPr>
          <w:rFonts w:hint="eastAsia"/>
        </w:rPr>
        <w:t>printInfo</w:t>
      </w:r>
      <w:r>
        <w:rPr>
          <w:rFonts w:hint="eastAsia"/>
        </w:rPr>
        <w:t>方法，传入</w:t>
      </w:r>
      <w:r w:rsidR="00300A96">
        <w:rPr>
          <w:rFonts w:hint="eastAsia"/>
        </w:rPr>
        <w:t>3</w:t>
      </w:r>
      <w:r>
        <w:rPr>
          <w:rFonts w:hint="eastAsia"/>
        </w:rPr>
        <w:t>个参数，第</w:t>
      </w:r>
      <w:r>
        <w:rPr>
          <w:rFonts w:hint="eastAsia"/>
        </w:rPr>
        <w:t>1</w:t>
      </w:r>
      <w:r>
        <w:rPr>
          <w:rFonts w:hint="eastAsia"/>
        </w:rPr>
        <w:t>个参数是数组，第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300A96">
        <w:rPr>
          <w:rFonts w:hint="eastAsia"/>
        </w:rPr>
        <w:t>使用</w:t>
      </w:r>
      <w:r w:rsidR="00300A96">
        <w:rPr>
          <w:rFonts w:hint="eastAsia"/>
        </w:rPr>
        <w:t>Lambda</w:t>
      </w:r>
      <w:r>
        <w:rPr>
          <w:rFonts w:hint="eastAsia"/>
        </w:rPr>
        <w:t>打印姓名，</w:t>
      </w:r>
      <w:r w:rsidR="00322A8C">
        <w:rPr>
          <w:rFonts w:hint="eastAsia"/>
        </w:rPr>
        <w:t>参数</w:t>
      </w:r>
      <w:r w:rsidR="00322A8C">
        <w:rPr>
          <w:rFonts w:hint="eastAsia"/>
        </w:rPr>
        <w:t>s</w:t>
      </w:r>
      <w:r w:rsidR="00322A8C">
        <w:rPr>
          <w:rFonts w:hint="eastAsia"/>
        </w:rPr>
        <w:t>表示数组中的每个元素。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个参数</w:t>
      </w:r>
      <w:r w:rsidR="00300A96">
        <w:rPr>
          <w:rFonts w:hint="eastAsia"/>
        </w:rPr>
        <w:t>使用</w:t>
      </w:r>
      <w:r w:rsidR="00300A96">
        <w:rPr>
          <w:rFonts w:hint="eastAsia"/>
        </w:rPr>
        <w:t>Lambda</w:t>
      </w:r>
      <w:r>
        <w:rPr>
          <w:rFonts w:hint="eastAsia"/>
        </w:rPr>
        <w:t>打印性别。</w:t>
      </w:r>
    </w:p>
    <w:p w:rsidR="001B771B" w:rsidRDefault="001B771B" w:rsidP="001B771B">
      <w:pPr>
        <w:pStyle w:val="10"/>
      </w:pPr>
      <w:r>
        <w:t>案例效果</w:t>
      </w:r>
    </w:p>
    <w:p w:rsidR="001B771B" w:rsidRPr="001B771B" w:rsidRDefault="006E46EC" w:rsidP="001B771B">
      <w:r>
        <w:rPr>
          <w:noProof/>
        </w:rPr>
        <w:drawing>
          <wp:inline distT="0" distB="0" distL="0" distR="0" wp14:anchorId="1CF82E2A" wp14:editId="2135C524">
            <wp:extent cx="866328" cy="2276795"/>
            <wp:effectExtent l="76200" t="95250" r="67310" b="857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9622" cy="22854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67AB" w:rsidRPr="00DC67AB" w:rsidRDefault="00DC67AB" w:rsidP="001B771B">
      <w:pPr>
        <w:pStyle w:val="10"/>
      </w:pPr>
      <w:bookmarkStart w:id="29" w:name="header-n198"/>
      <w:r w:rsidRPr="00DC67AB">
        <w:t>代码实现</w:t>
      </w:r>
      <w:bookmarkEnd w:id="29"/>
    </w:p>
    <w:p w:rsidR="00904B5B" w:rsidRDefault="00904B5B" w:rsidP="00904B5B">
      <w:pPr>
        <w:pStyle w:val="af6"/>
      </w:pPr>
      <w:r>
        <w:t>package com.itheima;</w:t>
      </w:r>
    </w:p>
    <w:p w:rsidR="00904B5B" w:rsidRDefault="00904B5B" w:rsidP="00904B5B">
      <w:pPr>
        <w:pStyle w:val="af6"/>
      </w:pPr>
    </w:p>
    <w:p w:rsidR="00904B5B" w:rsidRDefault="00904B5B" w:rsidP="00904B5B">
      <w:pPr>
        <w:pStyle w:val="af6"/>
      </w:pPr>
      <w:r>
        <w:t>import java.util.function.Consumer;</w:t>
      </w:r>
    </w:p>
    <w:p w:rsidR="00904B5B" w:rsidRDefault="00904B5B" w:rsidP="00904B5B">
      <w:pPr>
        <w:pStyle w:val="af6"/>
      </w:pPr>
    </w:p>
    <w:p w:rsidR="00904B5B" w:rsidRDefault="00904B5B" w:rsidP="00904B5B">
      <w:pPr>
        <w:pStyle w:val="af6"/>
      </w:pPr>
      <w:r>
        <w:t>public class Demo11Consumer {</w:t>
      </w:r>
    </w:p>
    <w:p w:rsidR="00904B5B" w:rsidRDefault="00904B5B" w:rsidP="00904B5B">
      <w:pPr>
        <w:pStyle w:val="af6"/>
      </w:pPr>
    </w:p>
    <w:p w:rsidR="00904B5B" w:rsidRDefault="00904B5B" w:rsidP="00904B5B">
      <w:pPr>
        <w:pStyle w:val="af6"/>
      </w:pPr>
      <w:r>
        <w:t xml:space="preserve">    public static void main(String[] args) {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    String[] arr = { "</w:t>
      </w:r>
      <w:r>
        <w:rPr>
          <w:rFonts w:hint="eastAsia"/>
        </w:rPr>
        <w:t>张飞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貂蝉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曹操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孙尚香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","</w:t>
      </w:r>
      <w:r>
        <w:rPr>
          <w:rFonts w:hint="eastAsia"/>
        </w:rPr>
        <w:t>小乔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" };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Consumer   void accept(T t)</w:t>
      </w:r>
    </w:p>
    <w:p w:rsidR="00904B5B" w:rsidRDefault="00904B5B" w:rsidP="00904B5B">
      <w:pPr>
        <w:pStyle w:val="af6"/>
      </w:pPr>
      <w:r>
        <w:t xml:space="preserve">        Consumer&lt;String&gt; name = s -&gt; {</w:t>
      </w:r>
    </w:p>
    <w:p w:rsidR="00904B5B" w:rsidRDefault="00904B5B" w:rsidP="00904B5B">
      <w:pPr>
        <w:pStyle w:val="af6"/>
      </w:pPr>
      <w:r>
        <w:t xml:space="preserve">           String n = s.split(",")[0];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姓名：</w:t>
      </w:r>
      <w:r>
        <w:rPr>
          <w:rFonts w:hint="eastAsia"/>
        </w:rPr>
        <w:t>" + n);</w:t>
      </w:r>
    </w:p>
    <w:p w:rsidR="00904B5B" w:rsidRDefault="00904B5B" w:rsidP="00904B5B">
      <w:pPr>
        <w:pStyle w:val="af6"/>
      </w:pPr>
      <w:r>
        <w:t xml:space="preserve">        };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创建打印性别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    Consumer&lt;String&gt; gender = s -&gt; System.out.println("</w:t>
      </w:r>
      <w:r>
        <w:rPr>
          <w:rFonts w:hint="eastAsia"/>
        </w:rPr>
        <w:t>性别：</w:t>
      </w:r>
      <w:r>
        <w:rPr>
          <w:rFonts w:hint="eastAsia"/>
        </w:rPr>
        <w:t>" + s.split(",")[1]);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调用方法</w:t>
      </w:r>
    </w:p>
    <w:p w:rsidR="00904B5B" w:rsidRDefault="00904B5B" w:rsidP="00904B5B">
      <w:pPr>
        <w:pStyle w:val="af6"/>
      </w:pPr>
      <w:r>
        <w:t xml:space="preserve">        printInfo(arr, name, gender);</w:t>
      </w:r>
    </w:p>
    <w:p w:rsidR="00904B5B" w:rsidRDefault="00904B5B" w:rsidP="00904B5B">
      <w:pPr>
        <w:pStyle w:val="af6"/>
      </w:pPr>
      <w:r>
        <w:lastRenderedPageBreak/>
        <w:t xml:space="preserve">    }</w:t>
      </w:r>
    </w:p>
    <w:p w:rsidR="00904B5B" w:rsidRDefault="00904B5B" w:rsidP="00904B5B">
      <w:pPr>
        <w:pStyle w:val="af6"/>
      </w:pPr>
    </w:p>
    <w:p w:rsidR="00904B5B" w:rsidRDefault="00904B5B" w:rsidP="00904B5B">
      <w:pPr>
        <w:pStyle w:val="af6"/>
      </w:pPr>
      <w:r>
        <w:t xml:space="preserve">    /*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创建静态方法</w:t>
      </w:r>
      <w:r>
        <w:rPr>
          <w:rFonts w:hint="eastAsia"/>
        </w:rPr>
        <w:t>printInfo()</w:t>
      </w:r>
      <w:r>
        <w:rPr>
          <w:rFonts w:hint="eastAsia"/>
        </w:rPr>
        <w:t>，有</w:t>
      </w:r>
      <w:r>
        <w:rPr>
          <w:rFonts w:hint="eastAsia"/>
        </w:rPr>
        <w:t>3</w:t>
      </w:r>
      <w:r>
        <w:rPr>
          <w:rFonts w:hint="eastAsia"/>
        </w:rPr>
        <w:t>个参数，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个是需要打印的字符串数组，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个是</w:t>
      </w:r>
      <w:r>
        <w:rPr>
          <w:rFonts w:hint="eastAsia"/>
        </w:rPr>
        <w:t>Consumer&lt;String&gt;</w:t>
      </w:r>
      <w:r>
        <w:rPr>
          <w:rFonts w:hint="eastAsia"/>
        </w:rPr>
        <w:t>用于打印姓名</w:t>
      </w:r>
      <w:r>
        <w:rPr>
          <w:rFonts w:hint="eastAsia"/>
        </w:rPr>
        <w:t>name</w:t>
      </w:r>
      <w:r>
        <w:rPr>
          <w:rFonts w:hint="eastAsia"/>
        </w:rPr>
        <w:t>，</w:t>
      </w:r>
    </w:p>
    <w:p w:rsidR="00904B5B" w:rsidRDefault="00904B5B" w:rsidP="00904B5B">
      <w:pPr>
        <w:pStyle w:val="af6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个是</w:t>
      </w:r>
      <w:r>
        <w:rPr>
          <w:rFonts w:hint="eastAsia"/>
        </w:rPr>
        <w:t>Consumer&lt;String&gt;</w:t>
      </w:r>
      <w:r>
        <w:rPr>
          <w:rFonts w:hint="eastAsia"/>
        </w:rPr>
        <w:t>用于打印性别</w:t>
      </w:r>
      <w:r>
        <w:rPr>
          <w:rFonts w:hint="eastAsia"/>
        </w:rPr>
        <w:t>gender</w:t>
      </w:r>
    </w:p>
    <w:p w:rsidR="00904B5B" w:rsidRDefault="00904B5B" w:rsidP="00904B5B">
      <w:pPr>
        <w:pStyle w:val="af6"/>
      </w:pPr>
      <w:r>
        <w:t xml:space="preserve">     */</w:t>
      </w:r>
    </w:p>
    <w:p w:rsidR="00904B5B" w:rsidRDefault="00904B5B" w:rsidP="00904B5B">
      <w:pPr>
        <w:pStyle w:val="af6"/>
      </w:pPr>
      <w:r>
        <w:t xml:space="preserve">    public static void printInfo(String[] info, Consumer&lt;String&gt; name, Consumer&lt;String&gt; gender) {</w:t>
      </w:r>
    </w:p>
    <w:p w:rsidR="00904B5B" w:rsidRDefault="00904B5B" w:rsidP="00904B5B">
      <w:pPr>
        <w:pStyle w:val="af6"/>
      </w:pPr>
      <w:r>
        <w:t xml:space="preserve">        for (String s : info) {</w:t>
      </w:r>
    </w:p>
    <w:p w:rsidR="00904B5B" w:rsidRDefault="00904B5B" w:rsidP="00904B5B">
      <w:pPr>
        <w:pStyle w:val="af6"/>
      </w:pPr>
      <w:r>
        <w:t xml:space="preserve">            name.andThen(gender).accept(s);</w:t>
      </w:r>
    </w:p>
    <w:p w:rsidR="00904B5B" w:rsidRDefault="00904B5B" w:rsidP="00904B5B">
      <w:pPr>
        <w:pStyle w:val="af6"/>
      </w:pPr>
      <w:r>
        <w:t xml:space="preserve">            System.out.println("-----------------------");</w:t>
      </w:r>
    </w:p>
    <w:p w:rsidR="00904B5B" w:rsidRDefault="00904B5B" w:rsidP="00904B5B">
      <w:pPr>
        <w:pStyle w:val="af6"/>
      </w:pPr>
      <w:r>
        <w:t xml:space="preserve">        }</w:t>
      </w:r>
    </w:p>
    <w:p w:rsidR="00904B5B" w:rsidRDefault="00904B5B" w:rsidP="00904B5B">
      <w:pPr>
        <w:pStyle w:val="af6"/>
      </w:pPr>
      <w:r>
        <w:t xml:space="preserve">    }</w:t>
      </w:r>
    </w:p>
    <w:p w:rsidR="00DC67AB" w:rsidRDefault="00904B5B" w:rsidP="00904B5B">
      <w:pPr>
        <w:pStyle w:val="af6"/>
      </w:pPr>
      <w:r>
        <w:t>}</w:t>
      </w:r>
    </w:p>
    <w:p w:rsidR="004C3256" w:rsidRDefault="004C3256" w:rsidP="004C3256"/>
    <w:p w:rsidR="00DC67AB" w:rsidRPr="00DC67AB" w:rsidRDefault="00DC67AB" w:rsidP="00D30244">
      <w:pPr>
        <w:pStyle w:val="2"/>
      </w:pPr>
      <w:bookmarkStart w:id="30" w:name="header-n200"/>
      <w:r w:rsidRPr="00DC67AB">
        <w:t>Predicate接口</w:t>
      </w:r>
      <w:bookmarkEnd w:id="30"/>
    </w:p>
    <w:p w:rsidR="00DC67AB" w:rsidRPr="00DC67AB" w:rsidRDefault="00DC67AB" w:rsidP="00D30244">
      <w:pPr>
        <w:pStyle w:val="3"/>
      </w:pPr>
      <w:bookmarkStart w:id="31" w:name="header-n201"/>
      <w:r w:rsidRPr="00DC67AB">
        <w:t>概述</w:t>
      </w:r>
      <w:bookmarkEnd w:id="31"/>
    </w:p>
    <w:p w:rsidR="004E3DA1" w:rsidRDefault="004E3DA1" w:rsidP="004E3DA1">
      <w:pPr>
        <w:ind w:firstLine="420"/>
      </w:pPr>
      <w:r w:rsidRPr="004E3DA1">
        <w:t>Predicate</w:t>
      </w:r>
      <w:r>
        <w:t>中文意思为谓语，</w:t>
      </w:r>
      <w:r>
        <w:rPr>
          <w:rFonts w:hint="eastAsia"/>
        </w:rPr>
        <w:t>"</w:t>
      </w:r>
      <w:r>
        <w:rPr>
          <w:rFonts w:hint="eastAsia"/>
        </w:rPr>
        <w:t>我是一个程序员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不是</w:t>
      </w:r>
      <w:r>
        <w:rPr>
          <w:rFonts w:hint="eastAsia"/>
        </w:rPr>
        <w:t>"</w:t>
      </w:r>
      <w:r>
        <w:rPr>
          <w:rFonts w:hint="eastAsia"/>
        </w:rPr>
        <w:t>就是谓语。</w:t>
      </w:r>
    </w:p>
    <w:p w:rsidR="00DC67AB" w:rsidRDefault="004E3DA1" w:rsidP="004E3DA1">
      <w:pPr>
        <w:ind w:firstLine="420"/>
      </w:pPr>
      <w:r>
        <w:t>它代表只有一个变量的函数，返回</w:t>
      </w:r>
      <w:r>
        <w:rPr>
          <w:rFonts w:hint="eastAsia"/>
        </w:rPr>
        <w:t>boolean</w:t>
      </w:r>
      <w:r>
        <w:rPr>
          <w:rFonts w:hint="eastAsia"/>
        </w:rPr>
        <w:t>类型。</w:t>
      </w:r>
      <w:r w:rsidR="00DC67AB" w:rsidRPr="00DC67AB">
        <w:t>有时候我们需要进行</w:t>
      </w:r>
      <w:r>
        <w:t>某种</w:t>
      </w:r>
      <w:r w:rsidR="00DC67AB" w:rsidRPr="00DC67AB">
        <w:t>判断，从而得到一个</w:t>
      </w:r>
      <w:r w:rsidR="00DC67AB" w:rsidRPr="00DC67AB">
        <w:t>boolean</w:t>
      </w:r>
      <w:r w:rsidR="00DC67AB" w:rsidRPr="00DC67AB">
        <w:t>值</w:t>
      </w:r>
      <w:r>
        <w:t>的结果。</w:t>
      </w:r>
      <w:r w:rsidR="00DC67AB" w:rsidRPr="00DC67AB">
        <w:t>可以使用</w:t>
      </w:r>
      <w:r w:rsidR="00DC67AB" w:rsidRPr="00DC67AB">
        <w:t>java.util.function.Predicate&lt;T&gt;</w:t>
      </w:r>
      <w:r w:rsidR="00DC67AB" w:rsidRPr="00DC67AB">
        <w:t>接口。</w:t>
      </w:r>
    </w:p>
    <w:p w:rsidR="0067281B" w:rsidRDefault="0067281B" w:rsidP="004E3DA1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Predicate</w:t>
      </w:r>
      <w:r>
        <w:rPr>
          <w:rFonts w:hint="eastAsia"/>
        </w:rPr>
        <w:t>的源码：</w:t>
      </w:r>
    </w:p>
    <w:p w:rsidR="005E54E0" w:rsidRDefault="005E54E0" w:rsidP="005E54E0">
      <w:pPr>
        <w:pStyle w:val="af6"/>
      </w:pPr>
      <w:r>
        <w:t>@FunctionalInterface</w:t>
      </w:r>
    </w:p>
    <w:p w:rsidR="005E54E0" w:rsidRDefault="005E54E0" w:rsidP="005E54E0">
      <w:pPr>
        <w:pStyle w:val="af6"/>
      </w:pPr>
      <w:r>
        <w:t>public interface Predicate&lt;T&gt; {</w:t>
      </w:r>
    </w:p>
    <w:p w:rsidR="005E54E0" w:rsidRDefault="005E54E0" w:rsidP="005E54E0">
      <w:pPr>
        <w:pStyle w:val="af6"/>
      </w:pPr>
      <w:r>
        <w:rPr>
          <w:rFonts w:hint="eastAsia"/>
        </w:rPr>
        <w:t xml:space="preserve">    boolean test(T t);   //</w:t>
      </w:r>
      <w:r>
        <w:rPr>
          <w:rFonts w:hint="eastAsia"/>
        </w:rPr>
        <w:t>抽象方法，对</w:t>
      </w:r>
      <w:r>
        <w:rPr>
          <w:rFonts w:hint="eastAsia"/>
        </w:rPr>
        <w:t>t</w:t>
      </w:r>
      <w:r>
        <w:rPr>
          <w:rFonts w:hint="eastAsia"/>
        </w:rPr>
        <w:t>进行测试，返回</w:t>
      </w:r>
      <w:r>
        <w:rPr>
          <w:rFonts w:hint="eastAsia"/>
        </w:rPr>
        <w:t>boolean</w:t>
      </w:r>
      <w:r>
        <w:rPr>
          <w:rFonts w:hint="eastAsia"/>
        </w:rPr>
        <w:t>类型</w:t>
      </w:r>
    </w:p>
    <w:p w:rsidR="0067281B" w:rsidRPr="00DC67AB" w:rsidRDefault="005E54E0" w:rsidP="005E54E0">
      <w:pPr>
        <w:pStyle w:val="af6"/>
      </w:pPr>
      <w:r>
        <w:t>}</w:t>
      </w:r>
    </w:p>
    <w:p w:rsidR="006E4D43" w:rsidRDefault="00DC67AB" w:rsidP="006E4D43">
      <w:pPr>
        <w:pStyle w:val="3"/>
      </w:pPr>
      <w:bookmarkStart w:id="32" w:name="header-n204"/>
      <w:r w:rsidRPr="00DC67AB">
        <w:t>抽象方法：test</w:t>
      </w:r>
      <w:bookmarkEnd w:id="32"/>
      <w:r w:rsidR="00796A63">
        <w:t>()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6E4D43" w:rsidTr="008A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4D43" w:rsidRDefault="006E4D43" w:rsidP="005717BA">
            <w:pPr>
              <w:rPr>
                <w:lang w:eastAsia="en-US"/>
              </w:rPr>
            </w:pPr>
            <w:r>
              <w:rPr>
                <w:lang w:eastAsia="en-US"/>
              </w:rPr>
              <w:t>Predicate</w:t>
            </w:r>
            <w:r w:rsidRPr="007F77D5">
              <w:rPr>
                <w:rFonts w:hint="eastAsia"/>
                <w:lang w:eastAsia="en-US"/>
              </w:rPr>
              <w:t>接口</w:t>
            </w:r>
            <w:r>
              <w:rPr>
                <w:rFonts w:hint="eastAsia"/>
                <w:lang w:eastAsia="en-US"/>
              </w:rPr>
              <w:t>中的方法</w:t>
            </w:r>
          </w:p>
        </w:tc>
        <w:tc>
          <w:tcPr>
            <w:tcW w:w="7626" w:type="dxa"/>
          </w:tcPr>
          <w:p w:rsidR="006E4D43" w:rsidRDefault="006E4D43" w:rsidP="00571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说明</w:t>
            </w:r>
          </w:p>
        </w:tc>
      </w:tr>
      <w:tr w:rsidR="006E4D43" w:rsidTr="008A0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4D43" w:rsidRDefault="006E4D43" w:rsidP="006E4D43">
            <w:pPr>
              <w:rPr>
                <w:lang w:eastAsia="en-US"/>
              </w:rPr>
            </w:pPr>
            <w:r>
              <w:t>boolean</w:t>
            </w:r>
            <w:r w:rsidRPr="00DC67AB">
              <w:t xml:space="preserve"> </w:t>
            </w:r>
            <w:r>
              <w:t>test</w:t>
            </w:r>
            <w:r w:rsidRPr="00DC67AB">
              <w:t>(T t)</w:t>
            </w:r>
          </w:p>
        </w:tc>
        <w:tc>
          <w:tcPr>
            <w:tcW w:w="7626" w:type="dxa"/>
          </w:tcPr>
          <w:p w:rsidR="006E4D43" w:rsidRDefault="006B7CFF" w:rsidP="000F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进行测试，返回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类型</w:t>
            </w:r>
          </w:p>
        </w:tc>
      </w:tr>
    </w:tbl>
    <w:p w:rsidR="006E4D43" w:rsidRPr="006E4D43" w:rsidRDefault="006E4D43" w:rsidP="006E4D43"/>
    <w:p w:rsidR="00DC67AB" w:rsidRDefault="000F468B" w:rsidP="00F97E66">
      <w:pPr>
        <w:pStyle w:val="3"/>
      </w:pPr>
      <w:r>
        <w:t>示例</w:t>
      </w:r>
      <w:r>
        <w:rPr>
          <w:rFonts w:hint="eastAsia"/>
        </w:rPr>
        <w:t>：</w:t>
      </w:r>
      <w:r w:rsidR="00DC67AB" w:rsidRPr="00DC67AB">
        <w:t>test</w:t>
      </w:r>
      <w:r w:rsidR="00C90EA3">
        <w:t>()</w:t>
      </w:r>
      <w:r>
        <w:t>方法</w:t>
      </w:r>
      <w:r w:rsidR="00C90EA3">
        <w:t>演示</w:t>
      </w:r>
    </w:p>
    <w:p w:rsidR="00474F71" w:rsidRDefault="00474F71" w:rsidP="00474F71">
      <w:pPr>
        <w:pStyle w:val="10"/>
      </w:pPr>
      <w:r>
        <w:t>案例效果：</w:t>
      </w:r>
    </w:p>
    <w:p w:rsidR="00474F71" w:rsidRDefault="00474F71" w:rsidP="00474F71">
      <w:r>
        <w:rPr>
          <w:noProof/>
        </w:rPr>
        <w:drawing>
          <wp:inline distT="0" distB="0" distL="0" distR="0" wp14:anchorId="6D66F64B" wp14:editId="22038A4B">
            <wp:extent cx="2325890" cy="500830"/>
            <wp:effectExtent l="95250" t="76200" r="93980" b="711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1917" cy="5042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EA3" w:rsidRDefault="00C90EA3" w:rsidP="00C90EA3">
      <w:pPr>
        <w:pStyle w:val="10"/>
      </w:pPr>
      <w:r>
        <w:rPr>
          <w:rFonts w:hint="eastAsia"/>
        </w:rPr>
        <w:t>案例需求：</w:t>
      </w:r>
    </w:p>
    <w:p w:rsidR="00C90EA3" w:rsidRDefault="00C90EA3" w:rsidP="00C90EA3">
      <w:pPr>
        <w:ind w:left="420"/>
      </w:pPr>
      <w:r>
        <w:t>判断</w:t>
      </w:r>
      <w:r>
        <w:rPr>
          <w:rFonts w:hint="eastAsia"/>
        </w:rPr>
        <w:t>test(</w:t>
      </w:r>
      <w:r>
        <w:t>"</w:t>
      </w:r>
      <w:r>
        <w:t>字符串</w:t>
      </w:r>
      <w:r>
        <w:rPr>
          <w:rFonts w:hint="eastAsia"/>
        </w:rPr>
        <w:t>")</w:t>
      </w:r>
      <w:r>
        <w:rPr>
          <w:rFonts w:hint="eastAsia"/>
        </w:rPr>
        <w:t>方法给定的参数长度是否大于</w:t>
      </w:r>
      <w:r>
        <w:rPr>
          <w:rFonts w:hint="eastAsia"/>
        </w:rPr>
        <w:t>5</w:t>
      </w:r>
    </w:p>
    <w:p w:rsidR="00C90EA3" w:rsidRDefault="00C90EA3" w:rsidP="00C90EA3">
      <w:pPr>
        <w:pStyle w:val="10"/>
      </w:pPr>
      <w:r>
        <w:t>案例步骤：</w:t>
      </w:r>
    </w:p>
    <w:p w:rsidR="00C90EA3" w:rsidRDefault="0028142C" w:rsidP="00C419AA">
      <w:pPr>
        <w:pStyle w:val="a0"/>
        <w:numPr>
          <w:ilvl w:val="0"/>
          <w:numId w:val="21"/>
        </w:numPr>
      </w:pPr>
      <w:r w:rsidRPr="00E10B6E">
        <w:rPr>
          <w:rFonts w:hint="eastAsia"/>
        </w:rPr>
        <w:t>创建一个</w:t>
      </w:r>
      <w:r w:rsidRPr="00E10B6E">
        <w:rPr>
          <w:rFonts w:hint="eastAsia"/>
        </w:rPr>
        <w:t>Predicate</w:t>
      </w:r>
      <w:r w:rsidRPr="00E10B6E">
        <w:rPr>
          <w:rFonts w:hint="eastAsia"/>
        </w:rPr>
        <w:t>谓语对象</w:t>
      </w:r>
      <w:r>
        <w:rPr>
          <w:rFonts w:hint="eastAsia"/>
        </w:rPr>
        <w:t>，使用</w:t>
      </w:r>
      <w:r>
        <w:rPr>
          <w:rFonts w:hint="eastAsia"/>
        </w:rPr>
        <w:t>Lambda</w:t>
      </w:r>
      <w:r>
        <w:rPr>
          <w:rFonts w:hint="eastAsia"/>
        </w:rPr>
        <w:t>实现</w:t>
      </w:r>
      <w:r>
        <w:rPr>
          <w:rFonts w:hint="eastAsia"/>
        </w:rPr>
        <w:t>boo</w:t>
      </w:r>
      <w:r>
        <w:t xml:space="preserve">lean </w:t>
      </w:r>
      <w:r w:rsidRPr="00E10B6E">
        <w:rPr>
          <w:rFonts w:hint="eastAsia"/>
        </w:rPr>
        <w:t>test(T t)</w:t>
      </w:r>
      <w:r w:rsidRPr="00E10B6E">
        <w:rPr>
          <w:rFonts w:hint="eastAsia"/>
        </w:rPr>
        <w:t>方法</w:t>
      </w:r>
    </w:p>
    <w:p w:rsidR="0028142C" w:rsidRDefault="0028142C" w:rsidP="00C419AA">
      <w:pPr>
        <w:pStyle w:val="a0"/>
        <w:numPr>
          <w:ilvl w:val="0"/>
          <w:numId w:val="21"/>
        </w:numPr>
      </w:pPr>
      <w:r>
        <w:t>方法体的参数是</w:t>
      </w:r>
      <w:r>
        <w:rPr>
          <w:rFonts w:hint="eastAsia"/>
        </w:rPr>
        <w:t>s</w:t>
      </w:r>
      <w:r>
        <w:rPr>
          <w:rFonts w:hint="eastAsia"/>
        </w:rPr>
        <w:t>，返回字符串的长度大于</w:t>
      </w:r>
      <w:r>
        <w:rPr>
          <w:rFonts w:hint="eastAsia"/>
        </w:rPr>
        <w:t>5</w:t>
      </w:r>
      <w:r>
        <w:rPr>
          <w:rFonts w:hint="eastAsia"/>
        </w:rPr>
        <w:t>，省略</w:t>
      </w:r>
      <w:r>
        <w:rPr>
          <w:rFonts w:hint="eastAsia"/>
        </w:rPr>
        <w:t>return</w:t>
      </w:r>
      <w:r>
        <w:rPr>
          <w:rFonts w:hint="eastAsia"/>
        </w:rPr>
        <w:t>关键字。</w:t>
      </w:r>
    </w:p>
    <w:p w:rsidR="0028142C" w:rsidRDefault="0028142C" w:rsidP="00C419AA">
      <w:pPr>
        <w:pStyle w:val="a0"/>
        <w:numPr>
          <w:ilvl w:val="0"/>
          <w:numId w:val="21"/>
        </w:numPr>
      </w:pPr>
      <w:r w:rsidRPr="00E10B6E">
        <w:rPr>
          <w:rFonts w:hint="eastAsia"/>
        </w:rPr>
        <w:t>两次调用</w:t>
      </w:r>
      <w:r w:rsidRPr="00E10B6E">
        <w:rPr>
          <w:rFonts w:hint="eastAsia"/>
        </w:rPr>
        <w:t>test</w:t>
      </w:r>
      <w:r>
        <w:t>()</w:t>
      </w:r>
      <w:r w:rsidRPr="00E10B6E">
        <w:rPr>
          <w:rFonts w:hint="eastAsia"/>
        </w:rPr>
        <w:t>方法看运行结果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次使用字符串</w:t>
      </w:r>
      <w:r>
        <w:rPr>
          <w:rFonts w:hint="eastAsia"/>
        </w:rPr>
        <w:t>Hello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次使用字符串</w:t>
      </w:r>
      <w:r w:rsidRPr="00E10B6E">
        <w:rPr>
          <w:rFonts w:hint="eastAsia"/>
        </w:rPr>
        <w:t>Predicate</w:t>
      </w:r>
    </w:p>
    <w:p w:rsidR="00C90EA3" w:rsidRPr="00C90EA3" w:rsidRDefault="00C90EA3" w:rsidP="00C90EA3">
      <w:pPr>
        <w:pStyle w:val="10"/>
      </w:pPr>
      <w:r>
        <w:t>案例代码：</w:t>
      </w:r>
    </w:p>
    <w:p w:rsidR="006B7CFF" w:rsidRDefault="006B7CFF" w:rsidP="006B7CFF">
      <w:pPr>
        <w:pStyle w:val="af6"/>
      </w:pPr>
      <w:r>
        <w:t xml:space="preserve">    @Test</w:t>
      </w:r>
    </w:p>
    <w:p w:rsidR="006B7CFF" w:rsidRDefault="006B7CFF" w:rsidP="006B7CFF">
      <w:pPr>
        <w:pStyle w:val="af6"/>
      </w:pPr>
      <w:r>
        <w:t xml:space="preserve">    public void testStrLength() {</w:t>
      </w:r>
    </w:p>
    <w:p w:rsidR="006B7CFF" w:rsidRDefault="006B7CFF" w:rsidP="006B7CFF">
      <w:pPr>
        <w:pStyle w:val="af6"/>
        <w:rPr>
          <w:rFonts w:hint="eastAsia"/>
        </w:rPr>
      </w:pPr>
      <w:r>
        <w:rPr>
          <w:rFonts w:hint="eastAsia"/>
        </w:rPr>
        <w:lastRenderedPageBreak/>
        <w:t xml:space="preserve">        //1)</w:t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Predicate</w:t>
      </w:r>
      <w:r>
        <w:rPr>
          <w:rFonts w:hint="eastAsia"/>
        </w:rPr>
        <w:t>谓语对象，使用</w:t>
      </w:r>
      <w:r>
        <w:rPr>
          <w:rFonts w:hint="eastAsia"/>
        </w:rPr>
        <w:t>Lambda</w:t>
      </w:r>
      <w:r>
        <w:rPr>
          <w:rFonts w:hint="eastAsia"/>
        </w:rPr>
        <w:t>实现</w:t>
      </w:r>
      <w:r>
        <w:rPr>
          <w:rFonts w:hint="eastAsia"/>
        </w:rPr>
        <w:t>boolean test(T t)</w:t>
      </w:r>
      <w:r>
        <w:rPr>
          <w:rFonts w:hint="eastAsia"/>
        </w:rPr>
        <w:t>方法</w:t>
      </w:r>
    </w:p>
    <w:p w:rsidR="006B7CFF" w:rsidRDefault="006B7CFF" w:rsidP="006B7CFF">
      <w:pPr>
        <w:pStyle w:val="af6"/>
      </w:pPr>
      <w:r>
        <w:t xml:space="preserve">        Predicate&lt;String&gt; predicate = s -&gt; s.length() &gt; 5;</w:t>
      </w:r>
    </w:p>
    <w:p w:rsidR="006B7CFF" w:rsidRDefault="006B7CFF" w:rsidP="006B7CFF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ab/>
      </w:r>
      <w:r>
        <w:rPr>
          <w:rFonts w:hint="eastAsia"/>
        </w:rPr>
        <w:t>两次调用</w:t>
      </w:r>
      <w:r>
        <w:rPr>
          <w:rFonts w:hint="eastAsia"/>
        </w:rPr>
        <w:t>test()</w:t>
      </w:r>
      <w:r>
        <w:rPr>
          <w:rFonts w:hint="eastAsia"/>
        </w:rPr>
        <w:t>方法看运行结果，第</w:t>
      </w:r>
      <w:r>
        <w:rPr>
          <w:rFonts w:hint="eastAsia"/>
        </w:rPr>
        <w:t>1</w:t>
      </w:r>
      <w:r>
        <w:rPr>
          <w:rFonts w:hint="eastAsia"/>
        </w:rPr>
        <w:t>次使用字符串</w:t>
      </w:r>
      <w:r>
        <w:rPr>
          <w:rFonts w:hint="eastAsia"/>
        </w:rPr>
        <w:t>Hello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次使用字符串</w:t>
      </w:r>
      <w:r>
        <w:rPr>
          <w:rFonts w:hint="eastAsia"/>
        </w:rPr>
        <w:t>Predicate</w:t>
      </w:r>
    </w:p>
    <w:p w:rsidR="006B7CFF" w:rsidRDefault="006B7CFF" w:rsidP="006B7CFF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System.out.println("Hello</w:t>
      </w:r>
      <w:r>
        <w:rPr>
          <w:rFonts w:hint="eastAsia"/>
        </w:rPr>
        <w:t>的长度是否大于</w:t>
      </w:r>
      <w:r>
        <w:rPr>
          <w:rFonts w:hint="eastAsia"/>
        </w:rPr>
        <w:t>5:" + predicate.test("Hello"));</w:t>
      </w:r>
    </w:p>
    <w:p w:rsidR="006B7CFF" w:rsidRDefault="006B7CFF" w:rsidP="006B7CFF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System.out.println("Predicate</w:t>
      </w:r>
      <w:r>
        <w:rPr>
          <w:rFonts w:hint="eastAsia"/>
        </w:rPr>
        <w:t>的长度是否大于</w:t>
      </w:r>
      <w:r>
        <w:rPr>
          <w:rFonts w:hint="eastAsia"/>
        </w:rPr>
        <w:t>5:" + predicate.test("Predicate"));</w:t>
      </w:r>
    </w:p>
    <w:p w:rsidR="00DC67AB" w:rsidRDefault="006B7CFF" w:rsidP="006B7CFF">
      <w:pPr>
        <w:pStyle w:val="af6"/>
      </w:pPr>
      <w:r>
        <w:t xml:space="preserve">    }</w:t>
      </w:r>
    </w:p>
    <w:p w:rsidR="004C3256" w:rsidRDefault="004C3256" w:rsidP="004C3256"/>
    <w:p w:rsidR="004C3256" w:rsidRDefault="004C3256" w:rsidP="004C3256">
      <w:pPr>
        <w:pStyle w:val="10"/>
      </w:pPr>
      <w:r>
        <w:t>代码分析</w:t>
      </w:r>
    </w:p>
    <w:p w:rsidR="004C3256" w:rsidRDefault="006B7CFF" w:rsidP="00C419AA">
      <w:pPr>
        <w:pStyle w:val="a0"/>
        <w:numPr>
          <w:ilvl w:val="0"/>
          <w:numId w:val="45"/>
        </w:numPr>
      </w:pPr>
      <w:r>
        <w:t xml:space="preserve">s -&gt; s.length() &gt; 5 </w:t>
      </w:r>
      <w:r>
        <w:t>相当于实现了</w:t>
      </w:r>
      <w:r>
        <w:rPr>
          <w:rFonts w:hint="eastAsia"/>
        </w:rPr>
        <w:t>boolean test(T t)</w:t>
      </w:r>
      <w:r>
        <w:t>方法</w:t>
      </w:r>
    </w:p>
    <w:p w:rsidR="006B7CFF" w:rsidRPr="004C3256" w:rsidRDefault="006B7CFF" w:rsidP="00C419AA">
      <w:pPr>
        <w:pStyle w:val="a0"/>
        <w:numPr>
          <w:ilvl w:val="0"/>
          <w:numId w:val="45"/>
        </w:numPr>
      </w:pPr>
      <w:r>
        <w:rPr>
          <w:rFonts w:hint="eastAsia"/>
        </w:rPr>
        <w:t>predicate.test("Hello")</w:t>
      </w:r>
      <w:r>
        <w:rPr>
          <w:rFonts w:hint="eastAsia"/>
        </w:rPr>
        <w:t>调用了重写的</w:t>
      </w:r>
      <w:r>
        <w:rPr>
          <w:rFonts w:hint="eastAsia"/>
        </w:rPr>
        <w:t>test()</w:t>
      </w:r>
      <w:r>
        <w:rPr>
          <w:rFonts w:hint="eastAsia"/>
        </w:rPr>
        <w:t>方法并且传递了参数</w:t>
      </w:r>
      <w:r>
        <w:rPr>
          <w:rFonts w:hint="eastAsia"/>
        </w:rPr>
        <w:t>"Hello"</w:t>
      </w:r>
    </w:p>
    <w:p w:rsidR="00DC67AB" w:rsidRPr="00DC67AB" w:rsidRDefault="00121DD4" w:rsidP="00D30244">
      <w:pPr>
        <w:pStyle w:val="3"/>
      </w:pPr>
      <w:bookmarkStart w:id="33" w:name="header-n218"/>
      <w:r>
        <w:t>默认方法</w:t>
      </w:r>
      <w:r w:rsidR="005B5B49" w:rsidRPr="00DC67AB">
        <w:t>and</w:t>
      </w:r>
      <w:bookmarkEnd w:id="33"/>
      <w:r>
        <w:t>()</w:t>
      </w:r>
    </w:p>
    <w:p w:rsidR="00136C7B" w:rsidRDefault="00DC67AB" w:rsidP="00D25796">
      <w:pPr>
        <w:ind w:firstLine="420"/>
      </w:pPr>
      <w:r w:rsidRPr="00DC67AB">
        <w:t>既然是条件判断，就会存在与、或、非三种常见的逻辑关系。其中将两个</w:t>
      </w:r>
      <w:r w:rsidRPr="00DC67AB">
        <w:t>Predicate</w:t>
      </w:r>
      <w:r w:rsidRPr="00DC67AB">
        <w:t>条件使用</w:t>
      </w:r>
      <w:r w:rsidRPr="00DC67AB">
        <w:t>“</w:t>
      </w:r>
      <w:r w:rsidRPr="00DC67AB">
        <w:t>与</w:t>
      </w:r>
      <w:r w:rsidRPr="00DC67AB">
        <w:t>”</w:t>
      </w:r>
      <w:r w:rsidRPr="00DC67AB">
        <w:t>逻辑连接起来实现</w:t>
      </w:r>
      <w:r w:rsidRPr="00DC67AB">
        <w:t>“</w:t>
      </w:r>
      <w:r w:rsidRPr="00DC67AB">
        <w:rPr>
          <w:b/>
        </w:rPr>
        <w:t>并且</w:t>
      </w:r>
      <w:r w:rsidRPr="00DC67AB">
        <w:t>”</w:t>
      </w:r>
      <w:r w:rsidRPr="00DC67AB">
        <w:t>的效果时，可以使用</w:t>
      </w:r>
      <w:r w:rsidRPr="00DC67AB">
        <w:t>default</w:t>
      </w:r>
      <w:r w:rsidRPr="00DC67AB">
        <w:t>方法</w:t>
      </w:r>
      <w:r w:rsidRPr="00DC67AB">
        <w:t>and</w:t>
      </w:r>
      <w:r w:rsidRPr="00DC67AB">
        <w:t>。</w:t>
      </w:r>
      <w:r w:rsidR="00FF3620">
        <w:rPr>
          <w:rFonts w:hint="eastAsia"/>
        </w:rPr>
        <w:t>这个</w:t>
      </w:r>
      <w:r w:rsidR="00136C7B">
        <w:rPr>
          <w:rFonts w:hint="eastAsia"/>
        </w:rPr>
        <w:t>默认方法接收一个</w:t>
      </w:r>
      <w:r w:rsidR="00136C7B">
        <w:rPr>
          <w:rFonts w:hint="eastAsia"/>
        </w:rPr>
        <w:t>Predicate</w:t>
      </w:r>
      <w:r w:rsidR="00136C7B">
        <w:rPr>
          <w:rFonts w:hint="eastAsia"/>
        </w:rPr>
        <w:t>参数，返回一个</w:t>
      </w:r>
      <w:r w:rsidR="00136C7B">
        <w:rPr>
          <w:rFonts w:hint="eastAsia"/>
        </w:rPr>
        <w:t>Predicate</w:t>
      </w:r>
      <w:r w:rsidR="00136C7B">
        <w:rPr>
          <w:rFonts w:hint="eastAsia"/>
        </w:rPr>
        <w:t>参数。</w:t>
      </w:r>
    </w:p>
    <w:p w:rsidR="00DC67AB" w:rsidRPr="00DC67AB" w:rsidRDefault="00DC67AB" w:rsidP="00D25796">
      <w:pPr>
        <w:ind w:firstLine="420"/>
      </w:pPr>
      <w:r w:rsidRPr="00DC67AB">
        <w:t>其</w:t>
      </w:r>
      <w:r w:rsidRPr="00DC67AB">
        <w:t>JDK</w:t>
      </w:r>
      <w:r w:rsidRPr="00DC67AB">
        <w:t>源码为：</w:t>
      </w:r>
    </w:p>
    <w:p w:rsidR="00D25796" w:rsidRPr="00D25796" w:rsidRDefault="00D25796" w:rsidP="00D25796">
      <w:pPr>
        <w:pStyle w:val="af6"/>
      </w:pPr>
      <w:r w:rsidRPr="00D25796">
        <w:t>/**</w:t>
      </w:r>
    </w:p>
    <w:p w:rsidR="00D25796" w:rsidRPr="00D25796" w:rsidRDefault="00D25796" w:rsidP="00D25796">
      <w:pPr>
        <w:pStyle w:val="af6"/>
      </w:pPr>
      <w:r w:rsidRPr="00D25796">
        <w:rPr>
          <w:rFonts w:hint="eastAsia"/>
        </w:rPr>
        <w:t xml:space="preserve">* </w:t>
      </w:r>
      <w:r w:rsidRPr="00D25796">
        <w:rPr>
          <w:rFonts w:hint="eastAsia"/>
        </w:rPr>
        <w:t>组合方法，将当前的谓语与另一个谓语进行短路的与操作，返回一个谓语对象</w:t>
      </w:r>
    </w:p>
    <w:p w:rsidR="00D25796" w:rsidRPr="00D25796" w:rsidRDefault="00D25796" w:rsidP="00D25796">
      <w:pPr>
        <w:pStyle w:val="af6"/>
      </w:pPr>
      <w:r w:rsidRPr="00D25796">
        <w:t>*/</w:t>
      </w:r>
    </w:p>
    <w:p w:rsidR="00D25796" w:rsidRPr="00D25796" w:rsidRDefault="00D25796" w:rsidP="00D25796">
      <w:pPr>
        <w:pStyle w:val="af6"/>
      </w:pPr>
      <w:r w:rsidRPr="00D25796">
        <w:t xml:space="preserve"> default Predicate&lt;T&gt; and(Predicate&lt;? super T&gt; other) {</w:t>
      </w:r>
    </w:p>
    <w:p w:rsidR="00D25796" w:rsidRPr="00D25796" w:rsidRDefault="00D25796" w:rsidP="00D25796">
      <w:pPr>
        <w:pStyle w:val="af6"/>
      </w:pPr>
      <w:r w:rsidRPr="00D25796">
        <w:rPr>
          <w:rFonts w:hint="eastAsia"/>
        </w:rPr>
        <w:t xml:space="preserve">     Objects.requireNonNull(other);  //</w:t>
      </w:r>
      <w:r w:rsidRPr="00D25796">
        <w:rPr>
          <w:rFonts w:hint="eastAsia"/>
        </w:rPr>
        <w:t>判断</w:t>
      </w:r>
      <w:r w:rsidRPr="00D25796">
        <w:rPr>
          <w:rFonts w:hint="eastAsia"/>
        </w:rPr>
        <w:t>other</w:t>
      </w:r>
      <w:r w:rsidRPr="00D25796">
        <w:rPr>
          <w:rFonts w:hint="eastAsia"/>
        </w:rPr>
        <w:t>是否为空</w:t>
      </w:r>
    </w:p>
    <w:p w:rsidR="00D25796" w:rsidRPr="00D25796" w:rsidRDefault="00D25796" w:rsidP="00D25796">
      <w:pPr>
        <w:pStyle w:val="af6"/>
      </w:pPr>
      <w:r w:rsidRPr="00D25796">
        <w:t xml:space="preserve">     return (t) -&gt; test(t) &amp;&amp; other.test(t);</w:t>
      </w:r>
    </w:p>
    <w:p w:rsidR="00DC67AB" w:rsidRPr="00DC67AB" w:rsidRDefault="00D25796" w:rsidP="00D25796">
      <w:pPr>
        <w:pStyle w:val="af6"/>
      </w:pPr>
      <w:r w:rsidRPr="00D25796">
        <w:t xml:space="preserve"> }</w:t>
      </w:r>
    </w:p>
    <w:p w:rsidR="00BD3BF9" w:rsidRDefault="00DC67AB" w:rsidP="00BD3BF9">
      <w:pPr>
        <w:pStyle w:val="3"/>
      </w:pPr>
      <w:r w:rsidRPr="00DC67AB">
        <w:t>and方法演示示例：</w:t>
      </w:r>
    </w:p>
    <w:p w:rsidR="00C2616E" w:rsidRDefault="00C2616E" w:rsidP="00C2616E">
      <w:pPr>
        <w:pStyle w:val="10"/>
        <w:rPr>
          <w:lang w:eastAsia="en-US"/>
        </w:rPr>
      </w:pPr>
      <w:r>
        <w:rPr>
          <w:lang w:eastAsia="en-US"/>
        </w:rPr>
        <w:t>案例效果：</w:t>
      </w:r>
    </w:p>
    <w:p w:rsidR="00C2616E" w:rsidRDefault="00C2616E" w:rsidP="00C2616E">
      <w:pPr>
        <w:rPr>
          <w:lang w:eastAsia="en-US"/>
        </w:rPr>
      </w:pPr>
      <w:r>
        <w:rPr>
          <w:noProof/>
        </w:rPr>
        <w:drawing>
          <wp:inline distT="0" distB="0" distL="0" distR="0" wp14:anchorId="4419EA80" wp14:editId="3145F6B6">
            <wp:extent cx="2619375" cy="523875"/>
            <wp:effectExtent l="95250" t="76200" r="104775" b="857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3BF9" w:rsidRDefault="00BD3BF9" w:rsidP="00BD3BF9">
      <w:pPr>
        <w:pStyle w:val="10"/>
        <w:rPr>
          <w:lang w:eastAsia="en-US"/>
        </w:rPr>
      </w:pPr>
      <w:r>
        <w:rPr>
          <w:lang w:eastAsia="en-US"/>
        </w:rPr>
        <w:t>案例需求：</w:t>
      </w:r>
    </w:p>
    <w:p w:rsidR="00BD3BF9" w:rsidRDefault="00BD3BF9" w:rsidP="00BD3BF9">
      <w:pPr>
        <w:ind w:firstLine="420"/>
      </w:pPr>
      <w:r w:rsidRPr="00DC67AB">
        <w:t>判断一个字符串</w:t>
      </w:r>
      <w:r>
        <w:rPr>
          <w:rFonts w:hint="eastAsia"/>
        </w:rPr>
        <w:t>是否包含指定的字符串：</w:t>
      </w:r>
      <w:r w:rsidRPr="00DC67AB">
        <w:t>既包含大写</w:t>
      </w:r>
      <w:r w:rsidRPr="00DC67AB">
        <w:t>“H”</w:t>
      </w:r>
      <w:r w:rsidRPr="00DC67AB">
        <w:t>，又要包含大写</w:t>
      </w:r>
      <w:r w:rsidRPr="00DC67AB">
        <w:t>“W”</w:t>
      </w:r>
    </w:p>
    <w:p w:rsidR="00BD3BF9" w:rsidRDefault="00BD3BF9" w:rsidP="00BD3BF9">
      <w:pPr>
        <w:pStyle w:val="10"/>
        <w:rPr>
          <w:lang w:eastAsia="en-US"/>
        </w:rPr>
      </w:pPr>
      <w:r>
        <w:rPr>
          <w:lang w:eastAsia="en-US"/>
        </w:rPr>
        <w:t>案例步骤：</w:t>
      </w:r>
    </w:p>
    <w:p w:rsidR="00421CA2" w:rsidRDefault="00421CA2" w:rsidP="00C419AA">
      <w:pPr>
        <w:pStyle w:val="a0"/>
        <w:numPr>
          <w:ilvl w:val="0"/>
          <w:numId w:val="22"/>
        </w:numPr>
      </w:pP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个需要判断的字符串：</w:t>
      </w:r>
      <w:r w:rsidR="00C43A7F">
        <w:rPr>
          <w:rFonts w:hint="eastAsia"/>
        </w:rPr>
        <w:t>s</w:t>
      </w:r>
      <w:r w:rsidR="00C43A7F">
        <w:t>1=</w:t>
      </w:r>
      <w:r>
        <w:rPr>
          <w:lang w:eastAsia="en-US"/>
        </w:rPr>
        <w:t>"Hello world"</w:t>
      </w:r>
      <w:r>
        <w:rPr>
          <w:lang w:eastAsia="en-US"/>
        </w:rPr>
        <w:t>和</w:t>
      </w:r>
      <w:r w:rsidR="00C43A7F">
        <w:rPr>
          <w:rFonts w:hint="eastAsia"/>
        </w:rPr>
        <w:t>s2=</w:t>
      </w:r>
      <w:r>
        <w:rPr>
          <w:lang w:eastAsia="en-US"/>
        </w:rPr>
        <w:t>"Hello World"</w:t>
      </w:r>
    </w:p>
    <w:p w:rsidR="00421CA2" w:rsidRDefault="00C43A7F" w:rsidP="00C419AA">
      <w:pPr>
        <w:pStyle w:val="a0"/>
        <w:numPr>
          <w:ilvl w:val="0"/>
          <w:numId w:val="22"/>
        </w:numPr>
      </w:pPr>
      <w:r>
        <w:rPr>
          <w:rFonts w:hint="eastAsia"/>
          <w:lang w:eastAsia="en-US"/>
        </w:rPr>
        <w:t>使用</w:t>
      </w:r>
      <w:r>
        <w:rPr>
          <w:rFonts w:hint="eastAsia"/>
          <w:lang w:eastAsia="en-US"/>
        </w:rPr>
        <w:t>Lambda</w:t>
      </w:r>
      <w:r>
        <w:rPr>
          <w:rFonts w:hint="eastAsia"/>
          <w:lang w:eastAsia="en-US"/>
        </w:rPr>
        <w:t>表达式，创建两个</w:t>
      </w:r>
      <w:r>
        <w:rPr>
          <w:rFonts w:hint="eastAsia"/>
          <w:lang w:eastAsia="en-US"/>
        </w:rPr>
        <w:t>Predicate</w:t>
      </w:r>
      <w:r>
        <w:rPr>
          <w:rFonts w:hint="eastAsia"/>
          <w:lang w:eastAsia="en-US"/>
        </w:rPr>
        <w:t>对象</w:t>
      </w:r>
    </w:p>
    <w:p w:rsidR="00C43A7F" w:rsidRDefault="00C43A7F" w:rsidP="00C419AA">
      <w:pPr>
        <w:pStyle w:val="a0"/>
        <w:numPr>
          <w:ilvl w:val="0"/>
          <w:numId w:val="22"/>
        </w:numPr>
      </w:pPr>
      <w:r>
        <w:rPr>
          <w:rFonts w:hint="eastAsia"/>
        </w:rPr>
        <w:t>判断字符串</w:t>
      </w:r>
      <w:r>
        <w:rPr>
          <w:rFonts w:hint="eastAsia"/>
        </w:rPr>
        <w:t>s</w:t>
      </w:r>
      <w:r>
        <w:rPr>
          <w:rFonts w:hint="eastAsia"/>
        </w:rPr>
        <w:t>是否包含</w:t>
      </w:r>
      <w:r>
        <w:rPr>
          <w:rFonts w:hint="eastAsia"/>
        </w:rPr>
        <w:t>H</w:t>
      </w:r>
    </w:p>
    <w:p w:rsidR="00C43A7F" w:rsidRDefault="00C43A7F" w:rsidP="00C419AA">
      <w:pPr>
        <w:pStyle w:val="a0"/>
        <w:numPr>
          <w:ilvl w:val="0"/>
          <w:numId w:val="22"/>
        </w:numPr>
      </w:pPr>
      <w:r>
        <w:rPr>
          <w:rFonts w:hint="eastAsia"/>
        </w:rPr>
        <w:t>判断字符串</w:t>
      </w:r>
      <w:r>
        <w:rPr>
          <w:rFonts w:hint="eastAsia"/>
        </w:rPr>
        <w:t>s</w:t>
      </w:r>
      <w:r>
        <w:rPr>
          <w:rFonts w:hint="eastAsia"/>
        </w:rPr>
        <w:t>是否包含</w:t>
      </w:r>
      <w:r>
        <w:rPr>
          <w:rFonts w:hint="eastAsia"/>
        </w:rPr>
        <w:t>W</w:t>
      </w:r>
    </w:p>
    <w:p w:rsidR="00C43A7F" w:rsidRDefault="00C43A7F" w:rsidP="00C419AA">
      <w:pPr>
        <w:pStyle w:val="a0"/>
        <w:numPr>
          <w:ilvl w:val="0"/>
          <w:numId w:val="22"/>
        </w:numPr>
      </w:pPr>
      <w:r>
        <w:rPr>
          <w:rFonts w:hint="eastAsia"/>
        </w:rPr>
        <w:t>调用</w:t>
      </w:r>
      <w:r>
        <w:rPr>
          <w:rFonts w:hint="eastAsia"/>
        </w:rPr>
        <w:t>and</w:t>
      </w:r>
      <w:r>
        <w:rPr>
          <w:rFonts w:hint="eastAsia"/>
        </w:rPr>
        <w:t>方法和</w:t>
      </w:r>
      <w:r>
        <w:rPr>
          <w:rFonts w:hint="eastAsia"/>
        </w:rPr>
        <w:t>test</w:t>
      </w:r>
      <w:r>
        <w:rPr>
          <w:rFonts w:hint="eastAsia"/>
        </w:rPr>
        <w:t>方法，分别输出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的结果</w:t>
      </w:r>
    </w:p>
    <w:p w:rsidR="00BD3BF9" w:rsidRDefault="00BD3BF9" w:rsidP="00BD3BF9">
      <w:pPr>
        <w:pStyle w:val="10"/>
        <w:rPr>
          <w:lang w:eastAsia="en-US"/>
        </w:rPr>
      </w:pPr>
      <w:r>
        <w:rPr>
          <w:lang w:eastAsia="en-US"/>
        </w:rPr>
        <w:t>案例代码：</w:t>
      </w:r>
    </w:p>
    <w:p w:rsidR="00A55477" w:rsidRDefault="00A55477" w:rsidP="00A55477">
      <w:pPr>
        <w:pStyle w:val="af6"/>
        <w:rPr>
          <w:lang w:eastAsia="en-US"/>
        </w:rPr>
      </w:pPr>
      <w:r>
        <w:rPr>
          <w:lang w:eastAsia="en-US"/>
        </w:rPr>
        <w:t xml:space="preserve">    @Test</w:t>
      </w:r>
    </w:p>
    <w:p w:rsidR="00A55477" w:rsidRDefault="00A55477" w:rsidP="00A55477">
      <w:pPr>
        <w:pStyle w:val="af6"/>
        <w:rPr>
          <w:lang w:eastAsia="en-US"/>
        </w:rPr>
      </w:pPr>
      <w:r>
        <w:rPr>
          <w:lang w:eastAsia="en-US"/>
        </w:rPr>
        <w:t xml:space="preserve">    public void testAnd() {</w:t>
      </w:r>
    </w:p>
    <w:p w:rsidR="00A55477" w:rsidRDefault="00A55477" w:rsidP="00A55477">
      <w:pPr>
        <w:pStyle w:val="af6"/>
        <w:rPr>
          <w:lang w:eastAsia="en-US"/>
        </w:rPr>
      </w:pPr>
      <w:r>
        <w:rPr>
          <w:lang w:eastAsia="en-US"/>
        </w:rPr>
        <w:t xml:space="preserve">        String s1 = "Hello world";</w:t>
      </w:r>
    </w:p>
    <w:p w:rsidR="00A55477" w:rsidRDefault="00A55477" w:rsidP="00A55477">
      <w:pPr>
        <w:pStyle w:val="af6"/>
        <w:rPr>
          <w:lang w:eastAsia="en-US"/>
        </w:rPr>
      </w:pPr>
      <w:r>
        <w:rPr>
          <w:lang w:eastAsia="en-US"/>
        </w:rPr>
        <w:t xml:space="preserve">        String s2 = "Hello World";</w:t>
      </w:r>
    </w:p>
    <w:p w:rsidR="00A55477" w:rsidRDefault="00A55477" w:rsidP="00A55477">
      <w:pPr>
        <w:pStyle w:val="af6"/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    //</w:t>
      </w:r>
      <w:r>
        <w:rPr>
          <w:rFonts w:hint="eastAsia"/>
          <w:lang w:eastAsia="en-US"/>
        </w:rPr>
        <w:t>创建</w:t>
      </w:r>
      <w:r>
        <w:rPr>
          <w:rFonts w:hint="eastAsia"/>
          <w:lang w:eastAsia="en-US"/>
        </w:rPr>
        <w:t>Predicate, boolean test(T t)</w:t>
      </w:r>
      <w:r>
        <w:rPr>
          <w:rFonts w:hint="eastAsia"/>
          <w:lang w:eastAsia="en-US"/>
        </w:rPr>
        <w:t>方法</w:t>
      </w:r>
    </w:p>
    <w:p w:rsidR="00A55477" w:rsidRDefault="00A55477" w:rsidP="00A55477">
      <w:pPr>
        <w:pStyle w:val="af6"/>
        <w:rPr>
          <w:lang w:eastAsia="en-US"/>
        </w:rPr>
      </w:pPr>
      <w:r>
        <w:rPr>
          <w:lang w:eastAsia="en-US"/>
        </w:rPr>
        <w:t xml:space="preserve">        Predicate&lt;String&gt; p1 = s -&gt; s.contains("H");</w:t>
      </w:r>
    </w:p>
    <w:p w:rsidR="00A55477" w:rsidRDefault="00A55477" w:rsidP="00A55477">
      <w:pPr>
        <w:pStyle w:val="af6"/>
        <w:rPr>
          <w:lang w:eastAsia="en-US"/>
        </w:rPr>
      </w:pPr>
      <w:r>
        <w:rPr>
          <w:lang w:eastAsia="en-US"/>
        </w:rPr>
        <w:t xml:space="preserve">        Predicate&lt;String&gt; p2 = s -&gt; s.contains("W");</w:t>
      </w:r>
    </w:p>
    <w:p w:rsidR="00A55477" w:rsidRDefault="00A55477" w:rsidP="00A55477">
      <w:pPr>
        <w:pStyle w:val="af6"/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    //</w:t>
      </w:r>
      <w:r>
        <w:rPr>
          <w:rFonts w:hint="eastAsia"/>
          <w:lang w:eastAsia="en-US"/>
        </w:rPr>
        <w:t>先判断</w:t>
      </w:r>
      <w:r>
        <w:rPr>
          <w:rFonts w:hint="eastAsia"/>
          <w:lang w:eastAsia="en-US"/>
        </w:rPr>
        <w:t>p1</w:t>
      </w:r>
      <w:r>
        <w:rPr>
          <w:rFonts w:hint="eastAsia"/>
          <w:lang w:eastAsia="en-US"/>
        </w:rPr>
        <w:t>再</w:t>
      </w:r>
      <w:r>
        <w:rPr>
          <w:rFonts w:hint="eastAsia"/>
          <w:lang w:eastAsia="en-US"/>
        </w:rPr>
        <w:t>p2</w:t>
      </w:r>
    </w:p>
    <w:p w:rsidR="00A55477" w:rsidRDefault="00A55477" w:rsidP="00A55477">
      <w:pPr>
        <w:pStyle w:val="af6"/>
        <w:rPr>
          <w:lang w:eastAsia="en-US"/>
        </w:rPr>
      </w:pPr>
      <w:r>
        <w:rPr>
          <w:lang w:eastAsia="en-US"/>
        </w:rPr>
        <w:t xml:space="preserve">        System.out.println(p1.and(p2).test(s1));</w:t>
      </w:r>
    </w:p>
    <w:p w:rsidR="00A55477" w:rsidRDefault="00A55477" w:rsidP="00A55477">
      <w:pPr>
        <w:pStyle w:val="af6"/>
        <w:rPr>
          <w:lang w:eastAsia="en-US"/>
        </w:rPr>
      </w:pPr>
      <w:r>
        <w:rPr>
          <w:lang w:eastAsia="en-US"/>
        </w:rPr>
        <w:lastRenderedPageBreak/>
        <w:t xml:space="preserve">        System.out.println(p1.and(p2).test(s2));</w:t>
      </w:r>
    </w:p>
    <w:p w:rsidR="00BD3BF9" w:rsidRDefault="00A55477" w:rsidP="00A55477">
      <w:pPr>
        <w:pStyle w:val="af6"/>
        <w:rPr>
          <w:lang w:eastAsia="en-US"/>
        </w:rPr>
      </w:pPr>
      <w:r>
        <w:rPr>
          <w:lang w:eastAsia="en-US"/>
        </w:rPr>
        <w:t xml:space="preserve">    }</w:t>
      </w:r>
    </w:p>
    <w:p w:rsidR="004C3256" w:rsidRDefault="004C3256" w:rsidP="004C3256">
      <w:pPr>
        <w:rPr>
          <w:lang w:eastAsia="en-US"/>
        </w:rPr>
      </w:pPr>
    </w:p>
    <w:p w:rsidR="004C3256" w:rsidRDefault="004C3256" w:rsidP="004C3256">
      <w:pPr>
        <w:pStyle w:val="10"/>
        <w:rPr>
          <w:lang w:eastAsia="en-US"/>
        </w:rPr>
      </w:pPr>
      <w:r>
        <w:rPr>
          <w:lang w:eastAsia="en-US"/>
        </w:rPr>
        <w:t>代码分析：</w:t>
      </w:r>
    </w:p>
    <w:p w:rsidR="004C3256" w:rsidRDefault="00A55477" w:rsidP="00C419AA">
      <w:pPr>
        <w:pStyle w:val="a0"/>
        <w:numPr>
          <w:ilvl w:val="0"/>
          <w:numId w:val="43"/>
        </w:numPr>
        <w:rPr>
          <w:rFonts w:hint="eastAsia"/>
        </w:rPr>
      </w:pPr>
      <w:r>
        <w:rPr>
          <w:lang w:eastAsia="en-US"/>
        </w:rPr>
        <w:t xml:space="preserve">s -&gt; s.contains("H") </w:t>
      </w:r>
      <w:r>
        <w:rPr>
          <w:lang w:eastAsia="en-US"/>
        </w:rPr>
        <w:t>生成一个内部类，重写了</w:t>
      </w:r>
      <w:r>
        <w:rPr>
          <w:rFonts w:hint="eastAsia"/>
        </w:rPr>
        <w:t>test()</w:t>
      </w:r>
    </w:p>
    <w:p w:rsidR="00A55477" w:rsidRDefault="00A55477" w:rsidP="00C419AA">
      <w:pPr>
        <w:pStyle w:val="a0"/>
        <w:numPr>
          <w:ilvl w:val="0"/>
          <w:numId w:val="43"/>
        </w:numPr>
      </w:pPr>
      <w:r>
        <w:rPr>
          <w:lang w:eastAsia="en-US"/>
        </w:rPr>
        <w:t xml:space="preserve">s -&gt; s.contains("W") </w:t>
      </w:r>
      <w:r>
        <w:rPr>
          <w:lang w:eastAsia="en-US"/>
        </w:rPr>
        <w:t>生成一个内部类，重写</w:t>
      </w:r>
      <w:r>
        <w:rPr>
          <w:rFonts w:hint="eastAsia"/>
        </w:rPr>
        <w:t>test(</w:t>
      </w:r>
      <w:r>
        <w:t>)</w:t>
      </w:r>
      <w:r>
        <w:t>方法</w:t>
      </w:r>
    </w:p>
    <w:p w:rsidR="00A55477" w:rsidRPr="004C3256" w:rsidRDefault="00A55477" w:rsidP="00C419AA">
      <w:pPr>
        <w:pStyle w:val="a0"/>
        <w:numPr>
          <w:ilvl w:val="0"/>
          <w:numId w:val="43"/>
        </w:numPr>
      </w:pPr>
      <w:r>
        <w:rPr>
          <w:lang w:eastAsia="en-US"/>
        </w:rPr>
        <w:t xml:space="preserve">p1.and(p2).test(s1) </w:t>
      </w:r>
      <w:r>
        <w:rPr>
          <w:lang w:eastAsia="en-US"/>
        </w:rPr>
        <w:t>，使用第</w:t>
      </w:r>
      <w:r>
        <w:rPr>
          <w:rFonts w:hint="eastAsia"/>
        </w:rPr>
        <w:t>1</w:t>
      </w:r>
      <w:r>
        <w:rPr>
          <w:rFonts w:hint="eastAsia"/>
        </w:rPr>
        <w:t>个条件</w:t>
      </w:r>
      <w:r>
        <w:rPr>
          <w:rFonts w:hint="eastAsia"/>
        </w:rPr>
        <w:t xml:space="preserve"> </w:t>
      </w:r>
      <w:r>
        <w:rPr>
          <w:rFonts w:hint="eastAsia"/>
        </w:rPr>
        <w:t>，再使用第</w:t>
      </w:r>
      <w:r>
        <w:rPr>
          <w:rFonts w:hint="eastAsia"/>
        </w:rPr>
        <w:t>2</w:t>
      </w:r>
      <w:r>
        <w:rPr>
          <w:rFonts w:hint="eastAsia"/>
        </w:rPr>
        <w:t>个条件，提供</w:t>
      </w:r>
      <w:r>
        <w:rPr>
          <w:rFonts w:hint="eastAsia"/>
        </w:rPr>
        <w:t>s1</w:t>
      </w:r>
      <w:r>
        <w:rPr>
          <w:rFonts w:hint="eastAsia"/>
        </w:rPr>
        <w:t>做为参数</w:t>
      </w:r>
    </w:p>
    <w:p w:rsidR="00DC67AB" w:rsidRPr="00DC67AB" w:rsidRDefault="00DC67AB" w:rsidP="00D30244">
      <w:pPr>
        <w:pStyle w:val="3"/>
      </w:pPr>
      <w:bookmarkStart w:id="34" w:name="header-n227"/>
      <w:r w:rsidRPr="00DC67AB">
        <w:t>默认方法or</w:t>
      </w:r>
      <w:bookmarkEnd w:id="34"/>
      <w:r w:rsidR="00830995">
        <w:t>()</w:t>
      </w:r>
    </w:p>
    <w:p w:rsidR="00DC67AB" w:rsidRPr="00DC67AB" w:rsidRDefault="00DC67AB" w:rsidP="006372E6">
      <w:pPr>
        <w:ind w:firstLine="420"/>
      </w:pPr>
      <w:r w:rsidRPr="00DC67AB">
        <w:t>与</w:t>
      </w:r>
      <w:r w:rsidRPr="00DC67AB">
        <w:t>and</w:t>
      </w:r>
      <w:r w:rsidRPr="00DC67AB">
        <w:t>的</w:t>
      </w:r>
      <w:r w:rsidRPr="00DC67AB">
        <w:t>“</w:t>
      </w:r>
      <w:r w:rsidRPr="00DC67AB">
        <w:t>与</w:t>
      </w:r>
      <w:r w:rsidRPr="00DC67AB">
        <w:t>”</w:t>
      </w:r>
      <w:r w:rsidRPr="00DC67AB">
        <w:t>类似，默认方法</w:t>
      </w:r>
      <w:r w:rsidRPr="00DC67AB">
        <w:t>or</w:t>
      </w:r>
      <w:r w:rsidRPr="00DC67AB">
        <w:t>实现逻辑关系中的</w:t>
      </w:r>
      <w:r w:rsidRPr="00DC67AB">
        <w:t>“</w:t>
      </w:r>
      <w:r w:rsidRPr="00DC67AB">
        <w:rPr>
          <w:b/>
        </w:rPr>
        <w:t>或</w:t>
      </w:r>
      <w:r w:rsidRPr="00DC67AB">
        <w:t>”</w:t>
      </w:r>
      <w:r w:rsidR="00813F89">
        <w:t>操作</w:t>
      </w:r>
      <w:r w:rsidRPr="00DC67AB">
        <w:t>。</w:t>
      </w:r>
      <w:r w:rsidR="00161E90">
        <w:rPr>
          <w:rFonts w:hint="eastAsia"/>
        </w:rPr>
        <w:t>这个默认方法接收一个</w:t>
      </w:r>
      <w:r w:rsidR="00161E90">
        <w:rPr>
          <w:rFonts w:hint="eastAsia"/>
        </w:rPr>
        <w:t>Predicate</w:t>
      </w:r>
      <w:r w:rsidR="00161E90">
        <w:rPr>
          <w:rFonts w:hint="eastAsia"/>
        </w:rPr>
        <w:t>参数，返回一个</w:t>
      </w:r>
      <w:r w:rsidR="00161E90">
        <w:rPr>
          <w:rFonts w:hint="eastAsia"/>
        </w:rPr>
        <w:t>Predicate</w:t>
      </w:r>
      <w:r w:rsidR="00161E90">
        <w:rPr>
          <w:rFonts w:hint="eastAsia"/>
        </w:rPr>
        <w:t>参数。</w:t>
      </w:r>
      <w:r w:rsidRPr="00DC67AB">
        <w:t>JDK</w:t>
      </w:r>
      <w:r w:rsidRPr="00DC67AB">
        <w:t>源码为：</w:t>
      </w:r>
    </w:p>
    <w:p w:rsidR="006372E6" w:rsidRDefault="006372E6" w:rsidP="006372E6">
      <w:pPr>
        <w:pStyle w:val="af6"/>
      </w:pPr>
      <w:r>
        <w:t>/**</w:t>
      </w:r>
    </w:p>
    <w:p w:rsidR="006372E6" w:rsidRDefault="006372E6" w:rsidP="006372E6">
      <w:pPr>
        <w:pStyle w:val="af6"/>
      </w:pPr>
      <w:r>
        <w:rPr>
          <w:rFonts w:hint="eastAsia"/>
        </w:rPr>
        <w:t xml:space="preserve"> * </w:t>
      </w:r>
      <w:r>
        <w:rPr>
          <w:rFonts w:hint="eastAsia"/>
        </w:rPr>
        <w:t>组合方法，将当前的谓语与另一个谓语进行短路的或操作，返回一个谓语对象</w:t>
      </w:r>
    </w:p>
    <w:p w:rsidR="006372E6" w:rsidRDefault="006372E6" w:rsidP="006372E6">
      <w:pPr>
        <w:pStyle w:val="af6"/>
      </w:pPr>
      <w:r>
        <w:t xml:space="preserve"> */</w:t>
      </w:r>
    </w:p>
    <w:p w:rsidR="006372E6" w:rsidRDefault="006372E6" w:rsidP="006372E6">
      <w:pPr>
        <w:pStyle w:val="af6"/>
      </w:pPr>
      <w:r>
        <w:t>default Predicate&lt;T&gt; or(Predicate&lt;? super T&gt; other) {</w:t>
      </w:r>
    </w:p>
    <w:p w:rsidR="006372E6" w:rsidRDefault="006372E6" w:rsidP="006372E6">
      <w:pPr>
        <w:pStyle w:val="af6"/>
      </w:pPr>
      <w:r>
        <w:t xml:space="preserve">    Objects.requireNonNull(other);</w:t>
      </w:r>
    </w:p>
    <w:p w:rsidR="006372E6" w:rsidRDefault="006372E6" w:rsidP="006372E6">
      <w:pPr>
        <w:pStyle w:val="af6"/>
      </w:pPr>
      <w:r>
        <w:t xml:space="preserve">    return (t) -&gt; test(t) || other.test(t);</w:t>
      </w:r>
    </w:p>
    <w:p w:rsidR="006372E6" w:rsidRDefault="006372E6" w:rsidP="006372E6">
      <w:pPr>
        <w:pStyle w:val="af6"/>
      </w:pPr>
      <w:r>
        <w:t>}</w:t>
      </w:r>
    </w:p>
    <w:p w:rsidR="006372E6" w:rsidRDefault="00DC67AB" w:rsidP="006372E6">
      <w:pPr>
        <w:pStyle w:val="3"/>
      </w:pPr>
      <w:r w:rsidRPr="00DC67AB">
        <w:t>or 方法演示示例：</w:t>
      </w:r>
    </w:p>
    <w:p w:rsidR="006372E6" w:rsidRDefault="006372E6" w:rsidP="00871A6C">
      <w:pPr>
        <w:pStyle w:val="10"/>
        <w:rPr>
          <w:lang w:eastAsia="en-US"/>
        </w:rPr>
      </w:pPr>
      <w:r>
        <w:rPr>
          <w:lang w:eastAsia="en-US"/>
        </w:rPr>
        <w:t>案例需求：</w:t>
      </w:r>
    </w:p>
    <w:p w:rsidR="00B1299D" w:rsidRPr="00DC67AB" w:rsidRDefault="00F401B4" w:rsidP="00B1299D">
      <w:pPr>
        <w:ind w:firstLine="420"/>
      </w:pPr>
      <w:r>
        <w:t>判断指定的</w:t>
      </w:r>
      <w:r w:rsidR="00B1299D" w:rsidRPr="00DC67AB">
        <w:t>字符串</w:t>
      </w:r>
      <w:r w:rsidR="00B1299D">
        <w:rPr>
          <w:rFonts w:hint="eastAsia"/>
        </w:rPr>
        <w:t>的</w:t>
      </w:r>
      <w:r w:rsidR="00B1299D">
        <w:t>长度大于</w:t>
      </w:r>
      <w:r w:rsidR="00B1299D">
        <w:rPr>
          <w:rFonts w:hint="eastAsia"/>
        </w:rPr>
        <w:t>10</w:t>
      </w:r>
      <w:r w:rsidR="00B1299D">
        <w:rPr>
          <w:rFonts w:hint="eastAsia"/>
        </w:rPr>
        <w:t>或者小于</w:t>
      </w:r>
      <w:r w:rsidR="00B1299D">
        <w:rPr>
          <w:rFonts w:hint="eastAsia"/>
        </w:rPr>
        <w:t>5</w:t>
      </w:r>
    </w:p>
    <w:p w:rsidR="003D1802" w:rsidRDefault="003D1802" w:rsidP="003D1802">
      <w:pPr>
        <w:pStyle w:val="10"/>
        <w:rPr>
          <w:lang w:eastAsia="en-US"/>
        </w:rPr>
      </w:pPr>
      <w:r>
        <w:rPr>
          <w:lang w:eastAsia="en-US"/>
        </w:rPr>
        <w:t>案例效果：</w:t>
      </w:r>
    </w:p>
    <w:p w:rsidR="003D1802" w:rsidRDefault="003D1802" w:rsidP="003D1802">
      <w:pPr>
        <w:rPr>
          <w:lang w:eastAsia="en-US"/>
        </w:rPr>
      </w:pPr>
      <w:r>
        <w:rPr>
          <w:noProof/>
        </w:rPr>
        <w:drawing>
          <wp:inline distT="0" distB="0" distL="0" distR="0" wp14:anchorId="73643545" wp14:editId="665C8B14">
            <wp:extent cx="1562100" cy="790575"/>
            <wp:effectExtent l="95250" t="76200" r="95250" b="857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905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2E6" w:rsidRDefault="006372E6" w:rsidP="00871A6C">
      <w:pPr>
        <w:pStyle w:val="10"/>
        <w:rPr>
          <w:lang w:eastAsia="en-US"/>
        </w:rPr>
      </w:pPr>
      <w:r>
        <w:rPr>
          <w:lang w:eastAsia="en-US"/>
        </w:rPr>
        <w:t>案例步骤：</w:t>
      </w:r>
    </w:p>
    <w:p w:rsidR="007340CB" w:rsidRDefault="007340CB" w:rsidP="00C419AA">
      <w:pPr>
        <w:pStyle w:val="a0"/>
        <w:numPr>
          <w:ilvl w:val="0"/>
          <w:numId w:val="23"/>
        </w:numPr>
      </w:pPr>
      <w:r>
        <w:rPr>
          <w:rFonts w:hint="eastAsia"/>
        </w:rPr>
        <w:t>创建三个字符串</w:t>
      </w:r>
      <w:r>
        <w:rPr>
          <w:rFonts w:hint="eastAsia"/>
        </w:rPr>
        <w:t>s1</w:t>
      </w:r>
      <w:r>
        <w:t>,s2,s3</w:t>
      </w:r>
      <w:r w:rsidR="00F6714E">
        <w:t>内容，</w:t>
      </w:r>
      <w:r w:rsidR="00F6714E">
        <w:rPr>
          <w:rFonts w:hint="eastAsia"/>
        </w:rPr>
        <w:t>分别是：</w:t>
      </w:r>
      <w:r w:rsidR="00F6714E">
        <w:t>"Hello World" "Java" "I am boy"</w:t>
      </w:r>
    </w:p>
    <w:p w:rsidR="004B083D" w:rsidRDefault="004B083D" w:rsidP="00C419AA">
      <w:pPr>
        <w:pStyle w:val="a0"/>
        <w:numPr>
          <w:ilvl w:val="0"/>
          <w:numId w:val="23"/>
        </w:numPr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Predicate</w:t>
      </w:r>
      <w:r>
        <w:rPr>
          <w:rFonts w:hint="eastAsia"/>
        </w:rPr>
        <w:t>接口对象，第</w:t>
      </w:r>
      <w:r>
        <w:rPr>
          <w:rFonts w:hint="eastAsia"/>
        </w:rPr>
        <w:t>1</w:t>
      </w:r>
      <w:r>
        <w:rPr>
          <w:rFonts w:hint="eastAsia"/>
        </w:rPr>
        <w:t>个判断长度是否大于</w:t>
      </w:r>
      <w:r>
        <w:rPr>
          <w:rFonts w:hint="eastAsia"/>
        </w:rPr>
        <w:t>10</w:t>
      </w:r>
      <w:r>
        <w:rPr>
          <w:rFonts w:hint="eastAsia"/>
        </w:rPr>
        <w:t>，每</w:t>
      </w:r>
      <w:r>
        <w:rPr>
          <w:rFonts w:hint="eastAsia"/>
        </w:rPr>
        <w:t>2</w:t>
      </w:r>
      <w:r>
        <w:rPr>
          <w:rFonts w:hint="eastAsia"/>
        </w:rPr>
        <w:t>个判断长度是否小于</w:t>
      </w:r>
      <w:r>
        <w:rPr>
          <w:rFonts w:hint="eastAsia"/>
        </w:rPr>
        <w:t>5</w:t>
      </w:r>
    </w:p>
    <w:p w:rsidR="004B083D" w:rsidRPr="00B1299D" w:rsidRDefault="004B083D" w:rsidP="00C419AA">
      <w:pPr>
        <w:pStyle w:val="a0"/>
        <w:numPr>
          <w:ilvl w:val="0"/>
          <w:numId w:val="23"/>
        </w:numPr>
      </w:pPr>
      <w:r>
        <w:rPr>
          <w:rFonts w:hint="eastAsia"/>
        </w:rPr>
        <w:t>调用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方法输出</w:t>
      </w:r>
      <w:r w:rsidR="00F33D6D">
        <w:rPr>
          <w:rFonts w:hint="eastAsia"/>
        </w:rPr>
        <w:t>s1</w:t>
      </w:r>
      <w:r w:rsidR="00F33D6D">
        <w:rPr>
          <w:rFonts w:hint="eastAsia"/>
        </w:rPr>
        <w:t>，</w:t>
      </w:r>
      <w:r w:rsidR="00F33D6D">
        <w:rPr>
          <w:rFonts w:hint="eastAsia"/>
        </w:rPr>
        <w:t>s2</w:t>
      </w:r>
      <w:r w:rsidR="00F33D6D">
        <w:rPr>
          <w:rFonts w:hint="eastAsia"/>
        </w:rPr>
        <w:t>，</w:t>
      </w:r>
      <w:r w:rsidR="00F33D6D">
        <w:rPr>
          <w:rFonts w:hint="eastAsia"/>
        </w:rPr>
        <w:t>s</w:t>
      </w:r>
      <w:r w:rsidR="00F33D6D">
        <w:t>3</w:t>
      </w:r>
      <w:r>
        <w:rPr>
          <w:rFonts w:hint="eastAsia"/>
        </w:rPr>
        <w:t>每个字符串的测试结果</w:t>
      </w:r>
    </w:p>
    <w:p w:rsidR="006372E6" w:rsidRPr="006372E6" w:rsidRDefault="006372E6" w:rsidP="00871A6C">
      <w:pPr>
        <w:pStyle w:val="10"/>
        <w:rPr>
          <w:lang w:eastAsia="en-US"/>
        </w:rPr>
      </w:pPr>
      <w:r>
        <w:rPr>
          <w:lang w:eastAsia="en-US"/>
        </w:rPr>
        <w:t>案例代码：</w:t>
      </w:r>
    </w:p>
    <w:p w:rsidR="0023737D" w:rsidRDefault="0023737D" w:rsidP="0023737D">
      <w:pPr>
        <w:pStyle w:val="af6"/>
      </w:pPr>
      <w:r>
        <w:t xml:space="preserve">    @Test</w:t>
      </w:r>
    </w:p>
    <w:p w:rsidR="0023737D" w:rsidRDefault="0023737D" w:rsidP="0023737D">
      <w:pPr>
        <w:pStyle w:val="af6"/>
      </w:pPr>
      <w:r>
        <w:t xml:space="preserve">    public void testOr() {</w:t>
      </w:r>
    </w:p>
    <w:p w:rsidR="0023737D" w:rsidRDefault="0023737D" w:rsidP="0023737D">
      <w:pPr>
        <w:pStyle w:val="af6"/>
      </w:pPr>
      <w:r>
        <w:t xml:space="preserve">        String s1 = "Hello World";</w:t>
      </w:r>
    </w:p>
    <w:p w:rsidR="0023737D" w:rsidRDefault="0023737D" w:rsidP="0023737D">
      <w:pPr>
        <w:pStyle w:val="af6"/>
      </w:pPr>
      <w:r>
        <w:t xml:space="preserve">        String s2 = "Java";</w:t>
      </w:r>
    </w:p>
    <w:p w:rsidR="0023737D" w:rsidRDefault="0023737D" w:rsidP="0023737D">
      <w:pPr>
        <w:pStyle w:val="af6"/>
      </w:pPr>
      <w:r>
        <w:t xml:space="preserve">        String s3= "I am boy";</w:t>
      </w:r>
    </w:p>
    <w:p w:rsidR="0023737D" w:rsidRDefault="0023737D" w:rsidP="0023737D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Predicate boolean test(T t)</w:t>
      </w:r>
      <w:r>
        <w:rPr>
          <w:rFonts w:hint="eastAsia"/>
        </w:rPr>
        <w:t>方法</w:t>
      </w:r>
    </w:p>
    <w:p w:rsidR="0023737D" w:rsidRDefault="0023737D" w:rsidP="0023737D">
      <w:pPr>
        <w:pStyle w:val="af6"/>
      </w:pPr>
      <w:r>
        <w:t xml:space="preserve">        Predicate&lt;String&gt; p1 = s -&gt; s.length() &gt; 10;</w:t>
      </w:r>
    </w:p>
    <w:p w:rsidR="0023737D" w:rsidRDefault="0023737D" w:rsidP="0023737D">
      <w:pPr>
        <w:pStyle w:val="af6"/>
      </w:pPr>
      <w:r>
        <w:t xml:space="preserve">        Predicate&lt;String&gt; p2 = s -&gt; s.length() &lt; 5;</w:t>
      </w:r>
    </w:p>
    <w:p w:rsidR="0023737D" w:rsidRDefault="0023737D" w:rsidP="0023737D">
      <w:pPr>
        <w:pStyle w:val="af6"/>
      </w:pPr>
      <w:r>
        <w:t xml:space="preserve">        System.out.println(p1.or(p2).test(s1));  //true</w:t>
      </w:r>
    </w:p>
    <w:p w:rsidR="0023737D" w:rsidRDefault="0023737D" w:rsidP="0023737D">
      <w:pPr>
        <w:pStyle w:val="af6"/>
      </w:pPr>
      <w:r>
        <w:t xml:space="preserve">        System.out.println(p1.or(p2).test(s2));  //true</w:t>
      </w:r>
    </w:p>
    <w:p w:rsidR="0023737D" w:rsidRDefault="0023737D" w:rsidP="0023737D">
      <w:pPr>
        <w:pStyle w:val="af6"/>
      </w:pPr>
      <w:r>
        <w:t xml:space="preserve">        System.out.println(p1.or(p2).test(s3));  //false</w:t>
      </w:r>
    </w:p>
    <w:p w:rsidR="00DC67AB" w:rsidRDefault="0023737D" w:rsidP="0023737D">
      <w:pPr>
        <w:pStyle w:val="af6"/>
      </w:pPr>
      <w:r>
        <w:t xml:space="preserve">    }</w:t>
      </w:r>
    </w:p>
    <w:p w:rsidR="004C3256" w:rsidRDefault="004C3256" w:rsidP="004C3256"/>
    <w:p w:rsidR="00DC67AB" w:rsidRPr="00DC67AB" w:rsidRDefault="00465363" w:rsidP="00D30244">
      <w:pPr>
        <w:pStyle w:val="3"/>
      </w:pPr>
      <w:bookmarkStart w:id="35" w:name="header-n236"/>
      <w:r>
        <w:lastRenderedPageBreak/>
        <w:t>默认方法</w:t>
      </w:r>
      <w:r w:rsidRPr="00DC67AB">
        <w:t>negate</w:t>
      </w:r>
      <w:bookmarkEnd w:id="35"/>
      <w:r>
        <w:t>()</w:t>
      </w:r>
    </w:p>
    <w:p w:rsidR="00DC67AB" w:rsidRPr="00DC67AB" w:rsidRDefault="00DC67AB" w:rsidP="00562955">
      <w:pPr>
        <w:ind w:firstLine="420"/>
      </w:pPr>
      <w:r w:rsidRPr="00DC67AB">
        <w:t>“</w:t>
      </w:r>
      <w:r w:rsidRPr="00DC67AB">
        <w:t>与</w:t>
      </w:r>
      <w:r w:rsidRPr="00DC67AB">
        <w:t>”</w:t>
      </w:r>
      <w:r w:rsidRPr="00DC67AB">
        <w:t>、</w:t>
      </w:r>
      <w:r w:rsidRPr="00DC67AB">
        <w:t>“</w:t>
      </w:r>
      <w:r w:rsidRPr="00DC67AB">
        <w:t>或</w:t>
      </w:r>
      <w:r w:rsidRPr="00DC67AB">
        <w:t>”</w:t>
      </w:r>
      <w:r w:rsidRPr="00DC67AB">
        <w:t>已经了解了，剩下的</w:t>
      </w:r>
      <w:r w:rsidRPr="00DC67AB">
        <w:t>“</w:t>
      </w:r>
      <w:r w:rsidRPr="00DC67AB">
        <w:t>非</w:t>
      </w:r>
      <w:r w:rsidRPr="00DC67AB">
        <w:t>”</w:t>
      </w:r>
      <w:r w:rsidRPr="00DC67AB">
        <w:t>（取反）也会简单。</w:t>
      </w:r>
      <w:r w:rsidR="001F2612">
        <w:t>方法没有参数，返回值为</w:t>
      </w:r>
      <w:r w:rsidR="001F2612">
        <w:rPr>
          <w:rFonts w:hint="eastAsia"/>
        </w:rPr>
        <w:t>Predicate</w:t>
      </w:r>
      <w:r w:rsidR="001F2612">
        <w:rPr>
          <w:rFonts w:hint="eastAsia"/>
        </w:rPr>
        <w:t>。</w:t>
      </w:r>
      <w:r w:rsidRPr="00DC67AB">
        <w:t>默认方法</w:t>
      </w:r>
      <w:r w:rsidRPr="00DC67AB">
        <w:t>negate</w:t>
      </w:r>
      <w:r w:rsidRPr="00DC67AB">
        <w:t>的</w:t>
      </w:r>
      <w:r w:rsidRPr="00DC67AB">
        <w:t>JDK</w:t>
      </w:r>
      <w:r w:rsidRPr="00DC67AB">
        <w:t>源代码为：</w:t>
      </w:r>
    </w:p>
    <w:p w:rsidR="00562955" w:rsidRPr="00562955" w:rsidRDefault="00562955" w:rsidP="00562955">
      <w:pPr>
        <w:pStyle w:val="af6"/>
      </w:pPr>
      <w:r w:rsidRPr="00562955">
        <w:t>/**</w:t>
      </w:r>
    </w:p>
    <w:p w:rsidR="00562955" w:rsidRPr="00562955" w:rsidRDefault="00562955" w:rsidP="00562955">
      <w:pPr>
        <w:pStyle w:val="af6"/>
      </w:pPr>
      <w:r w:rsidRPr="00562955">
        <w:rPr>
          <w:rFonts w:hint="eastAsia"/>
        </w:rPr>
        <w:t xml:space="preserve"> * </w:t>
      </w:r>
      <w:r w:rsidRPr="00562955">
        <w:rPr>
          <w:rFonts w:hint="eastAsia"/>
        </w:rPr>
        <w:t>对当前的谓语进行逻辑非操作，返回一个谓语对象</w:t>
      </w:r>
    </w:p>
    <w:p w:rsidR="00562955" w:rsidRPr="00562955" w:rsidRDefault="00562955" w:rsidP="00562955">
      <w:pPr>
        <w:pStyle w:val="af6"/>
      </w:pPr>
      <w:r w:rsidRPr="00562955">
        <w:t xml:space="preserve"> */</w:t>
      </w:r>
    </w:p>
    <w:p w:rsidR="00562955" w:rsidRPr="00562955" w:rsidRDefault="00562955" w:rsidP="00562955">
      <w:pPr>
        <w:pStyle w:val="af6"/>
      </w:pPr>
      <w:r w:rsidRPr="00562955">
        <w:t>default Predicate&lt;T&gt; negate() {</w:t>
      </w:r>
    </w:p>
    <w:p w:rsidR="00562955" w:rsidRPr="00562955" w:rsidRDefault="00562955" w:rsidP="00562955">
      <w:pPr>
        <w:pStyle w:val="af6"/>
      </w:pPr>
      <w:r w:rsidRPr="00562955">
        <w:t xml:space="preserve">    return (t) -&gt; !test(t);</w:t>
      </w:r>
    </w:p>
    <w:p w:rsidR="00DC67AB" w:rsidRPr="00DC67AB" w:rsidRDefault="00562955" w:rsidP="00562955">
      <w:pPr>
        <w:pStyle w:val="af6"/>
      </w:pPr>
      <w:r w:rsidRPr="00562955">
        <w:t>}</w:t>
      </w:r>
    </w:p>
    <w:p w:rsidR="00DC67AB" w:rsidRDefault="00DC67AB" w:rsidP="00F6306E">
      <w:pPr>
        <w:ind w:firstLine="420"/>
      </w:pPr>
      <w:r w:rsidRPr="00DC67AB">
        <w:t>从实现中很容易看出，它是执行了</w:t>
      </w:r>
      <w:r w:rsidRPr="00DC67AB">
        <w:t>test</w:t>
      </w:r>
      <w:r w:rsidRPr="00DC67AB">
        <w:t>方法之后，对结果</w:t>
      </w:r>
      <w:r w:rsidRPr="00DC67AB">
        <w:t>boolean</w:t>
      </w:r>
      <w:r w:rsidRPr="00DC67AB">
        <w:t>值进行</w:t>
      </w:r>
      <w:r w:rsidRPr="00DC67AB">
        <w:t>“!”</w:t>
      </w:r>
      <w:r w:rsidR="00F6306E">
        <w:t>取反而已。</w:t>
      </w:r>
      <w:r w:rsidRPr="00DC67AB">
        <w:t>要在</w:t>
      </w:r>
      <w:r w:rsidRPr="00DC67AB">
        <w:t>test</w:t>
      </w:r>
      <w:r w:rsidRPr="00DC67AB">
        <w:t>方法调用之前调用</w:t>
      </w:r>
      <w:r w:rsidRPr="00DC67AB">
        <w:t>negate</w:t>
      </w:r>
      <w:r w:rsidRPr="00DC67AB">
        <w:t>方法，正如</w:t>
      </w:r>
      <w:r w:rsidRPr="00DC67AB">
        <w:t>and</w:t>
      </w:r>
      <w:r w:rsidRPr="00DC67AB">
        <w:t>和</w:t>
      </w:r>
      <w:r w:rsidRPr="00DC67AB">
        <w:t>or</w:t>
      </w:r>
      <w:r w:rsidR="00F6306E">
        <w:t>方法一样</w:t>
      </w:r>
      <w:r w:rsidR="0028124C">
        <w:t>。</w:t>
      </w:r>
    </w:p>
    <w:p w:rsidR="00F6306E" w:rsidRDefault="00F6306E" w:rsidP="00F6306E">
      <w:pPr>
        <w:pStyle w:val="10"/>
      </w:pPr>
      <w:r>
        <w:t>案例需求：</w:t>
      </w:r>
    </w:p>
    <w:p w:rsidR="00F6306E" w:rsidRDefault="00067B4A" w:rsidP="00067B4A">
      <w:pPr>
        <w:ind w:left="420"/>
      </w:pPr>
      <w:r>
        <w:t>判断年龄是否小于</w:t>
      </w:r>
      <w:r>
        <w:rPr>
          <w:rFonts w:hint="eastAsia"/>
        </w:rPr>
        <w:t>18</w:t>
      </w:r>
      <w:r>
        <w:rPr>
          <w:rFonts w:hint="eastAsia"/>
        </w:rPr>
        <w:t>岁，将判断的结果取反。</w:t>
      </w:r>
    </w:p>
    <w:p w:rsidR="00395E6E" w:rsidRDefault="00395E6E" w:rsidP="00395E6E">
      <w:pPr>
        <w:pStyle w:val="10"/>
      </w:pPr>
      <w:r>
        <w:t>案例效果</w:t>
      </w:r>
    </w:p>
    <w:p w:rsidR="00395E6E" w:rsidRDefault="00395E6E" w:rsidP="00395E6E">
      <w:r>
        <w:rPr>
          <w:noProof/>
        </w:rPr>
        <w:drawing>
          <wp:inline distT="0" distB="0" distL="0" distR="0" wp14:anchorId="4715752B" wp14:editId="1D3CDC46">
            <wp:extent cx="1841074" cy="460269"/>
            <wp:effectExtent l="95250" t="76200" r="102235" b="736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0265" cy="4625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06E" w:rsidRDefault="00F6306E" w:rsidP="00F6306E">
      <w:pPr>
        <w:pStyle w:val="10"/>
      </w:pPr>
      <w:r>
        <w:t>案例步骤</w:t>
      </w:r>
    </w:p>
    <w:p w:rsidR="00067B4A" w:rsidRDefault="00067B4A" w:rsidP="00C419AA">
      <w:pPr>
        <w:pStyle w:val="a0"/>
        <w:numPr>
          <w:ilvl w:val="0"/>
          <w:numId w:val="24"/>
        </w:numPr>
      </w:pPr>
      <w:r>
        <w:t>创建</w:t>
      </w:r>
      <w:r>
        <w:rPr>
          <w:rFonts w:hint="eastAsia"/>
        </w:rPr>
        <w:t>2</w:t>
      </w:r>
      <w:r>
        <w:rPr>
          <w:rFonts w:hint="eastAsia"/>
        </w:rPr>
        <w:t>个整数类型的年龄，一个</w:t>
      </w:r>
      <w:r>
        <w:rPr>
          <w:rFonts w:hint="eastAsia"/>
        </w:rPr>
        <w:t>25</w:t>
      </w:r>
      <w:r>
        <w:rPr>
          <w:rFonts w:hint="eastAsia"/>
        </w:rPr>
        <w:t>，一个</w:t>
      </w:r>
      <w:r>
        <w:rPr>
          <w:rFonts w:hint="eastAsia"/>
        </w:rPr>
        <w:t>15</w:t>
      </w:r>
      <w:r>
        <w:rPr>
          <w:rFonts w:hint="eastAsia"/>
        </w:rPr>
        <w:t>岁。</w:t>
      </w:r>
    </w:p>
    <w:p w:rsidR="00067B4A" w:rsidRDefault="00067B4A" w:rsidP="00C419AA">
      <w:pPr>
        <w:pStyle w:val="a0"/>
        <w:numPr>
          <w:ilvl w:val="0"/>
          <w:numId w:val="24"/>
        </w:numPr>
      </w:pPr>
      <w:r>
        <w:t>使用</w:t>
      </w:r>
      <w:r>
        <w:rPr>
          <w:rFonts w:hint="eastAsia"/>
        </w:rPr>
        <w:t>Lambda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Predicate</w:t>
      </w:r>
      <w:r>
        <w:rPr>
          <w:rFonts w:hint="eastAsia"/>
        </w:rPr>
        <w:t>，判断年龄小于</w:t>
      </w:r>
      <w:r>
        <w:rPr>
          <w:rFonts w:hint="eastAsia"/>
        </w:rPr>
        <w:t>18</w:t>
      </w:r>
      <w:r>
        <w:rPr>
          <w:rFonts w:hint="eastAsia"/>
        </w:rPr>
        <w:t>岁。</w:t>
      </w:r>
    </w:p>
    <w:p w:rsidR="00067B4A" w:rsidRDefault="00067B4A" w:rsidP="00C419AA">
      <w:pPr>
        <w:pStyle w:val="a0"/>
        <w:numPr>
          <w:ilvl w:val="0"/>
          <w:numId w:val="24"/>
        </w:numPr>
      </w:pPr>
      <w:r>
        <w:t>使用</w:t>
      </w:r>
      <w:r>
        <w:rPr>
          <w:rFonts w:hint="eastAsia"/>
        </w:rPr>
        <w:t>nagate()</w:t>
      </w:r>
      <w:r>
        <w:t>取反以后再调用</w:t>
      </w:r>
      <w:r>
        <w:rPr>
          <w:rFonts w:hint="eastAsia"/>
        </w:rPr>
        <w:t>test()</w:t>
      </w:r>
      <w:r>
        <w:rPr>
          <w:rFonts w:hint="eastAsia"/>
        </w:rPr>
        <w:t>方法，输出两个年龄的结果</w:t>
      </w:r>
    </w:p>
    <w:p w:rsidR="00F6306E" w:rsidRPr="00DC67AB" w:rsidRDefault="00F6306E" w:rsidP="00F6306E">
      <w:pPr>
        <w:pStyle w:val="10"/>
      </w:pPr>
      <w:r>
        <w:t>案例代码</w:t>
      </w:r>
    </w:p>
    <w:p w:rsidR="005A4633" w:rsidRDefault="005A4633" w:rsidP="005A4633">
      <w:pPr>
        <w:pStyle w:val="af6"/>
      </w:pPr>
      <w:r>
        <w:t xml:space="preserve">    @Test</w:t>
      </w:r>
    </w:p>
    <w:p w:rsidR="005A4633" w:rsidRDefault="005A4633" w:rsidP="005A4633">
      <w:pPr>
        <w:pStyle w:val="af6"/>
      </w:pPr>
      <w:r>
        <w:t xml:space="preserve">    public void testNegate() {</w:t>
      </w:r>
    </w:p>
    <w:p w:rsidR="005A4633" w:rsidRDefault="005A4633" w:rsidP="005A4633">
      <w:pPr>
        <w:pStyle w:val="af6"/>
      </w:pPr>
      <w:r>
        <w:t xml:space="preserve">        int a1 = 25;</w:t>
      </w:r>
    </w:p>
    <w:p w:rsidR="005A4633" w:rsidRDefault="005A4633" w:rsidP="005A4633">
      <w:pPr>
        <w:pStyle w:val="af6"/>
      </w:pPr>
      <w:r>
        <w:t xml:space="preserve">        int a2 = 15;</w:t>
      </w:r>
    </w:p>
    <w:p w:rsidR="005A4633" w:rsidRDefault="005A4633" w:rsidP="005A4633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条件是否大于</w:t>
      </w:r>
      <w:r>
        <w:rPr>
          <w:rFonts w:hint="eastAsia"/>
        </w:rPr>
        <w:t>18, boolean test(T t)</w:t>
      </w:r>
      <w:r>
        <w:rPr>
          <w:rFonts w:hint="eastAsia"/>
        </w:rPr>
        <w:t>方法</w:t>
      </w:r>
    </w:p>
    <w:p w:rsidR="005A4633" w:rsidRDefault="005A4633" w:rsidP="005A4633">
      <w:pPr>
        <w:pStyle w:val="af6"/>
      </w:pPr>
      <w:r>
        <w:t xml:space="preserve">        Predicate&lt;Integer&gt; predicate = i -&gt; i &gt; 18;</w:t>
      </w:r>
    </w:p>
    <w:p w:rsidR="005A4633" w:rsidRDefault="005A4633" w:rsidP="005A4633">
      <w:pPr>
        <w:pStyle w:val="af6"/>
      </w:pPr>
      <w:r>
        <w:t xml:space="preserve">        System.out.println(predicate.test(a1));  //true</w:t>
      </w:r>
    </w:p>
    <w:p w:rsidR="005A4633" w:rsidRDefault="005A4633" w:rsidP="005A4633">
      <w:pPr>
        <w:pStyle w:val="af6"/>
      </w:pPr>
      <w:r>
        <w:t xml:space="preserve">        System.out.println(predicate.negate().test(a1));  //false</w:t>
      </w:r>
    </w:p>
    <w:p w:rsidR="005A4633" w:rsidRDefault="005A4633" w:rsidP="005A4633">
      <w:pPr>
        <w:pStyle w:val="af6"/>
      </w:pPr>
      <w:r>
        <w:t xml:space="preserve">        System.out.println(predicate.negate().test(a2));  //true</w:t>
      </w:r>
    </w:p>
    <w:p w:rsidR="00DC67AB" w:rsidRDefault="005A4633" w:rsidP="005A4633">
      <w:pPr>
        <w:pStyle w:val="af6"/>
      </w:pPr>
      <w:r>
        <w:t xml:space="preserve">    }</w:t>
      </w:r>
    </w:p>
    <w:p w:rsidR="004C3256" w:rsidRDefault="004C3256" w:rsidP="004C3256"/>
    <w:p w:rsidR="004C3256" w:rsidRDefault="004C3256" w:rsidP="004C3256">
      <w:pPr>
        <w:pStyle w:val="10"/>
      </w:pPr>
      <w:r>
        <w:rPr>
          <w:rFonts w:hint="eastAsia"/>
        </w:rPr>
        <w:t>代码分析：</w:t>
      </w:r>
    </w:p>
    <w:p w:rsidR="004C3256" w:rsidRDefault="008170B3" w:rsidP="00C419AA">
      <w:pPr>
        <w:pStyle w:val="a0"/>
        <w:numPr>
          <w:ilvl w:val="0"/>
          <w:numId w:val="44"/>
        </w:numPr>
      </w:pPr>
      <w:r>
        <w:t xml:space="preserve">i -&gt; i &gt; 18 </w:t>
      </w:r>
      <w:r>
        <w:t>相当于实现</w:t>
      </w:r>
      <w:r>
        <w:rPr>
          <w:rFonts w:hint="eastAsia"/>
        </w:rPr>
        <w:t>test()</w:t>
      </w:r>
      <w:r>
        <w:rPr>
          <w:rFonts w:hint="eastAsia"/>
        </w:rPr>
        <w:t>方法，返回一个</w:t>
      </w:r>
      <w:r>
        <w:rPr>
          <w:rFonts w:hint="eastAsia"/>
        </w:rPr>
        <w:t>Predicate</w:t>
      </w:r>
      <w:r>
        <w:rPr>
          <w:rFonts w:hint="eastAsia"/>
        </w:rPr>
        <w:t>的对象</w:t>
      </w:r>
    </w:p>
    <w:p w:rsidR="008170B3" w:rsidRPr="004C3256" w:rsidRDefault="008170B3" w:rsidP="00C419AA">
      <w:pPr>
        <w:pStyle w:val="a0"/>
        <w:numPr>
          <w:ilvl w:val="0"/>
          <w:numId w:val="44"/>
        </w:numPr>
      </w:pPr>
      <w:r>
        <w:t xml:space="preserve">predicate.negate().test(a1) </w:t>
      </w:r>
      <w:r>
        <w:t>调用默认方法</w:t>
      </w:r>
      <w:r>
        <w:rPr>
          <w:rFonts w:hint="eastAsia"/>
        </w:rPr>
        <w:t>negate()</w:t>
      </w:r>
      <w:r>
        <w:t xml:space="preserve"> </w:t>
      </w:r>
      <w:r>
        <w:t>返回</w:t>
      </w:r>
      <w:r>
        <w:rPr>
          <w:rFonts w:hint="eastAsia"/>
        </w:rPr>
        <w:t>Predicate</w:t>
      </w:r>
      <w:r>
        <w:rPr>
          <w:rFonts w:hint="eastAsia"/>
        </w:rPr>
        <w:t>对象，再调用</w:t>
      </w:r>
      <w:r>
        <w:rPr>
          <w:rFonts w:hint="eastAsia"/>
        </w:rPr>
        <w:t>test(</w:t>
      </w:r>
      <w:r>
        <w:t>)</w:t>
      </w:r>
      <w:r>
        <w:t>方法。</w:t>
      </w:r>
    </w:p>
    <w:p w:rsidR="00EA0A5F" w:rsidRDefault="00EA0A5F" w:rsidP="00EA0A5F">
      <w:pPr>
        <w:pStyle w:val="3"/>
      </w:pPr>
      <w:r>
        <w:t>静态方法</w:t>
      </w:r>
      <w:r w:rsidR="000C71A0">
        <w:t xml:space="preserve">isEqual </w:t>
      </w:r>
      <w:r>
        <w:t>()</w:t>
      </w:r>
    </w:p>
    <w:p w:rsidR="00E9136A" w:rsidRPr="00E9136A" w:rsidRDefault="00E9136A" w:rsidP="00E9136A">
      <w:pPr>
        <w:ind w:left="420"/>
      </w:pPr>
      <w:r>
        <w:rPr>
          <w:rFonts w:hint="eastAsia"/>
        </w:rPr>
        <w:t>Pr</w:t>
      </w:r>
      <w:r>
        <w:t>edicate</w:t>
      </w:r>
      <w:r>
        <w:t>中唯一的静态方法，方法的参数是</w:t>
      </w:r>
      <w:r w:rsidR="008E0F71">
        <w:t>两个</w:t>
      </w:r>
      <w:r>
        <w:rPr>
          <w:rFonts w:hint="eastAsia"/>
        </w:rPr>
        <w:t>Object</w:t>
      </w:r>
      <w:r>
        <w:rPr>
          <w:rFonts w:hint="eastAsia"/>
        </w:rPr>
        <w:t>类型，返回一个</w:t>
      </w:r>
      <w:r>
        <w:rPr>
          <w:rFonts w:hint="eastAsia"/>
        </w:rPr>
        <w:t>Predicate</w:t>
      </w:r>
      <w:r>
        <w:rPr>
          <w:rFonts w:hint="eastAsia"/>
        </w:rPr>
        <w:t>类型。</w:t>
      </w:r>
    </w:p>
    <w:p w:rsidR="00D77C82" w:rsidRDefault="000D44D9" w:rsidP="000D44D9">
      <w:pPr>
        <w:ind w:firstLine="420"/>
      </w:pPr>
      <w:r>
        <w:t>作用：</w:t>
      </w:r>
      <w:r>
        <w:rPr>
          <w:rFonts w:hint="eastAsia"/>
        </w:rPr>
        <w:t>根据</w:t>
      </w:r>
      <w:r w:rsidRPr="000D44D9">
        <w:t>Objects.equals(Object, Object)</w:t>
      </w:r>
      <w:r w:rsidR="00E9136A">
        <w:t>方法比较两个参数是否相等，一个对象</w:t>
      </w:r>
      <w:r>
        <w:t>通过</w:t>
      </w:r>
      <w:r>
        <w:rPr>
          <w:rFonts w:hint="eastAsia"/>
        </w:rPr>
        <w:t>isEqual()</w:t>
      </w:r>
      <w:r w:rsidR="00E9136A">
        <w:rPr>
          <w:rFonts w:hint="eastAsia"/>
        </w:rPr>
        <w:t>传入，另一个对象</w:t>
      </w:r>
      <w:r>
        <w:rPr>
          <w:rFonts w:hint="eastAsia"/>
        </w:rPr>
        <w:t>通过</w:t>
      </w:r>
      <w:r>
        <w:rPr>
          <w:rFonts w:hint="eastAsia"/>
        </w:rPr>
        <w:t>test()</w:t>
      </w:r>
      <w:r>
        <w:rPr>
          <w:rFonts w:hint="eastAsia"/>
        </w:rPr>
        <w:t>传入</w:t>
      </w:r>
      <w:r w:rsidR="00A44EF1">
        <w:rPr>
          <w:rFonts w:hint="eastAsia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35276D" w:rsidTr="00352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5276D" w:rsidRDefault="0035276D" w:rsidP="0035276D">
            <w:r w:rsidRPr="0035276D">
              <w:t>java.util.Objects</w:t>
            </w:r>
            <w:r>
              <w:t>类中的方法</w:t>
            </w:r>
          </w:p>
        </w:tc>
        <w:tc>
          <w:tcPr>
            <w:tcW w:w="6350" w:type="dxa"/>
          </w:tcPr>
          <w:p w:rsidR="0035276D" w:rsidRDefault="0035276D" w:rsidP="00352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5276D" w:rsidTr="00352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5276D" w:rsidRDefault="0035276D" w:rsidP="0035276D">
            <w:r>
              <w:t>public static boolean equals(Object a,                             Object b)</w:t>
            </w:r>
          </w:p>
        </w:tc>
        <w:tc>
          <w:tcPr>
            <w:tcW w:w="6350" w:type="dxa"/>
          </w:tcPr>
          <w:p w:rsidR="0035276D" w:rsidRDefault="0035276D" w:rsidP="00352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作用：用于比较两个对象是否相等</w:t>
            </w:r>
          </w:p>
          <w:p w:rsidR="0035276D" w:rsidRDefault="0035276D" w:rsidP="00352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是要比较的两个对象</w:t>
            </w:r>
          </w:p>
          <w:p w:rsidR="0035276D" w:rsidRDefault="0035276D" w:rsidP="00352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返回：如果两个对象相等，则返回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</w:tbl>
    <w:p w:rsidR="00D77C82" w:rsidRDefault="00D77C82" w:rsidP="0035276D"/>
    <w:p w:rsidR="00EA0A5F" w:rsidRDefault="00A44EF1" w:rsidP="00D77C82">
      <w:r>
        <w:rPr>
          <w:rFonts w:hint="eastAsia"/>
        </w:rPr>
        <w:lastRenderedPageBreak/>
        <w:t>JDK</w:t>
      </w:r>
      <w:r>
        <w:rPr>
          <w:rFonts w:hint="eastAsia"/>
        </w:rPr>
        <w:t>源代码为：</w:t>
      </w:r>
    </w:p>
    <w:p w:rsidR="00075286" w:rsidRDefault="00075286" w:rsidP="00075286">
      <w:pPr>
        <w:pStyle w:val="af6"/>
      </w:pPr>
      <w:r>
        <w:t xml:space="preserve"> /**</w:t>
      </w:r>
    </w:p>
    <w:p w:rsidR="00075286" w:rsidRDefault="00075286" w:rsidP="00075286">
      <w:pPr>
        <w:pStyle w:val="af6"/>
      </w:pPr>
      <w:r>
        <w:rPr>
          <w:rFonts w:hint="eastAsia"/>
        </w:rPr>
        <w:t xml:space="preserve">  * </w:t>
      </w:r>
      <w:r>
        <w:rPr>
          <w:rFonts w:hint="eastAsia"/>
        </w:rPr>
        <w:t>静态方法，判断</w:t>
      </w:r>
      <w:r>
        <w:rPr>
          <w:rFonts w:hint="eastAsia"/>
        </w:rPr>
        <w:t>test(object)</w:t>
      </w:r>
      <w:r>
        <w:rPr>
          <w:rFonts w:hint="eastAsia"/>
        </w:rPr>
        <w:t>方法传入的对象是否与参数</w:t>
      </w:r>
      <w:r>
        <w:rPr>
          <w:rFonts w:hint="eastAsia"/>
        </w:rPr>
        <w:t>targetRef</w:t>
      </w:r>
      <w:r>
        <w:rPr>
          <w:rFonts w:hint="eastAsia"/>
        </w:rPr>
        <w:t>对象相等</w:t>
      </w:r>
    </w:p>
    <w:p w:rsidR="00075286" w:rsidRDefault="00075286" w:rsidP="00075286">
      <w:pPr>
        <w:pStyle w:val="af6"/>
      </w:pPr>
      <w:r>
        <w:t xml:space="preserve">  */</w:t>
      </w:r>
    </w:p>
    <w:p w:rsidR="00075286" w:rsidRDefault="00075286" w:rsidP="00075286">
      <w:pPr>
        <w:pStyle w:val="af6"/>
      </w:pPr>
      <w:r>
        <w:t xml:space="preserve"> static &lt;T&gt; Predicate&lt;T&gt; isEqual(Object targetRef) {</w:t>
      </w:r>
    </w:p>
    <w:p w:rsidR="00075286" w:rsidRDefault="00075286" w:rsidP="00075286">
      <w:pPr>
        <w:pStyle w:val="af6"/>
      </w:pPr>
      <w:r>
        <w:t xml:space="preserve">    return (null == targetRef)</w:t>
      </w:r>
      <w:r w:rsidR="00666D07">
        <w:t xml:space="preserve">  //</w:t>
      </w:r>
      <w:r w:rsidR="00666D07">
        <w:t>传入的对象如果为空</w:t>
      </w:r>
    </w:p>
    <w:p w:rsidR="00075286" w:rsidRDefault="00C86E30" w:rsidP="00075286">
      <w:pPr>
        <w:pStyle w:val="af6"/>
      </w:pPr>
      <w:r>
        <w:rPr>
          <w:rFonts w:hint="eastAsia"/>
        </w:rPr>
        <w:t xml:space="preserve">    </w:t>
      </w:r>
      <w:r w:rsidR="00075286">
        <w:rPr>
          <w:rFonts w:hint="eastAsia"/>
        </w:rPr>
        <w:t xml:space="preserve">? Objects::isNull  </w:t>
      </w:r>
      <w:r w:rsidR="00666D07">
        <w:t>//</w:t>
      </w:r>
      <w:r>
        <w:t>静态方法</w:t>
      </w:r>
      <w:r>
        <w:rPr>
          <w:rFonts w:hint="eastAsia"/>
        </w:rPr>
        <w:t>引用</w:t>
      </w:r>
      <w:r>
        <w:t>，下次课学习，调用</w:t>
      </w:r>
      <w:r>
        <w:rPr>
          <w:rFonts w:hint="eastAsia"/>
        </w:rPr>
        <w:t>Objects.isNull(</w:t>
      </w:r>
      <w:r>
        <w:t>)</w:t>
      </w:r>
      <w:r>
        <w:t>方法，当前对象为</w:t>
      </w:r>
      <w:r>
        <w:rPr>
          <w:rFonts w:hint="eastAsia"/>
        </w:rPr>
        <w:t>null</w:t>
      </w:r>
      <w:r>
        <w:rPr>
          <w:rFonts w:hint="eastAsia"/>
        </w:rPr>
        <w:t>则返回</w:t>
      </w:r>
      <w:r>
        <w:rPr>
          <w:rFonts w:hint="eastAsia"/>
        </w:rPr>
        <w:t>true</w:t>
      </w:r>
    </w:p>
    <w:p w:rsidR="00075286" w:rsidRDefault="00C86E30" w:rsidP="00075286">
      <w:pPr>
        <w:pStyle w:val="af6"/>
      </w:pPr>
      <w:r>
        <w:t xml:space="preserve">    </w:t>
      </w:r>
      <w:r w:rsidR="00075286">
        <w:t xml:space="preserve">: object </w:t>
      </w:r>
      <w:r w:rsidR="00666D07">
        <w:t>-&gt; targetRef.equals(object);  //</w:t>
      </w:r>
      <w:r w:rsidR="00666D07">
        <w:t>否则调用</w:t>
      </w:r>
      <w:r w:rsidR="00666D07">
        <w:rPr>
          <w:rFonts w:hint="eastAsia"/>
        </w:rPr>
        <w:t>targetRef</w:t>
      </w:r>
      <w:r w:rsidR="00666D07">
        <w:rPr>
          <w:rFonts w:hint="eastAsia"/>
        </w:rPr>
        <w:t>的</w:t>
      </w:r>
      <w:r w:rsidR="00666D07">
        <w:rPr>
          <w:rFonts w:hint="eastAsia"/>
        </w:rPr>
        <w:t>equals()</w:t>
      </w:r>
      <w:r w:rsidR="00666D07">
        <w:rPr>
          <w:rFonts w:hint="eastAsia"/>
        </w:rPr>
        <w:t>方法判断是否</w:t>
      </w:r>
      <w:r w:rsidR="00775B62">
        <w:rPr>
          <w:rFonts w:hint="eastAsia"/>
        </w:rPr>
        <w:t>相等</w:t>
      </w:r>
      <w:r w:rsidR="00666D07">
        <w:t xml:space="preserve"> </w:t>
      </w:r>
    </w:p>
    <w:p w:rsidR="00A44EF1" w:rsidRDefault="00075286" w:rsidP="00075286">
      <w:pPr>
        <w:pStyle w:val="af6"/>
      </w:pPr>
      <w:r>
        <w:t xml:space="preserve"> }</w:t>
      </w:r>
    </w:p>
    <w:p w:rsidR="007252CA" w:rsidRDefault="007252CA" w:rsidP="003B6BAD">
      <w:pPr>
        <w:pStyle w:val="10"/>
      </w:pPr>
      <w:r>
        <w:t>案例需求：</w:t>
      </w:r>
    </w:p>
    <w:p w:rsidR="007252CA" w:rsidRDefault="00185A5C" w:rsidP="00185A5C">
      <w:pPr>
        <w:ind w:left="420"/>
      </w:pPr>
      <w:r>
        <w:t>比较两个字符串是否相等</w:t>
      </w:r>
    </w:p>
    <w:p w:rsidR="00395E6E" w:rsidRDefault="00395E6E" w:rsidP="00395E6E">
      <w:pPr>
        <w:pStyle w:val="10"/>
      </w:pPr>
      <w:r>
        <w:t>案例效果：</w:t>
      </w:r>
    </w:p>
    <w:p w:rsidR="00395E6E" w:rsidRDefault="00395E6E" w:rsidP="00395E6E">
      <w:r>
        <w:rPr>
          <w:noProof/>
        </w:rPr>
        <w:drawing>
          <wp:inline distT="0" distB="0" distL="0" distR="0" wp14:anchorId="2D4184B1" wp14:editId="458C37F7">
            <wp:extent cx="1963812" cy="459073"/>
            <wp:effectExtent l="95250" t="76200" r="93980" b="749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3361" cy="4636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52CA" w:rsidRDefault="007252CA" w:rsidP="003B6BAD">
      <w:pPr>
        <w:pStyle w:val="10"/>
      </w:pPr>
      <w:r>
        <w:t>案例步骤：</w:t>
      </w:r>
    </w:p>
    <w:p w:rsidR="00B067B9" w:rsidRDefault="00B067B9" w:rsidP="00C419AA">
      <w:pPr>
        <w:pStyle w:val="a0"/>
        <w:numPr>
          <w:ilvl w:val="0"/>
          <w:numId w:val="25"/>
        </w:numPr>
      </w:pPr>
      <w:r>
        <w:rPr>
          <w:rFonts w:hint="eastAsia"/>
        </w:rPr>
        <w:t>通过静态方法</w:t>
      </w:r>
      <w:r>
        <w:t>isEqual(</w:t>
      </w:r>
      <w:r w:rsidR="00447642">
        <w:rPr>
          <w:rFonts w:hint="eastAsia"/>
        </w:rPr>
        <w:t>"new</w:t>
      </w:r>
      <w:r w:rsidR="00447642">
        <w:t>boy"</w:t>
      </w:r>
      <w:r>
        <w:rPr>
          <w:rFonts w:hint="eastAsia"/>
        </w:rPr>
        <w:t>)</w:t>
      </w:r>
      <w:r>
        <w:rPr>
          <w:rFonts w:hint="eastAsia"/>
        </w:rPr>
        <w:t>，直接返回</w:t>
      </w:r>
      <w:r>
        <w:rPr>
          <w:rFonts w:hint="eastAsia"/>
        </w:rPr>
        <w:t>Predicate</w:t>
      </w:r>
      <w:r>
        <w:rPr>
          <w:rFonts w:hint="eastAsia"/>
        </w:rPr>
        <w:t>对象</w:t>
      </w:r>
    </w:p>
    <w:p w:rsidR="00B067B9" w:rsidRDefault="00B067B9" w:rsidP="00C419AA">
      <w:pPr>
        <w:pStyle w:val="a0"/>
        <w:numPr>
          <w:ilvl w:val="0"/>
          <w:numId w:val="25"/>
        </w:numPr>
      </w:pPr>
      <w:r>
        <w:rPr>
          <w:rFonts w:hint="eastAsia"/>
        </w:rPr>
        <w:t>调用</w:t>
      </w:r>
      <w:r w:rsidR="0049745A">
        <w:rPr>
          <w:rFonts w:hint="eastAsia"/>
        </w:rPr>
        <w:t>Predicate</w:t>
      </w:r>
      <w:r w:rsidR="0049745A">
        <w:rPr>
          <w:rFonts w:hint="eastAsia"/>
        </w:rPr>
        <w:t>中的</w:t>
      </w:r>
      <w:r>
        <w:rPr>
          <w:rFonts w:hint="eastAsia"/>
        </w:rPr>
        <w:t>test()</w:t>
      </w:r>
      <w:r>
        <w:rPr>
          <w:rFonts w:hint="eastAsia"/>
        </w:rPr>
        <w:t>方法传入另两个字符串分别比较</w:t>
      </w:r>
    </w:p>
    <w:p w:rsidR="007252CA" w:rsidRDefault="007252CA" w:rsidP="003B6BAD">
      <w:pPr>
        <w:pStyle w:val="10"/>
      </w:pPr>
      <w:r>
        <w:t>案例代码：</w:t>
      </w:r>
    </w:p>
    <w:p w:rsidR="00CA6A88" w:rsidRDefault="00CA6A88" w:rsidP="00CA6A88">
      <w:pPr>
        <w:pStyle w:val="af6"/>
      </w:pPr>
      <w:r>
        <w:t xml:space="preserve">    @Test</w:t>
      </w:r>
    </w:p>
    <w:p w:rsidR="00CA6A88" w:rsidRDefault="00CA6A88" w:rsidP="00CA6A88">
      <w:pPr>
        <w:pStyle w:val="af6"/>
      </w:pPr>
      <w:r>
        <w:t xml:space="preserve">    public void testEquals() {</w:t>
      </w:r>
    </w:p>
    <w:p w:rsidR="00CA6A88" w:rsidRDefault="00CA6A88" w:rsidP="00CA6A88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得到一个</w:t>
      </w:r>
      <w:r>
        <w:rPr>
          <w:rFonts w:hint="eastAsia"/>
        </w:rPr>
        <w:t>Preidate</w:t>
      </w:r>
      <w:r>
        <w:rPr>
          <w:rFonts w:hint="eastAsia"/>
        </w:rPr>
        <w:t>对象</w:t>
      </w:r>
    </w:p>
    <w:p w:rsidR="00CA6A88" w:rsidRDefault="00CA6A88" w:rsidP="00CA6A88">
      <w:pPr>
        <w:pStyle w:val="af6"/>
      </w:pPr>
      <w:r>
        <w:t xml:space="preserve">        Predicate&lt;String&gt; p1 = Predicate.isEqual("newboy");</w:t>
      </w:r>
    </w:p>
    <w:p w:rsidR="00CA6A88" w:rsidRDefault="00CA6A88" w:rsidP="00CA6A88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test</w:t>
      </w:r>
      <w:r>
        <w:rPr>
          <w:rFonts w:hint="eastAsia"/>
        </w:rPr>
        <w:t>传另一个对象</w:t>
      </w:r>
    </w:p>
    <w:p w:rsidR="00CA6A88" w:rsidRDefault="00CA6A88" w:rsidP="00CA6A88">
      <w:pPr>
        <w:pStyle w:val="af6"/>
      </w:pPr>
      <w:r>
        <w:t xml:space="preserve">        System.out.println(p1.test("newboy"));</w:t>
      </w:r>
    </w:p>
    <w:p w:rsidR="00CA6A88" w:rsidRDefault="00CA6A88" w:rsidP="00CA6A88">
      <w:pPr>
        <w:pStyle w:val="af6"/>
      </w:pPr>
      <w:r>
        <w:t xml:space="preserve">        System.out.println(p1.test("NewBoy"));</w:t>
      </w:r>
    </w:p>
    <w:p w:rsidR="007252CA" w:rsidRDefault="00CA6A88" w:rsidP="00CA6A88">
      <w:pPr>
        <w:pStyle w:val="af6"/>
      </w:pPr>
      <w:r>
        <w:t xml:space="preserve">    }</w:t>
      </w:r>
    </w:p>
    <w:p w:rsidR="004C3256" w:rsidRDefault="004C3256" w:rsidP="004C3256"/>
    <w:p w:rsidR="00D77C82" w:rsidRDefault="00D77C82" w:rsidP="00D30244">
      <w:pPr>
        <w:pStyle w:val="3"/>
      </w:pPr>
      <w:bookmarkStart w:id="36" w:name="header-n243"/>
      <w:r>
        <w:rPr>
          <w:rFonts w:hint="eastAsia"/>
          <w:lang w:eastAsia="zh-CN"/>
        </w:rPr>
        <w:t>Predicate的应用</w:t>
      </w:r>
      <w:r w:rsidR="002067D2">
        <w:t>示例</w:t>
      </w:r>
    </w:p>
    <w:p w:rsidR="00DC67AB" w:rsidRDefault="00DC67AB" w:rsidP="00B95AD6">
      <w:pPr>
        <w:pStyle w:val="10"/>
      </w:pPr>
      <w:bookmarkStart w:id="37" w:name="header-n244"/>
      <w:bookmarkEnd w:id="36"/>
      <w:r w:rsidRPr="00DC67AB">
        <w:t>需求说明</w:t>
      </w:r>
      <w:bookmarkEnd w:id="37"/>
    </w:p>
    <w:p w:rsidR="00EB4F0E" w:rsidRDefault="00930C57" w:rsidP="00930C57">
      <w:pPr>
        <w:ind w:firstLine="420"/>
      </w:pPr>
      <w:r>
        <w:t>集合</w:t>
      </w:r>
      <w:r w:rsidR="00DC67AB" w:rsidRPr="00DC67AB">
        <w:t>当中有多条</w:t>
      </w:r>
      <w:r w:rsidR="00DC67AB" w:rsidRPr="00DC67AB">
        <w:t>“</w:t>
      </w:r>
      <w:r w:rsidR="00DC67AB" w:rsidRPr="00DC67AB">
        <w:t>姓名</w:t>
      </w:r>
      <w:r w:rsidR="00DC67AB" w:rsidRPr="00DC67AB">
        <w:t>+</w:t>
      </w:r>
      <w:r w:rsidR="00DC67AB" w:rsidRPr="00DC67AB">
        <w:t>性别</w:t>
      </w:r>
      <w:r w:rsidR="00DC67AB" w:rsidRPr="00DC67AB">
        <w:t>”</w:t>
      </w:r>
      <w:r w:rsidR="00EB4F0E">
        <w:t>的信息如下：</w:t>
      </w:r>
      <w:r w:rsidR="00EB4F0E">
        <w:rPr>
          <w:rFonts w:hint="eastAsia"/>
        </w:rPr>
        <w:t>"</w:t>
      </w:r>
      <w:r w:rsidR="00EB4F0E">
        <w:rPr>
          <w:rFonts w:hint="eastAsia"/>
        </w:rPr>
        <w:t>张飞</w:t>
      </w:r>
      <w:r w:rsidR="00EB4F0E">
        <w:rPr>
          <w:rFonts w:hint="eastAsia"/>
        </w:rPr>
        <w:t>,</w:t>
      </w:r>
      <w:r w:rsidR="00EB4F0E">
        <w:rPr>
          <w:rFonts w:hint="eastAsia"/>
        </w:rPr>
        <w:t>男</w:t>
      </w:r>
      <w:r w:rsidR="00EB4F0E">
        <w:rPr>
          <w:rFonts w:hint="eastAsia"/>
        </w:rPr>
        <w:t>", "</w:t>
      </w:r>
      <w:r w:rsidR="00EB4F0E">
        <w:rPr>
          <w:rFonts w:hint="eastAsia"/>
        </w:rPr>
        <w:t>貂蝉</w:t>
      </w:r>
      <w:r w:rsidR="00EB4F0E">
        <w:rPr>
          <w:rFonts w:hint="eastAsia"/>
        </w:rPr>
        <w:t>,</w:t>
      </w:r>
      <w:r w:rsidR="00EB4F0E">
        <w:rPr>
          <w:rFonts w:hint="eastAsia"/>
        </w:rPr>
        <w:t>女</w:t>
      </w:r>
      <w:r w:rsidR="00EB4F0E">
        <w:rPr>
          <w:rFonts w:hint="eastAsia"/>
        </w:rPr>
        <w:t>", "</w:t>
      </w:r>
      <w:r w:rsidR="00EB4F0E">
        <w:rPr>
          <w:rFonts w:hint="eastAsia"/>
        </w:rPr>
        <w:t>曹操</w:t>
      </w:r>
      <w:r w:rsidR="00EB4F0E">
        <w:rPr>
          <w:rFonts w:hint="eastAsia"/>
        </w:rPr>
        <w:t>,</w:t>
      </w:r>
      <w:r w:rsidR="00EB4F0E">
        <w:rPr>
          <w:rFonts w:hint="eastAsia"/>
        </w:rPr>
        <w:t>男</w:t>
      </w:r>
      <w:r w:rsidR="00EB4F0E">
        <w:rPr>
          <w:rFonts w:hint="eastAsia"/>
        </w:rPr>
        <w:t>","</w:t>
      </w:r>
      <w:r w:rsidR="00EB4F0E">
        <w:t>孙尚香</w:t>
      </w:r>
      <w:r w:rsidR="00EB4F0E">
        <w:rPr>
          <w:rFonts w:hint="eastAsia"/>
        </w:rPr>
        <w:t>,</w:t>
      </w:r>
      <w:r w:rsidR="00EB4F0E">
        <w:rPr>
          <w:rFonts w:hint="eastAsia"/>
        </w:rPr>
        <w:t>女</w:t>
      </w:r>
      <w:r w:rsidR="00684489">
        <w:rPr>
          <w:rFonts w:hint="eastAsia"/>
        </w:rPr>
        <w:t>"</w:t>
      </w:r>
      <w:r w:rsidR="00F937E5">
        <w:rPr>
          <w:rFonts w:hint="eastAsia"/>
        </w:rPr>
        <w:t>,"</w:t>
      </w:r>
      <w:r w:rsidR="00F937E5">
        <w:rPr>
          <w:rFonts w:hint="eastAsia"/>
        </w:rPr>
        <w:t>小乔</w:t>
      </w:r>
      <w:r w:rsidR="00F937E5">
        <w:rPr>
          <w:rFonts w:hint="eastAsia"/>
        </w:rPr>
        <w:t>,</w:t>
      </w:r>
      <w:r w:rsidR="00F937E5">
        <w:rPr>
          <w:rFonts w:hint="eastAsia"/>
        </w:rPr>
        <w:t>女</w:t>
      </w:r>
      <w:r w:rsidR="00F937E5">
        <w:rPr>
          <w:rFonts w:hint="eastAsia"/>
        </w:rPr>
        <w:t>"</w:t>
      </w:r>
    </w:p>
    <w:p w:rsidR="00DC67AB" w:rsidRDefault="00DC67AB" w:rsidP="00CC103A">
      <w:pPr>
        <w:ind w:firstLine="420"/>
      </w:pPr>
      <w:r w:rsidRPr="00DC67AB">
        <w:t>请通过</w:t>
      </w:r>
      <w:r w:rsidRPr="00DC67AB">
        <w:t>Predicate</w:t>
      </w:r>
      <w:r w:rsidR="00930C57">
        <w:t>接口的</w:t>
      </w:r>
      <w:r w:rsidR="00930C57">
        <w:rPr>
          <w:rFonts w:hint="eastAsia"/>
        </w:rPr>
        <w:t>and</w:t>
      </w:r>
      <w:r w:rsidR="00930C57">
        <w:rPr>
          <w:rFonts w:hint="eastAsia"/>
        </w:rPr>
        <w:t>组合方法，</w:t>
      </w:r>
      <w:r w:rsidRPr="00DC67AB">
        <w:t>将符合要求的字符串筛选到集合</w:t>
      </w:r>
      <w:r w:rsidRPr="00DC67AB">
        <w:t>ArrayList</w:t>
      </w:r>
      <w:r w:rsidRPr="00DC67AB">
        <w:t>中，需要同时满足两个条件：</w:t>
      </w:r>
      <w:r w:rsidR="00CC103A">
        <w:rPr>
          <w:rFonts w:hint="eastAsia"/>
        </w:rPr>
        <w:t xml:space="preserve">1) </w:t>
      </w:r>
      <w:r w:rsidR="00930C57">
        <w:t>必须为女生</w:t>
      </w:r>
      <w:r w:rsidR="00CC103A">
        <w:rPr>
          <w:rFonts w:hint="eastAsia"/>
        </w:rPr>
        <w:t xml:space="preserve"> 2) </w:t>
      </w:r>
      <w:r w:rsidRPr="00DC67AB">
        <w:t>姓名为</w:t>
      </w:r>
      <w:r w:rsidR="00930C57">
        <w:t>两个字</w:t>
      </w:r>
    </w:p>
    <w:p w:rsidR="00C86E30" w:rsidRDefault="00C86E30" w:rsidP="00C86E30">
      <w:pPr>
        <w:pStyle w:val="10"/>
      </w:pPr>
      <w:r>
        <w:t>案例效果：</w:t>
      </w:r>
    </w:p>
    <w:p w:rsidR="00C86E30" w:rsidRPr="00023B82" w:rsidRDefault="00C86E30" w:rsidP="00C86E30">
      <w:r>
        <w:rPr>
          <w:noProof/>
        </w:rPr>
        <w:drawing>
          <wp:inline distT="0" distB="0" distL="0" distR="0" wp14:anchorId="4DFAD14A" wp14:editId="2A3BF3AD">
            <wp:extent cx="1066800" cy="1476375"/>
            <wp:effectExtent l="76200" t="95250" r="76200" b="1047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76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6B01" w:rsidRDefault="000E6B01" w:rsidP="00023B82">
      <w:pPr>
        <w:pStyle w:val="10"/>
      </w:pPr>
      <w:r>
        <w:t>开发步骤：</w:t>
      </w:r>
    </w:p>
    <w:p w:rsidR="00DE4505" w:rsidRDefault="00DE4505" w:rsidP="00C419AA">
      <w:pPr>
        <w:pStyle w:val="a0"/>
        <w:numPr>
          <w:ilvl w:val="0"/>
          <w:numId w:val="26"/>
        </w:numPr>
      </w:pPr>
      <w:r w:rsidRPr="00DE4505">
        <w:rPr>
          <w:rFonts w:hint="eastAsia"/>
        </w:rPr>
        <w:t>创建第</w:t>
      </w:r>
      <w:r w:rsidRPr="00DE4505">
        <w:rPr>
          <w:rFonts w:hint="eastAsia"/>
        </w:rPr>
        <w:t>1</w:t>
      </w:r>
      <w:r w:rsidRPr="00DE4505">
        <w:rPr>
          <w:rFonts w:hint="eastAsia"/>
        </w:rPr>
        <w:t>个</w:t>
      </w:r>
      <w:r w:rsidRPr="00DE4505">
        <w:rPr>
          <w:rFonts w:hint="eastAsia"/>
        </w:rPr>
        <w:t>Predicate</w:t>
      </w:r>
      <w:r w:rsidRPr="00DE4505">
        <w:rPr>
          <w:rFonts w:hint="eastAsia"/>
        </w:rPr>
        <w:t>判断条件：使用逗号分隔的第</w:t>
      </w:r>
      <w:r w:rsidRPr="00DE4505">
        <w:rPr>
          <w:rFonts w:hint="eastAsia"/>
        </w:rPr>
        <w:t>0</w:t>
      </w:r>
      <w:r w:rsidRPr="00DE4505">
        <w:rPr>
          <w:rFonts w:hint="eastAsia"/>
        </w:rPr>
        <w:t>个元素姓名长度是</w:t>
      </w:r>
      <w:r w:rsidRPr="00DE4505">
        <w:rPr>
          <w:rFonts w:hint="eastAsia"/>
        </w:rPr>
        <w:t>2</w:t>
      </w:r>
    </w:p>
    <w:p w:rsidR="00DE4505" w:rsidRDefault="00DE4505" w:rsidP="00C419AA">
      <w:pPr>
        <w:pStyle w:val="a0"/>
        <w:numPr>
          <w:ilvl w:val="0"/>
          <w:numId w:val="26"/>
        </w:numPr>
      </w:pPr>
      <w:r w:rsidRPr="00DE4505">
        <w:rPr>
          <w:rFonts w:hint="eastAsia"/>
        </w:rPr>
        <w:t>创建第</w:t>
      </w:r>
      <w:r w:rsidRPr="00DE4505">
        <w:rPr>
          <w:rFonts w:hint="eastAsia"/>
        </w:rPr>
        <w:t>2</w:t>
      </w:r>
      <w:r w:rsidRPr="00DE4505">
        <w:rPr>
          <w:rFonts w:hint="eastAsia"/>
        </w:rPr>
        <w:t>个</w:t>
      </w:r>
      <w:r w:rsidRPr="00DE4505">
        <w:rPr>
          <w:rFonts w:hint="eastAsia"/>
        </w:rPr>
        <w:t>Predicate</w:t>
      </w:r>
      <w:r w:rsidRPr="00DE4505">
        <w:rPr>
          <w:rFonts w:hint="eastAsia"/>
        </w:rPr>
        <w:t>判断条件：使用逗号分隔的第</w:t>
      </w:r>
      <w:r w:rsidRPr="00DE4505">
        <w:rPr>
          <w:rFonts w:hint="eastAsia"/>
        </w:rPr>
        <w:t>1</w:t>
      </w:r>
      <w:r w:rsidRPr="00DE4505">
        <w:rPr>
          <w:rFonts w:hint="eastAsia"/>
        </w:rPr>
        <w:t>个元素性别等于女</w:t>
      </w:r>
    </w:p>
    <w:p w:rsidR="00DE4505" w:rsidRDefault="00DE4505" w:rsidP="00C419AA">
      <w:pPr>
        <w:pStyle w:val="a0"/>
        <w:numPr>
          <w:ilvl w:val="0"/>
          <w:numId w:val="26"/>
        </w:numPr>
      </w:pPr>
      <w:r w:rsidRPr="00DE4505">
        <w:rPr>
          <w:rFonts w:hint="eastAsia"/>
        </w:rPr>
        <w:lastRenderedPageBreak/>
        <w:t>创建一个新的</w:t>
      </w:r>
      <w:r w:rsidRPr="00DE4505">
        <w:rPr>
          <w:rFonts w:hint="eastAsia"/>
        </w:rPr>
        <w:t>List</w:t>
      </w:r>
      <w:r w:rsidRPr="00DE4505">
        <w:rPr>
          <w:rFonts w:hint="eastAsia"/>
        </w:rPr>
        <w:t>集合</w:t>
      </w:r>
      <w:r w:rsidR="003F10FE">
        <w:rPr>
          <w:rFonts w:hint="eastAsia"/>
        </w:rPr>
        <w:t>，用于存储过滤以后符合条件的字符串</w:t>
      </w:r>
    </w:p>
    <w:p w:rsidR="00DE4505" w:rsidRDefault="00DE4505" w:rsidP="00C419AA">
      <w:pPr>
        <w:pStyle w:val="a0"/>
        <w:numPr>
          <w:ilvl w:val="0"/>
          <w:numId w:val="26"/>
        </w:numPr>
      </w:pPr>
      <w:r w:rsidRPr="00DE4505">
        <w:rPr>
          <w:rFonts w:hint="eastAsia"/>
        </w:rPr>
        <w:t>使用</w:t>
      </w:r>
      <w:r w:rsidR="00CD59F0">
        <w:t>List</w:t>
      </w:r>
      <w:r w:rsidRPr="00DE4505">
        <w:rPr>
          <w:rFonts w:hint="eastAsia"/>
        </w:rPr>
        <w:t>中的</w:t>
      </w:r>
      <w:r w:rsidRPr="00DE4505">
        <w:rPr>
          <w:rFonts w:hint="eastAsia"/>
        </w:rPr>
        <w:t>forEach(</w:t>
      </w:r>
      <w:r w:rsidR="00CD59F0">
        <w:t>Lambda</w:t>
      </w:r>
      <w:r w:rsidRPr="00DE4505">
        <w:rPr>
          <w:rFonts w:hint="eastAsia"/>
        </w:rPr>
        <w:t>)</w:t>
      </w:r>
      <w:r w:rsidRPr="00DE4505">
        <w:rPr>
          <w:rFonts w:hint="eastAsia"/>
        </w:rPr>
        <w:t>遍历上面的</w:t>
      </w:r>
      <w:r w:rsidR="00CD59F0">
        <w:rPr>
          <w:rFonts w:hint="eastAsia"/>
        </w:rPr>
        <w:t>原始</w:t>
      </w:r>
      <w:r w:rsidRPr="00DE4505">
        <w:rPr>
          <w:rFonts w:hint="eastAsia"/>
        </w:rPr>
        <w:t>List</w:t>
      </w:r>
      <w:r w:rsidRPr="00DE4505">
        <w:rPr>
          <w:rFonts w:hint="eastAsia"/>
        </w:rPr>
        <w:t>集合，使用</w:t>
      </w:r>
      <w:r w:rsidRPr="00DE4505">
        <w:rPr>
          <w:rFonts w:hint="eastAsia"/>
        </w:rPr>
        <w:t>Predicate</w:t>
      </w:r>
      <w:r w:rsidRPr="00DE4505">
        <w:rPr>
          <w:rFonts w:hint="eastAsia"/>
        </w:rPr>
        <w:t>中的</w:t>
      </w:r>
      <w:r w:rsidRPr="00DE4505">
        <w:rPr>
          <w:rFonts w:hint="eastAsia"/>
        </w:rPr>
        <w:t>and</w:t>
      </w:r>
      <w:r w:rsidRPr="00DE4505">
        <w:rPr>
          <w:rFonts w:hint="eastAsia"/>
        </w:rPr>
        <w:t>和</w:t>
      </w:r>
      <w:r w:rsidRPr="00DE4505">
        <w:rPr>
          <w:rFonts w:hint="eastAsia"/>
        </w:rPr>
        <w:t>test</w:t>
      </w:r>
      <w:r w:rsidRPr="00DE4505">
        <w:rPr>
          <w:rFonts w:hint="eastAsia"/>
        </w:rPr>
        <w:t>方法判断每个元素</w:t>
      </w:r>
    </w:p>
    <w:p w:rsidR="00DE4505" w:rsidRDefault="00DE4505" w:rsidP="00C419AA">
      <w:pPr>
        <w:pStyle w:val="a0"/>
        <w:numPr>
          <w:ilvl w:val="0"/>
          <w:numId w:val="26"/>
        </w:numPr>
      </w:pPr>
      <w:r w:rsidRPr="00DE4505">
        <w:rPr>
          <w:rFonts w:hint="eastAsia"/>
        </w:rPr>
        <w:t>两个</w:t>
      </w:r>
      <w:r w:rsidR="00CD59F0">
        <w:rPr>
          <w:rFonts w:hint="eastAsia"/>
        </w:rPr>
        <w:t>条件</w:t>
      </w:r>
      <w:r w:rsidRPr="00DE4505">
        <w:rPr>
          <w:rFonts w:hint="eastAsia"/>
        </w:rPr>
        <w:t>都为真才添加到</w:t>
      </w:r>
      <w:r w:rsidR="00CD59F0">
        <w:rPr>
          <w:rFonts w:hint="eastAsia"/>
        </w:rPr>
        <w:t>新的</w:t>
      </w:r>
      <w:r w:rsidR="00CD59F0">
        <w:rPr>
          <w:rFonts w:hint="eastAsia"/>
        </w:rPr>
        <w:t>List</w:t>
      </w:r>
      <w:r w:rsidRPr="00DE4505">
        <w:rPr>
          <w:rFonts w:hint="eastAsia"/>
        </w:rPr>
        <w:t>集合中</w:t>
      </w:r>
    </w:p>
    <w:p w:rsidR="00DE4505" w:rsidRDefault="00DE4505" w:rsidP="00C419AA">
      <w:pPr>
        <w:pStyle w:val="a0"/>
        <w:numPr>
          <w:ilvl w:val="0"/>
          <w:numId w:val="26"/>
        </w:numPr>
      </w:pPr>
      <w:r w:rsidRPr="00DE4505">
        <w:rPr>
          <w:rFonts w:hint="eastAsia"/>
        </w:rPr>
        <w:t>创建第</w:t>
      </w:r>
      <w:r w:rsidRPr="00DE4505">
        <w:rPr>
          <w:rFonts w:hint="eastAsia"/>
        </w:rPr>
        <w:t>1</w:t>
      </w:r>
      <w:r w:rsidRPr="00DE4505">
        <w:rPr>
          <w:rFonts w:hint="eastAsia"/>
        </w:rPr>
        <w:t>个</w:t>
      </w:r>
      <w:r w:rsidRPr="00DE4505">
        <w:rPr>
          <w:rFonts w:hint="eastAsia"/>
        </w:rPr>
        <w:t>Consumer</w:t>
      </w:r>
      <w:r w:rsidRPr="00DE4505">
        <w:rPr>
          <w:rFonts w:hint="eastAsia"/>
        </w:rPr>
        <w:t>接口，输出使用逗号分隔的第</w:t>
      </w:r>
      <w:r w:rsidRPr="00DE4505">
        <w:rPr>
          <w:rFonts w:hint="eastAsia"/>
        </w:rPr>
        <w:t>0</w:t>
      </w:r>
      <w:r w:rsidRPr="00DE4505">
        <w:rPr>
          <w:rFonts w:hint="eastAsia"/>
        </w:rPr>
        <w:t>个元素姓名</w:t>
      </w:r>
    </w:p>
    <w:p w:rsidR="00DE4505" w:rsidRDefault="00DE4505" w:rsidP="00C419AA">
      <w:pPr>
        <w:pStyle w:val="a0"/>
        <w:numPr>
          <w:ilvl w:val="0"/>
          <w:numId w:val="26"/>
        </w:numPr>
      </w:pPr>
      <w:r w:rsidRPr="00DE4505">
        <w:rPr>
          <w:rFonts w:hint="eastAsia"/>
        </w:rPr>
        <w:t>创建第</w:t>
      </w:r>
      <w:r w:rsidRPr="00DE4505">
        <w:rPr>
          <w:rFonts w:hint="eastAsia"/>
        </w:rPr>
        <w:t>2</w:t>
      </w:r>
      <w:r w:rsidRPr="00DE4505">
        <w:rPr>
          <w:rFonts w:hint="eastAsia"/>
        </w:rPr>
        <w:t>个</w:t>
      </w:r>
      <w:r w:rsidRPr="00DE4505">
        <w:rPr>
          <w:rFonts w:hint="eastAsia"/>
        </w:rPr>
        <w:t>Consumer</w:t>
      </w:r>
      <w:r w:rsidRPr="00DE4505">
        <w:rPr>
          <w:rFonts w:hint="eastAsia"/>
        </w:rPr>
        <w:t>接口，输出使用逗号分隔的第</w:t>
      </w:r>
      <w:r w:rsidRPr="00DE4505">
        <w:rPr>
          <w:rFonts w:hint="eastAsia"/>
        </w:rPr>
        <w:t>1</w:t>
      </w:r>
      <w:r w:rsidRPr="00DE4505">
        <w:rPr>
          <w:rFonts w:hint="eastAsia"/>
        </w:rPr>
        <w:t>个元素性别</w:t>
      </w:r>
    </w:p>
    <w:p w:rsidR="00DE4505" w:rsidRDefault="00CD59F0" w:rsidP="00C419AA">
      <w:pPr>
        <w:pStyle w:val="a0"/>
        <w:numPr>
          <w:ilvl w:val="0"/>
          <w:numId w:val="26"/>
        </w:numPr>
      </w:pPr>
      <w:r w:rsidRPr="00DE4505">
        <w:rPr>
          <w:rFonts w:hint="eastAsia"/>
        </w:rPr>
        <w:t>使用</w:t>
      </w:r>
      <w:r>
        <w:t>List</w:t>
      </w:r>
      <w:r w:rsidRPr="00DE4505">
        <w:rPr>
          <w:rFonts w:hint="eastAsia"/>
        </w:rPr>
        <w:t>中的</w:t>
      </w:r>
      <w:r w:rsidRPr="00DE4505">
        <w:rPr>
          <w:rFonts w:hint="eastAsia"/>
        </w:rPr>
        <w:t>forEach(</w:t>
      </w:r>
      <w:r>
        <w:t>Lambda</w:t>
      </w:r>
      <w:r w:rsidRPr="00DE4505">
        <w:rPr>
          <w:rFonts w:hint="eastAsia"/>
        </w:rPr>
        <w:t>)</w:t>
      </w:r>
      <w:r w:rsidRPr="00DE4505">
        <w:rPr>
          <w:rFonts w:hint="eastAsia"/>
        </w:rPr>
        <w:t>遍历</w:t>
      </w:r>
      <w:r w:rsidR="00DE4505" w:rsidRPr="00DE4505">
        <w:rPr>
          <w:rFonts w:hint="eastAsia"/>
        </w:rPr>
        <w:t>，输出过滤后的</w:t>
      </w:r>
      <w:r>
        <w:rPr>
          <w:rFonts w:hint="eastAsia"/>
        </w:rPr>
        <w:t>新的</w:t>
      </w:r>
      <w:r w:rsidR="00DE4505" w:rsidRPr="00DE4505">
        <w:rPr>
          <w:rFonts w:hint="eastAsia"/>
        </w:rPr>
        <w:t>集合</w:t>
      </w:r>
    </w:p>
    <w:p w:rsidR="00DE4505" w:rsidRDefault="00DE4505" w:rsidP="00C419AA">
      <w:pPr>
        <w:pStyle w:val="a0"/>
        <w:numPr>
          <w:ilvl w:val="0"/>
          <w:numId w:val="26"/>
        </w:numPr>
      </w:pPr>
      <w:r w:rsidRPr="00DE4505">
        <w:rPr>
          <w:rFonts w:hint="eastAsia"/>
        </w:rPr>
        <w:t>使用</w:t>
      </w:r>
      <w:r w:rsidRPr="00DE4505">
        <w:rPr>
          <w:rFonts w:hint="eastAsia"/>
        </w:rPr>
        <w:t>Consumer</w:t>
      </w:r>
      <w:r w:rsidRPr="00DE4505">
        <w:rPr>
          <w:rFonts w:hint="eastAsia"/>
        </w:rPr>
        <w:t>接口中的</w:t>
      </w:r>
      <w:r w:rsidRPr="00DE4505">
        <w:rPr>
          <w:rFonts w:hint="eastAsia"/>
        </w:rPr>
        <w:t>andThen</w:t>
      </w:r>
      <w:r w:rsidRPr="00DE4505">
        <w:rPr>
          <w:rFonts w:hint="eastAsia"/>
        </w:rPr>
        <w:t>和</w:t>
      </w:r>
      <w:r w:rsidRPr="00DE4505">
        <w:rPr>
          <w:rFonts w:hint="eastAsia"/>
        </w:rPr>
        <w:t>accept</w:t>
      </w:r>
      <w:r w:rsidR="00D21653">
        <w:rPr>
          <w:rFonts w:hint="eastAsia"/>
        </w:rPr>
        <w:t>方法，</w:t>
      </w:r>
      <w:r w:rsidRPr="00DE4505">
        <w:rPr>
          <w:rFonts w:hint="eastAsia"/>
        </w:rPr>
        <w:t>输出</w:t>
      </w:r>
      <w:r w:rsidR="00D21653">
        <w:rPr>
          <w:rFonts w:hint="eastAsia"/>
        </w:rPr>
        <w:t>每一个元素</w:t>
      </w:r>
    </w:p>
    <w:p w:rsidR="000E6B01" w:rsidRDefault="000E6B01" w:rsidP="00023B82">
      <w:pPr>
        <w:pStyle w:val="10"/>
      </w:pPr>
      <w:r>
        <w:t>案例代码：</w:t>
      </w:r>
    </w:p>
    <w:p w:rsidR="006018E9" w:rsidRDefault="006018E9" w:rsidP="006018E9">
      <w:pPr>
        <w:pStyle w:val="af6"/>
      </w:pPr>
      <w:r>
        <w:t xml:space="preserve">    @Test</w:t>
      </w:r>
    </w:p>
    <w:p w:rsidR="006018E9" w:rsidRDefault="006018E9" w:rsidP="006018E9">
      <w:pPr>
        <w:pStyle w:val="af6"/>
      </w:pPr>
      <w:r>
        <w:t xml:space="preserve">    public void testPredicate() {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 xml:space="preserve">        String names[] = {"</w:t>
      </w:r>
      <w:r>
        <w:rPr>
          <w:rFonts w:hint="eastAsia"/>
        </w:rPr>
        <w:t>张飞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貂蝉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曹操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孙尚香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","</w:t>
      </w:r>
      <w:r>
        <w:rPr>
          <w:rFonts w:hint="eastAsia"/>
        </w:rPr>
        <w:t>小乔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"};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>//        1)</w:t>
      </w:r>
      <w:r>
        <w:rPr>
          <w:rFonts w:hint="eastAsia"/>
        </w:rPr>
        <w:tab/>
      </w:r>
      <w:r>
        <w:rPr>
          <w:rFonts w:hint="eastAsia"/>
        </w:rPr>
        <w:t>创建第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Predicate</w:t>
      </w:r>
      <w:r>
        <w:rPr>
          <w:rFonts w:hint="eastAsia"/>
        </w:rPr>
        <w:t>判断条件：使用逗号分隔的第</w:t>
      </w:r>
      <w:r>
        <w:rPr>
          <w:rFonts w:hint="eastAsia"/>
        </w:rPr>
        <w:t>0</w:t>
      </w:r>
      <w:r>
        <w:rPr>
          <w:rFonts w:hint="eastAsia"/>
        </w:rPr>
        <w:t>个元素姓名长度是</w:t>
      </w:r>
      <w:r>
        <w:rPr>
          <w:rFonts w:hint="eastAsia"/>
        </w:rPr>
        <w:t>2</w:t>
      </w:r>
    </w:p>
    <w:p w:rsidR="006018E9" w:rsidRDefault="006018E9" w:rsidP="006018E9">
      <w:pPr>
        <w:pStyle w:val="af6"/>
      </w:pPr>
      <w:r>
        <w:t xml:space="preserve">        // boolean test(T t)</w:t>
      </w:r>
    </w:p>
    <w:p w:rsidR="006018E9" w:rsidRDefault="006018E9" w:rsidP="006018E9">
      <w:pPr>
        <w:pStyle w:val="af6"/>
      </w:pPr>
      <w:r>
        <w:t xml:space="preserve">        Predicate&lt;String&gt; p1 = s -&gt; s.split(",")[0].length() == 2;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>//        2)</w:t>
      </w:r>
      <w:r>
        <w:rPr>
          <w:rFonts w:hint="eastAsia"/>
        </w:rPr>
        <w:tab/>
      </w:r>
      <w:r>
        <w:rPr>
          <w:rFonts w:hint="eastAsia"/>
        </w:rPr>
        <w:t>创建第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Predicate</w:t>
      </w:r>
      <w:r>
        <w:rPr>
          <w:rFonts w:hint="eastAsia"/>
        </w:rPr>
        <w:t>判断条件：使用逗号分隔的第</w:t>
      </w:r>
      <w:r>
        <w:rPr>
          <w:rFonts w:hint="eastAsia"/>
        </w:rPr>
        <w:t>1</w:t>
      </w:r>
      <w:r>
        <w:rPr>
          <w:rFonts w:hint="eastAsia"/>
        </w:rPr>
        <w:t>个元素性别等于女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 xml:space="preserve">        Predicate&lt;String&gt; p2 = s -&gt; s.split(",")[1].equals("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>//        3)</w:t>
      </w:r>
      <w:r>
        <w:rPr>
          <w:rFonts w:hint="eastAsia"/>
        </w:rPr>
        <w:tab/>
      </w:r>
      <w:r>
        <w:rPr>
          <w:rFonts w:hint="eastAsia"/>
        </w:rPr>
        <w:t>创建一个新的</w:t>
      </w:r>
      <w:r>
        <w:rPr>
          <w:rFonts w:hint="eastAsia"/>
        </w:rPr>
        <w:t>List</w:t>
      </w:r>
      <w:r>
        <w:rPr>
          <w:rFonts w:hint="eastAsia"/>
        </w:rPr>
        <w:t>集合，用于存储过滤以后符合条件的字符串</w:t>
      </w:r>
    </w:p>
    <w:p w:rsidR="006018E9" w:rsidRDefault="006018E9" w:rsidP="006018E9">
      <w:pPr>
        <w:pStyle w:val="af6"/>
      </w:pPr>
      <w:r>
        <w:t xml:space="preserve">        List&lt;String&gt; list = new ArrayList&lt;&gt;();</w:t>
      </w:r>
    </w:p>
    <w:p w:rsidR="006018E9" w:rsidRDefault="006018E9" w:rsidP="006018E9">
      <w:pPr>
        <w:pStyle w:val="af6"/>
      </w:pPr>
      <w:r>
        <w:t xml:space="preserve">        for (int i = 0; i &lt;names.length ; i++) {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表示同时符合两个条件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>//        4)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forEach(Lambda)</w:t>
      </w:r>
      <w:r>
        <w:rPr>
          <w:rFonts w:hint="eastAsia"/>
        </w:rPr>
        <w:t>遍历上面的原始</w:t>
      </w:r>
      <w:r>
        <w:rPr>
          <w:rFonts w:hint="eastAsia"/>
        </w:rPr>
        <w:t>List</w:t>
      </w:r>
      <w:r>
        <w:rPr>
          <w:rFonts w:hint="eastAsia"/>
        </w:rPr>
        <w:t>集合，使用</w:t>
      </w:r>
      <w:r>
        <w:rPr>
          <w:rFonts w:hint="eastAsia"/>
        </w:rPr>
        <w:t>Predicate</w:t>
      </w:r>
      <w:r>
        <w:rPr>
          <w:rFonts w:hint="eastAsia"/>
        </w:rPr>
        <w:t>中的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方法判断每个元素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>//        5)</w:t>
      </w:r>
      <w:r>
        <w:rPr>
          <w:rFonts w:hint="eastAsia"/>
        </w:rPr>
        <w:tab/>
      </w:r>
      <w:r>
        <w:rPr>
          <w:rFonts w:hint="eastAsia"/>
        </w:rPr>
        <w:t>两个条件都为真才添加到新的</w:t>
      </w:r>
      <w:r>
        <w:rPr>
          <w:rFonts w:hint="eastAsia"/>
        </w:rPr>
        <w:t>List</w:t>
      </w:r>
      <w:r>
        <w:rPr>
          <w:rFonts w:hint="eastAsia"/>
        </w:rPr>
        <w:t>集合中</w:t>
      </w:r>
    </w:p>
    <w:p w:rsidR="006018E9" w:rsidRDefault="006018E9" w:rsidP="006018E9">
      <w:pPr>
        <w:pStyle w:val="af6"/>
      </w:pPr>
      <w:r>
        <w:t xml:space="preserve">            if (p1.and(p2).test(names[i])) {</w:t>
      </w:r>
    </w:p>
    <w:p w:rsidR="006018E9" w:rsidRDefault="006018E9" w:rsidP="006018E9">
      <w:pPr>
        <w:pStyle w:val="af6"/>
      </w:pPr>
      <w:r>
        <w:t xml:space="preserve">                list.add(names[i]);</w:t>
      </w:r>
    </w:p>
    <w:p w:rsidR="006018E9" w:rsidRDefault="006018E9" w:rsidP="006018E9">
      <w:pPr>
        <w:pStyle w:val="af6"/>
      </w:pPr>
      <w:r>
        <w:t xml:space="preserve">            }</w:t>
      </w:r>
    </w:p>
    <w:p w:rsidR="006018E9" w:rsidRDefault="006018E9" w:rsidP="006018E9">
      <w:pPr>
        <w:pStyle w:val="af6"/>
      </w:pPr>
      <w:r>
        <w:t xml:space="preserve">        }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>//        6)</w:t>
      </w:r>
      <w:r>
        <w:rPr>
          <w:rFonts w:hint="eastAsia"/>
        </w:rPr>
        <w:tab/>
      </w:r>
      <w:r>
        <w:rPr>
          <w:rFonts w:hint="eastAsia"/>
        </w:rPr>
        <w:t>创建第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Consumer</w:t>
      </w:r>
      <w:r>
        <w:rPr>
          <w:rFonts w:hint="eastAsia"/>
        </w:rPr>
        <w:t>接口，输出使用逗号分隔的第</w:t>
      </w:r>
      <w:r>
        <w:rPr>
          <w:rFonts w:hint="eastAsia"/>
        </w:rPr>
        <w:t>0</w:t>
      </w:r>
      <w:r>
        <w:rPr>
          <w:rFonts w:hint="eastAsia"/>
        </w:rPr>
        <w:t>个元素姓名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 xml:space="preserve">        Consumer&lt;String&gt; c1 = s -&gt; System.out.println("</w:t>
      </w:r>
      <w:r>
        <w:rPr>
          <w:rFonts w:hint="eastAsia"/>
        </w:rPr>
        <w:t>姓名：</w:t>
      </w:r>
      <w:r>
        <w:rPr>
          <w:rFonts w:hint="eastAsia"/>
        </w:rPr>
        <w:t>" + s.split(",")[0]);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 xml:space="preserve">        Consumer&lt;String&gt; c2 = s -&gt; System.out.println("</w:t>
      </w:r>
      <w:r>
        <w:rPr>
          <w:rFonts w:hint="eastAsia"/>
        </w:rPr>
        <w:t>性别：</w:t>
      </w:r>
      <w:r>
        <w:rPr>
          <w:rFonts w:hint="eastAsia"/>
        </w:rPr>
        <w:t>" + s.split(",")[1]);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>//        7)</w:t>
      </w:r>
      <w:r>
        <w:rPr>
          <w:rFonts w:hint="eastAsia"/>
        </w:rPr>
        <w:tab/>
      </w:r>
      <w:r>
        <w:rPr>
          <w:rFonts w:hint="eastAsia"/>
        </w:rPr>
        <w:t>创建第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Consumer</w:t>
      </w:r>
      <w:r>
        <w:rPr>
          <w:rFonts w:hint="eastAsia"/>
        </w:rPr>
        <w:t>接口，输出使用逗号分隔的第</w:t>
      </w:r>
      <w:r>
        <w:rPr>
          <w:rFonts w:hint="eastAsia"/>
        </w:rPr>
        <w:t>1</w:t>
      </w:r>
      <w:r>
        <w:rPr>
          <w:rFonts w:hint="eastAsia"/>
        </w:rPr>
        <w:t>个元素性别</w:t>
      </w:r>
    </w:p>
    <w:p w:rsidR="006018E9" w:rsidRDefault="006018E9" w:rsidP="006018E9">
      <w:pPr>
        <w:pStyle w:val="af6"/>
      </w:pPr>
      <w:r>
        <w:t xml:space="preserve">        // void accept(T t)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>//        8)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forEach(Lambda)</w:t>
      </w:r>
      <w:r>
        <w:rPr>
          <w:rFonts w:hint="eastAsia"/>
        </w:rPr>
        <w:t>遍历，输出过滤后的新的集合</w:t>
      </w:r>
    </w:p>
    <w:p w:rsidR="006018E9" w:rsidRDefault="006018E9" w:rsidP="006018E9">
      <w:pPr>
        <w:pStyle w:val="af6"/>
        <w:rPr>
          <w:rFonts w:hint="eastAsia"/>
        </w:rPr>
      </w:pPr>
      <w:r>
        <w:rPr>
          <w:rFonts w:hint="eastAsia"/>
        </w:rPr>
        <w:t>//        9)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Consumer</w:t>
      </w:r>
      <w:r>
        <w:rPr>
          <w:rFonts w:hint="eastAsia"/>
        </w:rPr>
        <w:t>接口中的</w:t>
      </w:r>
      <w:r>
        <w:rPr>
          <w:rFonts w:hint="eastAsia"/>
        </w:rPr>
        <w:t>andThen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方法，输出每一个元素</w:t>
      </w:r>
    </w:p>
    <w:p w:rsidR="006018E9" w:rsidRDefault="006018E9" w:rsidP="006018E9">
      <w:pPr>
        <w:pStyle w:val="af6"/>
      </w:pPr>
      <w:r>
        <w:t xml:space="preserve">        list.forEach(s -&gt; c1.andThen(c2).accept(s));</w:t>
      </w:r>
    </w:p>
    <w:p w:rsidR="000E6B01" w:rsidRPr="00DC67AB" w:rsidRDefault="006018E9" w:rsidP="006018E9">
      <w:pPr>
        <w:pStyle w:val="af6"/>
      </w:pPr>
      <w:r>
        <w:t xml:space="preserve">    }</w:t>
      </w:r>
    </w:p>
    <w:p w:rsidR="00DC67AB" w:rsidRPr="00DC67AB" w:rsidRDefault="00DC67AB" w:rsidP="00D30244">
      <w:pPr>
        <w:pStyle w:val="2"/>
      </w:pPr>
      <w:bookmarkStart w:id="38" w:name="header-n257"/>
      <w:r w:rsidRPr="00DC67AB">
        <w:t>Function接口</w:t>
      </w:r>
      <w:bookmarkEnd w:id="38"/>
    </w:p>
    <w:p w:rsidR="00DC67AB" w:rsidRPr="00DC67AB" w:rsidRDefault="00DC67AB" w:rsidP="00D30244">
      <w:pPr>
        <w:pStyle w:val="3"/>
      </w:pPr>
      <w:bookmarkStart w:id="39" w:name="header-n258"/>
      <w:r w:rsidRPr="00DC67AB">
        <w:t>概述</w:t>
      </w:r>
      <w:bookmarkEnd w:id="39"/>
    </w:p>
    <w:p w:rsidR="00DC67AB" w:rsidRDefault="00697FAE" w:rsidP="00697FAE">
      <w:pPr>
        <w:ind w:firstLine="420"/>
      </w:pPr>
      <w:r>
        <w:t>Function</w:t>
      </w:r>
      <w:r w:rsidR="00E7585C">
        <w:t>&lt;T,R&gt;</w:t>
      </w:r>
      <w:r>
        <w:t>接口：</w:t>
      </w:r>
      <w:r w:rsidR="00DC67AB" w:rsidRPr="00DC67AB">
        <w:t>根据一个</w:t>
      </w:r>
      <w:r>
        <w:t>参数</w:t>
      </w:r>
      <w:r w:rsidR="00DC67AB" w:rsidRPr="00DC67AB">
        <w:t>得到另一个</w:t>
      </w:r>
      <w:r>
        <w:t>参数值</w:t>
      </w:r>
      <w:r w:rsidR="004A1111">
        <w:t>，前面</w:t>
      </w:r>
      <w:r w:rsidR="00DC67AB" w:rsidRPr="00DC67AB">
        <w:t>称为</w:t>
      </w:r>
      <w:r>
        <w:t>计算</w:t>
      </w:r>
      <w:r w:rsidR="00D77D56">
        <w:t>的参数</w:t>
      </w:r>
      <w:r w:rsidR="004A1111">
        <w:t>，后面</w:t>
      </w:r>
      <w:r>
        <w:t>称为计算</w:t>
      </w:r>
      <w:r w:rsidR="00552D66">
        <w:t>的</w:t>
      </w:r>
      <w:r>
        <w:t>结果</w:t>
      </w:r>
      <w:r w:rsidR="00DC67AB" w:rsidRPr="00DC67AB">
        <w:t>。有进有出，所以称为</w:t>
      </w:r>
      <w:r w:rsidR="00DC67AB" w:rsidRPr="00DC67AB">
        <w:t>“</w:t>
      </w:r>
      <w:r w:rsidR="00DC67AB" w:rsidRPr="00DC67AB">
        <w:t>函数</w:t>
      </w:r>
      <w:r w:rsidR="00DC67AB" w:rsidRPr="00DC67AB">
        <w:t>Function”</w:t>
      </w:r>
      <w:r w:rsidR="00DC67AB" w:rsidRPr="00DC67AB">
        <w:t>。</w:t>
      </w:r>
      <w:r>
        <w:t>类似于数学中的函数，通过一个变量求出另一个变量的值。</w:t>
      </w:r>
    </w:p>
    <w:p w:rsidR="00333E3D" w:rsidRDefault="00333E3D" w:rsidP="00333E3D">
      <w:r>
        <w:tab/>
      </w:r>
      <w:r>
        <w:t>以下是</w:t>
      </w:r>
      <w:r>
        <w:rPr>
          <w:rFonts w:hint="eastAsia"/>
        </w:rPr>
        <w:t>它的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333E3D" w:rsidRDefault="00333E3D" w:rsidP="00333E3D">
      <w:pPr>
        <w:pStyle w:val="af6"/>
      </w:pPr>
      <w:r>
        <w:t>import java.util.Objects;</w:t>
      </w:r>
    </w:p>
    <w:p w:rsidR="00333E3D" w:rsidRDefault="00333E3D" w:rsidP="00333E3D">
      <w:pPr>
        <w:pStyle w:val="af6"/>
      </w:pPr>
    </w:p>
    <w:p w:rsidR="00333E3D" w:rsidRDefault="00333E3D" w:rsidP="00333E3D">
      <w:pPr>
        <w:pStyle w:val="af6"/>
      </w:pPr>
      <w:r>
        <w:t>/**</w:t>
      </w:r>
    </w:p>
    <w:p w:rsidR="00333E3D" w:rsidRDefault="00333E3D" w:rsidP="00333E3D">
      <w:pPr>
        <w:pStyle w:val="af6"/>
      </w:pPr>
      <w:r>
        <w:rPr>
          <w:rFonts w:hint="eastAsia"/>
        </w:rPr>
        <w:t xml:space="preserve"> * </w:t>
      </w:r>
      <w:r>
        <w:rPr>
          <w:rFonts w:hint="eastAsia"/>
        </w:rPr>
        <w:t>代表通过一个变量求出另一个变量的结果的函数</w:t>
      </w:r>
    </w:p>
    <w:p w:rsidR="00333E3D" w:rsidRDefault="00333E3D" w:rsidP="00333E3D">
      <w:pPr>
        <w:pStyle w:val="af6"/>
      </w:pPr>
      <w:r>
        <w:rPr>
          <w:rFonts w:hint="eastAsia"/>
        </w:rPr>
        <w:t xml:space="preserve"> * @param &lt;T&gt; </w:t>
      </w:r>
      <w:r>
        <w:rPr>
          <w:rFonts w:hint="eastAsia"/>
        </w:rPr>
        <w:t>输入给函数的变量</w:t>
      </w:r>
    </w:p>
    <w:p w:rsidR="00333E3D" w:rsidRDefault="00333E3D" w:rsidP="00333E3D">
      <w:pPr>
        <w:pStyle w:val="af6"/>
      </w:pPr>
      <w:r>
        <w:rPr>
          <w:rFonts w:hint="eastAsia"/>
        </w:rPr>
        <w:t xml:space="preserve"> * @param &lt;R&gt; </w:t>
      </w:r>
      <w:r>
        <w:rPr>
          <w:rFonts w:hint="eastAsia"/>
        </w:rPr>
        <w:t>函数输出的结果</w:t>
      </w:r>
    </w:p>
    <w:p w:rsidR="00333E3D" w:rsidRDefault="00333E3D" w:rsidP="00333E3D">
      <w:pPr>
        <w:pStyle w:val="af6"/>
      </w:pPr>
      <w:r>
        <w:t xml:space="preserve"> */</w:t>
      </w:r>
    </w:p>
    <w:p w:rsidR="00333E3D" w:rsidRDefault="00333E3D" w:rsidP="00333E3D">
      <w:pPr>
        <w:pStyle w:val="af6"/>
      </w:pPr>
      <w:r>
        <w:lastRenderedPageBreak/>
        <w:t>@FunctionalInterface</w:t>
      </w:r>
    </w:p>
    <w:p w:rsidR="00333E3D" w:rsidRDefault="00333E3D" w:rsidP="00333E3D">
      <w:pPr>
        <w:pStyle w:val="af6"/>
      </w:pPr>
      <w:r>
        <w:t>public interface Function&lt;T, R&gt; {</w:t>
      </w:r>
    </w:p>
    <w:p w:rsidR="00333E3D" w:rsidRDefault="00333E3D" w:rsidP="00333E3D">
      <w:pPr>
        <w:pStyle w:val="af6"/>
      </w:pPr>
    </w:p>
    <w:p w:rsidR="00333E3D" w:rsidRDefault="00333E3D" w:rsidP="00333E3D">
      <w:pPr>
        <w:pStyle w:val="af6"/>
      </w:pPr>
      <w:r>
        <w:t xml:space="preserve">    /**</w:t>
      </w:r>
    </w:p>
    <w:p w:rsidR="00333E3D" w:rsidRDefault="00333E3D" w:rsidP="00333E3D">
      <w:pPr>
        <w:pStyle w:val="af6"/>
      </w:pPr>
      <w:r>
        <w:rPr>
          <w:rFonts w:hint="eastAsia"/>
        </w:rPr>
        <w:t xml:space="preserve">     * </w:t>
      </w:r>
      <w:r>
        <w:rPr>
          <w:rFonts w:hint="eastAsia"/>
        </w:rPr>
        <w:t>对给定的变量</w:t>
      </w:r>
      <w:r w:rsidR="00341D5B">
        <w:rPr>
          <w:rFonts w:hint="eastAsia"/>
        </w:rPr>
        <w:t>t</w:t>
      </w:r>
      <w:r>
        <w:rPr>
          <w:rFonts w:hint="eastAsia"/>
        </w:rPr>
        <w:t>进行计算，得到</w:t>
      </w:r>
      <w:r w:rsidR="00341D5B">
        <w:rPr>
          <w:rFonts w:hint="eastAsia"/>
        </w:rPr>
        <w:t>返回的</w:t>
      </w:r>
      <w:r>
        <w:rPr>
          <w:rFonts w:hint="eastAsia"/>
        </w:rPr>
        <w:t>结果</w:t>
      </w:r>
      <w:r w:rsidR="00341D5B">
        <w:rPr>
          <w:rFonts w:hint="eastAsia"/>
        </w:rPr>
        <w:t>R</w:t>
      </w:r>
    </w:p>
    <w:p w:rsidR="00333E3D" w:rsidRDefault="00333E3D" w:rsidP="00333E3D">
      <w:pPr>
        <w:pStyle w:val="af6"/>
      </w:pPr>
      <w:r>
        <w:t xml:space="preserve">     */</w:t>
      </w:r>
    </w:p>
    <w:p w:rsidR="00333E3D" w:rsidRDefault="00333E3D" w:rsidP="00333E3D">
      <w:pPr>
        <w:pStyle w:val="af6"/>
      </w:pPr>
      <w:r>
        <w:t xml:space="preserve">    R apply(T t);</w:t>
      </w:r>
    </w:p>
    <w:p w:rsidR="00333E3D" w:rsidRPr="00333E3D" w:rsidRDefault="00333E3D" w:rsidP="00333E3D">
      <w:pPr>
        <w:pStyle w:val="af6"/>
      </w:pPr>
      <w:r>
        <w:t>}</w:t>
      </w:r>
    </w:p>
    <w:p w:rsidR="00DC67AB" w:rsidRDefault="00DC67AB" w:rsidP="00D30244">
      <w:pPr>
        <w:pStyle w:val="3"/>
      </w:pPr>
      <w:bookmarkStart w:id="40" w:name="header-n263"/>
      <w:r w:rsidRPr="00DC67AB">
        <w:t>抽象方法：apply</w:t>
      </w:r>
      <w:bookmarkEnd w:id="40"/>
      <w:r w:rsidR="004D3A29">
        <w:t>()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4D3A29" w:rsidTr="00341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D3A29" w:rsidRDefault="009D6C86" w:rsidP="004D3A29">
            <w:pPr>
              <w:rPr>
                <w:lang w:eastAsia="en-US"/>
              </w:rPr>
            </w:pPr>
            <w:r w:rsidRPr="009D6C86">
              <w:rPr>
                <w:lang w:eastAsia="en-US"/>
              </w:rPr>
              <w:t>java.util.function</w:t>
            </w:r>
            <w:r>
              <w:rPr>
                <w:lang w:eastAsia="en-US"/>
              </w:rPr>
              <w:t>.Function</w:t>
            </w:r>
            <w:r>
              <w:rPr>
                <w:lang w:eastAsia="en-US"/>
              </w:rPr>
              <w:t>接口中的方法</w:t>
            </w:r>
          </w:p>
        </w:tc>
        <w:tc>
          <w:tcPr>
            <w:tcW w:w="5783" w:type="dxa"/>
          </w:tcPr>
          <w:p w:rsidR="004D3A29" w:rsidRDefault="009D6C86" w:rsidP="004D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说明</w:t>
            </w:r>
          </w:p>
        </w:tc>
      </w:tr>
      <w:tr w:rsidR="004D3A29" w:rsidTr="00341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D3A29" w:rsidRDefault="00341D5B" w:rsidP="004D3A29">
            <w:pPr>
              <w:rPr>
                <w:lang w:eastAsia="en-US"/>
              </w:rPr>
            </w:pPr>
            <w:r w:rsidRPr="00341D5B">
              <w:rPr>
                <w:lang w:eastAsia="en-US"/>
              </w:rPr>
              <w:t>R apply(T t);</w:t>
            </w:r>
          </w:p>
        </w:tc>
        <w:tc>
          <w:tcPr>
            <w:tcW w:w="5783" w:type="dxa"/>
          </w:tcPr>
          <w:p w:rsidR="004D3A29" w:rsidRDefault="00283B78" w:rsidP="004D3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对给定的变量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进行计算，得到返回的结果</w:t>
            </w:r>
            <w:r>
              <w:rPr>
                <w:rFonts w:hint="eastAsia"/>
              </w:rPr>
              <w:t>R</w:t>
            </w:r>
          </w:p>
        </w:tc>
      </w:tr>
    </w:tbl>
    <w:p w:rsidR="004D3A29" w:rsidRPr="004D3A29" w:rsidRDefault="004D3A29" w:rsidP="004D3A29"/>
    <w:p w:rsidR="000D7062" w:rsidRDefault="00DC67AB" w:rsidP="000D7062">
      <w:pPr>
        <w:pStyle w:val="3"/>
      </w:pPr>
      <w:r w:rsidRPr="00DC67AB">
        <w:t>apply方法演示示例：</w:t>
      </w:r>
    </w:p>
    <w:p w:rsidR="000D7062" w:rsidRPr="000D7062" w:rsidRDefault="000D7062" w:rsidP="000D7062">
      <w:pPr>
        <w:pStyle w:val="10"/>
      </w:pPr>
      <w:r>
        <w:rPr>
          <w:rFonts w:hint="eastAsia"/>
        </w:rPr>
        <w:t>案例需求</w:t>
      </w:r>
    </w:p>
    <w:p w:rsidR="00DC67AB" w:rsidRDefault="00DC67AB" w:rsidP="000D7062">
      <w:pPr>
        <w:ind w:firstLine="420"/>
      </w:pPr>
      <w:r w:rsidRPr="00DC67AB">
        <w:t>将</w:t>
      </w:r>
      <w:r w:rsidR="009D3CCC">
        <w:t>Integer</w:t>
      </w:r>
      <w:r w:rsidRPr="00DC67AB">
        <w:t>类型转换为</w:t>
      </w:r>
      <w:r w:rsidR="009D3CCC">
        <w:rPr>
          <w:rFonts w:hint="eastAsia"/>
        </w:rPr>
        <w:t>String</w:t>
      </w:r>
      <w:r w:rsidRPr="00DC67AB">
        <w:t>类型</w:t>
      </w:r>
      <w:r w:rsidR="009D3CCC">
        <w:t>，并且输出转换以后字符串的长度</w:t>
      </w:r>
      <w:r w:rsidRPr="00DC67AB">
        <w:t>。</w:t>
      </w:r>
    </w:p>
    <w:p w:rsidR="000D7062" w:rsidRDefault="000D7062" w:rsidP="000D7062">
      <w:pPr>
        <w:pStyle w:val="10"/>
      </w:pPr>
      <w:r>
        <w:t>案例效果</w:t>
      </w:r>
    </w:p>
    <w:p w:rsidR="000D7062" w:rsidRDefault="000F6767" w:rsidP="000D7062">
      <w:r>
        <w:rPr>
          <w:noProof/>
        </w:rPr>
        <w:drawing>
          <wp:inline distT="0" distB="0" distL="0" distR="0" wp14:anchorId="06E101BD" wp14:editId="554F2FD9">
            <wp:extent cx="2135646" cy="458899"/>
            <wp:effectExtent l="95250" t="76200" r="93345" b="749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5969" cy="4611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062" w:rsidRDefault="000D7062" w:rsidP="000D7062">
      <w:pPr>
        <w:pStyle w:val="10"/>
      </w:pPr>
      <w:r>
        <w:t>案例步骤</w:t>
      </w:r>
    </w:p>
    <w:p w:rsidR="000D7062" w:rsidRDefault="003C38D3" w:rsidP="00C419AA">
      <w:pPr>
        <w:pStyle w:val="a0"/>
        <w:numPr>
          <w:ilvl w:val="0"/>
          <w:numId w:val="27"/>
        </w:numPr>
      </w:pPr>
      <w:r>
        <w:rPr>
          <w:rFonts w:hint="eastAsia"/>
        </w:rPr>
        <w:t>创建一个</w:t>
      </w:r>
      <w:r>
        <w:rPr>
          <w:rFonts w:hint="eastAsia"/>
        </w:rPr>
        <w:t>Function</w:t>
      </w:r>
      <w:r>
        <w:rPr>
          <w:rFonts w:hint="eastAsia"/>
        </w:rPr>
        <w:t>对象，输入类型是整数，输出类型是字符串</w:t>
      </w:r>
    </w:p>
    <w:p w:rsidR="003C38D3" w:rsidRDefault="003C38D3" w:rsidP="00C419AA">
      <w:pPr>
        <w:pStyle w:val="a0"/>
        <w:numPr>
          <w:ilvl w:val="0"/>
          <w:numId w:val="27"/>
        </w:numPr>
      </w:pPr>
      <w:r>
        <w:rPr>
          <w:rFonts w:hint="eastAsia"/>
        </w:rPr>
        <w:t>Lambda</w:t>
      </w:r>
      <w:r>
        <w:rPr>
          <w:rFonts w:hint="eastAsia"/>
        </w:rPr>
        <w:t>表达式将一个整数</w:t>
      </w:r>
      <w:r>
        <w:rPr>
          <w:rFonts w:hint="eastAsia"/>
        </w:rPr>
        <w:t>i</w:t>
      </w:r>
      <w:r>
        <w:rPr>
          <w:rFonts w:hint="eastAsia"/>
        </w:rPr>
        <w:t>转成字符串</w:t>
      </w:r>
    </w:p>
    <w:p w:rsidR="003C38D3" w:rsidRDefault="003C38D3" w:rsidP="00C419AA">
      <w:pPr>
        <w:pStyle w:val="a0"/>
        <w:numPr>
          <w:ilvl w:val="0"/>
          <w:numId w:val="27"/>
        </w:numPr>
      </w:pPr>
      <w:r>
        <w:t>调用</w:t>
      </w:r>
      <w:r>
        <w:rPr>
          <w:rFonts w:hint="eastAsia"/>
        </w:rPr>
        <w:t>apply(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方法得到转换后的字符串，再调用字符串的</w:t>
      </w:r>
      <w:r>
        <w:rPr>
          <w:rFonts w:hint="eastAsia"/>
        </w:rPr>
        <w:t>length()</w:t>
      </w:r>
      <w:r>
        <w:rPr>
          <w:rFonts w:hint="eastAsia"/>
        </w:rPr>
        <w:t>方法得到长度，打印输出。</w:t>
      </w:r>
    </w:p>
    <w:p w:rsidR="003C38D3" w:rsidRDefault="003C38D3" w:rsidP="00C419AA">
      <w:pPr>
        <w:pStyle w:val="a0"/>
        <w:numPr>
          <w:ilvl w:val="0"/>
          <w:numId w:val="27"/>
        </w:numPr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次转换</w:t>
      </w:r>
      <w:r>
        <w:rPr>
          <w:rFonts w:hint="eastAsia"/>
        </w:rPr>
        <w:t>99</w:t>
      </w:r>
      <w:r>
        <w:rPr>
          <w:rFonts w:hint="eastAsia"/>
        </w:rPr>
        <w:t>这个数字，第</w:t>
      </w:r>
      <w:r>
        <w:rPr>
          <w:rFonts w:hint="eastAsia"/>
        </w:rPr>
        <w:t>2</w:t>
      </w:r>
      <w:r>
        <w:rPr>
          <w:rFonts w:hint="eastAsia"/>
        </w:rPr>
        <w:t>次转换</w:t>
      </w:r>
      <w:r>
        <w:rPr>
          <w:rFonts w:hint="eastAsia"/>
        </w:rPr>
        <w:t>1000</w:t>
      </w:r>
      <w:r>
        <w:rPr>
          <w:rFonts w:hint="eastAsia"/>
        </w:rPr>
        <w:t>这个数字。</w:t>
      </w:r>
    </w:p>
    <w:p w:rsidR="000D7062" w:rsidRPr="00DC67AB" w:rsidRDefault="000D7062" w:rsidP="000D7062">
      <w:pPr>
        <w:pStyle w:val="10"/>
      </w:pPr>
      <w:r>
        <w:t>案例代码</w:t>
      </w:r>
    </w:p>
    <w:p w:rsidR="00283B78" w:rsidRDefault="00283B78" w:rsidP="00283B78">
      <w:pPr>
        <w:pStyle w:val="af6"/>
      </w:pPr>
      <w:r>
        <w:t xml:space="preserve">    @Test</w:t>
      </w:r>
    </w:p>
    <w:p w:rsidR="00283B78" w:rsidRDefault="00283B78" w:rsidP="00283B78">
      <w:pPr>
        <w:pStyle w:val="af6"/>
      </w:pPr>
      <w:r>
        <w:t xml:space="preserve">    public void testApply() {</w:t>
      </w:r>
    </w:p>
    <w:p w:rsidR="00283B78" w:rsidRDefault="00283B78" w:rsidP="00283B78">
      <w:pPr>
        <w:pStyle w:val="af6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应用</w:t>
      </w:r>
    </w:p>
    <w:p w:rsidR="00283B78" w:rsidRDefault="00283B78" w:rsidP="00283B78">
      <w:pPr>
        <w:pStyle w:val="af6"/>
        <w:rPr>
          <w:rFonts w:hint="eastAsia"/>
        </w:rPr>
      </w:pPr>
      <w:r>
        <w:rPr>
          <w:rFonts w:hint="eastAsia"/>
        </w:rPr>
        <w:t>//        1)</w:t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Function</w:t>
      </w:r>
      <w:r>
        <w:rPr>
          <w:rFonts w:hint="eastAsia"/>
        </w:rPr>
        <w:t>对象，输入类型是整数，输出类型是字符串</w:t>
      </w:r>
    </w:p>
    <w:p w:rsidR="00283B78" w:rsidRDefault="00283B78" w:rsidP="00283B78">
      <w:pPr>
        <w:pStyle w:val="af6"/>
        <w:rPr>
          <w:rFonts w:hint="eastAsia"/>
        </w:rPr>
      </w:pPr>
      <w:r>
        <w:rPr>
          <w:rFonts w:hint="eastAsia"/>
        </w:rPr>
        <w:t>//        2)</w:t>
      </w:r>
      <w:r>
        <w:rPr>
          <w:rFonts w:hint="eastAsia"/>
        </w:rPr>
        <w:tab/>
        <w:t>Lambda</w:t>
      </w:r>
      <w:r>
        <w:rPr>
          <w:rFonts w:hint="eastAsia"/>
        </w:rPr>
        <w:t>表达式将一个整数</w:t>
      </w:r>
      <w:r>
        <w:rPr>
          <w:rFonts w:hint="eastAsia"/>
        </w:rPr>
        <w:t>i</w:t>
      </w:r>
      <w:r>
        <w:rPr>
          <w:rFonts w:hint="eastAsia"/>
        </w:rPr>
        <w:t>转成字符串</w:t>
      </w:r>
    </w:p>
    <w:p w:rsidR="00283B78" w:rsidRDefault="00283B78" w:rsidP="00283B78">
      <w:pPr>
        <w:pStyle w:val="af6"/>
      </w:pPr>
      <w:r>
        <w:t xml:space="preserve">        // R apply (T t)</w:t>
      </w:r>
    </w:p>
    <w:p w:rsidR="00283B78" w:rsidRDefault="00283B78" w:rsidP="00283B78">
      <w:pPr>
        <w:pStyle w:val="af6"/>
      </w:pPr>
      <w:r>
        <w:t xml:space="preserve">        Function&lt;Integer, String&gt; function = integer -&gt; Integer.toString(integer);</w:t>
      </w:r>
    </w:p>
    <w:p w:rsidR="00283B78" w:rsidRDefault="00283B78" w:rsidP="00283B78">
      <w:pPr>
        <w:pStyle w:val="af6"/>
        <w:rPr>
          <w:rFonts w:hint="eastAsia"/>
        </w:rPr>
      </w:pPr>
      <w:r>
        <w:rPr>
          <w:rFonts w:hint="eastAsia"/>
        </w:rPr>
        <w:t>//        3)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apply(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方法得到转换后的字符串，再调用字符串的</w:t>
      </w:r>
      <w:r>
        <w:rPr>
          <w:rFonts w:hint="eastAsia"/>
        </w:rPr>
        <w:t>length()</w:t>
      </w:r>
      <w:r>
        <w:rPr>
          <w:rFonts w:hint="eastAsia"/>
        </w:rPr>
        <w:t>方法得到长度，打印输出。</w:t>
      </w:r>
    </w:p>
    <w:p w:rsidR="00283B78" w:rsidRDefault="00283B78" w:rsidP="00283B78">
      <w:pPr>
        <w:pStyle w:val="af6"/>
      </w:pPr>
      <w:r>
        <w:t xml:space="preserve">        System.out.println(function.apply(99).length());</w:t>
      </w:r>
    </w:p>
    <w:p w:rsidR="00283B78" w:rsidRDefault="00283B78" w:rsidP="00283B78">
      <w:pPr>
        <w:pStyle w:val="af6"/>
        <w:rPr>
          <w:rFonts w:hint="eastAsia"/>
        </w:rPr>
      </w:pPr>
      <w:r>
        <w:rPr>
          <w:rFonts w:hint="eastAsia"/>
        </w:rPr>
        <w:t>//        4)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次转换</w:t>
      </w:r>
      <w:r>
        <w:rPr>
          <w:rFonts w:hint="eastAsia"/>
        </w:rPr>
        <w:t>99</w:t>
      </w:r>
      <w:r>
        <w:rPr>
          <w:rFonts w:hint="eastAsia"/>
        </w:rPr>
        <w:t>这个数字，第</w:t>
      </w:r>
      <w:r>
        <w:rPr>
          <w:rFonts w:hint="eastAsia"/>
        </w:rPr>
        <w:t>2</w:t>
      </w:r>
      <w:r>
        <w:rPr>
          <w:rFonts w:hint="eastAsia"/>
        </w:rPr>
        <w:t>次转换</w:t>
      </w:r>
      <w:r>
        <w:rPr>
          <w:rFonts w:hint="eastAsia"/>
        </w:rPr>
        <w:t>1000</w:t>
      </w:r>
      <w:r>
        <w:rPr>
          <w:rFonts w:hint="eastAsia"/>
        </w:rPr>
        <w:t>这个数字</w:t>
      </w:r>
    </w:p>
    <w:p w:rsidR="00283B78" w:rsidRDefault="00283B78" w:rsidP="00283B78">
      <w:pPr>
        <w:pStyle w:val="af6"/>
      </w:pPr>
      <w:r>
        <w:t xml:space="preserve">        System.out.println(function.apply(1000).length());</w:t>
      </w:r>
    </w:p>
    <w:p w:rsidR="00DC67AB" w:rsidRDefault="00283B78" w:rsidP="00283B78">
      <w:pPr>
        <w:pStyle w:val="af6"/>
      </w:pPr>
      <w:r>
        <w:t xml:space="preserve">    }</w:t>
      </w:r>
    </w:p>
    <w:p w:rsidR="004D49E2" w:rsidRDefault="004D49E2" w:rsidP="004D49E2">
      <w:pPr>
        <w:pStyle w:val="10"/>
      </w:pPr>
      <w:r>
        <w:t>代码分析：</w:t>
      </w:r>
    </w:p>
    <w:p w:rsidR="004D49E2" w:rsidRDefault="00283B78" w:rsidP="00C419AA">
      <w:pPr>
        <w:pStyle w:val="a0"/>
        <w:numPr>
          <w:ilvl w:val="0"/>
          <w:numId w:val="46"/>
        </w:numPr>
      </w:pPr>
      <w:r>
        <w:t xml:space="preserve">integer -&gt; Integer.toString(integer) </w:t>
      </w:r>
      <w:r>
        <w:t>重写方法</w:t>
      </w:r>
      <w:r>
        <w:rPr>
          <w:rFonts w:hint="eastAsia"/>
        </w:rPr>
        <w:t xml:space="preserve"> String apply(Integer i)</w:t>
      </w:r>
    </w:p>
    <w:p w:rsidR="00283B78" w:rsidRPr="004D49E2" w:rsidRDefault="00283B78" w:rsidP="00C419AA">
      <w:pPr>
        <w:pStyle w:val="a0"/>
        <w:numPr>
          <w:ilvl w:val="0"/>
          <w:numId w:val="46"/>
        </w:numPr>
      </w:pPr>
      <w:r>
        <w:t xml:space="preserve">function.apply(99) </w:t>
      </w:r>
      <w:r>
        <w:t>调用已经实现的方法</w:t>
      </w:r>
    </w:p>
    <w:p w:rsidR="003D7D59" w:rsidRPr="00DC67AB" w:rsidRDefault="003D7D59" w:rsidP="003D7D59">
      <w:pPr>
        <w:pStyle w:val="3"/>
      </w:pPr>
      <w:bookmarkStart w:id="41" w:name="header-n279"/>
      <w:bookmarkStart w:id="42" w:name="header-n270"/>
      <w:r w:rsidRPr="00DC67AB">
        <w:t>默认方法：andThen</w:t>
      </w:r>
      <w:r>
        <w:t>()</w:t>
      </w:r>
    </w:p>
    <w:p w:rsidR="003D7D59" w:rsidRPr="00DC67AB" w:rsidRDefault="003D7D59" w:rsidP="003D7D59">
      <w:pPr>
        <w:ind w:firstLine="420"/>
      </w:pPr>
      <w:r w:rsidRPr="00DC67AB">
        <w:t>Function</w:t>
      </w:r>
      <w:r w:rsidRPr="00DC67AB">
        <w:t>接口中有一个默认的</w:t>
      </w:r>
      <w:r w:rsidRPr="00DC67AB">
        <w:t>andThen</w:t>
      </w:r>
      <w:r w:rsidRPr="00DC67AB">
        <w:t>方法，用来进行组合操作。</w:t>
      </w:r>
      <w:r w:rsidR="00F77B08">
        <w:rPr>
          <w:rFonts w:hint="eastAsia"/>
        </w:rPr>
        <w:t>先计算当前函数，再计算传入的函数。</w:t>
      </w:r>
      <w:r w:rsidR="0086255C">
        <w:rPr>
          <w:rFonts w:hint="eastAsia"/>
        </w:rPr>
        <w:t>两个函数依次执行。</w:t>
      </w:r>
      <w:r w:rsidR="00D6430B">
        <w:rPr>
          <w:rFonts w:hint="eastAsia"/>
        </w:rPr>
        <w:t>a</w:t>
      </w:r>
      <w:r w:rsidR="00D6430B">
        <w:t>ndThen</w:t>
      </w:r>
      <w:r w:rsidR="00D6430B">
        <w:t>方法的参数是</w:t>
      </w:r>
      <w:r w:rsidR="00D6430B">
        <w:rPr>
          <w:rFonts w:hint="eastAsia"/>
        </w:rPr>
        <w:t>Function</w:t>
      </w:r>
      <w:r w:rsidR="00D6430B">
        <w:rPr>
          <w:rFonts w:hint="eastAsia"/>
        </w:rPr>
        <w:t>对象，返回一个</w:t>
      </w:r>
      <w:r w:rsidR="00D6430B">
        <w:rPr>
          <w:rFonts w:hint="eastAsia"/>
        </w:rPr>
        <w:t>Function</w:t>
      </w:r>
      <w:r w:rsidR="00D6430B">
        <w:rPr>
          <w:rFonts w:hint="eastAsia"/>
        </w:rPr>
        <w:t>对象。</w:t>
      </w:r>
      <w:r w:rsidRPr="00DC67AB">
        <w:t>JDK</w:t>
      </w:r>
      <w:r w:rsidRPr="00DC67AB">
        <w:t>源代码如：</w:t>
      </w:r>
    </w:p>
    <w:p w:rsidR="003D7D59" w:rsidRDefault="003D7D59" w:rsidP="003D7D59">
      <w:pPr>
        <w:pStyle w:val="af6"/>
      </w:pPr>
      <w:r>
        <w:t>/**</w:t>
      </w:r>
    </w:p>
    <w:p w:rsidR="003D7D59" w:rsidRDefault="003D7D59" w:rsidP="003D7D59">
      <w:pPr>
        <w:pStyle w:val="af6"/>
      </w:pPr>
      <w:r>
        <w:rPr>
          <w:rFonts w:hint="eastAsia"/>
        </w:rPr>
        <w:t xml:space="preserve"> * </w:t>
      </w:r>
      <w:r>
        <w:rPr>
          <w:rFonts w:hint="eastAsia"/>
        </w:rPr>
        <w:t>默认组合方法，先计算当前函数，再计算传入的函数</w:t>
      </w:r>
    </w:p>
    <w:p w:rsidR="003D7D59" w:rsidRDefault="003D7D59" w:rsidP="003D7D59">
      <w:pPr>
        <w:pStyle w:val="af6"/>
      </w:pPr>
      <w:r>
        <w:lastRenderedPageBreak/>
        <w:t xml:space="preserve"> */</w:t>
      </w:r>
    </w:p>
    <w:p w:rsidR="003D7D59" w:rsidRDefault="003D7D59" w:rsidP="003D7D59">
      <w:pPr>
        <w:pStyle w:val="af6"/>
      </w:pPr>
      <w:r>
        <w:t>default &lt;V&gt; Function&lt;T, V&gt; andThen(Function&lt;? super R, ? extends V&gt; after) {</w:t>
      </w:r>
    </w:p>
    <w:p w:rsidR="003D7D59" w:rsidRDefault="003D7D59" w:rsidP="003D7D59">
      <w:pPr>
        <w:pStyle w:val="af6"/>
      </w:pPr>
      <w:r>
        <w:t xml:space="preserve">    Objects.requireNonNull(after);</w:t>
      </w:r>
    </w:p>
    <w:p w:rsidR="003D7D59" w:rsidRDefault="003D7D59" w:rsidP="003D7D59">
      <w:pPr>
        <w:pStyle w:val="af6"/>
      </w:pPr>
      <w:r>
        <w:t xml:space="preserve">    return (T t) -&gt; after.apply(apply(t));</w:t>
      </w:r>
    </w:p>
    <w:p w:rsidR="003D7D59" w:rsidRDefault="003D7D59" w:rsidP="003D7D59">
      <w:pPr>
        <w:pStyle w:val="af6"/>
      </w:pPr>
      <w:r>
        <w:t>}</w:t>
      </w:r>
    </w:p>
    <w:p w:rsidR="00D6430B" w:rsidRDefault="003D7D59" w:rsidP="00D6430B">
      <w:pPr>
        <w:pStyle w:val="3"/>
      </w:pPr>
      <w:r w:rsidRPr="00DC67AB">
        <w:t>andThen方法演示示例：</w:t>
      </w:r>
    </w:p>
    <w:p w:rsidR="00415AD0" w:rsidRDefault="00415AD0" w:rsidP="00415AD0">
      <w:pPr>
        <w:pStyle w:val="10"/>
        <w:rPr>
          <w:lang w:eastAsia="en-US"/>
        </w:rPr>
      </w:pPr>
      <w:r>
        <w:rPr>
          <w:lang w:eastAsia="en-US"/>
        </w:rPr>
        <w:t>案例需求：</w:t>
      </w:r>
    </w:p>
    <w:p w:rsidR="00415AD0" w:rsidRDefault="004B2713" w:rsidP="004B2713">
      <w:pPr>
        <w:ind w:firstLine="420"/>
      </w:pPr>
      <w:r>
        <w:t>连续进行两个操作：</w:t>
      </w:r>
      <w:r w:rsidRPr="00DC67AB">
        <w:t>第</w:t>
      </w:r>
      <w:r>
        <w:rPr>
          <w:rFonts w:hint="eastAsia"/>
        </w:rPr>
        <w:t>1</w:t>
      </w:r>
      <w:r>
        <w:t>个操作是将字符串转换</w:t>
      </w:r>
      <w:r w:rsidRPr="00DC67AB">
        <w:t>成为</w:t>
      </w:r>
      <w:r w:rsidRPr="00DC67AB">
        <w:t>int</w:t>
      </w:r>
      <w:r w:rsidRPr="00DC67AB">
        <w:t>数字，第</w:t>
      </w:r>
      <w:r>
        <w:rPr>
          <w:rFonts w:hint="eastAsia"/>
        </w:rPr>
        <w:t>2</w:t>
      </w:r>
      <w:r>
        <w:t>个操作将转换好的数字</w:t>
      </w:r>
      <w:r w:rsidRPr="00DC67AB">
        <w:t>乘以</w:t>
      </w:r>
      <w:r w:rsidRPr="00DC67AB">
        <w:t>10</w:t>
      </w:r>
      <w:r w:rsidRPr="00DC67AB">
        <w:t>。两个操作按照前后顺序组合到一起。</w:t>
      </w:r>
    </w:p>
    <w:p w:rsidR="00415AD0" w:rsidRDefault="00415AD0" w:rsidP="00415AD0">
      <w:pPr>
        <w:pStyle w:val="10"/>
        <w:rPr>
          <w:lang w:eastAsia="en-US"/>
        </w:rPr>
      </w:pPr>
      <w:r>
        <w:rPr>
          <w:lang w:eastAsia="en-US"/>
        </w:rPr>
        <w:t>案例效果：</w:t>
      </w:r>
    </w:p>
    <w:p w:rsidR="00415AD0" w:rsidRDefault="00F24AE2" w:rsidP="00415AD0">
      <w:pPr>
        <w:rPr>
          <w:lang w:eastAsia="en-US"/>
        </w:rPr>
      </w:pPr>
      <w:r>
        <w:rPr>
          <w:noProof/>
        </w:rPr>
        <w:drawing>
          <wp:inline distT="0" distB="0" distL="0" distR="0" wp14:anchorId="738CA38B" wp14:editId="25D24488">
            <wp:extent cx="2608188" cy="660301"/>
            <wp:effectExtent l="95250" t="76200" r="97155" b="831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4705" cy="6644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AD0" w:rsidRDefault="00415AD0" w:rsidP="00415AD0">
      <w:pPr>
        <w:pStyle w:val="10"/>
        <w:rPr>
          <w:lang w:eastAsia="en-US"/>
        </w:rPr>
      </w:pPr>
      <w:r>
        <w:rPr>
          <w:lang w:eastAsia="en-US"/>
        </w:rPr>
        <w:t>案例步骤：</w:t>
      </w:r>
    </w:p>
    <w:p w:rsidR="00415AD0" w:rsidRDefault="00CB76BA" w:rsidP="00C419AA">
      <w:pPr>
        <w:pStyle w:val="a0"/>
        <w:numPr>
          <w:ilvl w:val="0"/>
          <w:numId w:val="28"/>
        </w:numPr>
      </w:pPr>
      <w:r>
        <w:rPr>
          <w:rFonts w:hint="eastAsia"/>
        </w:rPr>
        <w:t>让用户从键盘输入</w:t>
      </w:r>
      <w:r>
        <w:rPr>
          <w:rFonts w:hint="eastAsia"/>
        </w:rPr>
        <w:t>1</w:t>
      </w:r>
      <w:r>
        <w:rPr>
          <w:rFonts w:hint="eastAsia"/>
        </w:rPr>
        <w:t>个数字，使用字符串接收。</w:t>
      </w:r>
    </w:p>
    <w:p w:rsidR="00CB76BA" w:rsidRDefault="00CB76BA" w:rsidP="00C419AA">
      <w:pPr>
        <w:pStyle w:val="a0"/>
        <w:numPr>
          <w:ilvl w:val="0"/>
          <w:numId w:val="28"/>
        </w:numPr>
      </w:pPr>
      <w:r>
        <w:t>创建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Function</w:t>
      </w:r>
      <w:r>
        <w:rPr>
          <w:rFonts w:hint="eastAsia"/>
        </w:rPr>
        <w:t>函数将字符串转成整数</w:t>
      </w:r>
    </w:p>
    <w:p w:rsidR="00CB76BA" w:rsidRDefault="00CB76BA" w:rsidP="00C419AA">
      <w:pPr>
        <w:pStyle w:val="a0"/>
        <w:numPr>
          <w:ilvl w:val="0"/>
          <w:numId w:val="28"/>
        </w:numPr>
      </w:pPr>
      <w:r>
        <w:t>创建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个函数将整数乘以</w:t>
      </w:r>
      <w:r>
        <w:rPr>
          <w:rFonts w:hint="eastAsia"/>
        </w:rPr>
        <w:t>10</w:t>
      </w:r>
      <w:r>
        <w:rPr>
          <w:rFonts w:hint="eastAsia"/>
        </w:rPr>
        <w:t>返回</w:t>
      </w:r>
    </w:p>
    <w:p w:rsidR="00CB76BA" w:rsidRDefault="00CB76BA" w:rsidP="00C419AA">
      <w:pPr>
        <w:pStyle w:val="a0"/>
        <w:numPr>
          <w:ilvl w:val="0"/>
          <w:numId w:val="28"/>
        </w:numPr>
      </w:pPr>
      <w:r>
        <w:rPr>
          <w:rFonts w:hint="eastAsia"/>
        </w:rPr>
        <w:t>调用</w:t>
      </w:r>
      <w:r>
        <w:rPr>
          <w:rFonts w:hint="eastAsia"/>
        </w:rPr>
        <w:t>andThen</w:t>
      </w:r>
      <w:r>
        <w:rPr>
          <w:rFonts w:hint="eastAsia"/>
        </w:rPr>
        <w:t>方法</w:t>
      </w:r>
      <w:r w:rsidR="00463083">
        <w:rPr>
          <w:rFonts w:hint="eastAsia"/>
        </w:rPr>
        <w:t>和</w:t>
      </w:r>
      <w:r w:rsidR="00463083">
        <w:rPr>
          <w:rFonts w:hint="eastAsia"/>
        </w:rPr>
        <w:t>apply</w:t>
      </w:r>
      <w:r>
        <w:rPr>
          <w:rFonts w:hint="eastAsia"/>
        </w:rPr>
        <w:t>，并且输出结果</w:t>
      </w:r>
    </w:p>
    <w:p w:rsidR="00415AD0" w:rsidRPr="00415AD0" w:rsidRDefault="00415AD0" w:rsidP="00415AD0">
      <w:pPr>
        <w:pStyle w:val="10"/>
      </w:pPr>
      <w:r>
        <w:rPr>
          <w:lang w:eastAsia="en-US"/>
        </w:rPr>
        <w:t>案例</w:t>
      </w:r>
      <w:r>
        <w:rPr>
          <w:rFonts w:hint="eastAsia"/>
        </w:rPr>
        <w:t>代码：</w:t>
      </w:r>
    </w:p>
    <w:p w:rsidR="00AC418A" w:rsidRDefault="00AC418A" w:rsidP="00AC418A">
      <w:pPr>
        <w:pStyle w:val="af6"/>
      </w:pPr>
      <w:r>
        <w:t xml:space="preserve">    @Test</w:t>
      </w:r>
    </w:p>
    <w:p w:rsidR="00AC418A" w:rsidRDefault="00AC418A" w:rsidP="00AC418A">
      <w:pPr>
        <w:pStyle w:val="af6"/>
      </w:pPr>
      <w:r>
        <w:t xml:space="preserve">    public void testAndThen() {</w:t>
      </w:r>
    </w:p>
    <w:p w:rsidR="00AC418A" w:rsidRDefault="00AC418A" w:rsidP="00AC418A">
      <w:pPr>
        <w:pStyle w:val="af6"/>
        <w:rPr>
          <w:rFonts w:hint="eastAsia"/>
        </w:rPr>
      </w:pPr>
      <w:r>
        <w:rPr>
          <w:rFonts w:hint="eastAsia"/>
        </w:rPr>
        <w:t>//        1)</w:t>
      </w:r>
      <w:r>
        <w:rPr>
          <w:rFonts w:hint="eastAsia"/>
        </w:rPr>
        <w:tab/>
      </w:r>
      <w:r>
        <w:rPr>
          <w:rFonts w:hint="eastAsia"/>
        </w:rPr>
        <w:t>让用户从键盘输入</w:t>
      </w:r>
      <w:r>
        <w:rPr>
          <w:rFonts w:hint="eastAsia"/>
        </w:rPr>
        <w:t>1</w:t>
      </w:r>
      <w:r>
        <w:rPr>
          <w:rFonts w:hint="eastAsia"/>
        </w:rPr>
        <w:t>个数字，使用字符串接收。</w:t>
      </w:r>
    </w:p>
    <w:p w:rsidR="00AC418A" w:rsidRDefault="00AC418A" w:rsidP="00AC418A">
      <w:pPr>
        <w:pStyle w:val="af6"/>
        <w:rPr>
          <w:rFonts w:hint="eastAsia"/>
        </w:rPr>
      </w:pPr>
      <w:r>
        <w:rPr>
          <w:rFonts w:hint="eastAsia"/>
        </w:rPr>
        <w:t>//        2)</w:t>
      </w:r>
      <w:r>
        <w:rPr>
          <w:rFonts w:hint="eastAsia"/>
        </w:rPr>
        <w:tab/>
      </w:r>
      <w:r>
        <w:rPr>
          <w:rFonts w:hint="eastAsia"/>
        </w:rPr>
        <w:t>创建第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Function</w:t>
      </w:r>
      <w:r>
        <w:rPr>
          <w:rFonts w:hint="eastAsia"/>
        </w:rPr>
        <w:t>函数将字符串转成整数</w:t>
      </w:r>
    </w:p>
    <w:p w:rsidR="00AC418A" w:rsidRDefault="00AC418A" w:rsidP="00AC418A">
      <w:pPr>
        <w:pStyle w:val="af6"/>
      </w:pPr>
      <w:r>
        <w:t xml:space="preserve">        //R apply (T t)</w:t>
      </w:r>
    </w:p>
    <w:p w:rsidR="00AC418A" w:rsidRDefault="00AC418A" w:rsidP="00AC418A">
      <w:pPr>
        <w:pStyle w:val="af6"/>
      </w:pPr>
      <w:r>
        <w:t xml:space="preserve">        Function&lt;String, Integer&gt; f1 = s -&gt; Integer.parseInt(s);</w:t>
      </w:r>
    </w:p>
    <w:p w:rsidR="00AC418A" w:rsidRDefault="00AC418A" w:rsidP="00AC418A">
      <w:pPr>
        <w:pStyle w:val="af6"/>
        <w:rPr>
          <w:rFonts w:hint="eastAsia"/>
        </w:rPr>
      </w:pPr>
      <w:r>
        <w:rPr>
          <w:rFonts w:hint="eastAsia"/>
        </w:rPr>
        <w:t>//        3)</w:t>
      </w:r>
      <w:r>
        <w:rPr>
          <w:rFonts w:hint="eastAsia"/>
        </w:rPr>
        <w:tab/>
      </w:r>
      <w:r>
        <w:rPr>
          <w:rFonts w:hint="eastAsia"/>
        </w:rPr>
        <w:t>创建第</w:t>
      </w:r>
      <w:r>
        <w:rPr>
          <w:rFonts w:hint="eastAsia"/>
        </w:rPr>
        <w:t>2</w:t>
      </w:r>
      <w:r>
        <w:rPr>
          <w:rFonts w:hint="eastAsia"/>
        </w:rPr>
        <w:t>个函数将整数乘以</w:t>
      </w:r>
      <w:r>
        <w:rPr>
          <w:rFonts w:hint="eastAsia"/>
        </w:rPr>
        <w:t>10</w:t>
      </w:r>
      <w:r>
        <w:rPr>
          <w:rFonts w:hint="eastAsia"/>
        </w:rPr>
        <w:t>返回</w:t>
      </w:r>
    </w:p>
    <w:p w:rsidR="00AC418A" w:rsidRDefault="00AC418A" w:rsidP="00AC418A">
      <w:pPr>
        <w:pStyle w:val="af6"/>
      </w:pPr>
      <w:r>
        <w:t xml:space="preserve">        Function&lt;Integer, Integer&gt; f2 = i -&gt; i * 10;</w:t>
      </w:r>
    </w:p>
    <w:p w:rsidR="00AC418A" w:rsidRDefault="00AC418A" w:rsidP="00AC418A">
      <w:pPr>
        <w:pStyle w:val="af6"/>
        <w:rPr>
          <w:rFonts w:hint="eastAsia"/>
        </w:rPr>
      </w:pPr>
      <w:r>
        <w:rPr>
          <w:rFonts w:hint="eastAsia"/>
        </w:rPr>
        <w:t>//        4)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andThen</w:t>
      </w:r>
      <w:r>
        <w:rPr>
          <w:rFonts w:hint="eastAsia"/>
        </w:rPr>
        <w:t>方法和</w:t>
      </w:r>
      <w:r>
        <w:rPr>
          <w:rFonts w:hint="eastAsia"/>
        </w:rPr>
        <w:t>apply</w:t>
      </w:r>
      <w:r>
        <w:rPr>
          <w:rFonts w:hint="eastAsia"/>
        </w:rPr>
        <w:t>，并且输出结果</w:t>
      </w:r>
    </w:p>
    <w:p w:rsidR="00AC418A" w:rsidRDefault="00AC418A" w:rsidP="00AC418A">
      <w:pPr>
        <w:pStyle w:val="af6"/>
      </w:pPr>
      <w:r>
        <w:t xml:space="preserve">        System.out.println(f1.andThen(f2).apply("99"));</w:t>
      </w:r>
    </w:p>
    <w:p w:rsidR="003D7D59" w:rsidRDefault="00AC418A" w:rsidP="00AC418A">
      <w:pPr>
        <w:pStyle w:val="af6"/>
      </w:pPr>
      <w:r>
        <w:t xml:space="preserve">    }</w:t>
      </w:r>
    </w:p>
    <w:p w:rsidR="00FB6D5D" w:rsidRDefault="00FB6D5D" w:rsidP="00FB6D5D"/>
    <w:p w:rsidR="00FB6D5D" w:rsidRDefault="00FB6D5D" w:rsidP="00FB6D5D">
      <w:pPr>
        <w:pStyle w:val="10"/>
      </w:pPr>
      <w:r>
        <w:t>代码分析</w:t>
      </w:r>
    </w:p>
    <w:p w:rsidR="00FB6D5D" w:rsidRPr="00FB6D5D" w:rsidRDefault="00AC418A" w:rsidP="00C419AA">
      <w:pPr>
        <w:pStyle w:val="a0"/>
        <w:numPr>
          <w:ilvl w:val="0"/>
          <w:numId w:val="47"/>
        </w:numPr>
      </w:pPr>
      <w:r>
        <w:t xml:space="preserve">s -&gt; Integer.parseInt(s) </w:t>
      </w:r>
      <w:r>
        <w:t>相当于重写</w:t>
      </w:r>
      <w:r>
        <w:rPr>
          <w:rFonts w:hint="eastAsia"/>
        </w:rPr>
        <w:t>Integer apply(String s)</w:t>
      </w:r>
    </w:p>
    <w:p w:rsidR="00173F7A" w:rsidRPr="00DC67AB" w:rsidRDefault="00173F7A" w:rsidP="00173F7A">
      <w:pPr>
        <w:pStyle w:val="3"/>
      </w:pPr>
      <w:r w:rsidRPr="00DC67AB">
        <w:t>默认方法：compose</w:t>
      </w:r>
      <w:bookmarkEnd w:id="41"/>
      <w:r>
        <w:t>()</w:t>
      </w:r>
    </w:p>
    <w:p w:rsidR="00173F7A" w:rsidRPr="00DC67AB" w:rsidRDefault="00173F7A" w:rsidP="00586493">
      <w:pPr>
        <w:ind w:firstLine="420"/>
      </w:pPr>
      <w:r w:rsidRPr="00DC67AB">
        <w:t>Function</w:t>
      </w:r>
      <w:r w:rsidRPr="00DC67AB">
        <w:t>中有一个与</w:t>
      </w:r>
      <w:r w:rsidRPr="00DC67AB">
        <w:t>andThen</w:t>
      </w:r>
      <w:r w:rsidRPr="00DC67AB">
        <w:t>非常类似的</w:t>
      </w:r>
      <w:r w:rsidRPr="00DC67AB">
        <w:t>compose</w:t>
      </w:r>
      <w:r w:rsidR="00F81C35">
        <w:t>方法。中文是</w:t>
      </w:r>
      <w:r w:rsidR="00F81C35">
        <w:t>"</w:t>
      </w:r>
      <w:r w:rsidR="00F81C35">
        <w:t>组成</w:t>
      </w:r>
      <w:r w:rsidR="00F81C35">
        <w:rPr>
          <w:rFonts w:hint="eastAsia"/>
        </w:rPr>
        <w:t>"</w:t>
      </w:r>
      <w:r w:rsidR="00F81C35">
        <w:rPr>
          <w:rFonts w:hint="eastAsia"/>
        </w:rPr>
        <w:t>的意思，</w:t>
      </w:r>
      <w:r w:rsidR="00FD379C">
        <w:rPr>
          <w:rFonts w:hint="eastAsia"/>
        </w:rPr>
        <w:t>方法参数是</w:t>
      </w:r>
      <w:r w:rsidR="00FD379C">
        <w:rPr>
          <w:rFonts w:hint="eastAsia"/>
        </w:rPr>
        <w:t>Function</w:t>
      </w:r>
      <w:r w:rsidR="00FD379C">
        <w:rPr>
          <w:rFonts w:hint="eastAsia"/>
        </w:rPr>
        <w:t>，返回值是</w:t>
      </w:r>
      <w:r w:rsidR="00FD379C">
        <w:rPr>
          <w:rFonts w:hint="eastAsia"/>
        </w:rPr>
        <w:t>Function</w:t>
      </w:r>
      <w:r w:rsidR="00FD379C">
        <w:rPr>
          <w:rFonts w:hint="eastAsia"/>
        </w:rPr>
        <w:t>，先运行参数的</w:t>
      </w:r>
      <w:r w:rsidR="00FD379C">
        <w:rPr>
          <w:rFonts w:hint="eastAsia"/>
        </w:rPr>
        <w:t>apply</w:t>
      </w:r>
      <w:r w:rsidR="00FD379C">
        <w:rPr>
          <w:rFonts w:hint="eastAsia"/>
        </w:rPr>
        <w:t>方法，再调用自己的</w:t>
      </w:r>
      <w:r w:rsidR="00FD379C">
        <w:rPr>
          <w:rFonts w:hint="eastAsia"/>
        </w:rPr>
        <w:t>apply</w:t>
      </w:r>
      <w:r w:rsidR="00FD379C">
        <w:rPr>
          <w:rFonts w:hint="eastAsia"/>
        </w:rPr>
        <w:t>方法。</w:t>
      </w:r>
      <w:r w:rsidRPr="00DC67AB">
        <w:t>其</w:t>
      </w:r>
      <w:r w:rsidRPr="00DC67AB">
        <w:t>JDK</w:t>
      </w:r>
      <w:r w:rsidRPr="00DC67AB">
        <w:t>源代码为：</w:t>
      </w:r>
    </w:p>
    <w:p w:rsidR="00FD379C" w:rsidRDefault="00FD379C" w:rsidP="00FD379C">
      <w:pPr>
        <w:pStyle w:val="af6"/>
      </w:pPr>
      <w:r>
        <w:t>/**</w:t>
      </w:r>
    </w:p>
    <w:p w:rsidR="00FD379C" w:rsidRDefault="00FD379C" w:rsidP="00FD379C">
      <w:pPr>
        <w:pStyle w:val="af6"/>
      </w:pPr>
      <w:r>
        <w:rPr>
          <w:rFonts w:hint="eastAsia"/>
        </w:rPr>
        <w:t xml:space="preserve"> * </w:t>
      </w:r>
      <w:r>
        <w:rPr>
          <w:rFonts w:hint="eastAsia"/>
        </w:rPr>
        <w:t>默认组合方法，先计算传入的函数，再计算当前函数</w:t>
      </w:r>
    </w:p>
    <w:p w:rsidR="00FD379C" w:rsidRDefault="00FD379C" w:rsidP="00FD379C">
      <w:pPr>
        <w:pStyle w:val="af6"/>
      </w:pPr>
      <w:r>
        <w:t xml:space="preserve"> */</w:t>
      </w:r>
    </w:p>
    <w:p w:rsidR="00FD379C" w:rsidRDefault="00FD379C" w:rsidP="00FD379C">
      <w:pPr>
        <w:pStyle w:val="af6"/>
      </w:pPr>
      <w:r>
        <w:t>default &lt;V&gt; Function&lt;V, R&gt; compose(Function&lt;? super V, ? extends T&gt; before) {</w:t>
      </w:r>
    </w:p>
    <w:p w:rsidR="00FD379C" w:rsidRDefault="00FD379C" w:rsidP="00FD379C">
      <w:pPr>
        <w:pStyle w:val="af6"/>
      </w:pPr>
      <w:r>
        <w:t xml:space="preserve">    Objects.requireNonNull(before);</w:t>
      </w:r>
    </w:p>
    <w:p w:rsidR="00FD379C" w:rsidRDefault="00FD379C" w:rsidP="00FD379C">
      <w:pPr>
        <w:pStyle w:val="af6"/>
      </w:pPr>
      <w:r>
        <w:t xml:space="preserve">    return (V v) -&gt; apply(before.apply(v));</w:t>
      </w:r>
    </w:p>
    <w:p w:rsidR="00173F7A" w:rsidRPr="00DC67AB" w:rsidRDefault="00FD379C" w:rsidP="00FD379C">
      <w:pPr>
        <w:pStyle w:val="af6"/>
      </w:pPr>
      <w:r>
        <w:t>}</w:t>
      </w:r>
    </w:p>
    <w:p w:rsidR="00173F7A" w:rsidRPr="00DC67AB" w:rsidRDefault="00173F7A" w:rsidP="00586493">
      <w:pPr>
        <w:ind w:firstLine="420"/>
      </w:pPr>
      <w:r w:rsidRPr="00DC67AB">
        <w:t>结合</w:t>
      </w:r>
      <w:r w:rsidRPr="00DC67AB">
        <w:t>andThen</w:t>
      </w:r>
      <w:r w:rsidRPr="00DC67AB">
        <w:t>方法的</w:t>
      </w:r>
      <w:r w:rsidRPr="00DC67AB">
        <w:t>JDK</w:t>
      </w:r>
      <w:r w:rsidRPr="00DC67AB">
        <w:t>源码实现进行对比，会发现</w:t>
      </w:r>
      <w:r w:rsidRPr="00DC67AB">
        <w:t>compose</w:t>
      </w:r>
      <w:r w:rsidRPr="00DC67AB">
        <w:t>方法的参数</w:t>
      </w:r>
      <w:r w:rsidRPr="00DC67AB">
        <w:t>Lamda</w:t>
      </w:r>
      <w:r w:rsidRPr="00DC67AB">
        <w:t>将会先执行。</w:t>
      </w:r>
      <w:r w:rsidRPr="00BA0D0F">
        <w:rPr>
          <w:color w:val="FF0000"/>
        </w:rPr>
        <w:t>所以二者只是先后顺序的不同而已。</w:t>
      </w:r>
    </w:p>
    <w:p w:rsidR="00173F7A" w:rsidRPr="00DC67AB" w:rsidRDefault="00893A1C" w:rsidP="00893A1C">
      <w:pPr>
        <w:pStyle w:val="3"/>
      </w:pPr>
      <w:r w:rsidRPr="00DC67AB">
        <w:lastRenderedPageBreak/>
        <w:t>compose</w:t>
      </w:r>
      <w:r>
        <w:t>方法的演示</w:t>
      </w:r>
    </w:p>
    <w:p w:rsidR="00173F7A" w:rsidRDefault="008F35A3" w:rsidP="008F35A3">
      <w:pPr>
        <w:pStyle w:val="10"/>
      </w:pPr>
      <w:r>
        <w:t>案例需求：</w:t>
      </w:r>
    </w:p>
    <w:p w:rsidR="008F35A3" w:rsidRDefault="007E23BE" w:rsidP="007E23BE">
      <w:pPr>
        <w:ind w:firstLine="420"/>
      </w:pPr>
      <w:r>
        <w:t>创建两个函数</w:t>
      </w:r>
      <w:r w:rsidR="00154FB9">
        <w:t>对象：</w:t>
      </w:r>
      <w:r>
        <w:rPr>
          <w:rFonts w:hint="eastAsia"/>
        </w:rPr>
        <w:t>1</w:t>
      </w:r>
      <w:r>
        <w:rPr>
          <w:rFonts w:hint="eastAsia"/>
        </w:rPr>
        <w:t>个将字符串转成大写，</w:t>
      </w:r>
      <w:r>
        <w:rPr>
          <w:rFonts w:hint="eastAsia"/>
        </w:rPr>
        <w:t>1</w:t>
      </w:r>
      <w:r>
        <w:rPr>
          <w:rFonts w:hint="eastAsia"/>
        </w:rPr>
        <w:t>个将字符串转成小写。分别使用</w:t>
      </w:r>
      <w:r>
        <w:rPr>
          <w:rFonts w:hint="eastAsia"/>
        </w:rPr>
        <w:t>andThen</w:t>
      </w:r>
      <w:r>
        <w:rPr>
          <w:rFonts w:hint="eastAsia"/>
        </w:rPr>
        <w:t>和</w:t>
      </w:r>
      <w:r>
        <w:rPr>
          <w:rFonts w:hint="eastAsia"/>
        </w:rPr>
        <w:t>compose</w:t>
      </w:r>
      <w:r>
        <w:rPr>
          <w:rFonts w:hint="eastAsia"/>
        </w:rPr>
        <w:t>方法</w:t>
      </w:r>
      <w:r w:rsidR="00154FB9">
        <w:rPr>
          <w:rFonts w:hint="eastAsia"/>
        </w:rPr>
        <w:t>组合调用，</w:t>
      </w:r>
      <w:r>
        <w:rPr>
          <w:rFonts w:hint="eastAsia"/>
        </w:rPr>
        <w:t>查看不同的计算结果。</w:t>
      </w:r>
    </w:p>
    <w:p w:rsidR="008F35A3" w:rsidRDefault="008F35A3" w:rsidP="008F35A3">
      <w:pPr>
        <w:pStyle w:val="10"/>
      </w:pPr>
      <w:r>
        <w:t>案例效果：</w:t>
      </w:r>
    </w:p>
    <w:p w:rsidR="008F35A3" w:rsidRDefault="008F35A3" w:rsidP="008F35A3">
      <w:r>
        <w:rPr>
          <w:noProof/>
        </w:rPr>
        <w:drawing>
          <wp:inline distT="0" distB="0" distL="0" distR="0" wp14:anchorId="20E541D0" wp14:editId="73914E0A">
            <wp:extent cx="2201522" cy="816210"/>
            <wp:effectExtent l="95250" t="76200" r="104140" b="793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1171" cy="8272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35A3" w:rsidRDefault="008F35A3" w:rsidP="008F35A3">
      <w:pPr>
        <w:pStyle w:val="10"/>
      </w:pPr>
      <w:r>
        <w:t>开发步骤：</w:t>
      </w:r>
    </w:p>
    <w:p w:rsidR="00004B25" w:rsidRDefault="00004B25" w:rsidP="00C419AA">
      <w:pPr>
        <w:pStyle w:val="a0"/>
        <w:numPr>
          <w:ilvl w:val="0"/>
          <w:numId w:val="29"/>
        </w:numPr>
      </w:pPr>
      <w:r>
        <w:t>创建第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Function</w:t>
      </w:r>
      <w:r>
        <w:rPr>
          <w:rFonts w:hint="eastAsia"/>
        </w:rPr>
        <w:t>，输入输出都是</w:t>
      </w:r>
      <w:r>
        <w:rPr>
          <w:rFonts w:hint="eastAsia"/>
        </w:rPr>
        <w:t>String</w:t>
      </w:r>
      <w:r>
        <w:rPr>
          <w:rFonts w:hint="eastAsia"/>
        </w:rPr>
        <w:t>类型，将字符串转成大写。</w:t>
      </w:r>
    </w:p>
    <w:p w:rsidR="00004B25" w:rsidRDefault="00004B25" w:rsidP="00C419AA">
      <w:pPr>
        <w:pStyle w:val="a0"/>
        <w:numPr>
          <w:ilvl w:val="0"/>
          <w:numId w:val="29"/>
        </w:numPr>
      </w:pPr>
      <w:r>
        <w:t>创建第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Function</w:t>
      </w:r>
      <w:r>
        <w:rPr>
          <w:rFonts w:hint="eastAsia"/>
        </w:rPr>
        <w:t>，输入输出都是</w:t>
      </w:r>
      <w:r>
        <w:rPr>
          <w:rFonts w:hint="eastAsia"/>
        </w:rPr>
        <w:t>String</w:t>
      </w:r>
      <w:r>
        <w:rPr>
          <w:rFonts w:hint="eastAsia"/>
        </w:rPr>
        <w:t>类型，将字符串转成小写。</w:t>
      </w:r>
    </w:p>
    <w:p w:rsidR="00004B25" w:rsidRDefault="00FC01CA" w:rsidP="00C419AA">
      <w:pPr>
        <w:pStyle w:val="a0"/>
        <w:numPr>
          <w:ilvl w:val="0"/>
          <w:numId w:val="29"/>
        </w:numPr>
      </w:pPr>
      <w:r>
        <w:t>调用</w:t>
      </w:r>
      <w:r w:rsidR="00004B25">
        <w:t>第</w:t>
      </w:r>
      <w:r w:rsidR="00004B25">
        <w:rPr>
          <w:rFonts w:hint="eastAsia"/>
        </w:rPr>
        <w:t>1</w:t>
      </w:r>
      <w:r w:rsidR="00004B25">
        <w:rPr>
          <w:rFonts w:hint="eastAsia"/>
        </w:rPr>
        <w:t>个函数的</w:t>
      </w:r>
      <w:r w:rsidR="00004B25">
        <w:rPr>
          <w:rFonts w:hint="eastAsia"/>
        </w:rPr>
        <w:t>apply</w:t>
      </w:r>
      <w:r>
        <w:rPr>
          <w:rFonts w:hint="eastAsia"/>
        </w:rPr>
        <w:t>方法，并且输出</w:t>
      </w:r>
      <w:r w:rsidR="00004B25">
        <w:rPr>
          <w:rFonts w:hint="eastAsia"/>
        </w:rPr>
        <w:t>值</w:t>
      </w:r>
    </w:p>
    <w:p w:rsidR="00004B25" w:rsidRDefault="00FC01CA" w:rsidP="00C419AA">
      <w:pPr>
        <w:pStyle w:val="a0"/>
        <w:numPr>
          <w:ilvl w:val="0"/>
          <w:numId w:val="29"/>
        </w:numPr>
      </w:pPr>
      <w:r>
        <w:t>调用</w:t>
      </w:r>
      <w:r w:rsidR="00004B25">
        <w:t>第</w:t>
      </w:r>
      <w:r w:rsidR="00004B25">
        <w:rPr>
          <w:rFonts w:hint="eastAsia"/>
        </w:rPr>
        <w:t>2</w:t>
      </w:r>
      <w:r w:rsidR="00004B25">
        <w:rPr>
          <w:rFonts w:hint="eastAsia"/>
        </w:rPr>
        <w:t>个函数的</w:t>
      </w:r>
      <w:r w:rsidR="00004B25">
        <w:rPr>
          <w:rFonts w:hint="eastAsia"/>
        </w:rPr>
        <w:t>apply</w:t>
      </w:r>
      <w:r>
        <w:rPr>
          <w:rFonts w:hint="eastAsia"/>
        </w:rPr>
        <w:t>方法，并且输出值</w:t>
      </w:r>
    </w:p>
    <w:p w:rsidR="00004B25" w:rsidRDefault="00004B25" w:rsidP="00C419AA">
      <w:pPr>
        <w:pStyle w:val="a0"/>
        <w:numPr>
          <w:ilvl w:val="0"/>
          <w:numId w:val="29"/>
        </w:numPr>
      </w:pPr>
      <w:r>
        <w:t>调用</w:t>
      </w:r>
      <w:r>
        <w:rPr>
          <w:rFonts w:hint="eastAsia"/>
        </w:rPr>
        <w:t>andThen</w:t>
      </w:r>
      <w:r>
        <w:rPr>
          <w:rFonts w:hint="eastAsia"/>
        </w:rPr>
        <w:t>方法和</w:t>
      </w:r>
      <w:r>
        <w:rPr>
          <w:rFonts w:hint="eastAsia"/>
        </w:rPr>
        <w:t>apply</w:t>
      </w:r>
      <w:r>
        <w:rPr>
          <w:rFonts w:hint="eastAsia"/>
        </w:rPr>
        <w:t>方法查看运行结果</w:t>
      </w:r>
    </w:p>
    <w:p w:rsidR="00004B25" w:rsidRDefault="00004B25" w:rsidP="00C419AA">
      <w:pPr>
        <w:pStyle w:val="a0"/>
        <w:numPr>
          <w:ilvl w:val="0"/>
          <w:numId w:val="29"/>
        </w:numPr>
      </w:pPr>
      <w:r>
        <w:t>调用</w:t>
      </w:r>
      <w:r>
        <w:rPr>
          <w:rFonts w:hint="eastAsia"/>
        </w:rPr>
        <w:t>compose</w:t>
      </w:r>
      <w:r>
        <w:rPr>
          <w:rFonts w:hint="eastAsia"/>
        </w:rPr>
        <w:t>方法和</w:t>
      </w:r>
      <w:r>
        <w:rPr>
          <w:rFonts w:hint="eastAsia"/>
        </w:rPr>
        <w:t>apply</w:t>
      </w:r>
      <w:r>
        <w:rPr>
          <w:rFonts w:hint="eastAsia"/>
        </w:rPr>
        <w:t>方法查看运行结果</w:t>
      </w:r>
    </w:p>
    <w:p w:rsidR="008F35A3" w:rsidRDefault="008F35A3" w:rsidP="008F35A3">
      <w:pPr>
        <w:pStyle w:val="10"/>
      </w:pPr>
      <w:r>
        <w:t>案例代码：</w:t>
      </w:r>
    </w:p>
    <w:p w:rsidR="00BA0D0F" w:rsidRDefault="00BA0D0F" w:rsidP="00BA0D0F">
      <w:pPr>
        <w:pStyle w:val="af6"/>
      </w:pPr>
      <w:r>
        <w:t xml:space="preserve">  @Test</w:t>
      </w:r>
    </w:p>
    <w:p w:rsidR="00BA0D0F" w:rsidRDefault="00BA0D0F" w:rsidP="00BA0D0F">
      <w:pPr>
        <w:pStyle w:val="af6"/>
      </w:pPr>
      <w:r>
        <w:t xml:space="preserve">    public void testCompose() {</w:t>
      </w:r>
    </w:p>
    <w:p w:rsidR="00BA0D0F" w:rsidRDefault="00BA0D0F" w:rsidP="00BA0D0F">
      <w:pPr>
        <w:pStyle w:val="af6"/>
      </w:pPr>
      <w:r>
        <w:t xml:space="preserve">        String str = "Hello";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>//        1)</w:t>
      </w:r>
      <w:r>
        <w:rPr>
          <w:rFonts w:hint="eastAsia"/>
        </w:rPr>
        <w:tab/>
      </w:r>
      <w:r>
        <w:rPr>
          <w:rFonts w:hint="eastAsia"/>
        </w:rPr>
        <w:t>创建第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Function</w:t>
      </w:r>
      <w:r>
        <w:rPr>
          <w:rFonts w:hint="eastAsia"/>
        </w:rPr>
        <w:t>，输入输出都是</w:t>
      </w:r>
      <w:r>
        <w:rPr>
          <w:rFonts w:hint="eastAsia"/>
        </w:rPr>
        <w:t>String</w:t>
      </w:r>
      <w:r>
        <w:rPr>
          <w:rFonts w:hint="eastAsia"/>
        </w:rPr>
        <w:t>类型，将字符串转成大写。</w:t>
      </w:r>
    </w:p>
    <w:p w:rsidR="00BA0D0F" w:rsidRDefault="00BA0D0F" w:rsidP="00BA0D0F">
      <w:pPr>
        <w:pStyle w:val="af6"/>
      </w:pPr>
      <w:r>
        <w:t xml:space="preserve">        Function&lt;String, String&gt; f1 = s -&gt; s.toUpperCase();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>//        2)</w:t>
      </w:r>
      <w:r>
        <w:rPr>
          <w:rFonts w:hint="eastAsia"/>
        </w:rPr>
        <w:tab/>
      </w:r>
      <w:r>
        <w:rPr>
          <w:rFonts w:hint="eastAsia"/>
        </w:rPr>
        <w:t>创建第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Function</w:t>
      </w:r>
      <w:r>
        <w:rPr>
          <w:rFonts w:hint="eastAsia"/>
        </w:rPr>
        <w:t>，输入输出都是</w:t>
      </w:r>
      <w:r>
        <w:rPr>
          <w:rFonts w:hint="eastAsia"/>
        </w:rPr>
        <w:t>String</w:t>
      </w:r>
      <w:r>
        <w:rPr>
          <w:rFonts w:hint="eastAsia"/>
        </w:rPr>
        <w:t>类型，将字符串转成小写。</w:t>
      </w:r>
    </w:p>
    <w:p w:rsidR="00BA0D0F" w:rsidRDefault="00BA0D0F" w:rsidP="00BA0D0F">
      <w:pPr>
        <w:pStyle w:val="af6"/>
      </w:pPr>
      <w:r>
        <w:t xml:space="preserve">        Function&lt;String, String&gt; f2 = s -&gt; s.toLowerCase();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>//        3)</w:t>
      </w:r>
      <w:r>
        <w:rPr>
          <w:rFonts w:hint="eastAsia"/>
        </w:rPr>
        <w:tab/>
      </w:r>
      <w:r>
        <w:rPr>
          <w:rFonts w:hint="eastAsia"/>
        </w:rPr>
        <w:t>调用第</w:t>
      </w:r>
      <w:r>
        <w:rPr>
          <w:rFonts w:hint="eastAsia"/>
        </w:rPr>
        <w:t>1</w:t>
      </w:r>
      <w:r>
        <w:rPr>
          <w:rFonts w:hint="eastAsia"/>
        </w:rPr>
        <w:t>个函数的</w:t>
      </w:r>
      <w:r>
        <w:rPr>
          <w:rFonts w:hint="eastAsia"/>
        </w:rPr>
        <w:t>apply</w:t>
      </w:r>
      <w:r>
        <w:rPr>
          <w:rFonts w:hint="eastAsia"/>
        </w:rPr>
        <w:t>方法，并且输出值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System.out.println(f1.apply(str));   //</w:t>
      </w:r>
      <w:r>
        <w:rPr>
          <w:rFonts w:hint="eastAsia"/>
        </w:rPr>
        <w:t>大写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>//        4)</w:t>
      </w:r>
      <w:r>
        <w:rPr>
          <w:rFonts w:hint="eastAsia"/>
        </w:rPr>
        <w:tab/>
      </w:r>
      <w:r>
        <w:rPr>
          <w:rFonts w:hint="eastAsia"/>
        </w:rPr>
        <w:t>调用第</w:t>
      </w:r>
      <w:r>
        <w:rPr>
          <w:rFonts w:hint="eastAsia"/>
        </w:rPr>
        <w:t>2</w:t>
      </w:r>
      <w:r>
        <w:rPr>
          <w:rFonts w:hint="eastAsia"/>
        </w:rPr>
        <w:t>个函数的</w:t>
      </w:r>
      <w:r>
        <w:rPr>
          <w:rFonts w:hint="eastAsia"/>
        </w:rPr>
        <w:t>apply</w:t>
      </w:r>
      <w:r>
        <w:rPr>
          <w:rFonts w:hint="eastAsia"/>
        </w:rPr>
        <w:t>方法，并且输出值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 xml:space="preserve">        System.out.println(f2.apply(str)); //</w:t>
      </w:r>
      <w:r>
        <w:rPr>
          <w:rFonts w:hint="eastAsia"/>
        </w:rPr>
        <w:t>小写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>//        5)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andThen</w:t>
      </w:r>
      <w:r>
        <w:rPr>
          <w:rFonts w:hint="eastAsia"/>
        </w:rPr>
        <w:t>方法和</w:t>
      </w:r>
      <w:r>
        <w:rPr>
          <w:rFonts w:hint="eastAsia"/>
        </w:rPr>
        <w:t>apply</w:t>
      </w:r>
      <w:r>
        <w:rPr>
          <w:rFonts w:hint="eastAsia"/>
        </w:rPr>
        <w:t>方法查看运行结果</w:t>
      </w:r>
    </w:p>
    <w:p w:rsidR="00BA0D0F" w:rsidRDefault="00BA0D0F" w:rsidP="00BA0D0F">
      <w:pPr>
        <w:pStyle w:val="af6"/>
      </w:pPr>
      <w:r>
        <w:t xml:space="preserve">        System.out.println(f1.andThen(f2).apply(str));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>//        6)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compose</w:t>
      </w:r>
      <w:r>
        <w:rPr>
          <w:rFonts w:hint="eastAsia"/>
        </w:rPr>
        <w:t>方法和</w:t>
      </w:r>
      <w:r>
        <w:rPr>
          <w:rFonts w:hint="eastAsia"/>
        </w:rPr>
        <w:t>apply</w:t>
      </w:r>
      <w:r>
        <w:rPr>
          <w:rFonts w:hint="eastAsia"/>
        </w:rPr>
        <w:t>方法查看运行结果</w:t>
      </w:r>
    </w:p>
    <w:p w:rsidR="00BA0D0F" w:rsidRDefault="00BA0D0F" w:rsidP="00BA0D0F">
      <w:pPr>
        <w:pStyle w:val="af6"/>
      </w:pPr>
      <w:r>
        <w:t xml:space="preserve">        System.out.println(f1.compose(f2).apply(str));</w:t>
      </w:r>
    </w:p>
    <w:p w:rsidR="008F35A3" w:rsidRDefault="00BA0D0F" w:rsidP="00BA0D0F">
      <w:pPr>
        <w:pStyle w:val="af6"/>
      </w:pPr>
      <w:r>
        <w:t xml:space="preserve">    }</w:t>
      </w:r>
    </w:p>
    <w:p w:rsidR="00FB6D5D" w:rsidRPr="00FB6D5D" w:rsidRDefault="00FB6D5D" w:rsidP="00FB6D5D"/>
    <w:p w:rsidR="002B00A2" w:rsidRDefault="002B00A2" w:rsidP="00D30244">
      <w:pPr>
        <w:pStyle w:val="3"/>
        <w:rPr>
          <w:lang w:eastAsia="zh-CN"/>
        </w:rPr>
      </w:pPr>
      <w:bookmarkStart w:id="43" w:name="header-n288"/>
      <w:bookmarkEnd w:id="42"/>
      <w:r>
        <w:rPr>
          <w:rFonts w:hint="eastAsia"/>
          <w:lang w:eastAsia="zh-CN"/>
        </w:rPr>
        <w:t>Function的应用示例</w:t>
      </w:r>
    </w:p>
    <w:p w:rsidR="00DC67AB" w:rsidRDefault="00DC67AB" w:rsidP="002B00A2">
      <w:pPr>
        <w:pStyle w:val="10"/>
      </w:pPr>
      <w:bookmarkStart w:id="44" w:name="header-n289"/>
      <w:bookmarkEnd w:id="43"/>
      <w:r w:rsidRPr="00DC67AB">
        <w:t>需求说明</w:t>
      </w:r>
      <w:bookmarkEnd w:id="44"/>
    </w:p>
    <w:p w:rsidR="00DC67AB" w:rsidRPr="00DC67AB" w:rsidRDefault="00DC67AB" w:rsidP="00123314">
      <w:pPr>
        <w:ind w:firstLine="420"/>
      </w:pPr>
      <w:r w:rsidRPr="00DC67AB">
        <w:t>请使用</w:t>
      </w:r>
      <w:r w:rsidRPr="00DC67AB">
        <w:t>Function</w:t>
      </w:r>
      <w:r w:rsidRPr="00DC67AB">
        <w:t>进行函数拼接，按照顺序执行多个函数</w:t>
      </w:r>
      <w:r w:rsidR="00123314">
        <w:t>。</w:t>
      </w:r>
      <w:r w:rsidRPr="00DC67AB">
        <w:t>操作</w:t>
      </w:r>
      <w:r w:rsidR="00123314">
        <w:t>依次</w:t>
      </w:r>
      <w:r w:rsidRPr="00DC67AB">
        <w:t>为：</w:t>
      </w:r>
    </w:p>
    <w:p w:rsidR="00DC67AB" w:rsidRPr="00DC67AB" w:rsidRDefault="00DC67AB" w:rsidP="00C419AA">
      <w:pPr>
        <w:pStyle w:val="a0"/>
        <w:numPr>
          <w:ilvl w:val="0"/>
          <w:numId w:val="30"/>
        </w:numPr>
      </w:pPr>
      <w:r w:rsidRPr="00DC67AB">
        <w:t>将字符串</w:t>
      </w:r>
      <w:r w:rsidR="00123314">
        <w:rPr>
          <w:rFonts w:hint="eastAsia"/>
        </w:rPr>
        <w:t>"</w:t>
      </w:r>
      <w:r w:rsidRPr="00DC67AB">
        <w:t>赵丽颖</w:t>
      </w:r>
      <w:r w:rsidRPr="00DC67AB">
        <w:t>,20</w:t>
      </w:r>
      <w:r w:rsidR="00123314">
        <w:t>"</w:t>
      </w:r>
      <w:r w:rsidRPr="00DC67AB">
        <w:t>截取数字年龄部分，得到字符串；</w:t>
      </w:r>
    </w:p>
    <w:p w:rsidR="00DC67AB" w:rsidRPr="00DC67AB" w:rsidRDefault="00DC67AB" w:rsidP="00C419AA">
      <w:pPr>
        <w:pStyle w:val="a0"/>
        <w:numPr>
          <w:ilvl w:val="0"/>
          <w:numId w:val="30"/>
        </w:numPr>
      </w:pPr>
      <w:r w:rsidRPr="00DC67AB">
        <w:t>将上一步的字符串转换成为</w:t>
      </w:r>
      <w:r w:rsidRPr="00DC67AB">
        <w:t>int</w:t>
      </w:r>
      <w:r w:rsidRPr="00DC67AB">
        <w:t>类型的数字；</w:t>
      </w:r>
    </w:p>
    <w:p w:rsidR="00DC67AB" w:rsidRDefault="00DC67AB" w:rsidP="00C419AA">
      <w:pPr>
        <w:pStyle w:val="a0"/>
        <w:numPr>
          <w:ilvl w:val="0"/>
          <w:numId w:val="30"/>
        </w:numPr>
      </w:pPr>
      <w:r w:rsidRPr="00DC67AB">
        <w:t>将上一步的</w:t>
      </w:r>
      <w:r w:rsidRPr="00DC67AB">
        <w:t>int</w:t>
      </w:r>
      <w:r w:rsidR="0002660C">
        <w:t>数字</w:t>
      </w:r>
      <w:r w:rsidRPr="00DC67AB">
        <w:t>加</w:t>
      </w:r>
      <w:r w:rsidRPr="00DC67AB">
        <w:t>100</w:t>
      </w:r>
      <w:r w:rsidRPr="00DC67AB">
        <w:t>，得到结果</w:t>
      </w:r>
      <w:r w:rsidRPr="00DC67AB">
        <w:t>int</w:t>
      </w:r>
      <w:r w:rsidRPr="00DC67AB">
        <w:t>数字。</w:t>
      </w:r>
    </w:p>
    <w:p w:rsidR="002B00A2" w:rsidRDefault="002B00A2" w:rsidP="002B00A2">
      <w:pPr>
        <w:pStyle w:val="10"/>
      </w:pPr>
      <w:r>
        <w:rPr>
          <w:rFonts w:hint="eastAsia"/>
        </w:rPr>
        <w:t>案例效果</w:t>
      </w:r>
    </w:p>
    <w:p w:rsidR="002B00A2" w:rsidRDefault="00BD4D44" w:rsidP="002B00A2">
      <w:r>
        <w:rPr>
          <w:noProof/>
        </w:rPr>
        <w:drawing>
          <wp:inline distT="0" distB="0" distL="0" distR="0" wp14:anchorId="0E32AE22" wp14:editId="691FE7D2">
            <wp:extent cx="1184424" cy="276654"/>
            <wp:effectExtent l="76200" t="76200" r="73025" b="857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1040" cy="2805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0A2" w:rsidRDefault="002B00A2" w:rsidP="002B00A2">
      <w:pPr>
        <w:pStyle w:val="10"/>
      </w:pPr>
      <w:r>
        <w:lastRenderedPageBreak/>
        <w:t>开发步骤：</w:t>
      </w:r>
    </w:p>
    <w:p w:rsidR="00FA690B" w:rsidRDefault="00FA690B" w:rsidP="00C419AA">
      <w:pPr>
        <w:pStyle w:val="a0"/>
        <w:numPr>
          <w:ilvl w:val="0"/>
          <w:numId w:val="31"/>
        </w:numPr>
      </w:pPr>
      <w:r w:rsidRPr="00FA690B">
        <w:rPr>
          <w:rFonts w:hint="eastAsia"/>
        </w:rPr>
        <w:t>创建第</w:t>
      </w:r>
      <w:r w:rsidRPr="00FA690B">
        <w:rPr>
          <w:rFonts w:hint="eastAsia"/>
        </w:rPr>
        <w:t>1</w:t>
      </w:r>
      <w:r w:rsidRPr="00FA690B">
        <w:rPr>
          <w:rFonts w:hint="eastAsia"/>
        </w:rPr>
        <w:t>个</w:t>
      </w:r>
      <w:r w:rsidRPr="00FA690B">
        <w:rPr>
          <w:rFonts w:hint="eastAsia"/>
        </w:rPr>
        <w:t>Function</w:t>
      </w:r>
      <w:r w:rsidRPr="00FA690B">
        <w:rPr>
          <w:rFonts w:hint="eastAsia"/>
        </w:rPr>
        <w:t>对象，将字符串</w:t>
      </w:r>
      <w:r w:rsidRPr="00FA690B">
        <w:rPr>
          <w:rFonts w:hint="eastAsia"/>
        </w:rPr>
        <w:t>20</w:t>
      </w:r>
      <w:r w:rsidRPr="00FA690B">
        <w:rPr>
          <w:rFonts w:hint="eastAsia"/>
        </w:rPr>
        <w:t>取出，返回一个字符串</w:t>
      </w:r>
    </w:p>
    <w:p w:rsidR="00FA690B" w:rsidRDefault="00FA690B" w:rsidP="00C419AA">
      <w:pPr>
        <w:pStyle w:val="a0"/>
        <w:numPr>
          <w:ilvl w:val="0"/>
          <w:numId w:val="31"/>
        </w:numPr>
      </w:pPr>
      <w:r w:rsidRPr="00FA690B">
        <w:rPr>
          <w:rFonts w:hint="eastAsia"/>
        </w:rPr>
        <w:t>创建第</w:t>
      </w:r>
      <w:r w:rsidRPr="00FA690B">
        <w:rPr>
          <w:rFonts w:hint="eastAsia"/>
        </w:rPr>
        <w:t>2</w:t>
      </w:r>
      <w:r w:rsidRPr="00FA690B">
        <w:rPr>
          <w:rFonts w:hint="eastAsia"/>
        </w:rPr>
        <w:t>个</w:t>
      </w:r>
      <w:r w:rsidRPr="00FA690B">
        <w:rPr>
          <w:rFonts w:hint="eastAsia"/>
        </w:rPr>
        <w:t>Function</w:t>
      </w:r>
      <w:r w:rsidRPr="00FA690B">
        <w:rPr>
          <w:rFonts w:hint="eastAsia"/>
        </w:rPr>
        <w:t>对象，将字符串转成整数，返回整数</w:t>
      </w:r>
    </w:p>
    <w:p w:rsidR="00FA690B" w:rsidRDefault="00FA690B" w:rsidP="00C419AA">
      <w:pPr>
        <w:pStyle w:val="a0"/>
        <w:numPr>
          <w:ilvl w:val="0"/>
          <w:numId w:val="31"/>
        </w:numPr>
      </w:pPr>
      <w:r w:rsidRPr="00FA690B">
        <w:rPr>
          <w:rFonts w:hint="eastAsia"/>
        </w:rPr>
        <w:t>创建第</w:t>
      </w:r>
      <w:r w:rsidRPr="00FA690B">
        <w:rPr>
          <w:rFonts w:hint="eastAsia"/>
        </w:rPr>
        <w:t>3</w:t>
      </w:r>
      <w:r w:rsidRPr="00FA690B">
        <w:rPr>
          <w:rFonts w:hint="eastAsia"/>
        </w:rPr>
        <w:t>个</w:t>
      </w:r>
      <w:r w:rsidRPr="00FA690B">
        <w:rPr>
          <w:rFonts w:hint="eastAsia"/>
        </w:rPr>
        <w:t>Function</w:t>
      </w:r>
      <w:r w:rsidRPr="00FA690B">
        <w:rPr>
          <w:rFonts w:hint="eastAsia"/>
        </w:rPr>
        <w:t>对象，将整数加</w:t>
      </w:r>
      <w:r w:rsidRPr="00FA690B">
        <w:rPr>
          <w:rFonts w:hint="eastAsia"/>
        </w:rPr>
        <w:t>100</w:t>
      </w:r>
      <w:r w:rsidRPr="00FA690B">
        <w:rPr>
          <w:rFonts w:hint="eastAsia"/>
        </w:rPr>
        <w:t>，返回计算结果</w:t>
      </w:r>
    </w:p>
    <w:p w:rsidR="00FA690B" w:rsidRPr="002B00A2" w:rsidRDefault="00FA690B" w:rsidP="00C419AA">
      <w:pPr>
        <w:pStyle w:val="a0"/>
        <w:numPr>
          <w:ilvl w:val="0"/>
          <w:numId w:val="31"/>
        </w:numPr>
      </w:pPr>
      <w:r>
        <w:rPr>
          <w:rFonts w:hint="eastAsia"/>
        </w:rPr>
        <w:t>调用</w:t>
      </w:r>
      <w:r>
        <w:rPr>
          <w:rFonts w:hint="eastAsia"/>
        </w:rPr>
        <w:t>andThen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次，</w:t>
      </w:r>
      <w:r>
        <w:rPr>
          <w:rFonts w:hint="eastAsia"/>
        </w:rPr>
        <w:t>apply</w:t>
      </w:r>
      <w:r>
        <w:rPr>
          <w:rFonts w:hint="eastAsia"/>
        </w:rPr>
        <w:t>方法应用字符串：</w:t>
      </w:r>
      <w:r w:rsidRPr="00FA690B">
        <w:rPr>
          <w:rFonts w:hint="eastAsia"/>
        </w:rPr>
        <w:t>"</w:t>
      </w:r>
      <w:r w:rsidRPr="00FA690B">
        <w:rPr>
          <w:rFonts w:hint="eastAsia"/>
        </w:rPr>
        <w:t>赵丽颖</w:t>
      </w:r>
      <w:r w:rsidRPr="00FA690B">
        <w:rPr>
          <w:rFonts w:hint="eastAsia"/>
        </w:rPr>
        <w:t>,20"</w:t>
      </w:r>
      <w:r>
        <w:rPr>
          <w:rFonts w:hint="eastAsia"/>
        </w:rPr>
        <w:t>，输出结果</w:t>
      </w:r>
    </w:p>
    <w:p w:rsidR="00DC67AB" w:rsidRPr="00DC67AB" w:rsidRDefault="00DC67AB" w:rsidP="002B00A2">
      <w:pPr>
        <w:pStyle w:val="10"/>
      </w:pPr>
      <w:bookmarkStart w:id="45" w:name="header-n302"/>
      <w:r w:rsidRPr="00DC67AB">
        <w:t>代码实现</w:t>
      </w:r>
      <w:bookmarkEnd w:id="45"/>
    </w:p>
    <w:p w:rsidR="00BA0D0F" w:rsidRDefault="00BA0D0F" w:rsidP="00BA0D0F">
      <w:pPr>
        <w:pStyle w:val="af6"/>
      </w:pPr>
      <w:r>
        <w:t xml:space="preserve">    @Test</w:t>
      </w:r>
    </w:p>
    <w:p w:rsidR="00BA0D0F" w:rsidRDefault="00BA0D0F" w:rsidP="00BA0D0F">
      <w:pPr>
        <w:pStyle w:val="af6"/>
      </w:pPr>
      <w:r>
        <w:t xml:space="preserve">    public void testFunction() {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 xml:space="preserve">        String str = "</w:t>
      </w:r>
      <w:r>
        <w:rPr>
          <w:rFonts w:hint="eastAsia"/>
        </w:rPr>
        <w:t>赵丽颖</w:t>
      </w:r>
      <w:r>
        <w:rPr>
          <w:rFonts w:hint="eastAsia"/>
        </w:rPr>
        <w:t>,20";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>//        1)</w:t>
      </w:r>
      <w:r>
        <w:rPr>
          <w:rFonts w:hint="eastAsia"/>
        </w:rPr>
        <w:tab/>
      </w:r>
      <w:r>
        <w:rPr>
          <w:rFonts w:hint="eastAsia"/>
        </w:rPr>
        <w:t>将字符串</w:t>
      </w:r>
      <w:r>
        <w:rPr>
          <w:rFonts w:hint="eastAsia"/>
        </w:rPr>
        <w:t>"</w:t>
      </w:r>
      <w:r>
        <w:rPr>
          <w:rFonts w:hint="eastAsia"/>
        </w:rPr>
        <w:t>赵丽颖</w:t>
      </w:r>
      <w:r>
        <w:rPr>
          <w:rFonts w:hint="eastAsia"/>
        </w:rPr>
        <w:t>,20"</w:t>
      </w:r>
      <w:r>
        <w:rPr>
          <w:rFonts w:hint="eastAsia"/>
        </w:rPr>
        <w:t>截取数字年龄部分，得到字符串；</w:t>
      </w:r>
    </w:p>
    <w:p w:rsidR="00BA0D0F" w:rsidRDefault="00BA0D0F" w:rsidP="00BA0D0F">
      <w:pPr>
        <w:pStyle w:val="af6"/>
      </w:pPr>
      <w:r>
        <w:t xml:space="preserve">        Function&lt;String,String&gt; f1 = s -&gt; s.split(",")[1];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>//        2)</w:t>
      </w:r>
      <w:r>
        <w:rPr>
          <w:rFonts w:hint="eastAsia"/>
        </w:rPr>
        <w:tab/>
      </w:r>
      <w:r>
        <w:rPr>
          <w:rFonts w:hint="eastAsia"/>
        </w:rPr>
        <w:t>将上一步的字符串转换成为</w:t>
      </w:r>
      <w:r>
        <w:rPr>
          <w:rFonts w:hint="eastAsia"/>
        </w:rPr>
        <w:t>int</w:t>
      </w:r>
      <w:r>
        <w:rPr>
          <w:rFonts w:hint="eastAsia"/>
        </w:rPr>
        <w:t>类型的数字；</w:t>
      </w:r>
    </w:p>
    <w:p w:rsidR="00BA0D0F" w:rsidRDefault="00BA0D0F" w:rsidP="00BA0D0F">
      <w:pPr>
        <w:pStyle w:val="af6"/>
      </w:pPr>
      <w:r>
        <w:t xml:space="preserve">        Function&lt;String, Integer&gt; f2 = s -&gt; Integer.parseInt(s);</w:t>
      </w:r>
    </w:p>
    <w:p w:rsidR="00BA0D0F" w:rsidRDefault="00BA0D0F" w:rsidP="00BA0D0F">
      <w:pPr>
        <w:pStyle w:val="af6"/>
        <w:rPr>
          <w:rFonts w:hint="eastAsia"/>
        </w:rPr>
      </w:pPr>
      <w:r>
        <w:rPr>
          <w:rFonts w:hint="eastAsia"/>
        </w:rPr>
        <w:t>//        3)</w:t>
      </w:r>
      <w:r>
        <w:rPr>
          <w:rFonts w:hint="eastAsia"/>
        </w:rPr>
        <w:tab/>
      </w:r>
      <w:r>
        <w:rPr>
          <w:rFonts w:hint="eastAsia"/>
        </w:rPr>
        <w:t>将上一步的</w:t>
      </w:r>
      <w:r>
        <w:rPr>
          <w:rFonts w:hint="eastAsia"/>
        </w:rPr>
        <w:t>int</w:t>
      </w:r>
      <w:r>
        <w:rPr>
          <w:rFonts w:hint="eastAsia"/>
        </w:rPr>
        <w:t>数字加</w:t>
      </w:r>
      <w:r>
        <w:rPr>
          <w:rFonts w:hint="eastAsia"/>
        </w:rPr>
        <w:t>100</w:t>
      </w:r>
      <w:r>
        <w:rPr>
          <w:rFonts w:hint="eastAsia"/>
        </w:rPr>
        <w:t>，得到结果</w:t>
      </w:r>
      <w:r>
        <w:rPr>
          <w:rFonts w:hint="eastAsia"/>
        </w:rPr>
        <w:t>int</w:t>
      </w:r>
      <w:r>
        <w:rPr>
          <w:rFonts w:hint="eastAsia"/>
        </w:rPr>
        <w:t>数字</w:t>
      </w:r>
    </w:p>
    <w:p w:rsidR="00BA0D0F" w:rsidRDefault="00BA0D0F" w:rsidP="00BA0D0F">
      <w:pPr>
        <w:pStyle w:val="af6"/>
      </w:pPr>
      <w:r>
        <w:t xml:space="preserve">        Function&lt;Integer, Integer&gt; f3 = i -&gt; i + 100;</w:t>
      </w:r>
    </w:p>
    <w:p w:rsidR="00BA0D0F" w:rsidRDefault="00BA0D0F" w:rsidP="00BA0D0F">
      <w:pPr>
        <w:pStyle w:val="af6"/>
      </w:pPr>
      <w:r>
        <w:t xml:space="preserve">        System.out.println(f1.andThen(f2).andThen(f3).apply(str));</w:t>
      </w:r>
    </w:p>
    <w:p w:rsidR="00DA7B97" w:rsidRDefault="00BA0D0F" w:rsidP="00BA0D0F">
      <w:pPr>
        <w:pStyle w:val="af6"/>
      </w:pPr>
      <w:r>
        <w:t xml:space="preserve">    }</w:t>
      </w:r>
    </w:p>
    <w:p w:rsidR="00FB6D5D" w:rsidRPr="00FB6D5D" w:rsidRDefault="00FB6D5D" w:rsidP="00FB6D5D"/>
    <w:p w:rsidR="00DB3E7E" w:rsidRPr="00DC67AB" w:rsidRDefault="006E13C8" w:rsidP="000D7062">
      <w:pPr>
        <w:pStyle w:val="1"/>
      </w:pPr>
      <w:bookmarkStart w:id="46" w:name="header-n417"/>
      <w:bookmarkStart w:id="47" w:name="header-n375"/>
      <w:r>
        <w:rPr>
          <w:rFonts w:hint="eastAsia"/>
        </w:rPr>
        <w:t>作业：</w:t>
      </w:r>
      <w:r w:rsidR="00DB3E7E">
        <w:t>函数式接口的</w:t>
      </w:r>
      <w:r w:rsidR="00DB3E7E" w:rsidRPr="00DC67AB">
        <w:t>案例</w:t>
      </w:r>
    </w:p>
    <w:p w:rsidR="00DB3E7E" w:rsidRPr="00DC67AB" w:rsidRDefault="00DB3E7E" w:rsidP="004A57B2">
      <w:pPr>
        <w:pStyle w:val="10"/>
      </w:pPr>
      <w:bookmarkStart w:id="48" w:name="header-n399"/>
      <w:r w:rsidRPr="00DC67AB">
        <w:t>案例说明</w:t>
      </w:r>
      <w:bookmarkEnd w:id="48"/>
    </w:p>
    <w:p w:rsidR="004A57B2" w:rsidRDefault="00DB3E7E" w:rsidP="004A57B2">
      <w:pPr>
        <w:ind w:firstLine="420"/>
      </w:pPr>
      <w:r w:rsidRPr="00DC67AB">
        <w:t>设计一个学生类，该类包含字段：</w:t>
      </w:r>
      <w:r w:rsidR="004A57B2">
        <w:t>编号</w:t>
      </w:r>
      <w:r w:rsidR="004A57B2">
        <w:rPr>
          <w:rFonts w:hint="eastAsia"/>
        </w:rPr>
        <w:t>int</w:t>
      </w:r>
      <w:r w:rsidR="004A57B2">
        <w:t>，</w:t>
      </w:r>
      <w:r w:rsidRPr="00DC67AB">
        <w:t>姓名</w:t>
      </w:r>
      <w:r w:rsidR="004A57B2">
        <w:rPr>
          <w:rFonts w:hint="eastAsia"/>
        </w:rPr>
        <w:t>String</w:t>
      </w:r>
      <w:r w:rsidRPr="00DC67AB">
        <w:t>，</w:t>
      </w:r>
      <w:r w:rsidR="004A57B2">
        <w:t>性别</w:t>
      </w:r>
      <w:r w:rsidR="004A57B2">
        <w:rPr>
          <w:rFonts w:hint="eastAsia"/>
        </w:rPr>
        <w:t>char</w:t>
      </w:r>
      <w:r w:rsidR="004A57B2">
        <w:t>，</w:t>
      </w:r>
      <w:r w:rsidRPr="00DC67AB">
        <w:t>年龄</w:t>
      </w:r>
      <w:r w:rsidR="004A57B2">
        <w:rPr>
          <w:rFonts w:hint="eastAsia"/>
        </w:rPr>
        <w:t>int</w:t>
      </w:r>
      <w:r w:rsidRPr="00DC67AB">
        <w:t>，成绩</w:t>
      </w:r>
      <w:r w:rsidR="004A57B2">
        <w:rPr>
          <w:rFonts w:hint="eastAsia"/>
        </w:rPr>
        <w:t>double</w:t>
      </w:r>
      <w:r w:rsidRPr="00DC67AB">
        <w:t>。</w:t>
      </w:r>
      <w:r w:rsidR="004A57B2">
        <w:t>根据不同的条件对学生的信息进行过滤，</w:t>
      </w:r>
      <w:r w:rsidRPr="00DC67AB">
        <w:t>返回</w:t>
      </w:r>
      <w:r w:rsidR="004A57B2">
        <w:t>过滤后的集合并且输出</w:t>
      </w:r>
      <w:r w:rsidRPr="00DC67AB">
        <w:t>。</w:t>
      </w:r>
    </w:p>
    <w:p w:rsidR="00DB3E7E" w:rsidRPr="00DC67AB" w:rsidRDefault="004A57B2" w:rsidP="004A57B2">
      <w:pPr>
        <w:ind w:firstLine="420"/>
      </w:pPr>
      <w:r>
        <w:t>过滤</w:t>
      </w:r>
      <w:r w:rsidR="00DB3E7E" w:rsidRPr="00DC67AB">
        <w:t>条件如下：</w:t>
      </w:r>
      <w:r w:rsidR="00DB3E7E" w:rsidRPr="00DC67AB">
        <w:t xml:space="preserve"> </w:t>
      </w:r>
    </w:p>
    <w:p w:rsidR="004A57B2" w:rsidRDefault="00DB3E7E" w:rsidP="00C419AA">
      <w:pPr>
        <w:pStyle w:val="a0"/>
        <w:numPr>
          <w:ilvl w:val="1"/>
          <w:numId w:val="32"/>
        </w:numPr>
      </w:pPr>
      <w:r w:rsidRPr="00DC67AB">
        <w:t>年龄小于</w:t>
      </w:r>
      <w:r w:rsidRPr="00DC67AB">
        <w:t>20</w:t>
      </w:r>
      <w:r w:rsidRPr="00DC67AB">
        <w:t>岁的，返回一个集合。</w:t>
      </w:r>
    </w:p>
    <w:p w:rsidR="00E16791" w:rsidRDefault="00E16791" w:rsidP="00E16791">
      <w:r>
        <w:rPr>
          <w:noProof/>
        </w:rPr>
        <w:drawing>
          <wp:inline distT="0" distB="0" distL="0" distR="0" wp14:anchorId="33AB2E20" wp14:editId="3E866CB9">
            <wp:extent cx="3860119" cy="624896"/>
            <wp:effectExtent l="114300" t="76200" r="121920" b="800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6063" cy="6274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3E7E" w:rsidRDefault="00DB3E7E" w:rsidP="00C419AA">
      <w:pPr>
        <w:pStyle w:val="a0"/>
        <w:numPr>
          <w:ilvl w:val="1"/>
          <w:numId w:val="32"/>
        </w:numPr>
      </w:pPr>
      <w:r w:rsidRPr="00DC67AB">
        <w:t>成绩大于</w:t>
      </w:r>
      <w:r w:rsidRPr="00DC67AB">
        <w:t>80</w:t>
      </w:r>
      <w:r w:rsidRPr="00DC67AB">
        <w:t>分的，返回一个集合。</w:t>
      </w:r>
    </w:p>
    <w:p w:rsidR="00E16791" w:rsidRDefault="00E16791" w:rsidP="00E16791">
      <w:r>
        <w:rPr>
          <w:noProof/>
        </w:rPr>
        <w:drawing>
          <wp:inline distT="0" distB="0" distL="0" distR="0" wp14:anchorId="784062B6" wp14:editId="5229F69E">
            <wp:extent cx="3859530" cy="811335"/>
            <wp:effectExtent l="114300" t="76200" r="102870" b="844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4380" cy="8144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57B2" w:rsidRDefault="003472D2" w:rsidP="00C419AA">
      <w:pPr>
        <w:pStyle w:val="a0"/>
        <w:numPr>
          <w:ilvl w:val="1"/>
          <w:numId w:val="32"/>
        </w:numPr>
      </w:pPr>
      <w:r w:rsidRPr="003472D2">
        <w:rPr>
          <w:rFonts w:hint="eastAsia"/>
        </w:rPr>
        <w:t>姓名是三个字，性别</w:t>
      </w:r>
      <w:r>
        <w:rPr>
          <w:rFonts w:hint="eastAsia"/>
        </w:rPr>
        <w:t>为</w:t>
      </w:r>
      <w:r w:rsidRPr="003472D2">
        <w:rPr>
          <w:rFonts w:hint="eastAsia"/>
        </w:rPr>
        <w:t>男，或分数</w:t>
      </w:r>
      <w:r w:rsidRPr="003472D2">
        <w:rPr>
          <w:rFonts w:hint="eastAsia"/>
        </w:rPr>
        <w:t>90</w:t>
      </w:r>
      <w:r w:rsidRPr="003472D2">
        <w:rPr>
          <w:rFonts w:hint="eastAsia"/>
        </w:rPr>
        <w:t>分以上的</w:t>
      </w:r>
      <w:r>
        <w:rPr>
          <w:rFonts w:hint="eastAsia"/>
        </w:rPr>
        <w:t>返回一个集合</w:t>
      </w:r>
    </w:p>
    <w:p w:rsidR="00E16791" w:rsidRDefault="00E16791" w:rsidP="00E16791">
      <w:r>
        <w:rPr>
          <w:noProof/>
        </w:rPr>
        <w:drawing>
          <wp:inline distT="0" distB="0" distL="0" distR="0" wp14:anchorId="56E16C12" wp14:editId="1D85FBB9">
            <wp:extent cx="3872392" cy="828155"/>
            <wp:effectExtent l="114300" t="76200" r="109220" b="673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6649" cy="8333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57B2" w:rsidRDefault="004A57B2" w:rsidP="00C419AA">
      <w:pPr>
        <w:pStyle w:val="a0"/>
        <w:numPr>
          <w:ilvl w:val="1"/>
          <w:numId w:val="32"/>
        </w:numPr>
      </w:pPr>
      <w:r>
        <w:t>按成绩的降序排序输出</w:t>
      </w:r>
      <w:r w:rsidR="00190A93">
        <w:rPr>
          <w:rFonts w:hint="eastAsia"/>
        </w:rPr>
        <w:t>原始</w:t>
      </w:r>
      <w:r>
        <w:t>集合中所有的元素</w:t>
      </w:r>
    </w:p>
    <w:p w:rsidR="00E16791" w:rsidRDefault="00E16791" w:rsidP="00E16791">
      <w:r>
        <w:rPr>
          <w:noProof/>
        </w:rPr>
        <w:lastRenderedPageBreak/>
        <w:drawing>
          <wp:inline distT="0" distB="0" distL="0" distR="0" wp14:anchorId="6C054DD1" wp14:editId="6BB061E1">
            <wp:extent cx="3908240" cy="1264204"/>
            <wp:effectExtent l="95250" t="76200" r="111760" b="698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0920" cy="12715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57B2" w:rsidRDefault="004A57B2" w:rsidP="004A57B2">
      <w:pPr>
        <w:pStyle w:val="10"/>
      </w:pPr>
      <w:r>
        <w:t>案例步骤</w:t>
      </w:r>
    </w:p>
    <w:p w:rsidR="004A57B2" w:rsidRDefault="000F3000" w:rsidP="00C419AA">
      <w:pPr>
        <w:pStyle w:val="a0"/>
        <w:numPr>
          <w:ilvl w:val="0"/>
          <w:numId w:val="38"/>
        </w:numPr>
      </w:pPr>
      <w:r>
        <w:rPr>
          <w:rFonts w:hint="eastAsia"/>
        </w:rPr>
        <w:t>创建学生</w:t>
      </w:r>
      <w:r>
        <w:rPr>
          <w:rFonts w:hint="eastAsia"/>
        </w:rPr>
        <w:t>Stud</w:t>
      </w:r>
      <w:r>
        <w:t>ent</w:t>
      </w:r>
      <w:r>
        <w:t>类，添加属性：编号</w:t>
      </w:r>
      <w:r>
        <w:rPr>
          <w:rFonts w:hint="eastAsia"/>
        </w:rPr>
        <w:t>int</w:t>
      </w:r>
      <w:r>
        <w:t>，</w:t>
      </w:r>
      <w:r w:rsidRPr="00DC67AB">
        <w:t>姓名</w:t>
      </w:r>
      <w:r>
        <w:rPr>
          <w:rFonts w:hint="eastAsia"/>
        </w:rPr>
        <w:t>String</w:t>
      </w:r>
      <w:r w:rsidRPr="00DC67AB">
        <w:t>，</w:t>
      </w:r>
      <w:r>
        <w:t>性别</w:t>
      </w:r>
      <w:r>
        <w:rPr>
          <w:rFonts w:hint="eastAsia"/>
        </w:rPr>
        <w:t>char</w:t>
      </w:r>
      <w:r>
        <w:t>，</w:t>
      </w:r>
      <w:r w:rsidRPr="00DC67AB">
        <w:t>年龄</w:t>
      </w:r>
      <w:r>
        <w:rPr>
          <w:rFonts w:hint="eastAsia"/>
        </w:rPr>
        <w:t>int</w:t>
      </w:r>
      <w:r w:rsidRPr="00DC67AB">
        <w:t>，成绩</w:t>
      </w:r>
      <w:r>
        <w:rPr>
          <w:rFonts w:hint="eastAsia"/>
        </w:rPr>
        <w:t>double</w:t>
      </w:r>
    </w:p>
    <w:p w:rsidR="000F3000" w:rsidRDefault="000F3000" w:rsidP="00C419AA">
      <w:pPr>
        <w:pStyle w:val="a0"/>
        <w:numPr>
          <w:ilvl w:val="0"/>
          <w:numId w:val="38"/>
        </w:numPr>
      </w:pPr>
      <w:r>
        <w:t>生成全参的构造方法和无参的构造方法，生成</w:t>
      </w:r>
      <w:r>
        <w:rPr>
          <w:rFonts w:hint="eastAsia"/>
        </w:rPr>
        <w:t>toString()</w:t>
      </w:r>
      <w:r>
        <w:rPr>
          <w:rFonts w:hint="eastAsia"/>
        </w:rPr>
        <w:t>方法，生成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955571" w:rsidRDefault="005742BE" w:rsidP="00C419AA">
      <w:pPr>
        <w:pStyle w:val="a0"/>
        <w:numPr>
          <w:ilvl w:val="0"/>
          <w:numId w:val="38"/>
        </w:numPr>
      </w:pPr>
      <w:r w:rsidRPr="005742BE">
        <w:rPr>
          <w:rFonts w:hint="eastAsia"/>
        </w:rPr>
        <w:t>创建过滤的静态方法</w:t>
      </w:r>
      <w:r>
        <w:rPr>
          <w:rFonts w:hint="eastAsia"/>
        </w:rPr>
        <w:t>fil</w:t>
      </w:r>
      <w:r>
        <w:t>ter</w:t>
      </w:r>
      <w:r w:rsidRPr="005742BE">
        <w:rPr>
          <w:rFonts w:hint="eastAsia"/>
        </w:rPr>
        <w:t>，参数</w:t>
      </w:r>
      <w:r w:rsidRPr="005742BE">
        <w:rPr>
          <w:rFonts w:hint="eastAsia"/>
        </w:rPr>
        <w:t>1</w:t>
      </w:r>
      <w:r w:rsidRPr="005742BE">
        <w:rPr>
          <w:rFonts w:hint="eastAsia"/>
        </w:rPr>
        <w:t>：原始的</w:t>
      </w:r>
      <w:r w:rsidR="00C914F8">
        <w:rPr>
          <w:rFonts w:hint="eastAsia"/>
        </w:rPr>
        <w:t>学生</w:t>
      </w:r>
      <w:r w:rsidRPr="005742BE">
        <w:rPr>
          <w:rFonts w:hint="eastAsia"/>
        </w:rPr>
        <w:t>列表，参数</w:t>
      </w:r>
      <w:r w:rsidRPr="005742BE">
        <w:rPr>
          <w:rFonts w:hint="eastAsia"/>
        </w:rPr>
        <w:t>2</w:t>
      </w:r>
      <w:r w:rsidRPr="005742BE">
        <w:rPr>
          <w:rFonts w:hint="eastAsia"/>
        </w:rPr>
        <w:t>：</w:t>
      </w:r>
      <w:r w:rsidRPr="005742BE">
        <w:rPr>
          <w:rFonts w:hint="eastAsia"/>
        </w:rPr>
        <w:t>Predicate</w:t>
      </w:r>
      <w:r w:rsidRPr="005742BE">
        <w:rPr>
          <w:rFonts w:hint="eastAsia"/>
        </w:rPr>
        <w:t>接口，返回值：过滤</w:t>
      </w:r>
      <w:r w:rsidR="00C914F8">
        <w:rPr>
          <w:rFonts w:hint="eastAsia"/>
        </w:rPr>
        <w:t>符合条件</w:t>
      </w:r>
      <w:r w:rsidRPr="005742BE">
        <w:rPr>
          <w:rFonts w:hint="eastAsia"/>
        </w:rPr>
        <w:t>的学生集合</w:t>
      </w:r>
      <w:r w:rsidR="00C914F8">
        <w:rPr>
          <w:rFonts w:hint="eastAsia"/>
        </w:rPr>
        <w:t>。</w:t>
      </w:r>
    </w:p>
    <w:p w:rsidR="00190A93" w:rsidRDefault="00A215EE" w:rsidP="00C419AA">
      <w:pPr>
        <w:pStyle w:val="a0"/>
        <w:numPr>
          <w:ilvl w:val="0"/>
          <w:numId w:val="38"/>
        </w:numPr>
      </w:pPr>
      <w:r>
        <w:t>编写</w:t>
      </w:r>
      <w:r>
        <w:rPr>
          <w:rFonts w:hint="eastAsia"/>
        </w:rPr>
        <w:t>filter</w:t>
      </w:r>
      <w:r>
        <w:rPr>
          <w:rFonts w:hint="eastAsia"/>
        </w:rPr>
        <w:t>方法，首先创建空的</w:t>
      </w:r>
      <w:r w:rsidRPr="00A215EE">
        <w:rPr>
          <w:rFonts w:hint="eastAsia"/>
        </w:rPr>
        <w:t>List</w:t>
      </w:r>
      <w:r w:rsidRPr="00A215EE">
        <w:rPr>
          <w:rFonts w:hint="eastAsia"/>
        </w:rPr>
        <w:t>集合，用于存储过滤以后的结果</w:t>
      </w:r>
      <w:r>
        <w:rPr>
          <w:rFonts w:hint="eastAsia"/>
        </w:rPr>
        <w:t>。遍历传入的学生对象，对每个学生使用</w:t>
      </w:r>
      <w:r>
        <w:rPr>
          <w:rFonts w:hint="eastAsia"/>
        </w:rPr>
        <w:t>predicate</w:t>
      </w:r>
      <w:r>
        <w:rPr>
          <w:rFonts w:hint="eastAsia"/>
        </w:rPr>
        <w:t>的</w:t>
      </w:r>
      <w:r>
        <w:rPr>
          <w:rFonts w:hint="eastAsia"/>
        </w:rPr>
        <w:t>test()</w:t>
      </w:r>
      <w:r>
        <w:rPr>
          <w:rFonts w:hint="eastAsia"/>
        </w:rPr>
        <w:t>方法进行判断，符合条件的添加到集合中，最后返回添加好的集合对象。</w:t>
      </w:r>
    </w:p>
    <w:p w:rsidR="003472D2" w:rsidRDefault="003472D2" w:rsidP="00C419AA">
      <w:pPr>
        <w:pStyle w:val="a0"/>
        <w:numPr>
          <w:ilvl w:val="0"/>
          <w:numId w:val="38"/>
        </w:numPr>
      </w:pPr>
      <w:r>
        <w:t>创建主类，创建</w:t>
      </w:r>
      <w:r>
        <w:rPr>
          <w:rFonts w:hint="eastAsia"/>
        </w:rPr>
        <w:t>5</w:t>
      </w:r>
      <w:r>
        <w:rPr>
          <w:rFonts w:hint="eastAsia"/>
        </w:rPr>
        <w:t>个学生放入集合对象。如下：</w:t>
      </w:r>
    </w:p>
    <w:p w:rsidR="003472D2" w:rsidRDefault="003472D2" w:rsidP="003472D2">
      <w:pPr>
        <w:pStyle w:val="af6"/>
      </w:pPr>
      <w:r>
        <w:rPr>
          <w:rFonts w:hint="eastAsia"/>
        </w:rPr>
        <w:t>new Student(1,"</w:t>
      </w:r>
      <w:r>
        <w:rPr>
          <w:rFonts w:hint="eastAsia"/>
        </w:rPr>
        <w:t>孙悟空</w:t>
      </w:r>
      <w:r>
        <w:rPr>
          <w:rFonts w:hint="eastAsia"/>
        </w:rPr>
        <w:t>",'</w:t>
      </w:r>
      <w:r>
        <w:rPr>
          <w:rFonts w:hint="eastAsia"/>
        </w:rPr>
        <w:t>男</w:t>
      </w:r>
      <w:r>
        <w:rPr>
          <w:rFonts w:hint="eastAsia"/>
        </w:rPr>
        <w:t>',30,86.5),</w:t>
      </w:r>
    </w:p>
    <w:p w:rsidR="003472D2" w:rsidRDefault="003472D2" w:rsidP="003472D2">
      <w:pPr>
        <w:pStyle w:val="af6"/>
      </w:pPr>
      <w:r>
        <w:rPr>
          <w:rFonts w:hint="eastAsia"/>
        </w:rPr>
        <w:t>new Student(2,"</w:t>
      </w:r>
      <w:r>
        <w:rPr>
          <w:rFonts w:hint="eastAsia"/>
        </w:rPr>
        <w:t>猪八戒</w:t>
      </w:r>
      <w:r>
        <w:rPr>
          <w:rFonts w:hint="eastAsia"/>
        </w:rPr>
        <w:t>",'</w:t>
      </w:r>
      <w:r>
        <w:rPr>
          <w:rFonts w:hint="eastAsia"/>
        </w:rPr>
        <w:t>男</w:t>
      </w:r>
      <w:r>
        <w:rPr>
          <w:rFonts w:hint="eastAsia"/>
        </w:rPr>
        <w:t>',28,68.5),</w:t>
      </w:r>
    </w:p>
    <w:p w:rsidR="003472D2" w:rsidRDefault="003472D2" w:rsidP="003472D2">
      <w:pPr>
        <w:pStyle w:val="af6"/>
      </w:pPr>
      <w:r>
        <w:rPr>
          <w:rFonts w:hint="eastAsia"/>
        </w:rPr>
        <w:t>new Student(3,"</w:t>
      </w:r>
      <w:r>
        <w:rPr>
          <w:rFonts w:hint="eastAsia"/>
        </w:rPr>
        <w:t>沙僧</w:t>
      </w:r>
      <w:r>
        <w:rPr>
          <w:rFonts w:hint="eastAsia"/>
        </w:rPr>
        <w:t>",'</w:t>
      </w:r>
      <w:r>
        <w:rPr>
          <w:rFonts w:hint="eastAsia"/>
        </w:rPr>
        <w:t>男</w:t>
      </w:r>
      <w:r>
        <w:rPr>
          <w:rFonts w:hint="eastAsia"/>
        </w:rPr>
        <w:t>',16,75),</w:t>
      </w:r>
    </w:p>
    <w:p w:rsidR="003472D2" w:rsidRDefault="003472D2" w:rsidP="003472D2">
      <w:pPr>
        <w:pStyle w:val="af6"/>
      </w:pPr>
      <w:r>
        <w:rPr>
          <w:rFonts w:hint="eastAsia"/>
        </w:rPr>
        <w:t>new Student(4,"</w:t>
      </w:r>
      <w:r>
        <w:rPr>
          <w:rFonts w:hint="eastAsia"/>
        </w:rPr>
        <w:t>白骨精</w:t>
      </w:r>
      <w:r>
        <w:rPr>
          <w:rFonts w:hint="eastAsia"/>
        </w:rPr>
        <w:t>",'</w:t>
      </w:r>
      <w:r>
        <w:rPr>
          <w:rFonts w:hint="eastAsia"/>
        </w:rPr>
        <w:t>女</w:t>
      </w:r>
      <w:r>
        <w:rPr>
          <w:rFonts w:hint="eastAsia"/>
        </w:rPr>
        <w:t>',40,90),</w:t>
      </w:r>
    </w:p>
    <w:p w:rsidR="003472D2" w:rsidRDefault="003472D2" w:rsidP="003472D2">
      <w:pPr>
        <w:pStyle w:val="af6"/>
      </w:pPr>
      <w:r>
        <w:rPr>
          <w:rFonts w:hint="eastAsia"/>
        </w:rPr>
        <w:t>new Student(5,"</w:t>
      </w:r>
      <w:r>
        <w:rPr>
          <w:rFonts w:hint="eastAsia"/>
        </w:rPr>
        <w:t>嫦娥</w:t>
      </w:r>
      <w:r>
        <w:rPr>
          <w:rFonts w:hint="eastAsia"/>
        </w:rPr>
        <w:t>",'</w:t>
      </w:r>
      <w:r>
        <w:rPr>
          <w:rFonts w:hint="eastAsia"/>
        </w:rPr>
        <w:t>女</w:t>
      </w:r>
      <w:r>
        <w:rPr>
          <w:rFonts w:hint="eastAsia"/>
        </w:rPr>
        <w:t>',</w:t>
      </w:r>
      <w:r>
        <w:t>18</w:t>
      </w:r>
      <w:r>
        <w:rPr>
          <w:rFonts w:hint="eastAsia"/>
        </w:rPr>
        <w:t>,96)</w:t>
      </w:r>
    </w:p>
    <w:p w:rsidR="00A215EE" w:rsidRDefault="003472D2" w:rsidP="00C419AA">
      <w:pPr>
        <w:pStyle w:val="a0"/>
        <w:numPr>
          <w:ilvl w:val="0"/>
          <w:numId w:val="38"/>
        </w:numPr>
      </w:pPr>
      <w:r>
        <w:t>调用</w:t>
      </w:r>
      <w:r>
        <w:rPr>
          <w:rFonts w:hint="eastAsia"/>
        </w:rPr>
        <w:t>fi</w:t>
      </w:r>
      <w:r>
        <w:t>lter</w:t>
      </w:r>
      <w:r>
        <w:t>方法，使用</w:t>
      </w:r>
      <w:r>
        <w:rPr>
          <w:rFonts w:hint="eastAsia"/>
        </w:rPr>
        <w:t>Lambda</w:t>
      </w:r>
      <w:r>
        <w:rPr>
          <w:rFonts w:hint="eastAsia"/>
        </w:rPr>
        <w:t>创建</w:t>
      </w:r>
      <w:r>
        <w:rPr>
          <w:rFonts w:hint="eastAsia"/>
        </w:rPr>
        <w:t>Predicate</w:t>
      </w:r>
      <w:r>
        <w:rPr>
          <w:rFonts w:hint="eastAsia"/>
        </w:rPr>
        <w:t>，条件是年龄小于</w:t>
      </w:r>
      <w:r>
        <w:rPr>
          <w:rFonts w:hint="eastAsia"/>
        </w:rPr>
        <w:t>20</w:t>
      </w:r>
      <w:r>
        <w:rPr>
          <w:rFonts w:hint="eastAsia"/>
        </w:rPr>
        <w:t>岁。使用</w:t>
      </w:r>
      <w:r>
        <w:rPr>
          <w:rFonts w:hint="eastAsia"/>
        </w:rPr>
        <w:t>Lambda</w:t>
      </w:r>
      <w:r>
        <w:rPr>
          <w:rFonts w:hint="eastAsia"/>
        </w:rPr>
        <w:t>输出过滤后的集合。</w:t>
      </w:r>
    </w:p>
    <w:p w:rsidR="003472D2" w:rsidRDefault="003472D2" w:rsidP="00C419AA">
      <w:pPr>
        <w:pStyle w:val="a0"/>
        <w:numPr>
          <w:ilvl w:val="0"/>
          <w:numId w:val="38"/>
        </w:numPr>
      </w:pPr>
      <w:r>
        <w:t>调用</w:t>
      </w:r>
      <w:r>
        <w:rPr>
          <w:rFonts w:hint="eastAsia"/>
        </w:rPr>
        <w:t>fi</w:t>
      </w:r>
      <w:r>
        <w:t>lter</w:t>
      </w:r>
      <w:r>
        <w:t>方法，使用</w:t>
      </w:r>
      <w:r>
        <w:rPr>
          <w:rFonts w:hint="eastAsia"/>
        </w:rPr>
        <w:t>Lambda</w:t>
      </w:r>
      <w:r>
        <w:rPr>
          <w:rFonts w:hint="eastAsia"/>
        </w:rPr>
        <w:t>创建</w:t>
      </w:r>
      <w:r>
        <w:rPr>
          <w:rFonts w:hint="eastAsia"/>
        </w:rPr>
        <w:t>Predicate</w:t>
      </w:r>
      <w:r>
        <w:rPr>
          <w:rFonts w:hint="eastAsia"/>
        </w:rPr>
        <w:t>，条件是</w:t>
      </w:r>
      <w:r w:rsidRPr="003472D2">
        <w:rPr>
          <w:rFonts w:hint="eastAsia"/>
        </w:rPr>
        <w:t>成绩大于</w:t>
      </w:r>
      <w:r w:rsidRPr="003472D2">
        <w:rPr>
          <w:rFonts w:hint="eastAsia"/>
        </w:rPr>
        <w:t>80</w:t>
      </w:r>
      <w:r w:rsidRPr="003472D2">
        <w:rPr>
          <w:rFonts w:hint="eastAsia"/>
        </w:rPr>
        <w:t>分的</w:t>
      </w:r>
      <w:r>
        <w:rPr>
          <w:rFonts w:hint="eastAsia"/>
        </w:rPr>
        <w:t>。使用</w:t>
      </w:r>
      <w:r>
        <w:rPr>
          <w:rFonts w:hint="eastAsia"/>
        </w:rPr>
        <w:t>Lambda</w:t>
      </w:r>
      <w:r>
        <w:rPr>
          <w:rFonts w:hint="eastAsia"/>
        </w:rPr>
        <w:t>输出过滤后的集合。</w:t>
      </w:r>
    </w:p>
    <w:p w:rsidR="003472D2" w:rsidRDefault="00D616CF" w:rsidP="00C419AA">
      <w:pPr>
        <w:pStyle w:val="a0"/>
        <w:numPr>
          <w:ilvl w:val="0"/>
          <w:numId w:val="38"/>
        </w:numPr>
      </w:pPr>
      <w:r>
        <w:t>创建三个</w:t>
      </w:r>
      <w:r>
        <w:rPr>
          <w:rFonts w:hint="eastAsia"/>
        </w:rPr>
        <w:t>Predicate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个是姓名长度为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个是性别等于男，</w:t>
      </w:r>
      <w:r>
        <w:rPr>
          <w:rFonts w:hint="eastAsia"/>
        </w:rPr>
        <w:t>1</w:t>
      </w:r>
      <w:r>
        <w:rPr>
          <w:rFonts w:hint="eastAsia"/>
        </w:rPr>
        <w:t>个是分数大于</w:t>
      </w:r>
      <w:r>
        <w:rPr>
          <w:rFonts w:hint="eastAsia"/>
        </w:rPr>
        <w:t>90</w:t>
      </w:r>
      <w:r>
        <w:rPr>
          <w:rFonts w:hint="eastAsia"/>
        </w:rPr>
        <w:t>。使用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方法组合生成</w:t>
      </w:r>
      <w:r>
        <w:rPr>
          <w:rFonts w:hint="eastAsia"/>
        </w:rPr>
        <w:t>Predicate</w:t>
      </w:r>
      <w:r>
        <w:rPr>
          <w:rFonts w:hint="eastAsia"/>
        </w:rPr>
        <w:t>对象。再调用</w:t>
      </w:r>
      <w:r>
        <w:rPr>
          <w:rFonts w:hint="eastAsia"/>
        </w:rPr>
        <w:t>filter</w:t>
      </w:r>
      <w:r>
        <w:rPr>
          <w:rFonts w:hint="eastAsia"/>
        </w:rPr>
        <w:t>方法，输出过滤后的集合。</w:t>
      </w:r>
    </w:p>
    <w:p w:rsidR="003472D2" w:rsidRDefault="00D616CF" w:rsidP="00C419AA">
      <w:pPr>
        <w:pStyle w:val="a0"/>
        <w:numPr>
          <w:ilvl w:val="0"/>
          <w:numId w:val="38"/>
        </w:numPr>
      </w:pPr>
      <w:r>
        <w:t>使用</w:t>
      </w:r>
      <w:r>
        <w:rPr>
          <w:rFonts w:hint="eastAsia"/>
        </w:rPr>
        <w:t>List</w:t>
      </w:r>
      <w:r>
        <w:rPr>
          <w:rFonts w:hint="eastAsia"/>
        </w:rPr>
        <w:t>接口中的</w:t>
      </w:r>
      <w:r w:rsidR="00140B1C">
        <w:rPr>
          <w:rFonts w:hint="eastAsia"/>
        </w:rPr>
        <w:t>默认</w:t>
      </w:r>
      <w:r>
        <w:rPr>
          <w:rFonts w:hint="eastAsia"/>
        </w:rPr>
        <w:t>sort</w:t>
      </w:r>
      <w:r w:rsidR="00C914F8">
        <w:t>()</w:t>
      </w:r>
      <w:r>
        <w:rPr>
          <w:rFonts w:hint="eastAsia"/>
        </w:rPr>
        <w:t>方法对学生集合排序，</w:t>
      </w:r>
      <w:r w:rsidR="00C914F8">
        <w:rPr>
          <w:rFonts w:hint="eastAsia"/>
        </w:rPr>
        <w:t>方法传入的</w:t>
      </w:r>
      <w:r>
        <w:rPr>
          <w:rFonts w:hint="eastAsia"/>
        </w:rPr>
        <w:t>参数是</w:t>
      </w:r>
      <w:r>
        <w:rPr>
          <w:rFonts w:hint="eastAsia"/>
        </w:rPr>
        <w:t>Comparator</w:t>
      </w:r>
      <w:r w:rsidR="00C914F8">
        <w:rPr>
          <w:rFonts w:hint="eastAsia"/>
        </w:rPr>
        <w:t>比较器</w:t>
      </w:r>
      <w:r>
        <w:rPr>
          <w:rFonts w:hint="eastAsia"/>
        </w:rPr>
        <w:t>，使用</w:t>
      </w:r>
      <w:r>
        <w:rPr>
          <w:rFonts w:hint="eastAsia"/>
        </w:rPr>
        <w:t>Lambda</w:t>
      </w:r>
      <w:r>
        <w:rPr>
          <w:rFonts w:hint="eastAsia"/>
        </w:rPr>
        <w:t>表达式创建比较器</w:t>
      </w:r>
      <w:r w:rsidR="00591295">
        <w:rPr>
          <w:rFonts w:hint="eastAsia"/>
        </w:rPr>
        <w:t>对象。方法体中</w:t>
      </w:r>
      <w:r>
        <w:rPr>
          <w:rFonts w:hint="eastAsia"/>
        </w:rPr>
        <w:t>调用</w:t>
      </w:r>
      <w:r>
        <w:rPr>
          <w:rFonts w:hint="eastAsia"/>
        </w:rPr>
        <w:t>Double</w:t>
      </w:r>
      <w:r>
        <w:rPr>
          <w:rFonts w:hint="eastAsia"/>
        </w:rPr>
        <w:t>中的</w:t>
      </w:r>
      <w:r>
        <w:rPr>
          <w:rFonts w:hint="eastAsia"/>
        </w:rPr>
        <w:t>compare</w:t>
      </w:r>
      <w:r w:rsidR="00591295">
        <w:t xml:space="preserve">(o1,o2) </w:t>
      </w:r>
      <w:r>
        <w:rPr>
          <w:rFonts w:hint="eastAsia"/>
        </w:rPr>
        <w:t>方法，比较</w:t>
      </w:r>
      <w:r>
        <w:rPr>
          <w:rFonts w:hint="eastAsia"/>
        </w:rPr>
        <w:t>2</w:t>
      </w:r>
      <w:r>
        <w:rPr>
          <w:rFonts w:hint="eastAsia"/>
        </w:rPr>
        <w:t>个学生的成绩。因为是降序，所以学生</w:t>
      </w:r>
      <w:r>
        <w:rPr>
          <w:rFonts w:hint="eastAsia"/>
        </w:rPr>
        <w:t>2</w:t>
      </w:r>
      <w:r>
        <w:rPr>
          <w:rFonts w:hint="eastAsia"/>
        </w:rPr>
        <w:t>写在前面。</w:t>
      </w:r>
    </w:p>
    <w:p w:rsidR="00140B1C" w:rsidRDefault="00140B1C" w:rsidP="00C419AA">
      <w:pPr>
        <w:pStyle w:val="a0"/>
        <w:numPr>
          <w:ilvl w:val="0"/>
          <w:numId w:val="38"/>
        </w:numPr>
      </w:pPr>
      <w:r>
        <w:t>使用</w:t>
      </w:r>
      <w:r>
        <w:rPr>
          <w:rFonts w:hint="eastAsia"/>
        </w:rPr>
        <w:t>forEach</w:t>
      </w:r>
      <w:r>
        <w:t>输出排序后的学生集合。</w:t>
      </w:r>
      <w:bookmarkStart w:id="49" w:name="_GoBack"/>
      <w:bookmarkEnd w:id="46"/>
      <w:bookmarkEnd w:id="47"/>
      <w:bookmarkEnd w:id="49"/>
    </w:p>
    <w:sectPr w:rsidR="00140B1C" w:rsidSect="00AF5EC9">
      <w:headerReference w:type="even" r:id="rId39"/>
      <w:headerReference w:type="default" r:id="rId40"/>
      <w:footerReference w:type="default" r:id="rId41"/>
      <w:headerReference w:type="first" r:id="rId42"/>
      <w:pgSz w:w="11906" w:h="16838"/>
      <w:pgMar w:top="720" w:right="720" w:bottom="720" w:left="720" w:header="794" w:footer="62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9AA" w:rsidRDefault="00C419AA" w:rsidP="00067473">
      <w:r>
        <w:separator/>
      </w:r>
    </w:p>
  </w:endnote>
  <w:endnote w:type="continuationSeparator" w:id="0">
    <w:p w:rsidR="00C419AA" w:rsidRDefault="00C419AA" w:rsidP="0006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D000180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5772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85A4E" w:rsidRPr="00E24AC9" w:rsidRDefault="00B85A4E" w:rsidP="006414F1">
            <w:pPr>
              <w:pStyle w:val="af4"/>
              <w:tabs>
                <w:tab w:val="clear" w:pos="4153"/>
                <w:tab w:val="center" w:pos="4678"/>
              </w:tabs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130E484D" wp14:editId="25F87662">
                  <wp:simplePos x="0" y="0"/>
                  <wp:positionH relativeFrom="column">
                    <wp:posOffset>-482600</wp:posOffset>
                  </wp:positionH>
                  <wp:positionV relativeFrom="paragraph">
                    <wp:posOffset>31750</wp:posOffset>
                  </wp:positionV>
                  <wp:extent cx="7647940" cy="548640"/>
                  <wp:effectExtent l="0" t="0" r="0" b="3810"/>
                  <wp:wrapNone/>
                  <wp:docPr id="8" name="图片 8" descr="黑马word模板页脚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黑马word模板页脚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9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ab/>
            </w:r>
            <w:r w:rsidRPr="006414F1">
              <w:rPr>
                <w:b/>
                <w:bCs/>
                <w:sz w:val="16"/>
              </w:rPr>
              <w:fldChar w:fldCharType="begin"/>
            </w:r>
            <w:r w:rsidRPr="006414F1">
              <w:rPr>
                <w:b/>
                <w:bCs/>
                <w:sz w:val="16"/>
              </w:rPr>
              <w:instrText>PAGE</w:instrText>
            </w:r>
            <w:r w:rsidRPr="006414F1">
              <w:rPr>
                <w:b/>
                <w:bCs/>
                <w:sz w:val="16"/>
              </w:rPr>
              <w:fldChar w:fldCharType="separate"/>
            </w:r>
            <w:r w:rsidR="00B21B50">
              <w:rPr>
                <w:b/>
                <w:bCs/>
                <w:noProof/>
                <w:sz w:val="16"/>
              </w:rPr>
              <w:t>19</w:t>
            </w:r>
            <w:r w:rsidRPr="006414F1">
              <w:rPr>
                <w:b/>
                <w:bCs/>
                <w:sz w:val="16"/>
              </w:rPr>
              <w:fldChar w:fldCharType="end"/>
            </w:r>
            <w:r w:rsidRPr="006414F1">
              <w:rPr>
                <w:sz w:val="16"/>
                <w:lang w:val="zh-CN"/>
              </w:rPr>
              <w:t xml:space="preserve"> / </w:t>
            </w:r>
            <w:r w:rsidRPr="006414F1">
              <w:rPr>
                <w:b/>
                <w:bCs/>
                <w:sz w:val="16"/>
              </w:rPr>
              <w:fldChar w:fldCharType="begin"/>
            </w:r>
            <w:r w:rsidRPr="006414F1">
              <w:rPr>
                <w:b/>
                <w:bCs/>
                <w:sz w:val="16"/>
              </w:rPr>
              <w:instrText>NUMPAGES</w:instrText>
            </w:r>
            <w:r w:rsidRPr="006414F1">
              <w:rPr>
                <w:b/>
                <w:bCs/>
                <w:sz w:val="16"/>
              </w:rPr>
              <w:fldChar w:fldCharType="separate"/>
            </w:r>
            <w:r w:rsidR="00B21B50">
              <w:rPr>
                <w:b/>
                <w:bCs/>
                <w:noProof/>
                <w:sz w:val="16"/>
              </w:rPr>
              <w:t>19</w:t>
            </w:r>
            <w:r w:rsidRPr="006414F1">
              <w:rPr>
                <w:b/>
                <w:bCs/>
                <w:sz w:val="16"/>
              </w:rPr>
              <w:fldChar w:fldCharType="end"/>
            </w:r>
            <w:r w:rsidRPr="00E24AC9">
              <w:tab/>
            </w:r>
            <w:r w:rsidRPr="00E24AC9">
              <w:tab/>
            </w:r>
            <w:r>
              <w:tab/>
            </w:r>
            <w:r w:rsidRPr="00E24AC9">
              <w:rPr>
                <w:rFonts w:hint="eastAsia"/>
              </w:rPr>
              <w:t>讲师：刘波</w:t>
            </w:r>
            <w:r w:rsidRPr="00E24AC9">
              <w:rPr>
                <w:rFonts w:hint="eastAsia"/>
              </w:rPr>
              <w:t>/NewBoy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9AA" w:rsidRDefault="00C419AA" w:rsidP="00067473">
      <w:r>
        <w:separator/>
      </w:r>
    </w:p>
  </w:footnote>
  <w:footnote w:type="continuationSeparator" w:id="0">
    <w:p w:rsidR="00C419AA" w:rsidRDefault="00C419AA" w:rsidP="00067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4E" w:rsidRDefault="00B85A4E" w:rsidP="00067473">
    <w:pPr>
      <w:pStyle w:val="a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2" o:spid="_x0000_s2050" type="#_x0000_t136" style="position:absolute;left:0;text-align:left;margin-left:0;margin-top:0;width:670.65pt;height:67.0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4E" w:rsidRPr="00E24AC9" w:rsidRDefault="00B85A4E" w:rsidP="0006747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3" o:spid="_x0000_s2051" type="#_x0000_t136" style="position:absolute;margin-left:0;margin-top:0;width:707.55pt;height:67.05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  <w:r w:rsidRPr="00E24AC9">
      <w:rPr>
        <w:noProof/>
      </w:rPr>
      <w:drawing>
        <wp:anchor distT="0" distB="0" distL="114300" distR="114300" simplePos="0" relativeHeight="251659264" behindDoc="0" locked="0" layoutInCell="1" allowOverlap="1" wp14:anchorId="54229F9D" wp14:editId="4F523110">
          <wp:simplePos x="0" y="0"/>
          <wp:positionH relativeFrom="column">
            <wp:posOffset>-564515</wp:posOffset>
          </wp:positionH>
          <wp:positionV relativeFrom="paragraph">
            <wp:posOffset>-707788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A4E" w:rsidRDefault="00B85A4E" w:rsidP="00067473">
    <w:pPr>
      <w:pStyle w:val="a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1" o:spid="_x0000_s2049" type="#_x0000_t136" style="position:absolute;left:0;text-align:left;margin-left:0;margin-top:0;width:670.65pt;height:67.0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7543"/>
    <w:multiLevelType w:val="hybridMultilevel"/>
    <w:tmpl w:val="D8E0BA0E"/>
    <w:lvl w:ilvl="0" w:tplc="6798CE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E34B1"/>
    <w:multiLevelType w:val="hybridMultilevel"/>
    <w:tmpl w:val="D512B68A"/>
    <w:lvl w:ilvl="0" w:tplc="D68C41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A6747"/>
    <w:multiLevelType w:val="hybridMultilevel"/>
    <w:tmpl w:val="90F8048E"/>
    <w:lvl w:ilvl="0" w:tplc="F1980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0447CD"/>
    <w:multiLevelType w:val="multilevel"/>
    <w:tmpl w:val="AF78135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7310DF2"/>
    <w:multiLevelType w:val="hybridMultilevel"/>
    <w:tmpl w:val="6D860918"/>
    <w:lvl w:ilvl="0" w:tplc="775EE4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7F32E5"/>
    <w:multiLevelType w:val="multilevel"/>
    <w:tmpl w:val="914A5B78"/>
    <w:lvl w:ilvl="0">
      <w:start w:val="1"/>
      <w:numFmt w:val="decimal"/>
      <w:lvlText w:val="%1)"/>
      <w:lvlJc w:val="left"/>
      <w:pPr>
        <w:tabs>
          <w:tab w:val="num" w:pos="420"/>
        </w:tabs>
        <w:ind w:left="900" w:hanging="48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620" w:hanging="48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2340" w:hanging="4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3060" w:hanging="480"/>
      </w:pPr>
    </w:lvl>
    <w:lvl w:ilvl="4">
      <w:start w:val="1"/>
      <w:numFmt w:val="decimal"/>
      <w:lvlText w:val="%5."/>
      <w:lvlJc w:val="left"/>
      <w:pPr>
        <w:tabs>
          <w:tab w:val="num" w:pos="3300"/>
        </w:tabs>
        <w:ind w:left="3780" w:hanging="480"/>
      </w:pPr>
    </w:lvl>
    <w:lvl w:ilvl="5">
      <w:start w:val="1"/>
      <w:numFmt w:val="decimal"/>
      <w:lvlText w:val="%6."/>
      <w:lvlJc w:val="left"/>
      <w:pPr>
        <w:tabs>
          <w:tab w:val="num" w:pos="4020"/>
        </w:tabs>
        <w:ind w:left="4500" w:hanging="4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5220" w:hanging="480"/>
      </w:pPr>
    </w:lvl>
    <w:lvl w:ilvl="7">
      <w:start w:val="1"/>
      <w:numFmt w:val="decimal"/>
      <w:lvlText w:val="%8."/>
      <w:lvlJc w:val="left"/>
      <w:pPr>
        <w:tabs>
          <w:tab w:val="num" w:pos="5460"/>
        </w:tabs>
        <w:ind w:left="5940" w:hanging="480"/>
      </w:pPr>
    </w:lvl>
    <w:lvl w:ilvl="8">
      <w:start w:val="1"/>
      <w:numFmt w:val="decimal"/>
      <w:lvlText w:val="%9."/>
      <w:lvlJc w:val="left"/>
      <w:pPr>
        <w:tabs>
          <w:tab w:val="num" w:pos="6180"/>
        </w:tabs>
        <w:ind w:left="6660" w:hanging="480"/>
      </w:pPr>
    </w:lvl>
  </w:abstractNum>
  <w:abstractNum w:abstractNumId="6" w15:restartNumberingAfterBreak="0">
    <w:nsid w:val="083461A2"/>
    <w:multiLevelType w:val="hybridMultilevel"/>
    <w:tmpl w:val="BB72BE2E"/>
    <w:lvl w:ilvl="0" w:tplc="70EC71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786720"/>
    <w:multiLevelType w:val="hybridMultilevel"/>
    <w:tmpl w:val="349464FC"/>
    <w:lvl w:ilvl="0" w:tplc="8FE4AB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B4752D"/>
    <w:multiLevelType w:val="hybridMultilevel"/>
    <w:tmpl w:val="143E15A4"/>
    <w:lvl w:ilvl="0" w:tplc="95AEC898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9" w15:restartNumberingAfterBreak="0">
    <w:nsid w:val="0B2301AB"/>
    <w:multiLevelType w:val="hybridMultilevel"/>
    <w:tmpl w:val="4DA87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AA6168"/>
    <w:multiLevelType w:val="hybridMultilevel"/>
    <w:tmpl w:val="C8F2681E"/>
    <w:lvl w:ilvl="0" w:tplc="5B147D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CC3CE8"/>
    <w:multiLevelType w:val="hybridMultilevel"/>
    <w:tmpl w:val="14042D36"/>
    <w:lvl w:ilvl="0" w:tplc="095C6F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B188682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AA7E30"/>
    <w:multiLevelType w:val="hybridMultilevel"/>
    <w:tmpl w:val="AC2A4C62"/>
    <w:lvl w:ilvl="0" w:tplc="04090011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3" w15:restartNumberingAfterBreak="0">
    <w:nsid w:val="13B545E8"/>
    <w:multiLevelType w:val="hybridMultilevel"/>
    <w:tmpl w:val="940E5EC4"/>
    <w:lvl w:ilvl="0" w:tplc="11846D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F31254"/>
    <w:multiLevelType w:val="hybridMultilevel"/>
    <w:tmpl w:val="B7F820A4"/>
    <w:lvl w:ilvl="0" w:tplc="CDC6D1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32705A"/>
    <w:multiLevelType w:val="hybridMultilevel"/>
    <w:tmpl w:val="E0F009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D202AE"/>
    <w:multiLevelType w:val="hybridMultilevel"/>
    <w:tmpl w:val="E2AA4B78"/>
    <w:lvl w:ilvl="0" w:tplc="04090011">
      <w:start w:val="1"/>
      <w:numFmt w:val="decimal"/>
      <w:lvlText w:val="%1)"/>
      <w:lvlJc w:val="left"/>
      <w:pPr>
        <w:ind w:left="562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7" w15:restartNumberingAfterBreak="0">
    <w:nsid w:val="1D5A4A8B"/>
    <w:multiLevelType w:val="hybridMultilevel"/>
    <w:tmpl w:val="1B2A8ACE"/>
    <w:lvl w:ilvl="0" w:tplc="04090011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8" w15:restartNumberingAfterBreak="0">
    <w:nsid w:val="1D865EF6"/>
    <w:multiLevelType w:val="hybridMultilevel"/>
    <w:tmpl w:val="97F05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E0444CD"/>
    <w:multiLevelType w:val="hybridMultilevel"/>
    <w:tmpl w:val="C75A6124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19BEF1DE">
      <w:start w:val="1"/>
      <w:numFmt w:val="bullet"/>
      <w:pStyle w:val="a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1434E97"/>
    <w:multiLevelType w:val="hybridMultilevel"/>
    <w:tmpl w:val="C672969E"/>
    <w:lvl w:ilvl="0" w:tplc="A36258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5380855"/>
    <w:multiLevelType w:val="hybridMultilevel"/>
    <w:tmpl w:val="BC685764"/>
    <w:lvl w:ilvl="0" w:tplc="5A9220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5980202"/>
    <w:multiLevelType w:val="hybridMultilevel"/>
    <w:tmpl w:val="3AA645B6"/>
    <w:lvl w:ilvl="0" w:tplc="959ADE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A42847"/>
    <w:multiLevelType w:val="hybridMultilevel"/>
    <w:tmpl w:val="C174F2BC"/>
    <w:lvl w:ilvl="0" w:tplc="04090011">
      <w:start w:val="1"/>
      <w:numFmt w:val="decimal"/>
      <w:lvlText w:val="%1)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4" w15:restartNumberingAfterBreak="0">
    <w:nsid w:val="30DD55AE"/>
    <w:multiLevelType w:val="hybridMultilevel"/>
    <w:tmpl w:val="83362452"/>
    <w:lvl w:ilvl="0" w:tplc="1292EC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3417590"/>
    <w:multiLevelType w:val="hybridMultilevel"/>
    <w:tmpl w:val="44200710"/>
    <w:lvl w:ilvl="0" w:tplc="151C1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AE5C96"/>
    <w:multiLevelType w:val="hybridMultilevel"/>
    <w:tmpl w:val="4876592A"/>
    <w:lvl w:ilvl="0" w:tplc="FD74ECF6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7" w15:restartNumberingAfterBreak="0">
    <w:nsid w:val="396A4655"/>
    <w:multiLevelType w:val="hybridMultilevel"/>
    <w:tmpl w:val="8BD609D6"/>
    <w:lvl w:ilvl="0" w:tplc="29DE9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A755C60"/>
    <w:multiLevelType w:val="hybridMultilevel"/>
    <w:tmpl w:val="9D8A531C"/>
    <w:lvl w:ilvl="0" w:tplc="5EF8B1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5A18AC"/>
    <w:multiLevelType w:val="multilevel"/>
    <w:tmpl w:val="30209620"/>
    <w:lvl w:ilvl="0">
      <w:start w:val="1"/>
      <w:numFmt w:val="decimal"/>
      <w:pStyle w:val="1"/>
      <w:lvlText w:val="第%1节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410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3DE712D3"/>
    <w:multiLevelType w:val="hybridMultilevel"/>
    <w:tmpl w:val="1EBA2A28"/>
    <w:lvl w:ilvl="0" w:tplc="431018B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1" w15:restartNumberingAfterBreak="0">
    <w:nsid w:val="437240F0"/>
    <w:multiLevelType w:val="hybridMultilevel"/>
    <w:tmpl w:val="04DA8C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pStyle w:val="a0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54E7D31"/>
    <w:multiLevelType w:val="hybridMultilevel"/>
    <w:tmpl w:val="B4C0AF02"/>
    <w:lvl w:ilvl="0" w:tplc="DF1CB9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42D0B98"/>
    <w:multiLevelType w:val="hybridMultilevel"/>
    <w:tmpl w:val="E95AE7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9E71BB"/>
    <w:multiLevelType w:val="hybridMultilevel"/>
    <w:tmpl w:val="387A257C"/>
    <w:lvl w:ilvl="0" w:tplc="D8CC99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9C6A45"/>
    <w:multiLevelType w:val="hybridMultilevel"/>
    <w:tmpl w:val="6832D9DE"/>
    <w:lvl w:ilvl="0" w:tplc="019E6C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2A7466"/>
    <w:multiLevelType w:val="hybridMultilevel"/>
    <w:tmpl w:val="0C1AB66A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7BB40EC6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82C43436">
      <w:start w:val="1"/>
      <w:numFmt w:val="bullet"/>
      <w:pStyle w:val="a1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365581C"/>
    <w:multiLevelType w:val="hybridMultilevel"/>
    <w:tmpl w:val="EAD80C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7F3D86"/>
    <w:multiLevelType w:val="hybridMultilevel"/>
    <w:tmpl w:val="295E6292"/>
    <w:lvl w:ilvl="0" w:tplc="BEE840D8">
      <w:start w:val="1"/>
      <w:numFmt w:val="decimal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D8017F2"/>
    <w:multiLevelType w:val="hybridMultilevel"/>
    <w:tmpl w:val="79E01166"/>
    <w:lvl w:ilvl="0" w:tplc="CC4291DE">
      <w:start w:val="1"/>
      <w:numFmt w:val="decimal"/>
      <w:pStyle w:val="a2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DB87F65"/>
    <w:multiLevelType w:val="hybridMultilevel"/>
    <w:tmpl w:val="62829D96"/>
    <w:lvl w:ilvl="0" w:tplc="AC5262B6">
      <w:start w:val="1"/>
      <w:numFmt w:val="decimal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5227458"/>
    <w:multiLevelType w:val="hybridMultilevel"/>
    <w:tmpl w:val="5E8A6D72"/>
    <w:lvl w:ilvl="0" w:tplc="F564929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4316E1"/>
    <w:multiLevelType w:val="hybridMultilevel"/>
    <w:tmpl w:val="CFE63422"/>
    <w:lvl w:ilvl="0" w:tplc="5F34BB50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4" w15:restartNumberingAfterBreak="0">
    <w:nsid w:val="7A816A2A"/>
    <w:multiLevelType w:val="hybridMultilevel"/>
    <w:tmpl w:val="5422FB56"/>
    <w:lvl w:ilvl="0" w:tplc="D438E9EA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5" w15:restartNumberingAfterBreak="0">
    <w:nsid w:val="7C790D8F"/>
    <w:multiLevelType w:val="hybridMultilevel"/>
    <w:tmpl w:val="055CF6CC"/>
    <w:lvl w:ilvl="0" w:tplc="179869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301CD0"/>
    <w:multiLevelType w:val="hybridMultilevel"/>
    <w:tmpl w:val="7722E5C2"/>
    <w:lvl w:ilvl="0" w:tplc="EB28EC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29"/>
  </w:num>
  <w:num w:numId="3">
    <w:abstractNumId w:val="32"/>
  </w:num>
  <w:num w:numId="4">
    <w:abstractNumId w:val="19"/>
  </w:num>
  <w:num w:numId="5">
    <w:abstractNumId w:val="40"/>
  </w:num>
  <w:num w:numId="6">
    <w:abstractNumId w:val="37"/>
  </w:num>
  <w:num w:numId="7">
    <w:abstractNumId w:val="44"/>
  </w:num>
  <w:num w:numId="8">
    <w:abstractNumId w:val="3"/>
  </w:num>
  <w:num w:numId="9">
    <w:abstractNumId w:val="42"/>
  </w:num>
  <w:num w:numId="10">
    <w:abstractNumId w:val="23"/>
  </w:num>
  <w:num w:numId="11">
    <w:abstractNumId w:val="16"/>
  </w:num>
  <w:num w:numId="12">
    <w:abstractNumId w:val="30"/>
  </w:num>
  <w:num w:numId="13">
    <w:abstractNumId w:val="26"/>
  </w:num>
  <w:num w:numId="14">
    <w:abstractNumId w:val="15"/>
  </w:num>
  <w:num w:numId="15">
    <w:abstractNumId w:val="0"/>
  </w:num>
  <w:num w:numId="16">
    <w:abstractNumId w:val="2"/>
  </w:num>
  <w:num w:numId="17">
    <w:abstractNumId w:val="39"/>
  </w:num>
  <w:num w:numId="18">
    <w:abstractNumId w:val="41"/>
  </w:num>
  <w:num w:numId="19">
    <w:abstractNumId w:val="34"/>
  </w:num>
  <w:num w:numId="20">
    <w:abstractNumId w:val="24"/>
  </w:num>
  <w:num w:numId="21">
    <w:abstractNumId w:val="4"/>
  </w:num>
  <w:num w:numId="22">
    <w:abstractNumId w:val="21"/>
  </w:num>
  <w:num w:numId="23">
    <w:abstractNumId w:val="36"/>
  </w:num>
  <w:num w:numId="24">
    <w:abstractNumId w:val="14"/>
  </w:num>
  <w:num w:numId="25">
    <w:abstractNumId w:val="8"/>
  </w:num>
  <w:num w:numId="26">
    <w:abstractNumId w:val="13"/>
  </w:num>
  <w:num w:numId="27">
    <w:abstractNumId w:val="27"/>
  </w:num>
  <w:num w:numId="28">
    <w:abstractNumId w:val="20"/>
  </w:num>
  <w:num w:numId="29">
    <w:abstractNumId w:val="1"/>
  </w:num>
  <w:num w:numId="30">
    <w:abstractNumId w:val="5"/>
  </w:num>
  <w:num w:numId="31">
    <w:abstractNumId w:val="22"/>
  </w:num>
  <w:num w:numId="32">
    <w:abstractNumId w:val="11"/>
  </w:num>
  <w:num w:numId="33">
    <w:abstractNumId w:val="17"/>
  </w:num>
  <w:num w:numId="34">
    <w:abstractNumId w:val="31"/>
  </w:num>
  <w:num w:numId="35">
    <w:abstractNumId w:val="38"/>
  </w:num>
  <w:num w:numId="36">
    <w:abstractNumId w:val="12"/>
  </w:num>
  <w:num w:numId="37">
    <w:abstractNumId w:val="9"/>
  </w:num>
  <w:num w:numId="38">
    <w:abstractNumId w:val="25"/>
  </w:num>
  <w:num w:numId="39">
    <w:abstractNumId w:val="18"/>
  </w:num>
  <w:num w:numId="40">
    <w:abstractNumId w:val="6"/>
  </w:num>
  <w:num w:numId="41">
    <w:abstractNumId w:val="45"/>
  </w:num>
  <w:num w:numId="42">
    <w:abstractNumId w:val="35"/>
  </w:num>
  <w:num w:numId="43">
    <w:abstractNumId w:val="28"/>
  </w:num>
  <w:num w:numId="44">
    <w:abstractNumId w:val="33"/>
  </w:num>
  <w:num w:numId="45">
    <w:abstractNumId w:val="7"/>
  </w:num>
  <w:num w:numId="46">
    <w:abstractNumId w:val="10"/>
  </w:num>
  <w:num w:numId="47">
    <w:abstractNumId w:val="4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AB"/>
    <w:rsid w:val="000015E2"/>
    <w:rsid w:val="00001E29"/>
    <w:rsid w:val="00001ED8"/>
    <w:rsid w:val="00004B25"/>
    <w:rsid w:val="000052BD"/>
    <w:rsid w:val="000078FF"/>
    <w:rsid w:val="0001089E"/>
    <w:rsid w:val="00010DC9"/>
    <w:rsid w:val="00013C53"/>
    <w:rsid w:val="0001457A"/>
    <w:rsid w:val="00015F3F"/>
    <w:rsid w:val="00017AB0"/>
    <w:rsid w:val="00020323"/>
    <w:rsid w:val="0002040D"/>
    <w:rsid w:val="00021E9E"/>
    <w:rsid w:val="00021F8B"/>
    <w:rsid w:val="00022597"/>
    <w:rsid w:val="00023308"/>
    <w:rsid w:val="00023B82"/>
    <w:rsid w:val="00025F81"/>
    <w:rsid w:val="0002660C"/>
    <w:rsid w:val="000268A1"/>
    <w:rsid w:val="00027D2E"/>
    <w:rsid w:val="000301DF"/>
    <w:rsid w:val="000312B6"/>
    <w:rsid w:val="00034DFF"/>
    <w:rsid w:val="00036067"/>
    <w:rsid w:val="00040DB1"/>
    <w:rsid w:val="0004277B"/>
    <w:rsid w:val="00044CFC"/>
    <w:rsid w:val="00047E96"/>
    <w:rsid w:val="00051584"/>
    <w:rsid w:val="0005251B"/>
    <w:rsid w:val="00052774"/>
    <w:rsid w:val="000528E2"/>
    <w:rsid w:val="00052FE8"/>
    <w:rsid w:val="00060C6A"/>
    <w:rsid w:val="00064E4B"/>
    <w:rsid w:val="00067473"/>
    <w:rsid w:val="00067B4A"/>
    <w:rsid w:val="0007088C"/>
    <w:rsid w:val="000714C0"/>
    <w:rsid w:val="0007164A"/>
    <w:rsid w:val="00073927"/>
    <w:rsid w:val="00075286"/>
    <w:rsid w:val="00076F16"/>
    <w:rsid w:val="00080E71"/>
    <w:rsid w:val="00083078"/>
    <w:rsid w:val="00085BF6"/>
    <w:rsid w:val="00095B75"/>
    <w:rsid w:val="000A1AC2"/>
    <w:rsid w:val="000A3243"/>
    <w:rsid w:val="000B4214"/>
    <w:rsid w:val="000B5350"/>
    <w:rsid w:val="000C18D3"/>
    <w:rsid w:val="000C1C07"/>
    <w:rsid w:val="000C2C96"/>
    <w:rsid w:val="000C699F"/>
    <w:rsid w:val="000C71A0"/>
    <w:rsid w:val="000C7CF1"/>
    <w:rsid w:val="000D1A79"/>
    <w:rsid w:val="000D3BCD"/>
    <w:rsid w:val="000D44D9"/>
    <w:rsid w:val="000D562B"/>
    <w:rsid w:val="000D7062"/>
    <w:rsid w:val="000E2968"/>
    <w:rsid w:val="000E2AF8"/>
    <w:rsid w:val="000E6B01"/>
    <w:rsid w:val="000E6BAB"/>
    <w:rsid w:val="000F03C8"/>
    <w:rsid w:val="000F0C32"/>
    <w:rsid w:val="000F1B2C"/>
    <w:rsid w:val="000F3000"/>
    <w:rsid w:val="000F468B"/>
    <w:rsid w:val="000F4981"/>
    <w:rsid w:val="000F4C57"/>
    <w:rsid w:val="000F4F0C"/>
    <w:rsid w:val="000F6767"/>
    <w:rsid w:val="00100008"/>
    <w:rsid w:val="001040EC"/>
    <w:rsid w:val="00105792"/>
    <w:rsid w:val="00111F48"/>
    <w:rsid w:val="001201DD"/>
    <w:rsid w:val="00121DD4"/>
    <w:rsid w:val="00123314"/>
    <w:rsid w:val="00124817"/>
    <w:rsid w:val="00124E80"/>
    <w:rsid w:val="0012522E"/>
    <w:rsid w:val="0012525E"/>
    <w:rsid w:val="001278F9"/>
    <w:rsid w:val="001311E3"/>
    <w:rsid w:val="00136C7B"/>
    <w:rsid w:val="00140B1C"/>
    <w:rsid w:val="00141B9D"/>
    <w:rsid w:val="00142FA9"/>
    <w:rsid w:val="001451F5"/>
    <w:rsid w:val="00145AA4"/>
    <w:rsid w:val="00152926"/>
    <w:rsid w:val="0015392E"/>
    <w:rsid w:val="00154C9B"/>
    <w:rsid w:val="00154FB9"/>
    <w:rsid w:val="00155BA1"/>
    <w:rsid w:val="001612F7"/>
    <w:rsid w:val="001617B6"/>
    <w:rsid w:val="00161E90"/>
    <w:rsid w:val="00162DFC"/>
    <w:rsid w:val="00164DC3"/>
    <w:rsid w:val="0016787F"/>
    <w:rsid w:val="00167B5D"/>
    <w:rsid w:val="00170121"/>
    <w:rsid w:val="001727B0"/>
    <w:rsid w:val="00173F7A"/>
    <w:rsid w:val="00174A2C"/>
    <w:rsid w:val="00175554"/>
    <w:rsid w:val="0017666C"/>
    <w:rsid w:val="00184EDC"/>
    <w:rsid w:val="00185A5C"/>
    <w:rsid w:val="00185CE0"/>
    <w:rsid w:val="00187FB6"/>
    <w:rsid w:val="00190A93"/>
    <w:rsid w:val="00190FB1"/>
    <w:rsid w:val="00192ABB"/>
    <w:rsid w:val="00194CC0"/>
    <w:rsid w:val="001A390E"/>
    <w:rsid w:val="001A48C6"/>
    <w:rsid w:val="001A4B4B"/>
    <w:rsid w:val="001A6701"/>
    <w:rsid w:val="001B0363"/>
    <w:rsid w:val="001B13C4"/>
    <w:rsid w:val="001B2D60"/>
    <w:rsid w:val="001B771B"/>
    <w:rsid w:val="001C2182"/>
    <w:rsid w:val="001C3D82"/>
    <w:rsid w:val="001C3FE8"/>
    <w:rsid w:val="001C536B"/>
    <w:rsid w:val="001C6DD9"/>
    <w:rsid w:val="001C7676"/>
    <w:rsid w:val="001D14E3"/>
    <w:rsid w:val="001D6C6E"/>
    <w:rsid w:val="001D72D4"/>
    <w:rsid w:val="001D7C3E"/>
    <w:rsid w:val="001E3BD2"/>
    <w:rsid w:val="001F2612"/>
    <w:rsid w:val="001F49A0"/>
    <w:rsid w:val="001F7C5F"/>
    <w:rsid w:val="00202D20"/>
    <w:rsid w:val="00204390"/>
    <w:rsid w:val="002067D2"/>
    <w:rsid w:val="00207A9A"/>
    <w:rsid w:val="00207BA1"/>
    <w:rsid w:val="00211AC1"/>
    <w:rsid w:val="00222144"/>
    <w:rsid w:val="00223DB2"/>
    <w:rsid w:val="0022465F"/>
    <w:rsid w:val="002258DC"/>
    <w:rsid w:val="0023608B"/>
    <w:rsid w:val="0023737D"/>
    <w:rsid w:val="002411DA"/>
    <w:rsid w:val="0024134A"/>
    <w:rsid w:val="00242A69"/>
    <w:rsid w:val="00244226"/>
    <w:rsid w:val="0024536A"/>
    <w:rsid w:val="002457CC"/>
    <w:rsid w:val="00245F56"/>
    <w:rsid w:val="00252298"/>
    <w:rsid w:val="00254602"/>
    <w:rsid w:val="00255AFE"/>
    <w:rsid w:val="00262C2C"/>
    <w:rsid w:val="0026419D"/>
    <w:rsid w:val="00267462"/>
    <w:rsid w:val="002715AC"/>
    <w:rsid w:val="00271BD3"/>
    <w:rsid w:val="002733FB"/>
    <w:rsid w:val="00274555"/>
    <w:rsid w:val="0028124C"/>
    <w:rsid w:val="0028142C"/>
    <w:rsid w:val="00283B78"/>
    <w:rsid w:val="00283EE3"/>
    <w:rsid w:val="00287FB2"/>
    <w:rsid w:val="00290333"/>
    <w:rsid w:val="00293C09"/>
    <w:rsid w:val="0029421C"/>
    <w:rsid w:val="00297766"/>
    <w:rsid w:val="00297A06"/>
    <w:rsid w:val="002A111D"/>
    <w:rsid w:val="002A1E50"/>
    <w:rsid w:val="002A4356"/>
    <w:rsid w:val="002A51EF"/>
    <w:rsid w:val="002A670A"/>
    <w:rsid w:val="002B00A2"/>
    <w:rsid w:val="002B2FC8"/>
    <w:rsid w:val="002B7CF9"/>
    <w:rsid w:val="002C005D"/>
    <w:rsid w:val="002C35AC"/>
    <w:rsid w:val="002C4E13"/>
    <w:rsid w:val="002D0B35"/>
    <w:rsid w:val="002D1AD7"/>
    <w:rsid w:val="002D43D3"/>
    <w:rsid w:val="002E14EA"/>
    <w:rsid w:val="002E152B"/>
    <w:rsid w:val="002E1F63"/>
    <w:rsid w:val="002E4D84"/>
    <w:rsid w:val="002E6033"/>
    <w:rsid w:val="002F5F6A"/>
    <w:rsid w:val="002F7356"/>
    <w:rsid w:val="00300A96"/>
    <w:rsid w:val="0030231B"/>
    <w:rsid w:val="003113DB"/>
    <w:rsid w:val="00312076"/>
    <w:rsid w:val="00313832"/>
    <w:rsid w:val="00317694"/>
    <w:rsid w:val="00321891"/>
    <w:rsid w:val="00322A8C"/>
    <w:rsid w:val="00333E3D"/>
    <w:rsid w:val="003344E1"/>
    <w:rsid w:val="00337706"/>
    <w:rsid w:val="00341D5B"/>
    <w:rsid w:val="003472D2"/>
    <w:rsid w:val="00347E79"/>
    <w:rsid w:val="00351851"/>
    <w:rsid w:val="0035276D"/>
    <w:rsid w:val="0035455D"/>
    <w:rsid w:val="00355AA6"/>
    <w:rsid w:val="00360D38"/>
    <w:rsid w:val="00365AE8"/>
    <w:rsid w:val="00365E9A"/>
    <w:rsid w:val="0036607A"/>
    <w:rsid w:val="00367EB1"/>
    <w:rsid w:val="00372F6A"/>
    <w:rsid w:val="00376016"/>
    <w:rsid w:val="00377100"/>
    <w:rsid w:val="003813BF"/>
    <w:rsid w:val="003843AD"/>
    <w:rsid w:val="00385ED4"/>
    <w:rsid w:val="00385F1B"/>
    <w:rsid w:val="00390684"/>
    <w:rsid w:val="00395E6E"/>
    <w:rsid w:val="00396928"/>
    <w:rsid w:val="003B2D8C"/>
    <w:rsid w:val="003B2DBB"/>
    <w:rsid w:val="003B5223"/>
    <w:rsid w:val="003B6BAD"/>
    <w:rsid w:val="003C0652"/>
    <w:rsid w:val="003C38D3"/>
    <w:rsid w:val="003C5EFC"/>
    <w:rsid w:val="003C60A4"/>
    <w:rsid w:val="003C6258"/>
    <w:rsid w:val="003C773D"/>
    <w:rsid w:val="003D1802"/>
    <w:rsid w:val="003D7D59"/>
    <w:rsid w:val="003E6AD0"/>
    <w:rsid w:val="003E74D6"/>
    <w:rsid w:val="003F10FE"/>
    <w:rsid w:val="003F5031"/>
    <w:rsid w:val="003F6965"/>
    <w:rsid w:val="003F7205"/>
    <w:rsid w:val="00402307"/>
    <w:rsid w:val="00402BB7"/>
    <w:rsid w:val="004040EB"/>
    <w:rsid w:val="00404311"/>
    <w:rsid w:val="00406130"/>
    <w:rsid w:val="00406167"/>
    <w:rsid w:val="00410860"/>
    <w:rsid w:val="00411CE3"/>
    <w:rsid w:val="00414B3E"/>
    <w:rsid w:val="00415AD0"/>
    <w:rsid w:val="00421CA2"/>
    <w:rsid w:val="004227B0"/>
    <w:rsid w:val="00423669"/>
    <w:rsid w:val="004269B9"/>
    <w:rsid w:val="00430F40"/>
    <w:rsid w:val="004335F7"/>
    <w:rsid w:val="00434B60"/>
    <w:rsid w:val="00434F03"/>
    <w:rsid w:val="0044296C"/>
    <w:rsid w:val="00443071"/>
    <w:rsid w:val="0044412D"/>
    <w:rsid w:val="00444707"/>
    <w:rsid w:val="00445211"/>
    <w:rsid w:val="00445A90"/>
    <w:rsid w:val="00447642"/>
    <w:rsid w:val="004532C6"/>
    <w:rsid w:val="00455171"/>
    <w:rsid w:val="0046288E"/>
    <w:rsid w:val="00462FEA"/>
    <w:rsid w:val="00463083"/>
    <w:rsid w:val="00465363"/>
    <w:rsid w:val="004661FA"/>
    <w:rsid w:val="0047240A"/>
    <w:rsid w:val="004747CD"/>
    <w:rsid w:val="0047481B"/>
    <w:rsid w:val="00474F71"/>
    <w:rsid w:val="00482187"/>
    <w:rsid w:val="0048242A"/>
    <w:rsid w:val="00483ADA"/>
    <w:rsid w:val="00485AB9"/>
    <w:rsid w:val="004872D3"/>
    <w:rsid w:val="00487E4E"/>
    <w:rsid w:val="004913D1"/>
    <w:rsid w:val="00494E60"/>
    <w:rsid w:val="004952CB"/>
    <w:rsid w:val="00496F2E"/>
    <w:rsid w:val="0049745A"/>
    <w:rsid w:val="004A1111"/>
    <w:rsid w:val="004A28B6"/>
    <w:rsid w:val="004A4C76"/>
    <w:rsid w:val="004A57B2"/>
    <w:rsid w:val="004A5D1F"/>
    <w:rsid w:val="004A6E3B"/>
    <w:rsid w:val="004B083D"/>
    <w:rsid w:val="004B08DE"/>
    <w:rsid w:val="004B0E96"/>
    <w:rsid w:val="004B18AD"/>
    <w:rsid w:val="004B190C"/>
    <w:rsid w:val="004B2713"/>
    <w:rsid w:val="004C3256"/>
    <w:rsid w:val="004C39B4"/>
    <w:rsid w:val="004C415A"/>
    <w:rsid w:val="004C4ECD"/>
    <w:rsid w:val="004C6615"/>
    <w:rsid w:val="004C6EFE"/>
    <w:rsid w:val="004D1BC9"/>
    <w:rsid w:val="004D2C70"/>
    <w:rsid w:val="004D3A29"/>
    <w:rsid w:val="004D49E2"/>
    <w:rsid w:val="004D5DE7"/>
    <w:rsid w:val="004D6B30"/>
    <w:rsid w:val="004D7C76"/>
    <w:rsid w:val="004E213B"/>
    <w:rsid w:val="004E38C0"/>
    <w:rsid w:val="004E3DA1"/>
    <w:rsid w:val="004E431A"/>
    <w:rsid w:val="004E52FE"/>
    <w:rsid w:val="004E676B"/>
    <w:rsid w:val="004E788E"/>
    <w:rsid w:val="004F17B6"/>
    <w:rsid w:val="004F24ED"/>
    <w:rsid w:val="004F590C"/>
    <w:rsid w:val="005047E3"/>
    <w:rsid w:val="00505419"/>
    <w:rsid w:val="0050650E"/>
    <w:rsid w:val="00506564"/>
    <w:rsid w:val="0050713A"/>
    <w:rsid w:val="0051096F"/>
    <w:rsid w:val="00511213"/>
    <w:rsid w:val="00511F04"/>
    <w:rsid w:val="00515096"/>
    <w:rsid w:val="00515C12"/>
    <w:rsid w:val="00517F19"/>
    <w:rsid w:val="00531EC5"/>
    <w:rsid w:val="005344EE"/>
    <w:rsid w:val="00536D19"/>
    <w:rsid w:val="00536F25"/>
    <w:rsid w:val="00537253"/>
    <w:rsid w:val="00540789"/>
    <w:rsid w:val="005435E0"/>
    <w:rsid w:val="00545ECC"/>
    <w:rsid w:val="00550481"/>
    <w:rsid w:val="00552D66"/>
    <w:rsid w:val="00556008"/>
    <w:rsid w:val="00562955"/>
    <w:rsid w:val="00566826"/>
    <w:rsid w:val="00567607"/>
    <w:rsid w:val="00567CE4"/>
    <w:rsid w:val="00567D3E"/>
    <w:rsid w:val="00567EEC"/>
    <w:rsid w:val="00570427"/>
    <w:rsid w:val="005717BA"/>
    <w:rsid w:val="005742BE"/>
    <w:rsid w:val="0057603F"/>
    <w:rsid w:val="0057674A"/>
    <w:rsid w:val="0057782F"/>
    <w:rsid w:val="00585D46"/>
    <w:rsid w:val="00586493"/>
    <w:rsid w:val="00590008"/>
    <w:rsid w:val="005902FA"/>
    <w:rsid w:val="005905F3"/>
    <w:rsid w:val="00591295"/>
    <w:rsid w:val="005972B4"/>
    <w:rsid w:val="005A0464"/>
    <w:rsid w:val="005A2A98"/>
    <w:rsid w:val="005A4633"/>
    <w:rsid w:val="005B3E0A"/>
    <w:rsid w:val="005B4148"/>
    <w:rsid w:val="005B5B49"/>
    <w:rsid w:val="005B661D"/>
    <w:rsid w:val="005B6C5C"/>
    <w:rsid w:val="005C111E"/>
    <w:rsid w:val="005C1270"/>
    <w:rsid w:val="005C4D3E"/>
    <w:rsid w:val="005C73A9"/>
    <w:rsid w:val="005D042A"/>
    <w:rsid w:val="005D28B1"/>
    <w:rsid w:val="005D3C4E"/>
    <w:rsid w:val="005D6253"/>
    <w:rsid w:val="005E54E0"/>
    <w:rsid w:val="005E6490"/>
    <w:rsid w:val="005F2EA0"/>
    <w:rsid w:val="005F6265"/>
    <w:rsid w:val="006018E9"/>
    <w:rsid w:val="006039D7"/>
    <w:rsid w:val="0060602F"/>
    <w:rsid w:val="006125C7"/>
    <w:rsid w:val="00617B5C"/>
    <w:rsid w:val="00627DC1"/>
    <w:rsid w:val="00627EC7"/>
    <w:rsid w:val="006323DE"/>
    <w:rsid w:val="0063248F"/>
    <w:rsid w:val="00632544"/>
    <w:rsid w:val="006330D2"/>
    <w:rsid w:val="0063331F"/>
    <w:rsid w:val="006334F4"/>
    <w:rsid w:val="00633549"/>
    <w:rsid w:val="00634366"/>
    <w:rsid w:val="006372E6"/>
    <w:rsid w:val="00641371"/>
    <w:rsid w:val="006414F1"/>
    <w:rsid w:val="006453DB"/>
    <w:rsid w:val="0064778E"/>
    <w:rsid w:val="00651777"/>
    <w:rsid w:val="00652374"/>
    <w:rsid w:val="006524ED"/>
    <w:rsid w:val="0065491E"/>
    <w:rsid w:val="006632C2"/>
    <w:rsid w:val="00666D07"/>
    <w:rsid w:val="0067059C"/>
    <w:rsid w:val="00670AAD"/>
    <w:rsid w:val="0067176C"/>
    <w:rsid w:val="0067281B"/>
    <w:rsid w:val="00677FAF"/>
    <w:rsid w:val="00684489"/>
    <w:rsid w:val="00684E8E"/>
    <w:rsid w:val="00685C71"/>
    <w:rsid w:val="00686161"/>
    <w:rsid w:val="006909D0"/>
    <w:rsid w:val="00691DE7"/>
    <w:rsid w:val="006926E3"/>
    <w:rsid w:val="0069279A"/>
    <w:rsid w:val="00696180"/>
    <w:rsid w:val="00697FAE"/>
    <w:rsid w:val="006A23B8"/>
    <w:rsid w:val="006A29CE"/>
    <w:rsid w:val="006A5422"/>
    <w:rsid w:val="006A799D"/>
    <w:rsid w:val="006A7C81"/>
    <w:rsid w:val="006B69BD"/>
    <w:rsid w:val="006B7B58"/>
    <w:rsid w:val="006B7CFF"/>
    <w:rsid w:val="006C4FAF"/>
    <w:rsid w:val="006C62B9"/>
    <w:rsid w:val="006C66D8"/>
    <w:rsid w:val="006C6DD1"/>
    <w:rsid w:val="006C7AD9"/>
    <w:rsid w:val="006D16F2"/>
    <w:rsid w:val="006D44A3"/>
    <w:rsid w:val="006D523E"/>
    <w:rsid w:val="006D5B5F"/>
    <w:rsid w:val="006D6232"/>
    <w:rsid w:val="006D781B"/>
    <w:rsid w:val="006E13C8"/>
    <w:rsid w:val="006E172D"/>
    <w:rsid w:val="006E3E1E"/>
    <w:rsid w:val="006E46EC"/>
    <w:rsid w:val="006E4D43"/>
    <w:rsid w:val="006E6B88"/>
    <w:rsid w:val="006E76F2"/>
    <w:rsid w:val="006F5020"/>
    <w:rsid w:val="006F50AD"/>
    <w:rsid w:val="007044B0"/>
    <w:rsid w:val="00704E90"/>
    <w:rsid w:val="00707275"/>
    <w:rsid w:val="007073EA"/>
    <w:rsid w:val="007101FF"/>
    <w:rsid w:val="00711CA5"/>
    <w:rsid w:val="0071203E"/>
    <w:rsid w:val="00716E27"/>
    <w:rsid w:val="00716FF5"/>
    <w:rsid w:val="00722F4D"/>
    <w:rsid w:val="007252CA"/>
    <w:rsid w:val="007335E2"/>
    <w:rsid w:val="0073401B"/>
    <w:rsid w:val="007340CB"/>
    <w:rsid w:val="00736C14"/>
    <w:rsid w:val="00737ABC"/>
    <w:rsid w:val="00740050"/>
    <w:rsid w:val="00744D1E"/>
    <w:rsid w:val="00744F14"/>
    <w:rsid w:val="007477D1"/>
    <w:rsid w:val="00747D66"/>
    <w:rsid w:val="00755800"/>
    <w:rsid w:val="00755CCB"/>
    <w:rsid w:val="00755EB6"/>
    <w:rsid w:val="007577A7"/>
    <w:rsid w:val="00757F57"/>
    <w:rsid w:val="00760727"/>
    <w:rsid w:val="00760C81"/>
    <w:rsid w:val="00761859"/>
    <w:rsid w:val="00767627"/>
    <w:rsid w:val="00767D9D"/>
    <w:rsid w:val="00772971"/>
    <w:rsid w:val="0077335B"/>
    <w:rsid w:val="00775B62"/>
    <w:rsid w:val="00777A2F"/>
    <w:rsid w:val="007839E1"/>
    <w:rsid w:val="00783E4C"/>
    <w:rsid w:val="00784B2C"/>
    <w:rsid w:val="00796A63"/>
    <w:rsid w:val="00796BCC"/>
    <w:rsid w:val="007A0177"/>
    <w:rsid w:val="007A528C"/>
    <w:rsid w:val="007A782C"/>
    <w:rsid w:val="007B00FF"/>
    <w:rsid w:val="007B3537"/>
    <w:rsid w:val="007B3F53"/>
    <w:rsid w:val="007B6B97"/>
    <w:rsid w:val="007C31D4"/>
    <w:rsid w:val="007C3787"/>
    <w:rsid w:val="007D61E5"/>
    <w:rsid w:val="007D7B79"/>
    <w:rsid w:val="007E08DB"/>
    <w:rsid w:val="007E1AE9"/>
    <w:rsid w:val="007E23BE"/>
    <w:rsid w:val="007E785C"/>
    <w:rsid w:val="007F541D"/>
    <w:rsid w:val="007F5B1B"/>
    <w:rsid w:val="007F5EBB"/>
    <w:rsid w:val="007F6855"/>
    <w:rsid w:val="007F77D5"/>
    <w:rsid w:val="00804C4A"/>
    <w:rsid w:val="0080512A"/>
    <w:rsid w:val="00805FDF"/>
    <w:rsid w:val="00807349"/>
    <w:rsid w:val="008121F6"/>
    <w:rsid w:val="008124AD"/>
    <w:rsid w:val="00813F89"/>
    <w:rsid w:val="008170B3"/>
    <w:rsid w:val="00820AAA"/>
    <w:rsid w:val="008212D9"/>
    <w:rsid w:val="008222B9"/>
    <w:rsid w:val="00822CA2"/>
    <w:rsid w:val="00825008"/>
    <w:rsid w:val="00825F65"/>
    <w:rsid w:val="00830995"/>
    <w:rsid w:val="00830A3A"/>
    <w:rsid w:val="00831A26"/>
    <w:rsid w:val="00836859"/>
    <w:rsid w:val="00837AB7"/>
    <w:rsid w:val="00844097"/>
    <w:rsid w:val="008444A5"/>
    <w:rsid w:val="00845578"/>
    <w:rsid w:val="008523A2"/>
    <w:rsid w:val="00852AEB"/>
    <w:rsid w:val="008551C4"/>
    <w:rsid w:val="0085699C"/>
    <w:rsid w:val="0086255C"/>
    <w:rsid w:val="00863014"/>
    <w:rsid w:val="00867EB0"/>
    <w:rsid w:val="00871A6C"/>
    <w:rsid w:val="0087396C"/>
    <w:rsid w:val="00873E8A"/>
    <w:rsid w:val="00874103"/>
    <w:rsid w:val="0087410C"/>
    <w:rsid w:val="00874B5F"/>
    <w:rsid w:val="008759E0"/>
    <w:rsid w:val="00876EEB"/>
    <w:rsid w:val="00877EF3"/>
    <w:rsid w:val="0088204C"/>
    <w:rsid w:val="00883575"/>
    <w:rsid w:val="008852BA"/>
    <w:rsid w:val="00893A1C"/>
    <w:rsid w:val="008947D2"/>
    <w:rsid w:val="00896373"/>
    <w:rsid w:val="0089753C"/>
    <w:rsid w:val="00897543"/>
    <w:rsid w:val="008A0885"/>
    <w:rsid w:val="008A1378"/>
    <w:rsid w:val="008A3196"/>
    <w:rsid w:val="008A3A1B"/>
    <w:rsid w:val="008A5A6D"/>
    <w:rsid w:val="008B06E7"/>
    <w:rsid w:val="008B1656"/>
    <w:rsid w:val="008B17A0"/>
    <w:rsid w:val="008B6ACC"/>
    <w:rsid w:val="008B6AD2"/>
    <w:rsid w:val="008B6E37"/>
    <w:rsid w:val="008B7082"/>
    <w:rsid w:val="008C1628"/>
    <w:rsid w:val="008C1A31"/>
    <w:rsid w:val="008C2C79"/>
    <w:rsid w:val="008C409F"/>
    <w:rsid w:val="008C66B8"/>
    <w:rsid w:val="008C7687"/>
    <w:rsid w:val="008D047B"/>
    <w:rsid w:val="008D1146"/>
    <w:rsid w:val="008D2625"/>
    <w:rsid w:val="008D4B67"/>
    <w:rsid w:val="008E0F71"/>
    <w:rsid w:val="008E5B3A"/>
    <w:rsid w:val="008E6362"/>
    <w:rsid w:val="008E6B53"/>
    <w:rsid w:val="008E7B65"/>
    <w:rsid w:val="008F35A3"/>
    <w:rsid w:val="0090020A"/>
    <w:rsid w:val="00904B5B"/>
    <w:rsid w:val="009050B8"/>
    <w:rsid w:val="0090648D"/>
    <w:rsid w:val="0091017D"/>
    <w:rsid w:val="00910885"/>
    <w:rsid w:val="00911237"/>
    <w:rsid w:val="00912672"/>
    <w:rsid w:val="00912F11"/>
    <w:rsid w:val="00913D52"/>
    <w:rsid w:val="00914920"/>
    <w:rsid w:val="00927516"/>
    <w:rsid w:val="00930C57"/>
    <w:rsid w:val="009435B4"/>
    <w:rsid w:val="00943908"/>
    <w:rsid w:val="00950D38"/>
    <w:rsid w:val="009521D3"/>
    <w:rsid w:val="00952702"/>
    <w:rsid w:val="00955571"/>
    <w:rsid w:val="00955F16"/>
    <w:rsid w:val="00962D89"/>
    <w:rsid w:val="00966DC8"/>
    <w:rsid w:val="00966EFD"/>
    <w:rsid w:val="00970085"/>
    <w:rsid w:val="00971146"/>
    <w:rsid w:val="009732E0"/>
    <w:rsid w:val="00981773"/>
    <w:rsid w:val="00984A90"/>
    <w:rsid w:val="00985C6F"/>
    <w:rsid w:val="00991917"/>
    <w:rsid w:val="009943FD"/>
    <w:rsid w:val="009972FD"/>
    <w:rsid w:val="009A0D53"/>
    <w:rsid w:val="009A1FB2"/>
    <w:rsid w:val="009A2599"/>
    <w:rsid w:val="009A50E0"/>
    <w:rsid w:val="009B0001"/>
    <w:rsid w:val="009B00A3"/>
    <w:rsid w:val="009B1AD0"/>
    <w:rsid w:val="009B73D0"/>
    <w:rsid w:val="009C0C6C"/>
    <w:rsid w:val="009C477F"/>
    <w:rsid w:val="009C62BF"/>
    <w:rsid w:val="009D0B49"/>
    <w:rsid w:val="009D10E5"/>
    <w:rsid w:val="009D3954"/>
    <w:rsid w:val="009D3CCC"/>
    <w:rsid w:val="009D5076"/>
    <w:rsid w:val="009D6C86"/>
    <w:rsid w:val="009E1A77"/>
    <w:rsid w:val="009E256F"/>
    <w:rsid w:val="009E27CE"/>
    <w:rsid w:val="009E2E62"/>
    <w:rsid w:val="009E43E3"/>
    <w:rsid w:val="009E6585"/>
    <w:rsid w:val="009E7403"/>
    <w:rsid w:val="009F4387"/>
    <w:rsid w:val="009F454D"/>
    <w:rsid w:val="009F4B6F"/>
    <w:rsid w:val="009F70D2"/>
    <w:rsid w:val="009F7D9D"/>
    <w:rsid w:val="009F7FA3"/>
    <w:rsid w:val="00A00B08"/>
    <w:rsid w:val="00A0131A"/>
    <w:rsid w:val="00A02282"/>
    <w:rsid w:val="00A02466"/>
    <w:rsid w:val="00A0472B"/>
    <w:rsid w:val="00A04C17"/>
    <w:rsid w:val="00A07060"/>
    <w:rsid w:val="00A07B2C"/>
    <w:rsid w:val="00A1128B"/>
    <w:rsid w:val="00A1218A"/>
    <w:rsid w:val="00A15E60"/>
    <w:rsid w:val="00A1726B"/>
    <w:rsid w:val="00A215EE"/>
    <w:rsid w:val="00A22717"/>
    <w:rsid w:val="00A2337E"/>
    <w:rsid w:val="00A255C3"/>
    <w:rsid w:val="00A36480"/>
    <w:rsid w:val="00A41D8A"/>
    <w:rsid w:val="00A43339"/>
    <w:rsid w:val="00A43FB2"/>
    <w:rsid w:val="00A4404B"/>
    <w:rsid w:val="00A44EF1"/>
    <w:rsid w:val="00A4553E"/>
    <w:rsid w:val="00A53640"/>
    <w:rsid w:val="00A54043"/>
    <w:rsid w:val="00A5499C"/>
    <w:rsid w:val="00A55477"/>
    <w:rsid w:val="00A56E94"/>
    <w:rsid w:val="00A62941"/>
    <w:rsid w:val="00A70C6B"/>
    <w:rsid w:val="00A813D6"/>
    <w:rsid w:val="00A84A9A"/>
    <w:rsid w:val="00A84E9D"/>
    <w:rsid w:val="00A91FDF"/>
    <w:rsid w:val="00A92F27"/>
    <w:rsid w:val="00A9310A"/>
    <w:rsid w:val="00A93CAF"/>
    <w:rsid w:val="00A948EC"/>
    <w:rsid w:val="00A94FE6"/>
    <w:rsid w:val="00A9795F"/>
    <w:rsid w:val="00AA6AFA"/>
    <w:rsid w:val="00AA7F05"/>
    <w:rsid w:val="00AB010D"/>
    <w:rsid w:val="00AB3612"/>
    <w:rsid w:val="00AB37E5"/>
    <w:rsid w:val="00AC418A"/>
    <w:rsid w:val="00AC4801"/>
    <w:rsid w:val="00AD001D"/>
    <w:rsid w:val="00AD144B"/>
    <w:rsid w:val="00AD2BEB"/>
    <w:rsid w:val="00AD3252"/>
    <w:rsid w:val="00AE036A"/>
    <w:rsid w:val="00AE35DB"/>
    <w:rsid w:val="00AE4101"/>
    <w:rsid w:val="00AE4793"/>
    <w:rsid w:val="00AE4B11"/>
    <w:rsid w:val="00AE6E2E"/>
    <w:rsid w:val="00AF035B"/>
    <w:rsid w:val="00AF2B89"/>
    <w:rsid w:val="00AF3A72"/>
    <w:rsid w:val="00AF439D"/>
    <w:rsid w:val="00AF4EE3"/>
    <w:rsid w:val="00AF5EC9"/>
    <w:rsid w:val="00AF60B1"/>
    <w:rsid w:val="00B01462"/>
    <w:rsid w:val="00B067B9"/>
    <w:rsid w:val="00B07155"/>
    <w:rsid w:val="00B10E13"/>
    <w:rsid w:val="00B11D5B"/>
    <w:rsid w:val="00B1299D"/>
    <w:rsid w:val="00B1304C"/>
    <w:rsid w:val="00B1667C"/>
    <w:rsid w:val="00B202F5"/>
    <w:rsid w:val="00B20442"/>
    <w:rsid w:val="00B21B50"/>
    <w:rsid w:val="00B26184"/>
    <w:rsid w:val="00B30994"/>
    <w:rsid w:val="00B318AF"/>
    <w:rsid w:val="00B424C6"/>
    <w:rsid w:val="00B43668"/>
    <w:rsid w:val="00B43CE4"/>
    <w:rsid w:val="00B44F30"/>
    <w:rsid w:val="00B45FB7"/>
    <w:rsid w:val="00B47ABC"/>
    <w:rsid w:val="00B561EA"/>
    <w:rsid w:val="00B62688"/>
    <w:rsid w:val="00B62DFB"/>
    <w:rsid w:val="00B653A7"/>
    <w:rsid w:val="00B66359"/>
    <w:rsid w:val="00B6695A"/>
    <w:rsid w:val="00B66FCA"/>
    <w:rsid w:val="00B67A50"/>
    <w:rsid w:val="00B7010B"/>
    <w:rsid w:val="00B70B75"/>
    <w:rsid w:val="00B80363"/>
    <w:rsid w:val="00B82F32"/>
    <w:rsid w:val="00B850EB"/>
    <w:rsid w:val="00B8546D"/>
    <w:rsid w:val="00B85A4E"/>
    <w:rsid w:val="00B92847"/>
    <w:rsid w:val="00B946C0"/>
    <w:rsid w:val="00B954AB"/>
    <w:rsid w:val="00B95AD6"/>
    <w:rsid w:val="00B964E5"/>
    <w:rsid w:val="00B97A7E"/>
    <w:rsid w:val="00BA0D0F"/>
    <w:rsid w:val="00BA1189"/>
    <w:rsid w:val="00BA13AF"/>
    <w:rsid w:val="00BA4A4F"/>
    <w:rsid w:val="00BA5610"/>
    <w:rsid w:val="00BB35AE"/>
    <w:rsid w:val="00BB39A5"/>
    <w:rsid w:val="00BC1E56"/>
    <w:rsid w:val="00BC4CA8"/>
    <w:rsid w:val="00BC6014"/>
    <w:rsid w:val="00BC76A5"/>
    <w:rsid w:val="00BD3BF9"/>
    <w:rsid w:val="00BD4D44"/>
    <w:rsid w:val="00BD643F"/>
    <w:rsid w:val="00BE1BEE"/>
    <w:rsid w:val="00BE542E"/>
    <w:rsid w:val="00BE7DFA"/>
    <w:rsid w:val="00BF072E"/>
    <w:rsid w:val="00BF2B40"/>
    <w:rsid w:val="00BF47DA"/>
    <w:rsid w:val="00BF5A04"/>
    <w:rsid w:val="00BF6204"/>
    <w:rsid w:val="00BF6771"/>
    <w:rsid w:val="00C0415A"/>
    <w:rsid w:val="00C06A23"/>
    <w:rsid w:val="00C121C5"/>
    <w:rsid w:val="00C1355B"/>
    <w:rsid w:val="00C13A56"/>
    <w:rsid w:val="00C13A75"/>
    <w:rsid w:val="00C15EFF"/>
    <w:rsid w:val="00C15F46"/>
    <w:rsid w:val="00C1670D"/>
    <w:rsid w:val="00C1766E"/>
    <w:rsid w:val="00C20937"/>
    <w:rsid w:val="00C22CCF"/>
    <w:rsid w:val="00C25539"/>
    <w:rsid w:val="00C2616E"/>
    <w:rsid w:val="00C33724"/>
    <w:rsid w:val="00C34E80"/>
    <w:rsid w:val="00C3774F"/>
    <w:rsid w:val="00C419AA"/>
    <w:rsid w:val="00C433A3"/>
    <w:rsid w:val="00C436E0"/>
    <w:rsid w:val="00C43A7F"/>
    <w:rsid w:val="00C461E0"/>
    <w:rsid w:val="00C4667A"/>
    <w:rsid w:val="00C50087"/>
    <w:rsid w:val="00C50F8B"/>
    <w:rsid w:val="00C5551D"/>
    <w:rsid w:val="00C56DA6"/>
    <w:rsid w:val="00C56F91"/>
    <w:rsid w:val="00C5742E"/>
    <w:rsid w:val="00C6592C"/>
    <w:rsid w:val="00C660A2"/>
    <w:rsid w:val="00C70219"/>
    <w:rsid w:val="00C7151C"/>
    <w:rsid w:val="00C75CA4"/>
    <w:rsid w:val="00C76882"/>
    <w:rsid w:val="00C76F9D"/>
    <w:rsid w:val="00C77B69"/>
    <w:rsid w:val="00C8373D"/>
    <w:rsid w:val="00C86E30"/>
    <w:rsid w:val="00C90EA3"/>
    <w:rsid w:val="00C914F8"/>
    <w:rsid w:val="00C92A5F"/>
    <w:rsid w:val="00C93DDC"/>
    <w:rsid w:val="00C93EE5"/>
    <w:rsid w:val="00C97342"/>
    <w:rsid w:val="00CA0722"/>
    <w:rsid w:val="00CA6A88"/>
    <w:rsid w:val="00CA7E88"/>
    <w:rsid w:val="00CB353E"/>
    <w:rsid w:val="00CB76BA"/>
    <w:rsid w:val="00CB7A5A"/>
    <w:rsid w:val="00CB7D9D"/>
    <w:rsid w:val="00CC103A"/>
    <w:rsid w:val="00CC33D4"/>
    <w:rsid w:val="00CC3D6E"/>
    <w:rsid w:val="00CC3DF2"/>
    <w:rsid w:val="00CD0019"/>
    <w:rsid w:val="00CD3810"/>
    <w:rsid w:val="00CD48ED"/>
    <w:rsid w:val="00CD59F0"/>
    <w:rsid w:val="00CD6FA4"/>
    <w:rsid w:val="00CE201F"/>
    <w:rsid w:val="00CE3E69"/>
    <w:rsid w:val="00CE617D"/>
    <w:rsid w:val="00CF0422"/>
    <w:rsid w:val="00CF284F"/>
    <w:rsid w:val="00CF77B0"/>
    <w:rsid w:val="00D054BA"/>
    <w:rsid w:val="00D07159"/>
    <w:rsid w:val="00D07851"/>
    <w:rsid w:val="00D1074A"/>
    <w:rsid w:val="00D1265B"/>
    <w:rsid w:val="00D15506"/>
    <w:rsid w:val="00D17FAB"/>
    <w:rsid w:val="00D21653"/>
    <w:rsid w:val="00D22087"/>
    <w:rsid w:val="00D233D1"/>
    <w:rsid w:val="00D245AC"/>
    <w:rsid w:val="00D25796"/>
    <w:rsid w:val="00D260C9"/>
    <w:rsid w:val="00D275C0"/>
    <w:rsid w:val="00D30244"/>
    <w:rsid w:val="00D324A5"/>
    <w:rsid w:val="00D35E81"/>
    <w:rsid w:val="00D361F7"/>
    <w:rsid w:val="00D36D03"/>
    <w:rsid w:val="00D42971"/>
    <w:rsid w:val="00D42BA0"/>
    <w:rsid w:val="00D42D34"/>
    <w:rsid w:val="00D44DE8"/>
    <w:rsid w:val="00D51559"/>
    <w:rsid w:val="00D52AF5"/>
    <w:rsid w:val="00D530A8"/>
    <w:rsid w:val="00D55C8E"/>
    <w:rsid w:val="00D561FF"/>
    <w:rsid w:val="00D607D3"/>
    <w:rsid w:val="00D616CF"/>
    <w:rsid w:val="00D6430B"/>
    <w:rsid w:val="00D64836"/>
    <w:rsid w:val="00D66F37"/>
    <w:rsid w:val="00D7085B"/>
    <w:rsid w:val="00D72AE1"/>
    <w:rsid w:val="00D75C8E"/>
    <w:rsid w:val="00D77C82"/>
    <w:rsid w:val="00D77D56"/>
    <w:rsid w:val="00D80251"/>
    <w:rsid w:val="00D86A47"/>
    <w:rsid w:val="00D91165"/>
    <w:rsid w:val="00D911EA"/>
    <w:rsid w:val="00D91545"/>
    <w:rsid w:val="00D9248F"/>
    <w:rsid w:val="00D928A1"/>
    <w:rsid w:val="00D92EEC"/>
    <w:rsid w:val="00D952FA"/>
    <w:rsid w:val="00D96334"/>
    <w:rsid w:val="00DA3220"/>
    <w:rsid w:val="00DA3755"/>
    <w:rsid w:val="00DA4715"/>
    <w:rsid w:val="00DA4A24"/>
    <w:rsid w:val="00DA69EB"/>
    <w:rsid w:val="00DA7B97"/>
    <w:rsid w:val="00DB14A1"/>
    <w:rsid w:val="00DB3AAA"/>
    <w:rsid w:val="00DB3E7E"/>
    <w:rsid w:val="00DB5695"/>
    <w:rsid w:val="00DB614C"/>
    <w:rsid w:val="00DB624B"/>
    <w:rsid w:val="00DB7718"/>
    <w:rsid w:val="00DC4781"/>
    <w:rsid w:val="00DC58FC"/>
    <w:rsid w:val="00DC67AB"/>
    <w:rsid w:val="00DD1F55"/>
    <w:rsid w:val="00DD2B66"/>
    <w:rsid w:val="00DD5E53"/>
    <w:rsid w:val="00DE1408"/>
    <w:rsid w:val="00DE2D66"/>
    <w:rsid w:val="00DE4505"/>
    <w:rsid w:val="00DE63DA"/>
    <w:rsid w:val="00DE7401"/>
    <w:rsid w:val="00DF1059"/>
    <w:rsid w:val="00DF3FD5"/>
    <w:rsid w:val="00DF5EE1"/>
    <w:rsid w:val="00DF60EC"/>
    <w:rsid w:val="00DF6260"/>
    <w:rsid w:val="00DF661C"/>
    <w:rsid w:val="00DF7ECC"/>
    <w:rsid w:val="00E003F6"/>
    <w:rsid w:val="00E02A55"/>
    <w:rsid w:val="00E0442D"/>
    <w:rsid w:val="00E04DB1"/>
    <w:rsid w:val="00E0500F"/>
    <w:rsid w:val="00E059AA"/>
    <w:rsid w:val="00E07923"/>
    <w:rsid w:val="00E10B6E"/>
    <w:rsid w:val="00E126B8"/>
    <w:rsid w:val="00E143ED"/>
    <w:rsid w:val="00E148F3"/>
    <w:rsid w:val="00E1617B"/>
    <w:rsid w:val="00E163E8"/>
    <w:rsid w:val="00E16791"/>
    <w:rsid w:val="00E24AC9"/>
    <w:rsid w:val="00E25114"/>
    <w:rsid w:val="00E26244"/>
    <w:rsid w:val="00E3100D"/>
    <w:rsid w:val="00E3117F"/>
    <w:rsid w:val="00E32A94"/>
    <w:rsid w:val="00E340D5"/>
    <w:rsid w:val="00E35520"/>
    <w:rsid w:val="00E3609D"/>
    <w:rsid w:val="00E37036"/>
    <w:rsid w:val="00E45F07"/>
    <w:rsid w:val="00E468EB"/>
    <w:rsid w:val="00E5058A"/>
    <w:rsid w:val="00E50611"/>
    <w:rsid w:val="00E54278"/>
    <w:rsid w:val="00E624AD"/>
    <w:rsid w:val="00E64092"/>
    <w:rsid w:val="00E65EB2"/>
    <w:rsid w:val="00E70EC6"/>
    <w:rsid w:val="00E710C2"/>
    <w:rsid w:val="00E71B2E"/>
    <w:rsid w:val="00E7585C"/>
    <w:rsid w:val="00E7758B"/>
    <w:rsid w:val="00E80996"/>
    <w:rsid w:val="00E81650"/>
    <w:rsid w:val="00E841B6"/>
    <w:rsid w:val="00E84674"/>
    <w:rsid w:val="00E84B8A"/>
    <w:rsid w:val="00E90F4E"/>
    <w:rsid w:val="00E9136A"/>
    <w:rsid w:val="00E94E5A"/>
    <w:rsid w:val="00E97342"/>
    <w:rsid w:val="00EA0A5F"/>
    <w:rsid w:val="00EA0F1A"/>
    <w:rsid w:val="00EA230B"/>
    <w:rsid w:val="00EB0983"/>
    <w:rsid w:val="00EB232E"/>
    <w:rsid w:val="00EB4F0E"/>
    <w:rsid w:val="00EB7CE1"/>
    <w:rsid w:val="00EC23ED"/>
    <w:rsid w:val="00EC4B76"/>
    <w:rsid w:val="00EC7470"/>
    <w:rsid w:val="00ED1176"/>
    <w:rsid w:val="00ED1269"/>
    <w:rsid w:val="00ED226F"/>
    <w:rsid w:val="00ED29B1"/>
    <w:rsid w:val="00ED36C1"/>
    <w:rsid w:val="00ED427B"/>
    <w:rsid w:val="00ED590D"/>
    <w:rsid w:val="00EE03B7"/>
    <w:rsid w:val="00EE1AE5"/>
    <w:rsid w:val="00EE1C35"/>
    <w:rsid w:val="00EF15E1"/>
    <w:rsid w:val="00EF1D18"/>
    <w:rsid w:val="00EF20B8"/>
    <w:rsid w:val="00EF4746"/>
    <w:rsid w:val="00EF5275"/>
    <w:rsid w:val="00EF54F6"/>
    <w:rsid w:val="00EF6F57"/>
    <w:rsid w:val="00F003D3"/>
    <w:rsid w:val="00F02077"/>
    <w:rsid w:val="00F024E0"/>
    <w:rsid w:val="00F06B2E"/>
    <w:rsid w:val="00F10FCC"/>
    <w:rsid w:val="00F12295"/>
    <w:rsid w:val="00F14A3F"/>
    <w:rsid w:val="00F153A5"/>
    <w:rsid w:val="00F21279"/>
    <w:rsid w:val="00F23651"/>
    <w:rsid w:val="00F23867"/>
    <w:rsid w:val="00F24AE2"/>
    <w:rsid w:val="00F30123"/>
    <w:rsid w:val="00F33D6D"/>
    <w:rsid w:val="00F34490"/>
    <w:rsid w:val="00F348E8"/>
    <w:rsid w:val="00F34E21"/>
    <w:rsid w:val="00F401B4"/>
    <w:rsid w:val="00F4215A"/>
    <w:rsid w:val="00F426CD"/>
    <w:rsid w:val="00F54046"/>
    <w:rsid w:val="00F55B87"/>
    <w:rsid w:val="00F56245"/>
    <w:rsid w:val="00F62D13"/>
    <w:rsid w:val="00F6306E"/>
    <w:rsid w:val="00F65D7E"/>
    <w:rsid w:val="00F65F9B"/>
    <w:rsid w:val="00F664D9"/>
    <w:rsid w:val="00F6714E"/>
    <w:rsid w:val="00F67600"/>
    <w:rsid w:val="00F73DDE"/>
    <w:rsid w:val="00F752EF"/>
    <w:rsid w:val="00F7533B"/>
    <w:rsid w:val="00F769C8"/>
    <w:rsid w:val="00F77B08"/>
    <w:rsid w:val="00F812BB"/>
    <w:rsid w:val="00F81C35"/>
    <w:rsid w:val="00F82C89"/>
    <w:rsid w:val="00F86100"/>
    <w:rsid w:val="00F9074A"/>
    <w:rsid w:val="00F937E5"/>
    <w:rsid w:val="00F94F84"/>
    <w:rsid w:val="00F96894"/>
    <w:rsid w:val="00F97E66"/>
    <w:rsid w:val="00FA1C2A"/>
    <w:rsid w:val="00FA690B"/>
    <w:rsid w:val="00FB0373"/>
    <w:rsid w:val="00FB0E7C"/>
    <w:rsid w:val="00FB5E12"/>
    <w:rsid w:val="00FB6D5D"/>
    <w:rsid w:val="00FC01CA"/>
    <w:rsid w:val="00FC4530"/>
    <w:rsid w:val="00FC6D94"/>
    <w:rsid w:val="00FD2475"/>
    <w:rsid w:val="00FD33C3"/>
    <w:rsid w:val="00FD34A4"/>
    <w:rsid w:val="00FD379C"/>
    <w:rsid w:val="00FE2B92"/>
    <w:rsid w:val="00FE5617"/>
    <w:rsid w:val="00FE736B"/>
    <w:rsid w:val="00FE7FCA"/>
    <w:rsid w:val="00FF20AA"/>
    <w:rsid w:val="00FF2F38"/>
    <w:rsid w:val="00FF3620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2648AAE-106E-42F5-8850-3C7B61C4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067473"/>
    <w:pPr>
      <w:snapToGrid w:val="0"/>
      <w:spacing w:line="300" w:lineRule="auto"/>
    </w:pPr>
  </w:style>
  <w:style w:type="paragraph" w:styleId="1">
    <w:name w:val="heading 1"/>
    <w:basedOn w:val="a3"/>
    <w:next w:val="a3"/>
    <w:link w:val="1Char"/>
    <w:uiPriority w:val="9"/>
    <w:qFormat/>
    <w:rsid w:val="00E3609D"/>
    <w:pPr>
      <w:keepNext/>
      <w:keepLines/>
      <w:numPr>
        <w:numId w:val="2"/>
      </w:numPr>
      <w:spacing w:before="80" w:after="80"/>
      <w:ind w:left="0" w:firstLine="0"/>
      <w:outlineLvl w:val="0"/>
    </w:pPr>
    <w:rPr>
      <w:rFonts w:ascii="微软雅黑" w:eastAsia="微软雅黑" w:hAnsi="微软雅黑"/>
      <w:bCs/>
      <w:kern w:val="44"/>
      <w:sz w:val="24"/>
      <w:szCs w:val="28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EB0983"/>
    <w:pPr>
      <w:keepNext/>
      <w:keepLines/>
      <w:numPr>
        <w:ilvl w:val="1"/>
        <w:numId w:val="2"/>
      </w:numPr>
      <w:spacing w:beforeLines="20" w:before="62"/>
      <w:ind w:left="0" w:firstLine="284"/>
      <w:outlineLvl w:val="1"/>
    </w:pPr>
    <w:rPr>
      <w:rFonts w:ascii="微软雅黑" w:eastAsia="微软雅黑" w:hAnsi="微软雅黑"/>
      <w:bCs/>
      <w:sz w:val="22"/>
      <w:szCs w:val="24"/>
      <w:lang w:eastAsia="en-US"/>
    </w:rPr>
  </w:style>
  <w:style w:type="paragraph" w:styleId="3">
    <w:name w:val="heading 3"/>
    <w:basedOn w:val="2"/>
    <w:next w:val="a3"/>
    <w:link w:val="3Char"/>
    <w:uiPriority w:val="9"/>
    <w:unhideWhenUsed/>
    <w:qFormat/>
    <w:rsid w:val="00927516"/>
    <w:pPr>
      <w:numPr>
        <w:ilvl w:val="2"/>
      </w:numPr>
      <w:spacing w:beforeLines="30" w:before="93"/>
      <w:ind w:left="992"/>
      <w:outlineLvl w:val="2"/>
    </w:pPr>
    <w:rPr>
      <w:sz w:val="21"/>
    </w:rPr>
  </w:style>
  <w:style w:type="paragraph" w:styleId="4">
    <w:name w:val="heading 4"/>
    <w:basedOn w:val="a3"/>
    <w:next w:val="a3"/>
    <w:link w:val="4Char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Char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Char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Char"/>
    <w:uiPriority w:val="9"/>
    <w:unhideWhenUsed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"/>
    <w:rsid w:val="00E3609D"/>
    <w:rPr>
      <w:rFonts w:ascii="微软雅黑" w:eastAsia="微软雅黑" w:hAnsi="微软雅黑"/>
      <w:bCs/>
      <w:kern w:val="44"/>
      <w:sz w:val="24"/>
      <w:szCs w:val="28"/>
    </w:rPr>
  </w:style>
  <w:style w:type="character" w:customStyle="1" w:styleId="2Char">
    <w:name w:val="标题 2 Char"/>
    <w:basedOn w:val="a4"/>
    <w:link w:val="2"/>
    <w:uiPriority w:val="9"/>
    <w:rsid w:val="00EB0983"/>
    <w:rPr>
      <w:rFonts w:ascii="微软雅黑" w:eastAsia="微软雅黑" w:hAnsi="微软雅黑"/>
      <w:bCs/>
      <w:sz w:val="22"/>
      <w:szCs w:val="24"/>
      <w:lang w:eastAsia="en-US"/>
    </w:rPr>
  </w:style>
  <w:style w:type="character" w:customStyle="1" w:styleId="3Char">
    <w:name w:val="标题 3 Char"/>
    <w:basedOn w:val="a4"/>
    <w:link w:val="3"/>
    <w:uiPriority w:val="9"/>
    <w:rsid w:val="00927516"/>
    <w:rPr>
      <w:rFonts w:ascii="微软雅黑" w:eastAsia="微软雅黑" w:hAnsi="微软雅黑"/>
      <w:bCs/>
      <w:szCs w:val="24"/>
      <w:lang w:eastAsia="en-US"/>
    </w:rPr>
  </w:style>
  <w:style w:type="character" w:customStyle="1" w:styleId="4Char">
    <w:name w:val="标题 4 Char"/>
    <w:basedOn w:val="a4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4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4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3"/>
    <w:next w:val="a3"/>
    <w:link w:val="Char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3"/>
    <w:next w:val="a3"/>
    <w:link w:val="Char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4"/>
    <w:link w:val="a8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4"/>
    <w:uiPriority w:val="19"/>
    <w:rPr>
      <w:i/>
      <w:iCs/>
      <w:color w:val="808080" w:themeColor="text1" w:themeTint="7F"/>
    </w:rPr>
  </w:style>
  <w:style w:type="character" w:styleId="aa">
    <w:name w:val="Emphasis"/>
    <w:basedOn w:val="a4"/>
    <w:uiPriority w:val="20"/>
    <w:rsid w:val="00D42D34"/>
    <w:rPr>
      <w:rFonts w:ascii="微软雅黑" w:eastAsia="微软雅黑" w:hAnsi="微软雅黑"/>
      <w:i/>
      <w:iCs/>
    </w:rPr>
  </w:style>
  <w:style w:type="character" w:styleId="ab">
    <w:name w:val="Intense Emphasis"/>
    <w:basedOn w:val="a4"/>
    <w:uiPriority w:val="21"/>
    <w:rPr>
      <w:b/>
      <w:bCs/>
      <w:i/>
      <w:iCs/>
      <w:color w:val="4F81BD" w:themeColor="accent1"/>
    </w:rPr>
  </w:style>
  <w:style w:type="character" w:styleId="ac">
    <w:name w:val="Strong"/>
    <w:basedOn w:val="a4"/>
    <w:uiPriority w:val="22"/>
    <w:rPr>
      <w:b/>
      <w:bCs/>
    </w:rPr>
  </w:style>
  <w:style w:type="paragraph" w:styleId="ad">
    <w:name w:val="Quote"/>
    <w:basedOn w:val="a3"/>
    <w:next w:val="a3"/>
    <w:link w:val="Char1"/>
    <w:uiPriority w:val="29"/>
    <w:rPr>
      <w:i/>
      <w:iCs/>
      <w:color w:val="000000" w:themeColor="text1"/>
    </w:rPr>
  </w:style>
  <w:style w:type="character" w:customStyle="1" w:styleId="Char1">
    <w:name w:val="引用 Char"/>
    <w:basedOn w:val="a4"/>
    <w:link w:val="ad"/>
    <w:uiPriority w:val="29"/>
    <w:rPr>
      <w:i/>
      <w:iCs/>
      <w:color w:val="000000" w:themeColor="text1"/>
    </w:rPr>
  </w:style>
  <w:style w:type="paragraph" w:styleId="ae">
    <w:name w:val="Intense Quote"/>
    <w:basedOn w:val="a3"/>
    <w:next w:val="a3"/>
    <w:link w:val="Char2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4"/>
    <w:link w:val="ae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4"/>
    <w:uiPriority w:val="31"/>
    <w:rPr>
      <w:smallCaps/>
      <w:color w:val="C0504D" w:themeColor="accent2"/>
      <w:u w:val="single"/>
    </w:rPr>
  </w:style>
  <w:style w:type="character" w:styleId="af0">
    <w:name w:val="Intense Reference"/>
    <w:basedOn w:val="a4"/>
    <w:uiPriority w:val="32"/>
    <w:rPr>
      <w:b/>
      <w:bCs/>
      <w:smallCaps/>
      <w:color w:val="C0504D" w:themeColor="accent2"/>
      <w:spacing w:val="5"/>
      <w:u w:val="single"/>
    </w:rPr>
  </w:style>
  <w:style w:type="paragraph" w:customStyle="1" w:styleId="a2">
    <w:name w:val="数字编号"/>
    <w:rsid w:val="00410860"/>
    <w:pPr>
      <w:numPr>
        <w:numId w:val="5"/>
      </w:numPr>
      <w:ind w:left="737" w:hanging="397"/>
    </w:pPr>
    <w:rPr>
      <w:rFonts w:cs="Arial"/>
    </w:rPr>
  </w:style>
  <w:style w:type="paragraph" w:styleId="a0">
    <w:name w:val="List Paragraph"/>
    <w:aliases w:val="编号2"/>
    <w:basedOn w:val="a3"/>
    <w:link w:val="Char3"/>
    <w:uiPriority w:val="34"/>
    <w:rsid w:val="003C6258"/>
    <w:pPr>
      <w:numPr>
        <w:ilvl w:val="1"/>
        <w:numId w:val="3"/>
      </w:numPr>
      <w:ind w:firstLine="0"/>
    </w:pPr>
  </w:style>
  <w:style w:type="character" w:styleId="af1">
    <w:name w:val="Hyperlink"/>
    <w:basedOn w:val="a4"/>
    <w:unhideWhenUsed/>
    <w:rPr>
      <w:color w:val="0000FF" w:themeColor="hyperlink"/>
      <w:u w:val="single"/>
    </w:rPr>
  </w:style>
  <w:style w:type="character" w:styleId="af2">
    <w:name w:val="FollowedHyperlink"/>
    <w:basedOn w:val="a4"/>
    <w:uiPriority w:val="99"/>
    <w:unhideWhenUsed/>
    <w:rPr>
      <w:color w:val="800080" w:themeColor="followedHyperlink"/>
      <w:u w:val="single"/>
    </w:rPr>
  </w:style>
  <w:style w:type="paragraph" w:styleId="af3">
    <w:name w:val="header"/>
    <w:basedOn w:val="a3"/>
    <w:link w:val="Char4"/>
    <w:unhideWhenUsed/>
    <w:rsid w:val="007E1A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4"/>
    <w:link w:val="af3"/>
    <w:rsid w:val="007E1AE9"/>
    <w:rPr>
      <w:rFonts w:ascii="Calibri" w:eastAsia="宋体" w:hAnsi="Calibri" w:cs="Times New Roman"/>
      <w:sz w:val="18"/>
      <w:szCs w:val="18"/>
    </w:rPr>
  </w:style>
  <w:style w:type="paragraph" w:styleId="af4">
    <w:name w:val="footer"/>
    <w:basedOn w:val="a3"/>
    <w:link w:val="Char5"/>
    <w:uiPriority w:val="99"/>
    <w:unhideWhenUsed/>
    <w:rsid w:val="007E1A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4"/>
    <w:link w:val="af4"/>
    <w:uiPriority w:val="99"/>
    <w:rsid w:val="007E1AE9"/>
    <w:rPr>
      <w:rFonts w:ascii="Calibri" w:eastAsia="宋体" w:hAnsi="Calibri" w:cs="Times New Roman"/>
      <w:sz w:val="18"/>
      <w:szCs w:val="18"/>
    </w:rPr>
  </w:style>
  <w:style w:type="paragraph" w:styleId="af5">
    <w:name w:val="No Spacing"/>
    <w:uiPriority w:val="1"/>
    <w:rsid w:val="007E1AE9"/>
    <w:pPr>
      <w:widowControl w:val="0"/>
      <w:jc w:val="both"/>
    </w:pPr>
    <w:rPr>
      <w:rFonts w:ascii="Calibri" w:hAnsi="Calibri" w:cs="Times New Roman"/>
    </w:rPr>
  </w:style>
  <w:style w:type="paragraph" w:customStyle="1" w:styleId="af6">
    <w:name w:val="源代码"/>
    <w:basedOn w:val="af7"/>
    <w:next w:val="a3"/>
    <w:link w:val="Char6"/>
    <w:qFormat/>
    <w:rsid w:val="00E360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pct5" w:color="auto" w:fill="auto"/>
    </w:pPr>
    <w:rPr>
      <w:shd w:val="clear" w:color="auto" w:fill="auto"/>
    </w:rPr>
  </w:style>
  <w:style w:type="paragraph" w:customStyle="1" w:styleId="a">
    <w:name w:val="案例"/>
    <w:basedOn w:val="a0"/>
    <w:link w:val="Char7"/>
    <w:qFormat/>
    <w:rsid w:val="00BA1189"/>
    <w:pPr>
      <w:numPr>
        <w:numId w:val="4"/>
      </w:numPr>
      <w:spacing w:line="360" w:lineRule="auto"/>
      <w:ind w:leftChars="2" w:left="424"/>
    </w:pPr>
    <w:rPr>
      <w:rFonts w:eastAsia="楷体"/>
    </w:rPr>
  </w:style>
  <w:style w:type="character" w:customStyle="1" w:styleId="Char6">
    <w:name w:val="源代码 Char"/>
    <w:basedOn w:val="a4"/>
    <w:link w:val="af6"/>
    <w:rsid w:val="00E3609D"/>
    <w:rPr>
      <w:rFonts w:ascii="Courier New" w:hAnsi="Courier New" w:cs="Times New Roman"/>
      <w:sz w:val="18"/>
      <w:szCs w:val="18"/>
      <w:shd w:val="pct5" w:color="auto" w:fill="auto"/>
    </w:rPr>
  </w:style>
  <w:style w:type="paragraph" w:customStyle="1" w:styleId="10">
    <w:name w:val="编号1"/>
    <w:basedOn w:val="a0"/>
    <w:next w:val="a3"/>
    <w:qFormat/>
    <w:rsid w:val="00EF5275"/>
    <w:pPr>
      <w:numPr>
        <w:ilvl w:val="0"/>
        <w:numId w:val="1"/>
      </w:numPr>
      <w:spacing w:beforeLines="20" w:before="62"/>
      <w:ind w:left="426"/>
    </w:pPr>
  </w:style>
  <w:style w:type="table" w:styleId="af8">
    <w:name w:val="Table Grid"/>
    <w:basedOn w:val="a5"/>
    <w:rsid w:val="0029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案例要求"/>
    <w:basedOn w:val="a"/>
    <w:link w:val="Char8"/>
    <w:rsid w:val="00C4667A"/>
    <w:pPr>
      <w:numPr>
        <w:ilvl w:val="2"/>
        <w:numId w:val="6"/>
      </w:numPr>
      <w:ind w:leftChars="250" w:left="945"/>
    </w:pPr>
  </w:style>
  <w:style w:type="character" w:customStyle="1" w:styleId="Char3">
    <w:name w:val="列出段落 Char"/>
    <w:aliases w:val="编号2 Char"/>
    <w:basedOn w:val="a4"/>
    <w:link w:val="a0"/>
    <w:uiPriority w:val="34"/>
    <w:rsid w:val="009A0D53"/>
  </w:style>
  <w:style w:type="character" w:customStyle="1" w:styleId="Char7">
    <w:name w:val="案例 Char"/>
    <w:basedOn w:val="Char3"/>
    <w:link w:val="a"/>
    <w:rsid w:val="00BA1189"/>
    <w:rPr>
      <w:rFonts w:eastAsia="楷体"/>
    </w:rPr>
  </w:style>
  <w:style w:type="character" w:customStyle="1" w:styleId="Char8">
    <w:name w:val="案例要求 Char"/>
    <w:basedOn w:val="Char7"/>
    <w:link w:val="a1"/>
    <w:rsid w:val="00C4667A"/>
    <w:rPr>
      <w:rFonts w:eastAsia="楷体"/>
    </w:rPr>
  </w:style>
  <w:style w:type="paragraph" w:customStyle="1" w:styleId="af7">
    <w:name w:val="例程代码（无行号）"/>
    <w:basedOn w:val="a3"/>
    <w:rsid w:val="008B06E7"/>
    <w:pPr>
      <w:shd w:val="clear" w:color="auto" w:fill="E0E0E0"/>
    </w:pPr>
    <w:rPr>
      <w:rFonts w:ascii="Courier New" w:hAnsi="Courier New" w:cs="Times New Roman"/>
      <w:sz w:val="18"/>
      <w:szCs w:val="18"/>
      <w:shd w:val="clear" w:color="auto" w:fill="E0E0E0"/>
    </w:rPr>
  </w:style>
  <w:style w:type="paragraph" w:customStyle="1" w:styleId="af9">
    <w:name w:val="大标题"/>
    <w:basedOn w:val="a3"/>
    <w:link w:val="Char9"/>
    <w:rsid w:val="00511F04"/>
    <w:pPr>
      <w:jc w:val="center"/>
    </w:pPr>
    <w:rPr>
      <w:rFonts w:ascii="微软雅黑" w:eastAsia="微软雅黑" w:hAnsi="微软雅黑"/>
      <w:b/>
      <w:sz w:val="32"/>
      <w:szCs w:val="32"/>
    </w:rPr>
  </w:style>
  <w:style w:type="character" w:customStyle="1" w:styleId="Char9">
    <w:name w:val="大标题 Char"/>
    <w:basedOn w:val="a4"/>
    <w:link w:val="af9"/>
    <w:rsid w:val="00511F04"/>
    <w:rPr>
      <w:rFonts w:ascii="微软雅黑" w:eastAsia="微软雅黑" w:hAnsi="微软雅黑"/>
      <w:b/>
      <w:sz w:val="32"/>
      <w:szCs w:val="32"/>
    </w:rPr>
  </w:style>
  <w:style w:type="table" w:styleId="4-1">
    <w:name w:val="Grid Table 4 Accent 1"/>
    <w:basedOn w:val="a5"/>
    <w:uiPriority w:val="49"/>
    <w:rsid w:val="002D1A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Grid Table 4"/>
    <w:basedOn w:val="a5"/>
    <w:uiPriority w:val="49"/>
    <w:rsid w:val="00A364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a">
    <w:name w:val="Body Text"/>
    <w:basedOn w:val="a3"/>
    <w:link w:val="Chara"/>
    <w:rsid w:val="00DC67AB"/>
    <w:pPr>
      <w:spacing w:before="180" w:after="180"/>
    </w:pPr>
    <w:rPr>
      <w:rFonts w:asciiTheme="minorHAnsi" w:eastAsiaTheme="minorEastAsia" w:hAnsiTheme="minorHAnsi" w:cstheme="minorBidi"/>
      <w:kern w:val="0"/>
      <w:szCs w:val="24"/>
      <w:lang w:eastAsia="en-US"/>
    </w:rPr>
  </w:style>
  <w:style w:type="character" w:customStyle="1" w:styleId="Chara">
    <w:name w:val="正文文本 Char"/>
    <w:basedOn w:val="a4"/>
    <w:link w:val="afa"/>
    <w:rsid w:val="00DC67AB"/>
    <w:rPr>
      <w:rFonts w:asciiTheme="minorHAnsi" w:eastAsiaTheme="minorEastAsia" w:hAnsiTheme="minorHAnsi" w:cstheme="minorBidi"/>
      <w:kern w:val="0"/>
      <w:szCs w:val="24"/>
      <w:lang w:eastAsia="en-US"/>
    </w:rPr>
  </w:style>
  <w:style w:type="paragraph" w:customStyle="1" w:styleId="FirstParagraph">
    <w:name w:val="First Paragraph"/>
    <w:basedOn w:val="afa"/>
    <w:next w:val="afa"/>
    <w:rsid w:val="00DC67AB"/>
  </w:style>
  <w:style w:type="paragraph" w:customStyle="1" w:styleId="Compact">
    <w:name w:val="Compact"/>
    <w:basedOn w:val="afa"/>
    <w:rsid w:val="00DC67AB"/>
    <w:pPr>
      <w:spacing w:before="36" w:after="36"/>
    </w:pPr>
  </w:style>
  <w:style w:type="paragraph" w:customStyle="1" w:styleId="Author">
    <w:name w:val="Author"/>
    <w:next w:val="afa"/>
    <w:rsid w:val="00DC67AB"/>
    <w:pPr>
      <w:keepNext/>
      <w:keepLines/>
      <w:spacing w:after="200"/>
      <w:jc w:val="center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b">
    <w:name w:val="Date"/>
    <w:next w:val="afa"/>
    <w:link w:val="Charb"/>
    <w:rsid w:val="00DC67AB"/>
    <w:pPr>
      <w:keepNext/>
      <w:keepLines/>
      <w:spacing w:after="200"/>
      <w:jc w:val="center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Charb">
    <w:name w:val="日期 Char"/>
    <w:basedOn w:val="a4"/>
    <w:link w:val="afb"/>
    <w:rsid w:val="00DC67AB"/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Abstract">
    <w:name w:val="Abstract"/>
    <w:basedOn w:val="a3"/>
    <w:next w:val="afa"/>
    <w:rsid w:val="00DC67AB"/>
    <w:pPr>
      <w:keepNext/>
      <w:keepLines/>
      <w:spacing w:before="300" w:after="300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c">
    <w:name w:val="Bibliography"/>
    <w:basedOn w:val="a3"/>
    <w:rsid w:val="00DC67AB"/>
    <w:rPr>
      <w:rFonts w:asciiTheme="minorHAnsi" w:eastAsiaTheme="minorEastAsia" w:hAnsiTheme="minorHAnsi" w:cstheme="minorBidi"/>
      <w:kern w:val="0"/>
      <w:szCs w:val="24"/>
      <w:lang w:eastAsia="en-US"/>
    </w:rPr>
  </w:style>
  <w:style w:type="paragraph" w:styleId="afd">
    <w:name w:val="Block Text"/>
    <w:basedOn w:val="afa"/>
    <w:next w:val="afa"/>
    <w:uiPriority w:val="9"/>
    <w:unhideWhenUsed/>
    <w:rsid w:val="00DC67A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fe">
    <w:name w:val="footnote text"/>
    <w:basedOn w:val="a3"/>
    <w:link w:val="Charc"/>
    <w:uiPriority w:val="9"/>
    <w:unhideWhenUsed/>
    <w:rsid w:val="00DC67AB"/>
    <w:rPr>
      <w:rFonts w:asciiTheme="minorHAnsi" w:eastAsiaTheme="minorEastAsia" w:hAnsiTheme="minorHAnsi" w:cstheme="minorBidi"/>
      <w:kern w:val="0"/>
      <w:szCs w:val="24"/>
      <w:lang w:eastAsia="en-US"/>
    </w:rPr>
  </w:style>
  <w:style w:type="character" w:customStyle="1" w:styleId="Charc">
    <w:name w:val="脚注文本 Char"/>
    <w:basedOn w:val="a4"/>
    <w:link w:val="afe"/>
    <w:uiPriority w:val="9"/>
    <w:rsid w:val="00DC67AB"/>
    <w:rPr>
      <w:rFonts w:asciiTheme="minorHAnsi" w:eastAsiaTheme="minorEastAsia" w:hAnsiTheme="minorHAnsi" w:cstheme="minorBidi"/>
      <w:kern w:val="0"/>
      <w:szCs w:val="24"/>
      <w:lang w:eastAsia="en-US"/>
    </w:rPr>
  </w:style>
  <w:style w:type="table" w:customStyle="1" w:styleId="Table">
    <w:name w:val="Table"/>
    <w:semiHidden/>
    <w:unhideWhenUsed/>
    <w:qFormat/>
    <w:rsid w:val="00DC67AB"/>
    <w:pPr>
      <w:spacing w:after="200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3"/>
    <w:next w:val="Definition"/>
    <w:rsid w:val="00DC67AB"/>
    <w:pPr>
      <w:keepNext/>
      <w:keepLines/>
    </w:pPr>
    <w:rPr>
      <w:rFonts w:asciiTheme="minorHAnsi" w:eastAsiaTheme="minorEastAsia" w:hAnsiTheme="minorHAnsi" w:cstheme="minorBidi"/>
      <w:b/>
      <w:kern w:val="0"/>
      <w:szCs w:val="24"/>
      <w:lang w:eastAsia="en-US"/>
    </w:rPr>
  </w:style>
  <w:style w:type="paragraph" w:customStyle="1" w:styleId="Definition">
    <w:name w:val="Definition"/>
    <w:basedOn w:val="a3"/>
    <w:rsid w:val="00DC67AB"/>
    <w:rPr>
      <w:rFonts w:asciiTheme="minorHAnsi" w:eastAsiaTheme="minorEastAsia" w:hAnsiTheme="minorHAnsi" w:cstheme="minorBidi"/>
      <w:kern w:val="0"/>
      <w:szCs w:val="24"/>
      <w:lang w:eastAsia="en-US"/>
    </w:rPr>
  </w:style>
  <w:style w:type="paragraph" w:styleId="aff">
    <w:name w:val="caption"/>
    <w:basedOn w:val="a3"/>
    <w:link w:val="Chard"/>
    <w:rsid w:val="00DC67AB"/>
    <w:pPr>
      <w:spacing w:after="120"/>
    </w:pPr>
    <w:rPr>
      <w:rFonts w:asciiTheme="minorHAnsi" w:eastAsiaTheme="minorEastAsia" w:hAnsiTheme="minorHAnsi" w:cstheme="minorBidi"/>
      <w:i/>
      <w:kern w:val="0"/>
      <w:szCs w:val="24"/>
      <w:lang w:eastAsia="en-US"/>
    </w:rPr>
  </w:style>
  <w:style w:type="paragraph" w:customStyle="1" w:styleId="TableCaption">
    <w:name w:val="Table Caption"/>
    <w:basedOn w:val="aff"/>
    <w:rsid w:val="00DC67AB"/>
    <w:pPr>
      <w:keepNext/>
    </w:pPr>
  </w:style>
  <w:style w:type="paragraph" w:customStyle="1" w:styleId="ImageCaption">
    <w:name w:val="Image Caption"/>
    <w:basedOn w:val="aff"/>
    <w:rsid w:val="00DC67AB"/>
  </w:style>
  <w:style w:type="paragraph" w:customStyle="1" w:styleId="Figure">
    <w:name w:val="Figure"/>
    <w:basedOn w:val="a3"/>
    <w:rsid w:val="00DC67AB"/>
    <w:rPr>
      <w:rFonts w:asciiTheme="minorHAnsi" w:eastAsiaTheme="minorEastAsia" w:hAnsiTheme="minorHAnsi" w:cstheme="minorBidi"/>
      <w:kern w:val="0"/>
      <w:szCs w:val="24"/>
      <w:lang w:eastAsia="en-US"/>
    </w:rPr>
  </w:style>
  <w:style w:type="paragraph" w:customStyle="1" w:styleId="CaptionedFigure">
    <w:name w:val="Captioned Figure"/>
    <w:basedOn w:val="Figure"/>
    <w:rsid w:val="00DC67AB"/>
    <w:pPr>
      <w:keepNext/>
    </w:pPr>
  </w:style>
  <w:style w:type="character" w:customStyle="1" w:styleId="Chard">
    <w:name w:val="题注 Char"/>
    <w:basedOn w:val="a4"/>
    <w:link w:val="aff"/>
    <w:rsid w:val="00DC67AB"/>
    <w:rPr>
      <w:rFonts w:asciiTheme="minorHAnsi" w:eastAsiaTheme="minorEastAsia" w:hAnsiTheme="minorHAnsi" w:cstheme="minorBidi"/>
      <w:i/>
      <w:kern w:val="0"/>
      <w:szCs w:val="24"/>
      <w:lang w:eastAsia="en-US"/>
    </w:rPr>
  </w:style>
  <w:style w:type="character" w:customStyle="1" w:styleId="VerbatimChar">
    <w:name w:val="Verbatim Char"/>
    <w:basedOn w:val="Chard"/>
    <w:link w:val="SourceCode"/>
    <w:rsid w:val="00DC67AB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f0">
    <w:name w:val="footnote reference"/>
    <w:basedOn w:val="Chard"/>
    <w:rsid w:val="00DC67AB"/>
    <w:rPr>
      <w:rFonts w:asciiTheme="minorHAnsi" w:eastAsiaTheme="minorEastAsia" w:hAnsiTheme="minorHAnsi" w:cstheme="minorBidi"/>
      <w:i/>
      <w:kern w:val="0"/>
      <w:szCs w:val="24"/>
      <w:vertAlign w:val="superscript"/>
      <w:lang w:eastAsia="en-US"/>
    </w:rPr>
  </w:style>
  <w:style w:type="paragraph" w:styleId="TOC">
    <w:name w:val="TOC Heading"/>
    <w:basedOn w:val="1"/>
    <w:next w:val="afa"/>
    <w:uiPriority w:val="39"/>
    <w:unhideWhenUsed/>
    <w:rsid w:val="00DC67A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eastAsia="en-US"/>
    </w:rPr>
  </w:style>
  <w:style w:type="paragraph" w:customStyle="1" w:styleId="SourceCode">
    <w:name w:val="Source Code"/>
    <w:basedOn w:val="a3"/>
    <w:link w:val="VerbatimChar"/>
    <w:rsid w:val="00DC67AB"/>
    <w:pPr>
      <w:wordWrap w:val="0"/>
    </w:pPr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DC67AB"/>
    <w:rPr>
      <w:rFonts w:ascii="Consolas" w:eastAsiaTheme="minorEastAsia" w:hAnsi="Consolas" w:cstheme="minorBidi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DC67AB"/>
    <w:rPr>
      <w:rFonts w:ascii="Consolas" w:eastAsiaTheme="minorEastAsia" w:hAnsi="Consolas" w:cstheme="minorBidi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DC67AB"/>
    <w:rPr>
      <w:rFonts w:ascii="Consolas" w:eastAsiaTheme="minorEastAsia" w:hAnsi="Consolas" w:cstheme="minorBidi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DC67AB"/>
    <w:rPr>
      <w:rFonts w:ascii="Consolas" w:eastAsiaTheme="minorEastAsia" w:hAnsi="Consolas" w:cstheme="minorBidi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DC67AB"/>
    <w:rPr>
      <w:rFonts w:ascii="Consolas" w:eastAsiaTheme="minorEastAsia" w:hAnsi="Consolas" w:cstheme="minorBidi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DC67AB"/>
    <w:rPr>
      <w:rFonts w:ascii="Consolas" w:eastAsiaTheme="minorEastAsia" w:hAnsi="Consolas" w:cstheme="minorBidi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DC67AB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DC67AB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DC67AB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DC67AB"/>
    <w:rPr>
      <w:rFonts w:ascii="Consolas" w:eastAsiaTheme="minorEastAsia" w:hAnsi="Consolas" w:cstheme="minorBidi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DC67AB"/>
    <w:rPr>
      <w:rFonts w:ascii="Consolas" w:eastAsiaTheme="minorEastAsia" w:hAnsi="Consolas" w:cstheme="minorBidi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DC67AB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DC67AB"/>
    <w:rPr>
      <w:rFonts w:ascii="Consolas" w:eastAsiaTheme="minorEastAsia" w:hAnsi="Consolas" w:cstheme="minorBidi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DC67AB"/>
    <w:rPr>
      <w:rFonts w:ascii="Consolas" w:eastAsiaTheme="minorEastAsia" w:hAnsi="Consolas" w:cstheme="minorBidi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DC67AB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DC67AB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DC67AB"/>
    <w:rPr>
      <w:rFonts w:ascii="Consolas" w:eastAsiaTheme="minorEastAsia" w:hAnsi="Consolas" w:cstheme="minorBidi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DC67AB"/>
    <w:rPr>
      <w:rFonts w:ascii="Consolas" w:eastAsiaTheme="minorEastAsia" w:hAnsi="Consolas" w:cstheme="minorBidi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DC67AB"/>
    <w:rPr>
      <w:rFonts w:ascii="Consolas" w:eastAsiaTheme="minorEastAsia" w:hAnsi="Consolas" w:cstheme="minorBidi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DC67AB"/>
    <w:rPr>
      <w:rFonts w:ascii="Consolas" w:eastAsiaTheme="minorEastAsia" w:hAnsi="Consolas" w:cstheme="minorBidi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DC67AB"/>
    <w:rPr>
      <w:rFonts w:ascii="Consolas" w:eastAsiaTheme="minorEastAsia" w:hAnsi="Consolas" w:cstheme="minorBidi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DC67AB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DC67AB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DC67AB"/>
    <w:rPr>
      <w:rFonts w:ascii="Consolas" w:eastAsiaTheme="minorEastAsia" w:hAnsi="Consolas" w:cstheme="minorBidi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DC67AB"/>
    <w:rPr>
      <w:rFonts w:ascii="Consolas" w:eastAsiaTheme="minorEastAsia" w:hAnsi="Consolas" w:cstheme="minorBidi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DC67AB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DC67AB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DC67AB"/>
    <w:rPr>
      <w:rFonts w:ascii="Consolas" w:eastAsiaTheme="minorEastAsia" w:hAnsi="Consolas" w:cstheme="minorBidi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DC67AB"/>
    <w:rPr>
      <w:rFonts w:ascii="Consolas" w:eastAsiaTheme="minorEastAsia" w:hAnsi="Consolas" w:cstheme="minorBidi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DC67AB"/>
    <w:rPr>
      <w:rFonts w:ascii="Consolas" w:eastAsiaTheme="minorEastAsia" w:hAnsi="Consolas" w:cstheme="minorBidi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DC67AB"/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paragraph" w:customStyle="1" w:styleId="11">
    <w:name w:val="样式1"/>
    <w:basedOn w:val="a3"/>
    <w:link w:val="1Char0"/>
    <w:rsid w:val="00EB0983"/>
  </w:style>
  <w:style w:type="character" w:customStyle="1" w:styleId="1Char0">
    <w:name w:val="样式1 Char"/>
    <w:basedOn w:val="a4"/>
    <w:link w:val="11"/>
    <w:rsid w:val="00EB0983"/>
  </w:style>
  <w:style w:type="paragraph" w:styleId="HTML">
    <w:name w:val="HTML Preformatted"/>
    <w:basedOn w:val="a3"/>
    <w:link w:val="HTMLChar"/>
    <w:uiPriority w:val="99"/>
    <w:semiHidden/>
    <w:unhideWhenUsed/>
    <w:rsid w:val="0085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85699C"/>
    <w:rPr>
      <w:rFonts w:ascii="宋体" w:hAnsi="宋体"/>
      <w:kern w:val="0"/>
      <w:sz w:val="24"/>
      <w:szCs w:val="24"/>
    </w:rPr>
  </w:style>
  <w:style w:type="paragraph" w:styleId="aff1">
    <w:name w:val="Balloon Text"/>
    <w:basedOn w:val="a3"/>
    <w:link w:val="Chare"/>
    <w:uiPriority w:val="99"/>
    <w:semiHidden/>
    <w:unhideWhenUsed/>
    <w:rsid w:val="00AF5EC9"/>
    <w:pPr>
      <w:spacing w:line="240" w:lineRule="auto"/>
    </w:pPr>
    <w:rPr>
      <w:sz w:val="18"/>
      <w:szCs w:val="18"/>
    </w:rPr>
  </w:style>
  <w:style w:type="character" w:customStyle="1" w:styleId="Chare">
    <w:name w:val="批注框文本 Char"/>
    <w:basedOn w:val="a4"/>
    <w:link w:val="aff1"/>
    <w:uiPriority w:val="99"/>
    <w:semiHidden/>
    <w:rsid w:val="00AF5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72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901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9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20256;&#26234;&#25945;&#26696;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C77C-8365-4BFC-9A9E-D1D76CD0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传智教案-2.dotx</Template>
  <TotalTime>4077</TotalTime>
  <Pages>19</Pages>
  <Words>4249</Words>
  <Characters>24223</Characters>
  <Application>Microsoft Office Word</Application>
  <DocSecurity>0</DocSecurity>
  <Lines>201</Lines>
  <Paragraphs>56</Paragraphs>
  <ScaleCrop>false</ScaleCrop>
  <Company/>
  <LinksUpToDate>false</LinksUpToDate>
  <CharactersWithSpaces>28416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NewBoy</dc:creator>
  <cp:keywords/>
  <dc:description/>
  <cp:lastModifiedBy>NewBoy</cp:lastModifiedBy>
  <cp:revision>574</cp:revision>
  <cp:lastPrinted>2018-04-17T00:07:00Z</cp:lastPrinted>
  <dcterms:created xsi:type="dcterms:W3CDTF">2018-04-12T00:10:00Z</dcterms:created>
  <dcterms:modified xsi:type="dcterms:W3CDTF">2018-04-24T04:57:00Z</dcterms:modified>
</cp:coreProperties>
</file>