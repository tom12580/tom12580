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B98" w:rsidRPr="00B00985" w:rsidRDefault="00734B98" w:rsidP="00B00985">
      <w:pPr>
        <w:jc w:val="center"/>
        <w:rPr>
          <w:rFonts w:ascii="微软雅黑" w:eastAsia="微软雅黑" w:hAnsi="微软雅黑"/>
          <w:b/>
          <w:sz w:val="32"/>
        </w:rPr>
      </w:pPr>
      <w:bookmarkStart w:id="0" w:name="header-n3"/>
      <w:r w:rsidRPr="00B00985">
        <w:rPr>
          <w:rFonts w:ascii="微软雅黑" w:eastAsia="微软雅黑" w:hAnsi="微软雅黑" w:hint="eastAsia"/>
          <w:b/>
          <w:sz w:val="32"/>
        </w:rPr>
        <w:t>方法引用和Stream流</w:t>
      </w:r>
    </w:p>
    <w:p w:rsidR="000F3C99" w:rsidRPr="00B00985" w:rsidRDefault="000F3C99" w:rsidP="00B00985">
      <w:pPr>
        <w:pStyle w:val="1"/>
      </w:pPr>
      <w:r w:rsidRPr="00B00985">
        <w:t>知识点回顾</w:t>
      </w:r>
      <w:bookmarkEnd w:id="0"/>
    </w:p>
    <w:p w:rsidR="000F3C99" w:rsidRPr="00016200" w:rsidRDefault="00016200" w:rsidP="006E6D66">
      <w:pPr>
        <w:pStyle w:val="2"/>
      </w:pPr>
      <w:r w:rsidRPr="00016200">
        <w:rPr>
          <w:rFonts w:hint="eastAsia"/>
        </w:rPr>
        <w:t>函数式接口</w:t>
      </w:r>
    </w:p>
    <w:p w:rsidR="000F3C99" w:rsidRDefault="00114143" w:rsidP="003D0DAC">
      <w:pPr>
        <w:pStyle w:val="10"/>
      </w:pPr>
      <w:r w:rsidRPr="003D0DAC">
        <w:t>什么是函数式接口</w:t>
      </w:r>
      <w:r w:rsidR="003D0DAC">
        <w:t>？</w:t>
      </w:r>
    </w:p>
    <w:p w:rsidR="001127BC" w:rsidRDefault="00795087" w:rsidP="001127BC">
      <w:pPr>
        <w:pStyle w:val="10"/>
        <w:numPr>
          <w:ilvl w:val="0"/>
          <w:numId w:val="0"/>
        </w:numPr>
        <w:ind w:firstLine="1"/>
      </w:pPr>
      <w:r>
        <w:t>接口中只有一个抽象方法的接口</w:t>
      </w:r>
    </w:p>
    <w:p w:rsidR="001127BC" w:rsidRPr="001127BC" w:rsidRDefault="001127BC" w:rsidP="001127BC">
      <w:pPr>
        <w:pStyle w:val="10"/>
        <w:rPr>
          <w:lang w:eastAsia="zh-CN"/>
        </w:rPr>
      </w:pPr>
      <w:r w:rsidRPr="001127BC">
        <w:rPr>
          <w:lang w:eastAsia="zh-CN"/>
        </w:rPr>
        <w:t>函数式接口使用哪个注解？</w:t>
      </w:r>
    </w:p>
    <w:p w:rsidR="00016200" w:rsidRDefault="00795087" w:rsidP="00114143">
      <w:pPr>
        <w:rPr>
          <w:lang w:eastAsia="zh-CN"/>
        </w:rPr>
      </w:pPr>
      <w:r>
        <w:rPr>
          <w:rFonts w:hint="eastAsia"/>
          <w:lang w:eastAsia="zh-CN"/>
        </w:rPr>
        <w:t>@Fun</w:t>
      </w:r>
      <w:r>
        <w:rPr>
          <w:lang w:eastAsia="zh-CN"/>
        </w:rPr>
        <w:t>ctionalInterface</w:t>
      </w:r>
    </w:p>
    <w:p w:rsidR="003A4F6D" w:rsidRDefault="003A4F6D" w:rsidP="006E6D66">
      <w:pPr>
        <w:pStyle w:val="2"/>
      </w:pPr>
      <w:bookmarkStart w:id="1" w:name="header-n133"/>
      <w:r w:rsidRPr="00DC67AB">
        <w:t>常用函数式接口</w:t>
      </w:r>
      <w:bookmarkEnd w:id="1"/>
    </w:p>
    <w:tbl>
      <w:tblPr>
        <w:tblStyle w:val="4-1"/>
        <w:tblW w:w="4000" w:type="pct"/>
        <w:jc w:val="center"/>
        <w:tblLook w:val="04A0" w:firstRow="1" w:lastRow="0" w:firstColumn="1" w:lastColumn="0" w:noHBand="0" w:noVBand="1"/>
      </w:tblPr>
      <w:tblGrid>
        <w:gridCol w:w="2039"/>
        <w:gridCol w:w="2073"/>
        <w:gridCol w:w="4253"/>
      </w:tblGrid>
      <w:tr w:rsidR="00C63B5E" w:rsidRPr="0048242A" w:rsidTr="00C63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hideMark/>
          </w:tcPr>
          <w:p w:rsidR="00C63B5E" w:rsidRPr="0048242A" w:rsidRDefault="00C63B5E" w:rsidP="00187F09">
            <w:r w:rsidRPr="0048242A">
              <w:t>接口</w:t>
            </w:r>
          </w:p>
        </w:tc>
        <w:tc>
          <w:tcPr>
            <w:tcW w:w="2073" w:type="dxa"/>
          </w:tcPr>
          <w:p w:rsidR="00C63B5E" w:rsidRPr="0048242A" w:rsidRDefault="00C63B5E" w:rsidP="00187F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含义</w:t>
            </w:r>
          </w:p>
        </w:tc>
        <w:tc>
          <w:tcPr>
            <w:tcW w:w="4253" w:type="dxa"/>
          </w:tcPr>
          <w:p w:rsidR="00C63B5E" w:rsidRPr="0048242A" w:rsidRDefault="00C63B5E" w:rsidP="00187F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抽象方法</w:t>
            </w:r>
          </w:p>
        </w:tc>
      </w:tr>
      <w:tr w:rsidR="00C63B5E" w:rsidRPr="0048242A" w:rsidTr="00C63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hideMark/>
          </w:tcPr>
          <w:p w:rsidR="00C63B5E" w:rsidRPr="004E52FE" w:rsidRDefault="00C63B5E" w:rsidP="00187F09">
            <w:pPr>
              <w:rPr>
                <w:sz w:val="20"/>
              </w:rPr>
            </w:pPr>
            <w:r w:rsidRPr="004E52FE">
              <w:rPr>
                <w:sz w:val="20"/>
              </w:rPr>
              <w:t>Supplier&lt;T&gt;</w:t>
            </w:r>
          </w:p>
        </w:tc>
        <w:tc>
          <w:tcPr>
            <w:tcW w:w="2073" w:type="dxa"/>
          </w:tcPr>
          <w:p w:rsidR="00C63B5E" w:rsidRPr="0048242A" w:rsidRDefault="00795087" w:rsidP="00187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提供者</w:t>
            </w:r>
          </w:p>
        </w:tc>
        <w:tc>
          <w:tcPr>
            <w:tcW w:w="4253" w:type="dxa"/>
          </w:tcPr>
          <w:p w:rsidR="00C63B5E" w:rsidRPr="0048242A" w:rsidRDefault="00795087" w:rsidP="00187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 get()</w:t>
            </w:r>
          </w:p>
        </w:tc>
      </w:tr>
      <w:tr w:rsidR="00C63B5E" w:rsidRPr="0048242A" w:rsidTr="00C63B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hideMark/>
          </w:tcPr>
          <w:p w:rsidR="00C63B5E" w:rsidRPr="004E52FE" w:rsidRDefault="00C63B5E" w:rsidP="00187F09">
            <w:pPr>
              <w:rPr>
                <w:sz w:val="20"/>
              </w:rPr>
            </w:pPr>
            <w:r w:rsidRPr="004E52FE">
              <w:rPr>
                <w:sz w:val="20"/>
              </w:rPr>
              <w:t>Consumer&lt;T&gt;</w:t>
            </w:r>
          </w:p>
        </w:tc>
        <w:tc>
          <w:tcPr>
            <w:tcW w:w="2073" w:type="dxa"/>
          </w:tcPr>
          <w:p w:rsidR="00C63B5E" w:rsidRPr="0048242A" w:rsidRDefault="00795087" w:rsidP="0018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消费者</w:t>
            </w:r>
          </w:p>
        </w:tc>
        <w:tc>
          <w:tcPr>
            <w:tcW w:w="4253" w:type="dxa"/>
          </w:tcPr>
          <w:p w:rsidR="00C63B5E" w:rsidRPr="0048242A" w:rsidRDefault="00795087" w:rsidP="0018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void accept(T t)</w:t>
            </w:r>
          </w:p>
        </w:tc>
      </w:tr>
      <w:tr w:rsidR="00C63B5E" w:rsidRPr="0048242A" w:rsidTr="00C63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hideMark/>
          </w:tcPr>
          <w:p w:rsidR="00C63B5E" w:rsidRPr="004E52FE" w:rsidRDefault="00C63B5E" w:rsidP="00187F09">
            <w:pPr>
              <w:rPr>
                <w:sz w:val="20"/>
              </w:rPr>
            </w:pPr>
            <w:r w:rsidRPr="004E52FE">
              <w:rPr>
                <w:sz w:val="20"/>
              </w:rPr>
              <w:t>Predicate&lt;T&gt;</w:t>
            </w:r>
          </w:p>
        </w:tc>
        <w:tc>
          <w:tcPr>
            <w:tcW w:w="2073" w:type="dxa"/>
          </w:tcPr>
          <w:p w:rsidR="00C63B5E" w:rsidRPr="0048242A" w:rsidRDefault="00795087" w:rsidP="00187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谓语</w:t>
            </w:r>
          </w:p>
        </w:tc>
        <w:tc>
          <w:tcPr>
            <w:tcW w:w="4253" w:type="dxa"/>
          </w:tcPr>
          <w:p w:rsidR="00C63B5E" w:rsidRPr="0048242A" w:rsidRDefault="00795087" w:rsidP="00187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boolean test(T t)</w:t>
            </w:r>
          </w:p>
        </w:tc>
      </w:tr>
      <w:tr w:rsidR="00C63B5E" w:rsidRPr="0048242A" w:rsidTr="00C63B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hideMark/>
          </w:tcPr>
          <w:p w:rsidR="00C63B5E" w:rsidRPr="004E52FE" w:rsidRDefault="00C63B5E" w:rsidP="00187F09">
            <w:pPr>
              <w:rPr>
                <w:sz w:val="20"/>
              </w:rPr>
            </w:pPr>
            <w:r w:rsidRPr="004E52FE">
              <w:rPr>
                <w:sz w:val="20"/>
              </w:rPr>
              <w:t>Function&lt;T,R&gt;</w:t>
            </w:r>
          </w:p>
        </w:tc>
        <w:tc>
          <w:tcPr>
            <w:tcW w:w="2073" w:type="dxa"/>
          </w:tcPr>
          <w:p w:rsidR="00C63B5E" w:rsidRPr="0048242A" w:rsidRDefault="00795087" w:rsidP="0018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函数</w:t>
            </w:r>
          </w:p>
        </w:tc>
        <w:tc>
          <w:tcPr>
            <w:tcW w:w="4253" w:type="dxa"/>
          </w:tcPr>
          <w:p w:rsidR="00C63B5E" w:rsidRPr="0048242A" w:rsidRDefault="00795087" w:rsidP="0018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 apply(T t)</w:t>
            </w:r>
          </w:p>
        </w:tc>
      </w:tr>
    </w:tbl>
    <w:p w:rsidR="003A4F6D" w:rsidRPr="00D738E1" w:rsidRDefault="003A4F6D" w:rsidP="00114143"/>
    <w:p w:rsidR="000F3C99" w:rsidRDefault="000F3C99" w:rsidP="00B00985">
      <w:pPr>
        <w:pStyle w:val="1"/>
      </w:pPr>
      <w:bookmarkStart w:id="2" w:name="header-n20"/>
      <w:r>
        <w:t>教学目标</w:t>
      </w:r>
      <w:bookmarkEnd w:id="2"/>
    </w:p>
    <w:p w:rsidR="000F3C99" w:rsidRDefault="000F3C99" w:rsidP="00115A26">
      <w:pPr>
        <w:pStyle w:val="a0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能够通过</w:t>
      </w:r>
      <w:r>
        <w:rPr>
          <w:lang w:eastAsia="zh-CN"/>
        </w:rPr>
        <w:t>4</w:t>
      </w:r>
      <w:r>
        <w:rPr>
          <w:lang w:eastAsia="zh-CN"/>
        </w:rPr>
        <w:t>种方式使用方法引用</w:t>
      </w:r>
    </w:p>
    <w:p w:rsidR="000F3C99" w:rsidRDefault="000F3C99" w:rsidP="00115A26">
      <w:pPr>
        <w:pStyle w:val="a0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能够理解流与集合相比的优点</w:t>
      </w:r>
    </w:p>
    <w:p w:rsidR="000F3C99" w:rsidRPr="00311725" w:rsidRDefault="000F3C99" w:rsidP="00115A26">
      <w:pPr>
        <w:pStyle w:val="a0"/>
        <w:numPr>
          <w:ilvl w:val="0"/>
          <w:numId w:val="9"/>
        </w:numPr>
        <w:rPr>
          <w:color w:val="FF0000"/>
          <w:lang w:eastAsia="zh-CN"/>
        </w:rPr>
      </w:pPr>
      <w:r w:rsidRPr="00311725">
        <w:rPr>
          <w:color w:val="FF0000"/>
          <w:lang w:eastAsia="zh-CN"/>
        </w:rPr>
        <w:t>能够通过集合或数组获取流</w:t>
      </w:r>
    </w:p>
    <w:p w:rsidR="000F3C99" w:rsidRPr="00311725" w:rsidRDefault="000F3C99" w:rsidP="00115A26">
      <w:pPr>
        <w:pStyle w:val="a0"/>
        <w:numPr>
          <w:ilvl w:val="0"/>
          <w:numId w:val="9"/>
        </w:numPr>
        <w:rPr>
          <w:color w:val="FF0000"/>
        </w:rPr>
      </w:pPr>
      <w:r w:rsidRPr="00311725">
        <w:rPr>
          <w:color w:val="FF0000"/>
        </w:rPr>
        <w:t>能够掌握常用的流操作</w:t>
      </w:r>
    </w:p>
    <w:p w:rsidR="000F3C99" w:rsidRDefault="000F3C99" w:rsidP="00115A26">
      <w:pPr>
        <w:pStyle w:val="a0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能够使用流进行</w:t>
      </w:r>
      <w:r w:rsidR="00040B0F">
        <w:rPr>
          <w:lang w:eastAsia="zh-CN"/>
        </w:rPr>
        <w:t>并行</w:t>
      </w:r>
      <w:r w:rsidR="00CF1B8F">
        <w:rPr>
          <w:lang w:eastAsia="zh-CN"/>
        </w:rPr>
        <w:t>化</w:t>
      </w:r>
      <w:r>
        <w:rPr>
          <w:lang w:eastAsia="zh-CN"/>
        </w:rPr>
        <w:t>操作</w:t>
      </w:r>
    </w:p>
    <w:p w:rsidR="000F3C99" w:rsidRPr="00311725" w:rsidRDefault="000F3C99" w:rsidP="00115A26">
      <w:pPr>
        <w:pStyle w:val="a0"/>
        <w:numPr>
          <w:ilvl w:val="0"/>
          <w:numId w:val="9"/>
        </w:numPr>
        <w:rPr>
          <w:color w:val="FF0000"/>
          <w:lang w:eastAsia="zh-CN"/>
        </w:rPr>
      </w:pPr>
      <w:r w:rsidRPr="00311725">
        <w:rPr>
          <w:color w:val="FF0000"/>
          <w:lang w:eastAsia="zh-CN"/>
        </w:rPr>
        <w:t>能够将流中的内容收集到集合中</w:t>
      </w:r>
    </w:p>
    <w:p w:rsidR="000F3C99" w:rsidRPr="00311725" w:rsidRDefault="000F3C99" w:rsidP="00115A26">
      <w:pPr>
        <w:pStyle w:val="a0"/>
        <w:numPr>
          <w:ilvl w:val="0"/>
          <w:numId w:val="9"/>
        </w:numPr>
        <w:rPr>
          <w:color w:val="FF0000"/>
          <w:lang w:eastAsia="zh-CN"/>
        </w:rPr>
      </w:pPr>
      <w:r w:rsidRPr="00311725">
        <w:rPr>
          <w:color w:val="FF0000"/>
          <w:lang w:eastAsia="zh-CN"/>
        </w:rPr>
        <w:t>能够将流中的内容收集到数组中</w:t>
      </w:r>
    </w:p>
    <w:p w:rsidR="003A5ECA" w:rsidRDefault="003A5ECA" w:rsidP="00B00985">
      <w:pPr>
        <w:pStyle w:val="1"/>
      </w:pPr>
      <w:bookmarkStart w:id="3" w:name="header-n72"/>
      <w:r>
        <w:t>方法引用</w:t>
      </w:r>
      <w:bookmarkEnd w:id="3"/>
    </w:p>
    <w:p w:rsidR="003A5ECA" w:rsidRDefault="003A5ECA" w:rsidP="00180612">
      <w:pPr>
        <w:ind w:firstLine="420"/>
        <w:rPr>
          <w:lang w:eastAsia="zh-CN"/>
        </w:rPr>
      </w:pPr>
      <w:r>
        <w:rPr>
          <w:lang w:eastAsia="zh-CN"/>
        </w:rPr>
        <w:t>在使用</w:t>
      </w:r>
      <w:r>
        <w:rPr>
          <w:lang w:eastAsia="zh-CN"/>
        </w:rPr>
        <w:t>Lambda</w:t>
      </w:r>
      <w:r>
        <w:rPr>
          <w:lang w:eastAsia="zh-CN"/>
        </w:rPr>
        <w:t>表达式的时候，我们实际上传递进去的代码就是一种解决方案：拿什么参数做什么操作。那么考虑一种情况：如果我们在</w:t>
      </w:r>
      <w:r>
        <w:rPr>
          <w:lang w:eastAsia="zh-CN"/>
        </w:rPr>
        <w:t>Lambda</w:t>
      </w:r>
      <w:r>
        <w:rPr>
          <w:lang w:eastAsia="zh-CN"/>
        </w:rPr>
        <w:t>中所指定的操作方案，已经有地方存在相同方案，那是否还有必要再写重复</w:t>
      </w:r>
      <w:r w:rsidR="008A024B">
        <w:rPr>
          <w:rFonts w:hint="eastAsia"/>
          <w:lang w:eastAsia="zh-CN"/>
        </w:rPr>
        <w:t>的</w:t>
      </w:r>
      <w:r w:rsidR="008A024B">
        <w:rPr>
          <w:lang w:eastAsia="zh-CN"/>
        </w:rPr>
        <w:t>功能代码</w:t>
      </w:r>
      <w:r w:rsidR="008A024B">
        <w:rPr>
          <w:rFonts w:hint="eastAsia"/>
          <w:lang w:eastAsia="zh-CN"/>
        </w:rPr>
        <w:t>?</w:t>
      </w:r>
    </w:p>
    <w:p w:rsidR="00606E80" w:rsidRDefault="00606E80" w:rsidP="006E6D66">
      <w:pPr>
        <w:pStyle w:val="2"/>
      </w:pPr>
      <w:r>
        <w:t>什么是方法引用</w:t>
      </w:r>
    </w:p>
    <w:p w:rsidR="00701CC3" w:rsidRDefault="00606E80" w:rsidP="00180612">
      <w:pPr>
        <w:ind w:firstLine="420"/>
        <w:rPr>
          <w:lang w:eastAsia="zh-CN"/>
        </w:rPr>
      </w:pPr>
      <w:r>
        <w:rPr>
          <w:rFonts w:hint="eastAsia"/>
          <w:lang w:eastAsia="zh-CN"/>
        </w:rPr>
        <w:t>方法引用</w:t>
      </w:r>
      <w:r w:rsidR="005E0501" w:rsidRPr="005E0501">
        <w:rPr>
          <w:rFonts w:hint="eastAsia"/>
          <w:lang w:eastAsia="zh-CN"/>
        </w:rPr>
        <w:t>是</w:t>
      </w:r>
      <w:r w:rsidR="005E0501" w:rsidRPr="005E0501">
        <w:rPr>
          <w:rFonts w:hint="eastAsia"/>
          <w:lang w:eastAsia="zh-CN"/>
        </w:rPr>
        <w:t>Lambda</w:t>
      </w:r>
      <w:r w:rsidR="005E0501" w:rsidRPr="005E0501">
        <w:rPr>
          <w:rFonts w:hint="eastAsia"/>
          <w:lang w:eastAsia="zh-CN"/>
        </w:rPr>
        <w:t>表达式</w:t>
      </w:r>
      <w:r w:rsidR="00535C85">
        <w:rPr>
          <w:rFonts w:hint="eastAsia"/>
          <w:lang w:eastAsia="zh-CN"/>
        </w:rPr>
        <w:t>的</w:t>
      </w:r>
      <w:r w:rsidR="00312779" w:rsidRPr="00311725">
        <w:rPr>
          <w:rFonts w:hint="eastAsia"/>
          <w:color w:val="FF0000"/>
          <w:lang w:eastAsia="zh-CN"/>
        </w:rPr>
        <w:t>另</w:t>
      </w:r>
      <w:r w:rsidR="00535C85" w:rsidRPr="00311725">
        <w:rPr>
          <w:rFonts w:hint="eastAsia"/>
          <w:color w:val="FF0000"/>
          <w:lang w:eastAsia="zh-CN"/>
        </w:rPr>
        <w:t>一种</w:t>
      </w:r>
      <w:r w:rsidR="00312779" w:rsidRPr="00311725">
        <w:rPr>
          <w:rFonts w:hint="eastAsia"/>
          <w:color w:val="FF0000"/>
          <w:lang w:eastAsia="zh-CN"/>
        </w:rPr>
        <w:t>表现</w:t>
      </w:r>
      <w:r w:rsidR="00535C85" w:rsidRPr="00311725">
        <w:rPr>
          <w:color w:val="FF0000"/>
          <w:lang w:eastAsia="zh-CN"/>
        </w:rPr>
        <w:t>形</w:t>
      </w:r>
      <w:r w:rsidRPr="00311725">
        <w:rPr>
          <w:rFonts w:hint="eastAsia"/>
          <w:color w:val="FF0000"/>
          <w:lang w:eastAsia="zh-CN"/>
        </w:rPr>
        <w:t>式</w:t>
      </w:r>
      <w:r w:rsidR="00535C85" w:rsidRPr="00311725">
        <w:rPr>
          <w:rFonts w:hint="eastAsia"/>
          <w:color w:val="FF0000"/>
          <w:lang w:eastAsia="zh-CN"/>
        </w:rPr>
        <w:t>，功能与</w:t>
      </w:r>
      <w:r w:rsidR="00535C85" w:rsidRPr="00311725">
        <w:rPr>
          <w:rFonts w:hint="eastAsia"/>
          <w:color w:val="FF0000"/>
          <w:lang w:eastAsia="zh-CN"/>
        </w:rPr>
        <w:t>Lambda</w:t>
      </w:r>
      <w:r w:rsidR="00535C85" w:rsidRPr="00311725">
        <w:rPr>
          <w:rFonts w:hint="eastAsia"/>
          <w:color w:val="FF0000"/>
          <w:lang w:eastAsia="zh-CN"/>
        </w:rPr>
        <w:t>相同</w:t>
      </w:r>
      <w:r w:rsidR="00CD0DB6">
        <w:rPr>
          <w:rFonts w:hint="eastAsia"/>
          <w:lang w:eastAsia="zh-CN"/>
        </w:rPr>
        <w:t>，也可以理解为对匿名内部类的实现</w:t>
      </w:r>
      <w:r w:rsidR="005E0501" w:rsidRPr="005E0501">
        <w:rPr>
          <w:rFonts w:hint="eastAsia"/>
          <w:lang w:eastAsia="zh-CN"/>
        </w:rPr>
        <w:t>。在</w:t>
      </w:r>
      <w:r w:rsidR="005E0501" w:rsidRPr="005E0501">
        <w:rPr>
          <w:rFonts w:hint="eastAsia"/>
          <w:lang w:eastAsia="zh-CN"/>
        </w:rPr>
        <w:t>Java 8</w:t>
      </w:r>
      <w:r w:rsidR="005E0501" w:rsidRPr="005E0501">
        <w:rPr>
          <w:rFonts w:hint="eastAsia"/>
          <w:lang w:eastAsia="zh-CN"/>
        </w:rPr>
        <w:t>中，我们会使用</w:t>
      </w:r>
      <w:r w:rsidR="005E0501" w:rsidRPr="005E0501">
        <w:rPr>
          <w:rFonts w:hint="eastAsia"/>
          <w:lang w:eastAsia="zh-CN"/>
        </w:rPr>
        <w:t>Lambda</w:t>
      </w:r>
      <w:r>
        <w:rPr>
          <w:rFonts w:hint="eastAsia"/>
          <w:lang w:eastAsia="zh-CN"/>
        </w:rPr>
        <w:t>表达式创建匿名方法。</w:t>
      </w:r>
      <w:r w:rsidR="00190EC2">
        <w:rPr>
          <w:rFonts w:hint="eastAsia"/>
          <w:lang w:eastAsia="zh-CN"/>
        </w:rPr>
        <w:t>但是有时候，</w:t>
      </w:r>
      <w:r w:rsidR="005E0501" w:rsidRPr="005E0501">
        <w:rPr>
          <w:rFonts w:hint="eastAsia"/>
          <w:lang w:eastAsia="zh-CN"/>
        </w:rPr>
        <w:t>Lambda</w:t>
      </w:r>
      <w:r w:rsidR="005E0501" w:rsidRPr="005E0501">
        <w:rPr>
          <w:rFonts w:hint="eastAsia"/>
          <w:lang w:eastAsia="zh-CN"/>
        </w:rPr>
        <w:t>表达式可能</w:t>
      </w:r>
      <w:r w:rsidR="005C7E1E">
        <w:rPr>
          <w:rFonts w:hint="eastAsia"/>
          <w:lang w:eastAsia="zh-CN"/>
        </w:rPr>
        <w:t>仅仅调用一个已存在的方法，而不做任何其它事。</w:t>
      </w:r>
      <w:r w:rsidR="005E0501" w:rsidRPr="005E0501">
        <w:rPr>
          <w:rFonts w:hint="eastAsia"/>
          <w:lang w:eastAsia="zh-CN"/>
        </w:rPr>
        <w:t>对于这种情况，通过一个方法名字来引用这个已存在的方法会更加清晰。</w:t>
      </w:r>
    </w:p>
    <w:p w:rsidR="005E0501" w:rsidRDefault="005E0501" w:rsidP="00180612">
      <w:pPr>
        <w:ind w:firstLine="420"/>
        <w:rPr>
          <w:lang w:eastAsia="zh-CN"/>
        </w:rPr>
      </w:pPr>
      <w:r w:rsidRPr="005E0501">
        <w:rPr>
          <w:rFonts w:hint="eastAsia"/>
          <w:lang w:eastAsia="zh-CN"/>
        </w:rPr>
        <w:t>方法引用是一</w:t>
      </w:r>
      <w:r w:rsidR="00701CC3">
        <w:rPr>
          <w:rFonts w:hint="eastAsia"/>
          <w:lang w:eastAsia="zh-CN"/>
        </w:rPr>
        <w:t>种</w:t>
      </w:r>
      <w:r w:rsidRPr="005E0501">
        <w:rPr>
          <w:rFonts w:hint="eastAsia"/>
          <w:lang w:eastAsia="zh-CN"/>
        </w:rPr>
        <w:t>更加紧凑，易读的</w:t>
      </w:r>
      <w:r w:rsidRPr="005E0501">
        <w:rPr>
          <w:rFonts w:hint="eastAsia"/>
          <w:lang w:eastAsia="zh-CN"/>
        </w:rPr>
        <w:t>Lambda</w:t>
      </w:r>
      <w:r w:rsidR="00426564">
        <w:rPr>
          <w:rFonts w:hint="eastAsia"/>
          <w:lang w:eastAsia="zh-CN"/>
        </w:rPr>
        <w:t>表达式。</w:t>
      </w:r>
      <w:r w:rsidRPr="005E0501">
        <w:rPr>
          <w:rFonts w:hint="eastAsia"/>
          <w:lang w:eastAsia="zh-CN"/>
        </w:rPr>
        <w:t>方法引用的</w:t>
      </w:r>
      <w:r w:rsidRPr="00311725">
        <w:rPr>
          <w:rFonts w:hint="eastAsia"/>
          <w:color w:val="FF0000"/>
          <w:lang w:eastAsia="zh-CN"/>
        </w:rPr>
        <w:t>操作符是双冒号</w:t>
      </w:r>
      <w:r w:rsidRPr="00311725">
        <w:rPr>
          <w:rFonts w:hint="eastAsia"/>
          <w:color w:val="FF0000"/>
          <w:lang w:eastAsia="zh-CN"/>
        </w:rPr>
        <w:t>"::"</w:t>
      </w:r>
      <w:r>
        <w:rPr>
          <w:rFonts w:hint="eastAsia"/>
          <w:lang w:eastAsia="zh-CN"/>
        </w:rPr>
        <w:t>。</w:t>
      </w:r>
    </w:p>
    <w:p w:rsidR="003A5ECA" w:rsidRDefault="003A5ECA" w:rsidP="006E6D66">
      <w:pPr>
        <w:pStyle w:val="2"/>
      </w:pPr>
      <w:bookmarkStart w:id="4" w:name="header-n77"/>
      <w:r>
        <w:t>冗余的Lambda场景</w:t>
      </w:r>
      <w:bookmarkEnd w:id="4"/>
    </w:p>
    <w:p w:rsidR="00E31FD4" w:rsidRDefault="00E31FD4" w:rsidP="00E31FD4">
      <w:pPr>
        <w:pStyle w:val="10"/>
      </w:pPr>
      <w:r>
        <w:t>需求说明：</w:t>
      </w:r>
    </w:p>
    <w:p w:rsidR="00E31FD4" w:rsidRDefault="00896B11" w:rsidP="00115A26">
      <w:pPr>
        <w:pStyle w:val="a0"/>
        <w:numPr>
          <w:ilvl w:val="0"/>
          <w:numId w:val="10"/>
        </w:numPr>
        <w:rPr>
          <w:lang w:eastAsia="zh-CN"/>
        </w:rPr>
      </w:pPr>
      <w:r>
        <w:t>创建一个函数式接口</w:t>
      </w:r>
      <w:r w:rsidRPr="00896B11">
        <w:t>Calculate</w:t>
      </w:r>
      <w:r>
        <w:t>，包含抽象方法</w:t>
      </w:r>
      <w:r>
        <w:rPr>
          <w:rFonts w:hint="eastAsia"/>
          <w:lang w:eastAsia="zh-CN"/>
        </w:rPr>
        <w:t>int calc(int m,int n)</w:t>
      </w:r>
      <w:r>
        <w:rPr>
          <w:rFonts w:hint="eastAsia"/>
          <w:lang w:eastAsia="zh-CN"/>
        </w:rPr>
        <w:t>，用于实现对两个数的计算。</w:t>
      </w:r>
    </w:p>
    <w:p w:rsidR="00C11F68" w:rsidRDefault="00F90B26" w:rsidP="00115A26">
      <w:pPr>
        <w:pStyle w:val="a0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创建主类，</w:t>
      </w:r>
      <w:r w:rsidR="00C11F68">
        <w:rPr>
          <w:rFonts w:hint="eastAsia"/>
          <w:lang w:eastAsia="zh-CN"/>
        </w:rPr>
        <w:t>使用匿名内部类实现</w:t>
      </w:r>
      <w:r w:rsidR="00C11F68">
        <w:rPr>
          <w:rFonts w:hint="eastAsia"/>
          <w:lang w:eastAsia="zh-CN"/>
        </w:rPr>
        <w:t>Calculate</w:t>
      </w:r>
      <w:r w:rsidR="00C11F68">
        <w:rPr>
          <w:rFonts w:hint="eastAsia"/>
          <w:lang w:eastAsia="zh-CN"/>
        </w:rPr>
        <w:t>接口，并且实现计算的功能。</w:t>
      </w:r>
    </w:p>
    <w:p w:rsidR="002839DC" w:rsidRDefault="002839DC" w:rsidP="00115A26">
      <w:pPr>
        <w:pStyle w:val="a0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调用</w:t>
      </w:r>
      <w:r>
        <w:rPr>
          <w:rFonts w:hint="eastAsia"/>
          <w:lang w:eastAsia="zh-CN"/>
        </w:rPr>
        <w:t>calc()</w:t>
      </w:r>
      <w:r>
        <w:rPr>
          <w:lang w:eastAsia="zh-CN"/>
        </w:rPr>
        <w:t>方法，传入参数得到计算结果</w:t>
      </w:r>
      <w:r>
        <w:rPr>
          <w:rFonts w:hint="eastAsia"/>
          <w:lang w:eastAsia="zh-CN"/>
        </w:rPr>
        <w:t>。</w:t>
      </w:r>
    </w:p>
    <w:p w:rsidR="00F90B26" w:rsidRDefault="00AA1A95" w:rsidP="00115A26">
      <w:pPr>
        <w:pStyle w:val="a0"/>
        <w:numPr>
          <w:ilvl w:val="0"/>
          <w:numId w:val="10"/>
        </w:numPr>
        <w:rPr>
          <w:lang w:eastAsia="zh-CN"/>
        </w:rPr>
      </w:pPr>
      <w:r w:rsidRPr="00AA1A95">
        <w:rPr>
          <w:rFonts w:hint="eastAsia"/>
          <w:lang w:eastAsia="zh-CN"/>
        </w:rPr>
        <w:t>使用</w:t>
      </w:r>
      <w:r w:rsidRPr="00AA1A95">
        <w:rPr>
          <w:rFonts w:hint="eastAsia"/>
          <w:lang w:eastAsia="zh-CN"/>
        </w:rPr>
        <w:t>Lambda</w:t>
      </w:r>
      <w:r>
        <w:rPr>
          <w:rFonts w:hint="eastAsia"/>
          <w:lang w:eastAsia="zh-CN"/>
        </w:rPr>
        <w:t>实例化</w:t>
      </w:r>
      <w:r>
        <w:rPr>
          <w:rFonts w:hint="eastAsia"/>
          <w:lang w:eastAsia="zh-CN"/>
        </w:rPr>
        <w:t>Cal</w:t>
      </w:r>
      <w:r>
        <w:rPr>
          <w:lang w:eastAsia="zh-CN"/>
        </w:rPr>
        <w:t>culate</w:t>
      </w:r>
      <w:r>
        <w:rPr>
          <w:lang w:eastAsia="zh-CN"/>
        </w:rPr>
        <w:t>对象，</w:t>
      </w:r>
      <w:r w:rsidR="00F90B26">
        <w:rPr>
          <w:lang w:eastAsia="zh-CN"/>
        </w:rPr>
        <w:t>并且自己写代码实现计算功能。</w:t>
      </w:r>
    </w:p>
    <w:p w:rsidR="00AA1A95" w:rsidRDefault="00AA1A95" w:rsidP="00115A26">
      <w:pPr>
        <w:pStyle w:val="a0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调用</w:t>
      </w:r>
      <w:r w:rsidR="00F90B26">
        <w:rPr>
          <w:rFonts w:hint="eastAsia"/>
          <w:lang w:eastAsia="zh-CN"/>
        </w:rPr>
        <w:t>calc()</w:t>
      </w:r>
      <w:r>
        <w:rPr>
          <w:lang w:eastAsia="zh-CN"/>
        </w:rPr>
        <w:t>方法</w:t>
      </w:r>
      <w:r w:rsidR="00F90B26">
        <w:rPr>
          <w:lang w:eastAsia="zh-CN"/>
        </w:rPr>
        <w:t>，传入参数</w:t>
      </w:r>
      <w:r>
        <w:rPr>
          <w:lang w:eastAsia="zh-CN"/>
        </w:rPr>
        <w:t>得到</w:t>
      </w:r>
      <w:r w:rsidR="00F90B26">
        <w:rPr>
          <w:lang w:eastAsia="zh-CN"/>
        </w:rPr>
        <w:t>计算</w:t>
      </w:r>
      <w:r>
        <w:rPr>
          <w:lang w:eastAsia="zh-CN"/>
        </w:rPr>
        <w:t>结果</w:t>
      </w:r>
      <w:r w:rsidR="00F90B26">
        <w:rPr>
          <w:rFonts w:hint="eastAsia"/>
          <w:lang w:eastAsia="zh-CN"/>
        </w:rPr>
        <w:t>。</w:t>
      </w:r>
    </w:p>
    <w:p w:rsidR="00E31FD4" w:rsidRDefault="00E31FD4" w:rsidP="00E31FD4">
      <w:pPr>
        <w:pStyle w:val="10"/>
      </w:pPr>
      <w:r>
        <w:lastRenderedPageBreak/>
        <w:t>案例效果：</w:t>
      </w:r>
    </w:p>
    <w:p w:rsidR="00E31FD4" w:rsidRDefault="00C11F68" w:rsidP="00E31FD4">
      <w:r>
        <w:rPr>
          <w:noProof/>
          <w:lang w:eastAsia="zh-CN"/>
        </w:rPr>
        <w:drawing>
          <wp:inline distT="0" distB="0" distL="0" distR="0" wp14:anchorId="431A0297" wp14:editId="19D61BD1">
            <wp:extent cx="1018728" cy="491800"/>
            <wp:effectExtent l="76200" t="76200" r="67310" b="800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4449" cy="49456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5ECA" w:rsidRDefault="003A5ECA" w:rsidP="006E6D66">
      <w:pPr>
        <w:pStyle w:val="2"/>
      </w:pPr>
      <w:bookmarkStart w:id="5" w:name="header-n86"/>
      <w:r>
        <w:t>问题分析</w:t>
      </w:r>
      <w:bookmarkEnd w:id="5"/>
    </w:p>
    <w:p w:rsidR="00EA7028" w:rsidRDefault="00EA7028" w:rsidP="00EA7028">
      <w:pPr>
        <w:ind w:firstLine="420"/>
        <w:rPr>
          <w:lang w:eastAsia="zh-CN"/>
        </w:rPr>
      </w:pPr>
      <w:r>
        <w:rPr>
          <w:rFonts w:hint="eastAsia"/>
          <w:lang w:eastAsia="zh-CN"/>
        </w:rPr>
        <w:t>假设在</w:t>
      </w:r>
      <w:r>
        <w:rPr>
          <w:rFonts w:hint="eastAsia"/>
          <w:lang w:eastAsia="zh-CN"/>
        </w:rPr>
        <w:t>Demo01Method</w:t>
      </w:r>
      <w:r>
        <w:rPr>
          <w:rFonts w:hint="eastAsia"/>
          <w:lang w:eastAsia="zh-CN"/>
        </w:rPr>
        <w:t>这个类中已经有了计算两个数的静态方法的实现</w:t>
      </w:r>
      <w:r w:rsidR="00354F9C">
        <w:rPr>
          <w:rFonts w:hint="eastAsia"/>
          <w:lang w:eastAsia="zh-CN"/>
        </w:rPr>
        <w:t>，我们可以在</w:t>
      </w:r>
      <w:r w:rsidR="00354F9C">
        <w:rPr>
          <w:rFonts w:hint="eastAsia"/>
          <w:lang w:eastAsia="zh-CN"/>
        </w:rPr>
        <w:t>Lambda</w:t>
      </w:r>
      <w:r w:rsidR="00354F9C">
        <w:rPr>
          <w:rFonts w:hint="eastAsia"/>
          <w:lang w:eastAsia="zh-CN"/>
        </w:rPr>
        <w:t>表达式中直接调用这个方法，而不需要自己在</w:t>
      </w:r>
      <w:r w:rsidR="00354F9C">
        <w:rPr>
          <w:rFonts w:hint="eastAsia"/>
          <w:lang w:eastAsia="zh-CN"/>
        </w:rPr>
        <w:t>Lambda</w:t>
      </w:r>
      <w:r w:rsidR="00354F9C">
        <w:rPr>
          <w:rFonts w:hint="eastAsia"/>
          <w:lang w:eastAsia="zh-CN"/>
        </w:rPr>
        <w:t>表达式中去实现这个功能。</w:t>
      </w:r>
    </w:p>
    <w:p w:rsidR="0048239F" w:rsidRDefault="0048239F" w:rsidP="0048239F">
      <w:pPr>
        <w:pStyle w:val="10"/>
        <w:rPr>
          <w:lang w:eastAsia="zh-CN"/>
        </w:rPr>
      </w:pPr>
      <w:r>
        <w:rPr>
          <w:lang w:eastAsia="zh-CN"/>
        </w:rPr>
        <w:t>代码步骤：</w:t>
      </w:r>
    </w:p>
    <w:p w:rsidR="0048239F" w:rsidRDefault="002A00C1" w:rsidP="00115A26">
      <w:pPr>
        <w:pStyle w:val="a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在主类中</w:t>
      </w:r>
      <w:r w:rsidR="00BA7C97">
        <w:rPr>
          <w:rFonts w:hint="eastAsia"/>
          <w:lang w:eastAsia="zh-CN"/>
        </w:rPr>
        <w:t>创建一个静态方法</w:t>
      </w:r>
      <w:r w:rsidR="00BA7C97">
        <w:rPr>
          <w:rFonts w:hint="eastAsia"/>
          <w:lang w:eastAsia="zh-CN"/>
        </w:rPr>
        <w:t>int sum(int a, int b)</w:t>
      </w:r>
      <w:r w:rsidR="00BA7C97">
        <w:rPr>
          <w:rFonts w:hint="eastAsia"/>
          <w:lang w:eastAsia="zh-CN"/>
        </w:rPr>
        <w:t>，实现两个数的相加。</w:t>
      </w:r>
    </w:p>
    <w:p w:rsidR="00BA7C97" w:rsidRDefault="00BA7C97" w:rsidP="00115A26">
      <w:pPr>
        <w:pStyle w:val="a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Lambda</w:t>
      </w:r>
      <w:r>
        <w:rPr>
          <w:rFonts w:hint="eastAsia"/>
          <w:lang w:eastAsia="zh-CN"/>
        </w:rPr>
        <w:t>调用当前类的静态方法</w:t>
      </w:r>
    </w:p>
    <w:p w:rsidR="0048239F" w:rsidRDefault="0048239F" w:rsidP="0048239F">
      <w:pPr>
        <w:pStyle w:val="10"/>
        <w:rPr>
          <w:lang w:eastAsia="zh-CN"/>
        </w:rPr>
      </w:pPr>
      <w:r>
        <w:rPr>
          <w:lang w:eastAsia="zh-CN"/>
        </w:rPr>
        <w:t>运行效果：</w:t>
      </w:r>
    </w:p>
    <w:p w:rsidR="0048239F" w:rsidRDefault="00111D4F" w:rsidP="0048239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8678485" wp14:editId="5B3E6FD4">
            <wp:extent cx="981906" cy="710128"/>
            <wp:effectExtent l="76200" t="76200" r="85090" b="711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4530" cy="71202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7028" w:rsidRPr="00EA7028" w:rsidRDefault="00EA7028" w:rsidP="00EA7028">
      <w:pPr>
        <w:rPr>
          <w:lang w:eastAsia="zh-CN"/>
        </w:rPr>
      </w:pPr>
    </w:p>
    <w:p w:rsidR="003A5ECA" w:rsidRDefault="003A5ECA" w:rsidP="006E6D66">
      <w:pPr>
        <w:pStyle w:val="2"/>
      </w:pPr>
      <w:bookmarkStart w:id="6" w:name="header-n89"/>
      <w:r>
        <w:t>用方法引用改进代码</w:t>
      </w:r>
      <w:bookmarkEnd w:id="6"/>
    </w:p>
    <w:p w:rsidR="003A5ECA" w:rsidRDefault="003A5ECA" w:rsidP="005B4E1C">
      <w:pPr>
        <w:ind w:firstLine="420"/>
        <w:rPr>
          <w:lang w:eastAsia="zh-CN"/>
        </w:rPr>
      </w:pPr>
      <w:r>
        <w:rPr>
          <w:lang w:eastAsia="zh-CN"/>
        </w:rPr>
        <w:t>能否省去</w:t>
      </w:r>
      <w:r>
        <w:rPr>
          <w:lang w:eastAsia="zh-CN"/>
        </w:rPr>
        <w:t>Lambda</w:t>
      </w:r>
      <w:r>
        <w:rPr>
          <w:lang w:eastAsia="zh-CN"/>
        </w:rPr>
        <w:t>的语法格式（尽管它已经相当简洁）呢？只要</w:t>
      </w:r>
      <w:r>
        <w:rPr>
          <w:lang w:eastAsia="zh-CN"/>
        </w:rPr>
        <w:t>“</w:t>
      </w:r>
      <w:r>
        <w:rPr>
          <w:lang w:eastAsia="zh-CN"/>
        </w:rPr>
        <w:t>引用</w:t>
      </w:r>
      <w:r>
        <w:rPr>
          <w:lang w:eastAsia="zh-CN"/>
        </w:rPr>
        <w:t>”</w:t>
      </w:r>
      <w:r>
        <w:rPr>
          <w:lang w:eastAsia="zh-CN"/>
        </w:rPr>
        <w:t>过去就好了：</w:t>
      </w:r>
    </w:p>
    <w:p w:rsidR="005B4E1C" w:rsidRDefault="005B4E1C" w:rsidP="005B4E1C">
      <w:pPr>
        <w:pStyle w:val="10"/>
        <w:rPr>
          <w:lang w:eastAsia="zh-CN"/>
        </w:rPr>
      </w:pPr>
      <w:r>
        <w:rPr>
          <w:lang w:eastAsia="zh-CN"/>
        </w:rPr>
        <w:t>案例效果：</w:t>
      </w:r>
    </w:p>
    <w:p w:rsidR="005B4E1C" w:rsidRDefault="00C90C89" w:rsidP="005B4E1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C999D9D" wp14:editId="7E78248D">
            <wp:extent cx="959770" cy="926674"/>
            <wp:effectExtent l="76200" t="76200" r="69215" b="831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233" cy="92905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4E1C" w:rsidRDefault="005B4E1C" w:rsidP="005B4E1C">
      <w:pPr>
        <w:pStyle w:val="10"/>
        <w:rPr>
          <w:lang w:eastAsia="zh-CN"/>
        </w:rPr>
      </w:pPr>
      <w:r>
        <w:rPr>
          <w:lang w:eastAsia="zh-CN"/>
        </w:rPr>
        <w:t>案例代码：</w:t>
      </w:r>
    </w:p>
    <w:p w:rsidR="00F37F31" w:rsidRDefault="00F37F31" w:rsidP="00F37F31">
      <w:pPr>
        <w:pStyle w:val="af6"/>
        <w:rPr>
          <w:lang w:eastAsia="zh-CN"/>
        </w:rPr>
      </w:pPr>
      <w:r>
        <w:rPr>
          <w:lang w:eastAsia="zh-CN"/>
        </w:rPr>
        <w:t>package com.itheima;</w:t>
      </w:r>
    </w:p>
    <w:p w:rsidR="00F37F31" w:rsidRDefault="00F37F31" w:rsidP="00F37F31">
      <w:pPr>
        <w:pStyle w:val="af6"/>
        <w:rPr>
          <w:lang w:eastAsia="zh-CN"/>
        </w:rPr>
      </w:pPr>
    </w:p>
    <w:p w:rsidR="00F37F31" w:rsidRDefault="00F37F31" w:rsidP="00F37F31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>//1)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创建一个函数式接口</w:t>
      </w:r>
      <w:r>
        <w:rPr>
          <w:rFonts w:hint="eastAsia"/>
          <w:lang w:eastAsia="zh-CN"/>
        </w:rPr>
        <w:t>Calculate</w:t>
      </w:r>
      <w:r>
        <w:rPr>
          <w:rFonts w:hint="eastAsia"/>
          <w:lang w:eastAsia="zh-CN"/>
        </w:rPr>
        <w:t>，包含抽象方法</w:t>
      </w:r>
      <w:r>
        <w:rPr>
          <w:rFonts w:hint="eastAsia"/>
          <w:lang w:eastAsia="zh-CN"/>
        </w:rPr>
        <w:t>int calc(int m,int n)</w:t>
      </w:r>
      <w:r>
        <w:rPr>
          <w:rFonts w:hint="eastAsia"/>
          <w:lang w:eastAsia="zh-CN"/>
        </w:rPr>
        <w:t>，用于实现对两个数的计算</w:t>
      </w:r>
    </w:p>
    <w:p w:rsidR="00F37F31" w:rsidRDefault="00F37F31" w:rsidP="00F37F31">
      <w:pPr>
        <w:pStyle w:val="af6"/>
        <w:rPr>
          <w:lang w:eastAsia="zh-CN"/>
        </w:rPr>
      </w:pPr>
      <w:r>
        <w:rPr>
          <w:lang w:eastAsia="zh-CN"/>
        </w:rPr>
        <w:t>interface Calculate {</w:t>
      </w:r>
    </w:p>
    <w:p w:rsidR="00F37F31" w:rsidRDefault="00F37F31" w:rsidP="00F37F31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用于实现对两个数的计算</w:t>
      </w:r>
    </w:p>
    <w:p w:rsidR="00F37F31" w:rsidRDefault="00F37F31" w:rsidP="00F37F31">
      <w:pPr>
        <w:pStyle w:val="af6"/>
        <w:rPr>
          <w:lang w:eastAsia="zh-CN"/>
        </w:rPr>
      </w:pPr>
      <w:r>
        <w:rPr>
          <w:lang w:eastAsia="zh-CN"/>
        </w:rPr>
        <w:t xml:space="preserve">    int calc(int m,int n);</w:t>
      </w:r>
    </w:p>
    <w:p w:rsidR="00F37F31" w:rsidRDefault="00F37F31" w:rsidP="00F37F31">
      <w:pPr>
        <w:pStyle w:val="af6"/>
        <w:rPr>
          <w:lang w:eastAsia="zh-CN"/>
        </w:rPr>
      </w:pPr>
      <w:r>
        <w:rPr>
          <w:lang w:eastAsia="zh-CN"/>
        </w:rPr>
        <w:t>}</w:t>
      </w:r>
    </w:p>
    <w:p w:rsidR="00F37F31" w:rsidRDefault="00F37F31" w:rsidP="00F37F31">
      <w:pPr>
        <w:pStyle w:val="af6"/>
        <w:rPr>
          <w:lang w:eastAsia="zh-CN"/>
        </w:rPr>
      </w:pPr>
    </w:p>
    <w:p w:rsidR="00F37F31" w:rsidRDefault="00F37F31" w:rsidP="00F37F31">
      <w:pPr>
        <w:pStyle w:val="af6"/>
        <w:rPr>
          <w:lang w:eastAsia="zh-CN"/>
        </w:rPr>
      </w:pPr>
      <w:r>
        <w:rPr>
          <w:lang w:eastAsia="zh-CN"/>
        </w:rPr>
        <w:t>public class Demo01Method {</w:t>
      </w:r>
    </w:p>
    <w:p w:rsidR="00F37F31" w:rsidRDefault="00F37F31" w:rsidP="00F37F31">
      <w:pPr>
        <w:pStyle w:val="af6"/>
        <w:rPr>
          <w:lang w:eastAsia="zh-CN"/>
        </w:rPr>
      </w:pPr>
    </w:p>
    <w:p w:rsidR="00F37F31" w:rsidRDefault="00F37F31" w:rsidP="00F37F31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已经存在一个静态的方法，用来实现两个数的和</w:t>
      </w:r>
    </w:p>
    <w:p w:rsidR="00F37F31" w:rsidRDefault="00F37F31" w:rsidP="00F37F31">
      <w:pPr>
        <w:pStyle w:val="af6"/>
        <w:rPr>
          <w:lang w:eastAsia="zh-CN"/>
        </w:rPr>
      </w:pPr>
      <w:r>
        <w:rPr>
          <w:lang w:eastAsia="zh-CN"/>
        </w:rPr>
        <w:t xml:space="preserve">    public static int sum(int a, int b) {</w:t>
      </w:r>
    </w:p>
    <w:p w:rsidR="00F37F31" w:rsidRDefault="00F37F31" w:rsidP="00F37F31">
      <w:pPr>
        <w:pStyle w:val="af6"/>
        <w:rPr>
          <w:lang w:eastAsia="zh-CN"/>
        </w:rPr>
      </w:pPr>
      <w:r>
        <w:rPr>
          <w:lang w:eastAsia="zh-CN"/>
        </w:rPr>
        <w:t xml:space="preserve">        return a + b;</w:t>
      </w:r>
    </w:p>
    <w:p w:rsidR="00F37F31" w:rsidRDefault="00F37F31" w:rsidP="00F37F31">
      <w:pPr>
        <w:pStyle w:val="af6"/>
        <w:rPr>
          <w:lang w:eastAsia="zh-CN"/>
        </w:rPr>
      </w:pPr>
      <w:r>
        <w:rPr>
          <w:lang w:eastAsia="zh-CN"/>
        </w:rPr>
        <w:t xml:space="preserve">    }</w:t>
      </w:r>
    </w:p>
    <w:p w:rsidR="00F37F31" w:rsidRDefault="00F37F31" w:rsidP="00F37F31">
      <w:pPr>
        <w:pStyle w:val="af6"/>
        <w:rPr>
          <w:lang w:eastAsia="zh-CN"/>
        </w:rPr>
      </w:pPr>
    </w:p>
    <w:p w:rsidR="00F37F31" w:rsidRDefault="00F37F31" w:rsidP="00F37F31">
      <w:pPr>
        <w:pStyle w:val="af6"/>
        <w:rPr>
          <w:lang w:eastAsia="zh-CN"/>
        </w:rPr>
      </w:pPr>
      <w:r>
        <w:rPr>
          <w:lang w:eastAsia="zh-CN"/>
        </w:rPr>
        <w:t xml:space="preserve">    public static void main(String[] args) {</w:t>
      </w:r>
    </w:p>
    <w:p w:rsidR="00F37F31" w:rsidRDefault="00F37F31" w:rsidP="00F37F31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</w:t>
      </w:r>
      <w:r>
        <w:rPr>
          <w:rFonts w:hint="eastAsia"/>
          <w:lang w:eastAsia="zh-CN"/>
        </w:rPr>
        <w:t>使用匿名内部类实现</w:t>
      </w:r>
      <w:r>
        <w:rPr>
          <w:rFonts w:hint="eastAsia"/>
          <w:lang w:eastAsia="zh-CN"/>
        </w:rPr>
        <w:t>Calculate</w:t>
      </w:r>
      <w:r>
        <w:rPr>
          <w:rFonts w:hint="eastAsia"/>
          <w:lang w:eastAsia="zh-CN"/>
        </w:rPr>
        <w:t>接口</w:t>
      </w:r>
    </w:p>
    <w:p w:rsidR="00F37F31" w:rsidRDefault="00F37F31" w:rsidP="00F37F31">
      <w:pPr>
        <w:pStyle w:val="af6"/>
        <w:rPr>
          <w:lang w:eastAsia="zh-CN"/>
        </w:rPr>
      </w:pPr>
      <w:r>
        <w:rPr>
          <w:lang w:eastAsia="zh-CN"/>
        </w:rPr>
        <w:t xml:space="preserve">        Calculate c1 = new Calculate() {</w:t>
      </w:r>
    </w:p>
    <w:p w:rsidR="00F37F31" w:rsidRDefault="00F37F31" w:rsidP="00F37F31">
      <w:pPr>
        <w:pStyle w:val="af6"/>
        <w:rPr>
          <w:lang w:eastAsia="zh-CN"/>
        </w:rPr>
      </w:pPr>
      <w:r>
        <w:rPr>
          <w:lang w:eastAsia="zh-CN"/>
        </w:rPr>
        <w:t xml:space="preserve">            @Override</w:t>
      </w:r>
    </w:p>
    <w:p w:rsidR="00F37F31" w:rsidRDefault="00F37F31" w:rsidP="00F37F31">
      <w:pPr>
        <w:pStyle w:val="af6"/>
        <w:rPr>
          <w:lang w:eastAsia="zh-CN"/>
        </w:rPr>
      </w:pPr>
      <w:r>
        <w:rPr>
          <w:lang w:eastAsia="zh-CN"/>
        </w:rPr>
        <w:t xml:space="preserve">            public int calc(int m, int n) {</w:t>
      </w:r>
    </w:p>
    <w:p w:rsidR="00F37F31" w:rsidRDefault="00F37F31" w:rsidP="00F37F31">
      <w:pPr>
        <w:pStyle w:val="af6"/>
        <w:rPr>
          <w:lang w:eastAsia="zh-CN"/>
        </w:rPr>
      </w:pPr>
      <w:r>
        <w:rPr>
          <w:lang w:eastAsia="zh-CN"/>
        </w:rPr>
        <w:t xml:space="preserve">                //return m + n;</w:t>
      </w:r>
    </w:p>
    <w:p w:rsidR="00F37F31" w:rsidRDefault="00F37F31" w:rsidP="00F37F31">
      <w:pPr>
        <w:pStyle w:val="af6"/>
        <w:rPr>
          <w:lang w:eastAsia="zh-CN"/>
        </w:rPr>
      </w:pPr>
      <w:r>
        <w:rPr>
          <w:lang w:eastAsia="zh-CN"/>
        </w:rPr>
        <w:lastRenderedPageBreak/>
        <w:t xml:space="preserve">                return  Demo01Method.sum(m,n);</w:t>
      </w:r>
    </w:p>
    <w:p w:rsidR="00F37F31" w:rsidRDefault="00F37F31" w:rsidP="00F37F31">
      <w:pPr>
        <w:pStyle w:val="af6"/>
        <w:rPr>
          <w:lang w:eastAsia="zh-CN"/>
        </w:rPr>
      </w:pPr>
      <w:r>
        <w:rPr>
          <w:lang w:eastAsia="zh-CN"/>
        </w:rPr>
        <w:t xml:space="preserve">            }</w:t>
      </w:r>
    </w:p>
    <w:p w:rsidR="00F37F31" w:rsidRDefault="00F37F31" w:rsidP="00F37F31">
      <w:pPr>
        <w:pStyle w:val="af6"/>
        <w:rPr>
          <w:lang w:eastAsia="zh-CN"/>
        </w:rPr>
      </w:pPr>
      <w:r>
        <w:rPr>
          <w:lang w:eastAsia="zh-CN"/>
        </w:rPr>
        <w:t xml:space="preserve">        };</w:t>
      </w:r>
    </w:p>
    <w:p w:rsidR="00F37F31" w:rsidRDefault="00F37F31" w:rsidP="00F37F31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</w:t>
      </w:r>
      <w:r>
        <w:rPr>
          <w:rFonts w:hint="eastAsia"/>
          <w:lang w:eastAsia="zh-CN"/>
        </w:rPr>
        <w:t>调用方法</w:t>
      </w:r>
    </w:p>
    <w:p w:rsidR="00F37F31" w:rsidRDefault="00F37F31" w:rsidP="00F37F31">
      <w:pPr>
        <w:pStyle w:val="af6"/>
        <w:rPr>
          <w:lang w:eastAsia="zh-CN"/>
        </w:rPr>
      </w:pPr>
      <w:r>
        <w:rPr>
          <w:lang w:eastAsia="zh-CN"/>
        </w:rPr>
        <w:t xml:space="preserve">        System.out.println(c1.calc(3,5));</w:t>
      </w:r>
    </w:p>
    <w:p w:rsidR="00F37F31" w:rsidRDefault="00F37F31" w:rsidP="00F37F31">
      <w:pPr>
        <w:pStyle w:val="af6"/>
        <w:rPr>
          <w:lang w:eastAsia="zh-CN"/>
        </w:rPr>
      </w:pPr>
    </w:p>
    <w:p w:rsidR="00F37F31" w:rsidRDefault="00F37F31" w:rsidP="00F37F31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Lambda</w:t>
      </w:r>
      <w:r>
        <w:rPr>
          <w:rFonts w:hint="eastAsia"/>
          <w:lang w:eastAsia="zh-CN"/>
        </w:rPr>
        <w:t>实例化</w:t>
      </w:r>
      <w:r>
        <w:rPr>
          <w:rFonts w:hint="eastAsia"/>
          <w:lang w:eastAsia="zh-CN"/>
        </w:rPr>
        <w:t>Calculate</w:t>
      </w:r>
      <w:r>
        <w:rPr>
          <w:rFonts w:hint="eastAsia"/>
          <w:lang w:eastAsia="zh-CN"/>
        </w:rPr>
        <w:t>对象</w:t>
      </w:r>
    </w:p>
    <w:p w:rsidR="00F37F31" w:rsidRDefault="00F37F31" w:rsidP="00F37F31">
      <w:pPr>
        <w:pStyle w:val="af6"/>
        <w:rPr>
          <w:lang w:eastAsia="zh-CN"/>
        </w:rPr>
      </w:pPr>
      <w:r>
        <w:rPr>
          <w:lang w:eastAsia="zh-CN"/>
        </w:rPr>
        <w:t xml:space="preserve">        Calculate c2 = (m, n) -&gt; m + n;</w:t>
      </w:r>
    </w:p>
    <w:p w:rsidR="00F37F31" w:rsidRDefault="00F37F31" w:rsidP="00F37F31">
      <w:pPr>
        <w:pStyle w:val="af6"/>
        <w:rPr>
          <w:lang w:eastAsia="zh-CN"/>
        </w:rPr>
      </w:pPr>
      <w:r>
        <w:rPr>
          <w:lang w:eastAsia="zh-CN"/>
        </w:rPr>
        <w:t xml:space="preserve">        System.out.println(c2.calc(3,5));</w:t>
      </w:r>
    </w:p>
    <w:p w:rsidR="00F37F31" w:rsidRDefault="00F37F31" w:rsidP="00F37F31">
      <w:pPr>
        <w:pStyle w:val="af6"/>
        <w:rPr>
          <w:lang w:eastAsia="zh-CN"/>
        </w:rPr>
      </w:pPr>
    </w:p>
    <w:p w:rsidR="00F37F31" w:rsidRDefault="00F37F31" w:rsidP="00F37F31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</w:t>
      </w:r>
      <w:r>
        <w:rPr>
          <w:rFonts w:hint="eastAsia"/>
          <w:lang w:eastAsia="zh-CN"/>
        </w:rPr>
        <w:t>直接调用已经存在的方法</w:t>
      </w:r>
    </w:p>
    <w:p w:rsidR="00F37F31" w:rsidRDefault="00F37F31" w:rsidP="00F37F31">
      <w:pPr>
        <w:pStyle w:val="af6"/>
        <w:rPr>
          <w:lang w:eastAsia="zh-CN"/>
        </w:rPr>
      </w:pPr>
      <w:r>
        <w:rPr>
          <w:lang w:eastAsia="zh-CN"/>
        </w:rPr>
        <w:t xml:space="preserve">        Calculate c3 = (m,n) -&gt; Demo01Method.sum(m,n);</w:t>
      </w:r>
    </w:p>
    <w:p w:rsidR="00F37F31" w:rsidRDefault="00F37F31" w:rsidP="00F37F31">
      <w:pPr>
        <w:pStyle w:val="af6"/>
        <w:rPr>
          <w:lang w:eastAsia="zh-CN"/>
        </w:rPr>
      </w:pPr>
      <w:r>
        <w:rPr>
          <w:lang w:eastAsia="zh-CN"/>
        </w:rPr>
        <w:t xml:space="preserve">        System.out.println(c3.calc(3,5));</w:t>
      </w:r>
    </w:p>
    <w:p w:rsidR="00F37F31" w:rsidRDefault="00F37F31" w:rsidP="00F37F31">
      <w:pPr>
        <w:pStyle w:val="af6"/>
        <w:rPr>
          <w:lang w:eastAsia="zh-CN"/>
        </w:rPr>
      </w:pPr>
    </w:p>
    <w:p w:rsidR="00F37F31" w:rsidRDefault="00F37F31" w:rsidP="00F37F31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</w:t>
      </w:r>
      <w:r>
        <w:rPr>
          <w:rFonts w:hint="eastAsia"/>
          <w:lang w:eastAsia="zh-CN"/>
        </w:rPr>
        <w:t>使用方法引用</w:t>
      </w:r>
    </w:p>
    <w:p w:rsidR="00F37F31" w:rsidRDefault="00F37F31" w:rsidP="00F37F31">
      <w:pPr>
        <w:pStyle w:val="af6"/>
        <w:rPr>
          <w:lang w:eastAsia="zh-CN"/>
        </w:rPr>
      </w:pPr>
      <w:r>
        <w:rPr>
          <w:lang w:eastAsia="zh-CN"/>
        </w:rPr>
        <w:t xml:space="preserve">        </w:t>
      </w:r>
      <w:r w:rsidRPr="00F37F31">
        <w:rPr>
          <w:color w:val="FF0000"/>
          <w:lang w:eastAsia="zh-CN"/>
        </w:rPr>
        <w:t>Calculate c4 = Demo01Method::sum;</w:t>
      </w:r>
    </w:p>
    <w:p w:rsidR="00F37F31" w:rsidRDefault="00F37F31" w:rsidP="00F37F31">
      <w:pPr>
        <w:pStyle w:val="af6"/>
        <w:rPr>
          <w:lang w:eastAsia="zh-CN"/>
        </w:rPr>
      </w:pPr>
      <w:r>
        <w:rPr>
          <w:lang w:eastAsia="zh-CN"/>
        </w:rPr>
        <w:t xml:space="preserve">        System.out.println(c4.calc(3,5));</w:t>
      </w:r>
    </w:p>
    <w:p w:rsidR="00F37F31" w:rsidRDefault="00F37F31" w:rsidP="00F37F31">
      <w:pPr>
        <w:pStyle w:val="af6"/>
        <w:rPr>
          <w:lang w:eastAsia="zh-CN"/>
        </w:rPr>
      </w:pPr>
      <w:r>
        <w:rPr>
          <w:lang w:eastAsia="zh-CN"/>
        </w:rPr>
        <w:t xml:space="preserve">    }</w:t>
      </w:r>
    </w:p>
    <w:p w:rsidR="005B4E1C" w:rsidRPr="005B4E1C" w:rsidRDefault="00F37F31" w:rsidP="00F37F31">
      <w:pPr>
        <w:pStyle w:val="af6"/>
        <w:rPr>
          <w:lang w:eastAsia="zh-CN"/>
        </w:rPr>
      </w:pPr>
      <w:r>
        <w:rPr>
          <w:lang w:eastAsia="zh-CN"/>
        </w:rPr>
        <w:t>}</w:t>
      </w:r>
    </w:p>
    <w:p w:rsidR="003A5ECA" w:rsidRDefault="003A5ECA" w:rsidP="00F470F7">
      <w:pPr>
        <w:pStyle w:val="a"/>
      </w:pPr>
      <w:r>
        <w:t>请注意其中的双冒号</w:t>
      </w:r>
      <w:r w:rsidRPr="008C593E">
        <w:t>::</w:t>
      </w:r>
      <w:r>
        <w:t>写法，这被称为</w:t>
      </w:r>
      <w:r>
        <w:t>“</w:t>
      </w:r>
      <w:r>
        <w:rPr>
          <w:b/>
        </w:rPr>
        <w:t>方法引用</w:t>
      </w:r>
      <w:r>
        <w:t>”</w:t>
      </w:r>
      <w:r>
        <w:t>，而双冒号是一种新的语法。</w:t>
      </w:r>
    </w:p>
    <w:p w:rsidR="003A5ECA" w:rsidRDefault="003A5ECA" w:rsidP="006E6D66">
      <w:pPr>
        <w:pStyle w:val="2"/>
      </w:pPr>
      <w:bookmarkStart w:id="7" w:name="header-n95"/>
      <w:r>
        <w:t>方法引用符</w:t>
      </w:r>
      <w:bookmarkEnd w:id="7"/>
    </w:p>
    <w:p w:rsidR="003A5ECA" w:rsidRDefault="003A5ECA" w:rsidP="00C11F68">
      <w:pPr>
        <w:ind w:firstLine="420"/>
        <w:rPr>
          <w:lang w:eastAsia="zh-CN"/>
        </w:rPr>
      </w:pPr>
      <w:r>
        <w:rPr>
          <w:lang w:eastAsia="zh-CN"/>
        </w:rPr>
        <w:t>双冒号</w:t>
      </w:r>
      <w:r w:rsidRPr="008C593E">
        <w:rPr>
          <w:lang w:eastAsia="zh-CN"/>
        </w:rPr>
        <w:t>::</w:t>
      </w:r>
      <w:r>
        <w:rPr>
          <w:lang w:eastAsia="zh-CN"/>
        </w:rPr>
        <w:t>为引用运算符，而它所在的表达式被称为</w:t>
      </w:r>
      <w:r>
        <w:rPr>
          <w:b/>
          <w:lang w:eastAsia="zh-CN"/>
        </w:rPr>
        <w:t>方法引用</w:t>
      </w:r>
      <w:r>
        <w:rPr>
          <w:lang w:eastAsia="zh-CN"/>
        </w:rPr>
        <w:t>。如果</w:t>
      </w:r>
      <w:r>
        <w:rPr>
          <w:lang w:eastAsia="zh-CN"/>
        </w:rPr>
        <w:t>Lambda</w:t>
      </w:r>
      <w:r>
        <w:rPr>
          <w:lang w:eastAsia="zh-CN"/>
        </w:rPr>
        <w:t>要表达的函数方案已经存在于某个方法的实现中，那么则可以通过双冒号来引用该方法作为</w:t>
      </w:r>
      <w:r>
        <w:rPr>
          <w:lang w:eastAsia="zh-CN"/>
        </w:rPr>
        <w:t>Lambda</w:t>
      </w:r>
      <w:r>
        <w:rPr>
          <w:lang w:eastAsia="zh-CN"/>
        </w:rPr>
        <w:t>的替代者。</w:t>
      </w:r>
    </w:p>
    <w:p w:rsidR="00C11F68" w:rsidRPr="00F470F7" w:rsidRDefault="00C11F68" w:rsidP="00F470F7">
      <w:pPr>
        <w:pStyle w:val="a"/>
      </w:pPr>
      <w:r w:rsidRPr="00F470F7">
        <w:rPr>
          <w:rFonts w:hint="eastAsia"/>
        </w:rPr>
        <w:t>要注意，这里的方法引用功能与</w:t>
      </w:r>
      <w:r w:rsidRPr="00F470F7">
        <w:rPr>
          <w:rFonts w:hint="eastAsia"/>
        </w:rPr>
        <w:t>Lambda</w:t>
      </w:r>
      <w:r w:rsidRPr="00F470F7">
        <w:rPr>
          <w:rFonts w:hint="eastAsia"/>
        </w:rPr>
        <w:t>是一样的，代替了</w:t>
      </w:r>
      <w:r w:rsidRPr="00F470F7">
        <w:rPr>
          <w:rFonts w:hint="eastAsia"/>
        </w:rPr>
        <w:t>Lambda</w:t>
      </w:r>
      <w:r w:rsidRPr="00F470F7">
        <w:rPr>
          <w:rFonts w:hint="eastAsia"/>
        </w:rPr>
        <w:t>表达式，也代替了以前的匿名内部类。可以理解为这个方法引用创建了一个匿名内部类，并且实现了接口中的方法</w:t>
      </w:r>
      <w:r w:rsidR="0045659F">
        <w:rPr>
          <w:rFonts w:hint="eastAsia"/>
        </w:rPr>
        <w:t>，</w:t>
      </w:r>
      <w:r w:rsidR="00614A93">
        <w:rPr>
          <w:rFonts w:hint="eastAsia"/>
        </w:rPr>
        <w:t>在实现的方法</w:t>
      </w:r>
      <w:r w:rsidR="004558C5">
        <w:rPr>
          <w:rFonts w:hint="eastAsia"/>
        </w:rPr>
        <w:t>体</w:t>
      </w:r>
      <w:r w:rsidR="00614A93">
        <w:rPr>
          <w:rFonts w:hint="eastAsia"/>
        </w:rPr>
        <w:t>中</w:t>
      </w:r>
      <w:r w:rsidR="00484BB3">
        <w:rPr>
          <w:rFonts w:hint="eastAsia"/>
        </w:rPr>
        <w:t>引用了另一个</w:t>
      </w:r>
      <w:r w:rsidR="00B27D5F">
        <w:rPr>
          <w:rFonts w:hint="eastAsia"/>
        </w:rPr>
        <w:t>已经存在的</w:t>
      </w:r>
      <w:r w:rsidR="00484BB3">
        <w:rPr>
          <w:rFonts w:hint="eastAsia"/>
        </w:rPr>
        <w:t>方法来实现</w:t>
      </w:r>
      <w:r w:rsidR="00614A93">
        <w:rPr>
          <w:rFonts w:hint="eastAsia"/>
        </w:rPr>
        <w:t>功能</w:t>
      </w:r>
      <w:r w:rsidR="00484BB3">
        <w:rPr>
          <w:rFonts w:hint="eastAsia"/>
        </w:rPr>
        <w:t>。</w:t>
      </w:r>
    </w:p>
    <w:p w:rsidR="003A5ECA" w:rsidRDefault="003A5ECA" w:rsidP="006E6D66">
      <w:pPr>
        <w:pStyle w:val="3"/>
      </w:pPr>
      <w:bookmarkStart w:id="8" w:name="header-n98"/>
      <w:r>
        <w:t>语义分析</w:t>
      </w:r>
      <w:bookmarkEnd w:id="8"/>
    </w:p>
    <w:p w:rsidR="003A5ECA" w:rsidRDefault="003A5ECA" w:rsidP="0095196D">
      <w:pPr>
        <w:ind w:firstLine="420"/>
        <w:rPr>
          <w:lang w:eastAsia="zh-CN"/>
        </w:rPr>
      </w:pPr>
      <w:r>
        <w:rPr>
          <w:lang w:eastAsia="zh-CN"/>
        </w:rPr>
        <w:t>对比下面两种写法，完全等效：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95196D" w:rsidTr="00951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5196D" w:rsidRDefault="0095196D" w:rsidP="009519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写法</w:t>
            </w:r>
          </w:p>
        </w:tc>
        <w:tc>
          <w:tcPr>
            <w:tcW w:w="7909" w:type="dxa"/>
          </w:tcPr>
          <w:p w:rsidR="0095196D" w:rsidRDefault="0095196D" w:rsidP="00951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</w:p>
        </w:tc>
      </w:tr>
      <w:tr w:rsidR="0095196D" w:rsidTr="00951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5196D" w:rsidRDefault="0095196D" w:rsidP="0095196D">
            <w:pPr>
              <w:rPr>
                <w:lang w:eastAsia="zh-CN"/>
              </w:rPr>
            </w:pPr>
            <w:r>
              <w:t>Lambda</w:t>
            </w:r>
            <w:r>
              <w:t>表达式写法</w:t>
            </w:r>
          </w:p>
        </w:tc>
        <w:tc>
          <w:tcPr>
            <w:tcW w:w="7909" w:type="dxa"/>
          </w:tcPr>
          <w:p w:rsidR="0095196D" w:rsidRDefault="006B706A" w:rsidP="0095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(m,n) -&gt; Demo01Method.</w:t>
            </w:r>
            <w:r w:rsidR="00F37F31">
              <w:rPr>
                <w:rFonts w:hint="eastAsia"/>
                <w:lang w:eastAsia="zh-CN"/>
              </w:rPr>
              <w:t>sum</w:t>
            </w:r>
            <w:r>
              <w:rPr>
                <w:rFonts w:hint="eastAsia"/>
                <w:lang w:eastAsia="zh-CN"/>
              </w:rPr>
              <w:t>(m,n)</w:t>
            </w:r>
          </w:p>
        </w:tc>
      </w:tr>
      <w:tr w:rsidR="0095196D" w:rsidTr="00951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5196D" w:rsidRDefault="0095196D" w:rsidP="0095196D">
            <w:pPr>
              <w:rPr>
                <w:lang w:eastAsia="zh-CN"/>
              </w:rPr>
            </w:pPr>
            <w:r>
              <w:t>方法引用写法</w:t>
            </w:r>
          </w:p>
        </w:tc>
        <w:tc>
          <w:tcPr>
            <w:tcW w:w="7909" w:type="dxa"/>
          </w:tcPr>
          <w:p w:rsidR="0095196D" w:rsidRDefault="006B706A" w:rsidP="00F37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Demo01Method::</w:t>
            </w:r>
            <w:r w:rsidR="00F37F31">
              <w:rPr>
                <w:lang w:eastAsia="zh-CN"/>
              </w:rPr>
              <w:t>sum</w:t>
            </w:r>
          </w:p>
        </w:tc>
      </w:tr>
    </w:tbl>
    <w:p w:rsidR="003A5ECA" w:rsidRPr="0095196D" w:rsidRDefault="003A5ECA" w:rsidP="0095196D">
      <w:pPr>
        <w:pStyle w:val="10"/>
        <w:rPr>
          <w:lang w:eastAsia="zh-CN"/>
        </w:rPr>
      </w:pPr>
      <w:r w:rsidRPr="0095196D">
        <w:rPr>
          <w:lang w:eastAsia="zh-CN"/>
        </w:rPr>
        <w:t>第一种语义是指：拿到参数之后经</w:t>
      </w:r>
      <w:r w:rsidRPr="0095196D">
        <w:rPr>
          <w:lang w:eastAsia="zh-CN"/>
        </w:rPr>
        <w:t>Lambda</w:t>
      </w:r>
      <w:r w:rsidRPr="0095196D">
        <w:rPr>
          <w:lang w:eastAsia="zh-CN"/>
        </w:rPr>
        <w:t>之手，继而传递给</w:t>
      </w:r>
      <w:r w:rsidR="00F37F31">
        <w:rPr>
          <w:lang w:eastAsia="zh-CN"/>
        </w:rPr>
        <w:t>sum</w:t>
      </w:r>
      <w:r w:rsidR="0095196D" w:rsidRPr="0095196D">
        <w:rPr>
          <w:lang w:eastAsia="zh-CN"/>
        </w:rPr>
        <w:t>()</w:t>
      </w:r>
      <w:r w:rsidRPr="0095196D">
        <w:rPr>
          <w:lang w:eastAsia="zh-CN"/>
        </w:rPr>
        <w:t>方法去处理。</w:t>
      </w:r>
    </w:p>
    <w:p w:rsidR="003A5ECA" w:rsidRDefault="003A5ECA" w:rsidP="0095196D">
      <w:pPr>
        <w:pStyle w:val="10"/>
        <w:rPr>
          <w:lang w:eastAsia="zh-CN"/>
        </w:rPr>
      </w:pPr>
      <w:r w:rsidRPr="0095196D">
        <w:rPr>
          <w:lang w:eastAsia="zh-CN"/>
        </w:rPr>
        <w:t>第二种语义是指：直接让</w:t>
      </w:r>
      <w:r w:rsidR="0095196D" w:rsidRPr="0095196D">
        <w:rPr>
          <w:lang w:eastAsia="zh-CN"/>
        </w:rPr>
        <w:t>Demo01Method</w:t>
      </w:r>
      <w:r w:rsidR="0095196D">
        <w:rPr>
          <w:lang w:eastAsia="zh-CN"/>
        </w:rPr>
        <w:t>类来引用</w:t>
      </w:r>
      <w:r w:rsidR="00F37F31">
        <w:rPr>
          <w:lang w:eastAsia="zh-CN"/>
        </w:rPr>
        <w:t>sum</w:t>
      </w:r>
      <w:r w:rsidR="0095196D">
        <w:rPr>
          <w:lang w:eastAsia="zh-CN"/>
        </w:rPr>
        <w:t>()</w:t>
      </w:r>
      <w:r w:rsidRPr="0095196D">
        <w:rPr>
          <w:lang w:eastAsia="zh-CN"/>
        </w:rPr>
        <w:t>方法来取代</w:t>
      </w:r>
      <w:r w:rsidRPr="0095196D">
        <w:rPr>
          <w:lang w:eastAsia="zh-CN"/>
        </w:rPr>
        <w:t>Lambda</w:t>
      </w:r>
      <w:r w:rsidRPr="0095196D">
        <w:rPr>
          <w:lang w:eastAsia="zh-CN"/>
        </w:rPr>
        <w:t>。两种写法的执行效果完全一样，而第二种方法引用的写法更加简洁。</w:t>
      </w:r>
    </w:p>
    <w:p w:rsidR="00187F09" w:rsidRDefault="00C708A3" w:rsidP="006E6D66">
      <w:pPr>
        <w:pStyle w:val="2"/>
      </w:pPr>
      <w:r>
        <w:lastRenderedPageBreak/>
        <w:t>方法引用的过程</w:t>
      </w:r>
    </w:p>
    <w:p w:rsidR="00C708A3" w:rsidRDefault="00C708A3" w:rsidP="00187F0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A9D8FC0" wp14:editId="6CCA82A9">
            <wp:extent cx="6363979" cy="29004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7519" cy="29020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3E" w:rsidRDefault="00623A3E" w:rsidP="006E6D66">
      <w:pPr>
        <w:pStyle w:val="3"/>
      </w:pPr>
      <w:bookmarkStart w:id="9" w:name="header-n112"/>
      <w:r>
        <w:t>推导与省略</w:t>
      </w:r>
      <w:bookmarkEnd w:id="9"/>
    </w:p>
    <w:p w:rsidR="00623A3E" w:rsidRDefault="00623A3E" w:rsidP="00623A3E">
      <w:pPr>
        <w:ind w:firstLine="420"/>
        <w:rPr>
          <w:lang w:eastAsia="zh-CN"/>
        </w:rPr>
      </w:pPr>
      <w:r>
        <w:rPr>
          <w:lang w:eastAsia="zh-CN"/>
        </w:rPr>
        <w:t>如果使用</w:t>
      </w:r>
      <w:r>
        <w:rPr>
          <w:lang w:eastAsia="zh-CN"/>
        </w:rPr>
        <w:t>Lambda</w:t>
      </w:r>
      <w:r>
        <w:rPr>
          <w:lang w:eastAsia="zh-CN"/>
        </w:rPr>
        <w:t>，那么根据</w:t>
      </w:r>
      <w:r>
        <w:rPr>
          <w:lang w:eastAsia="zh-CN"/>
        </w:rPr>
        <w:t>“</w:t>
      </w:r>
      <w:r>
        <w:rPr>
          <w:b/>
          <w:lang w:eastAsia="zh-CN"/>
        </w:rPr>
        <w:t>可推导就是可省略</w:t>
      </w:r>
      <w:r>
        <w:rPr>
          <w:lang w:eastAsia="zh-CN"/>
        </w:rPr>
        <w:t>”</w:t>
      </w:r>
      <w:r>
        <w:rPr>
          <w:lang w:eastAsia="zh-CN"/>
        </w:rPr>
        <w:t>的原则，无需指定参数类型</w:t>
      </w:r>
      <w:r w:rsidR="00C60E23">
        <w:rPr>
          <w:lang w:eastAsia="zh-CN"/>
        </w:rPr>
        <w:t>和返回值</w:t>
      </w:r>
      <w:r>
        <w:rPr>
          <w:lang w:eastAsia="zh-CN"/>
        </w:rPr>
        <w:t>——</w:t>
      </w:r>
      <w:r>
        <w:rPr>
          <w:lang w:eastAsia="zh-CN"/>
        </w:rPr>
        <w:t>它们都将被自动推导。而如果使用方法引用，也是同样可以根据</w:t>
      </w:r>
      <w:r>
        <w:rPr>
          <w:rFonts w:hint="eastAsia"/>
          <w:lang w:eastAsia="zh-CN"/>
        </w:rPr>
        <w:t>具体</w:t>
      </w:r>
      <w:r w:rsidR="00D20DF3">
        <w:rPr>
          <w:lang w:eastAsia="zh-CN"/>
        </w:rPr>
        <w:t>传入的</w:t>
      </w:r>
      <w:r w:rsidR="00D20DF3" w:rsidRPr="00D20DF3">
        <w:rPr>
          <w:color w:val="FF0000"/>
          <w:lang w:eastAsia="zh-CN"/>
        </w:rPr>
        <w:t>参数类型</w:t>
      </w:r>
      <w:r w:rsidRPr="00D20DF3">
        <w:rPr>
          <w:color w:val="FF0000"/>
          <w:lang w:eastAsia="zh-CN"/>
        </w:rPr>
        <w:t>和参数个数</w:t>
      </w:r>
      <w:r>
        <w:rPr>
          <w:lang w:eastAsia="zh-CN"/>
        </w:rPr>
        <w:t>进行推导。</w:t>
      </w:r>
    </w:p>
    <w:p w:rsidR="00623A3E" w:rsidRDefault="00623A3E" w:rsidP="00623A3E">
      <w:pPr>
        <w:ind w:firstLine="420"/>
        <w:rPr>
          <w:lang w:eastAsia="zh-CN"/>
        </w:rPr>
      </w:pPr>
      <w:r>
        <w:rPr>
          <w:lang w:eastAsia="zh-CN"/>
        </w:rPr>
        <w:t>函数式接口是</w:t>
      </w:r>
      <w:r>
        <w:rPr>
          <w:lang w:eastAsia="zh-CN"/>
        </w:rPr>
        <w:t>Lambda</w:t>
      </w:r>
      <w:r>
        <w:rPr>
          <w:lang w:eastAsia="zh-CN"/>
        </w:rPr>
        <w:t>的基础，而方法引用是可以代替</w:t>
      </w:r>
      <w:r>
        <w:rPr>
          <w:lang w:eastAsia="zh-CN"/>
        </w:rPr>
        <w:t>Lambda</w:t>
      </w:r>
      <w:r>
        <w:rPr>
          <w:lang w:eastAsia="zh-CN"/>
        </w:rPr>
        <w:t>，让</w:t>
      </w:r>
      <w:r>
        <w:rPr>
          <w:rFonts w:hint="eastAsia"/>
          <w:lang w:eastAsia="zh-CN"/>
        </w:rPr>
        <w:t>Lambda</w:t>
      </w:r>
      <w:r>
        <w:rPr>
          <w:rFonts w:hint="eastAsia"/>
          <w:lang w:eastAsia="zh-CN"/>
        </w:rPr>
        <w:t>更加简化，但</w:t>
      </w:r>
      <w:r>
        <w:rPr>
          <w:lang w:eastAsia="zh-CN"/>
        </w:rPr>
        <w:t>在功能上是一样的。</w:t>
      </w:r>
    </w:p>
    <w:p w:rsidR="00623A3E" w:rsidRPr="00623A3E" w:rsidRDefault="00623A3E" w:rsidP="00187F09">
      <w:pPr>
        <w:rPr>
          <w:lang w:eastAsia="zh-CN"/>
        </w:rPr>
      </w:pPr>
    </w:p>
    <w:p w:rsidR="006963C3" w:rsidRDefault="00CC20EC" w:rsidP="006E6D66">
      <w:pPr>
        <w:pStyle w:val="2"/>
      </w:pPr>
      <w:r>
        <w:rPr>
          <w:rFonts w:hint="eastAsia"/>
        </w:rPr>
        <w:t>方法引用的</w:t>
      </w:r>
      <w:r w:rsidR="006963C3">
        <w:rPr>
          <w:rFonts w:hint="eastAsia"/>
        </w:rPr>
        <w:t>原则：</w:t>
      </w:r>
    </w:p>
    <w:p w:rsidR="00BE48F7" w:rsidRDefault="00BE48F7" w:rsidP="00115A26">
      <w:pPr>
        <w:pStyle w:val="a0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如果</w:t>
      </w:r>
      <w:r>
        <w:rPr>
          <w:rFonts w:hint="eastAsia"/>
          <w:lang w:eastAsia="zh-CN"/>
        </w:rPr>
        <w:t>Lambda</w:t>
      </w:r>
      <w:r>
        <w:rPr>
          <w:rFonts w:hint="eastAsia"/>
          <w:lang w:eastAsia="zh-CN"/>
        </w:rPr>
        <w:t>表达式的方法体中只有一句话，而这句话就是调用另一个方法，可以使用方法引用代替。</w:t>
      </w:r>
    </w:p>
    <w:p w:rsidR="006670A1" w:rsidRDefault="006963C3" w:rsidP="002F5DA2">
      <w:pPr>
        <w:pStyle w:val="a0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被引用的方法与</w:t>
      </w:r>
      <w:r w:rsidR="00BE48F7">
        <w:rPr>
          <w:rFonts w:hint="eastAsia"/>
          <w:lang w:eastAsia="zh-CN"/>
        </w:rPr>
        <w:t>函数式</w:t>
      </w:r>
      <w:r>
        <w:rPr>
          <w:rFonts w:hint="eastAsia"/>
          <w:lang w:eastAsia="zh-CN"/>
        </w:rPr>
        <w:t>接口中的抽象方法</w:t>
      </w:r>
      <w:r w:rsidR="00C72D6B">
        <w:rPr>
          <w:rFonts w:hint="eastAsia"/>
          <w:lang w:eastAsia="zh-CN"/>
        </w:rPr>
        <w:t>：</w:t>
      </w:r>
      <w:r w:rsidR="00763565">
        <w:rPr>
          <w:rFonts w:hint="eastAsia"/>
          <w:lang w:eastAsia="zh-CN"/>
        </w:rPr>
        <w:t>参数类型相同，</w:t>
      </w:r>
      <w:r>
        <w:rPr>
          <w:rFonts w:hint="eastAsia"/>
          <w:lang w:eastAsia="zh-CN"/>
        </w:rPr>
        <w:t>参数个数相同</w:t>
      </w:r>
      <w:r w:rsidR="00B70EDC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返回值</w:t>
      </w:r>
      <w:r w:rsidR="004B5AE0">
        <w:rPr>
          <w:rFonts w:hint="eastAsia"/>
          <w:lang w:eastAsia="zh-CN"/>
        </w:rPr>
        <w:t>类型</w:t>
      </w:r>
      <w:r>
        <w:rPr>
          <w:rFonts w:hint="eastAsia"/>
          <w:lang w:eastAsia="zh-CN"/>
        </w:rPr>
        <w:t>相同</w:t>
      </w:r>
      <w:r w:rsidR="007430AA">
        <w:rPr>
          <w:rFonts w:hint="eastAsia"/>
          <w:lang w:eastAsia="zh-CN"/>
        </w:rPr>
        <w:t>，</w:t>
      </w:r>
      <w:r w:rsidR="0024077E">
        <w:rPr>
          <w:rFonts w:hint="eastAsia"/>
          <w:lang w:eastAsia="zh-CN"/>
        </w:rPr>
        <w:t>与方法名无关</w:t>
      </w:r>
      <w:r w:rsidR="007430AA">
        <w:rPr>
          <w:rFonts w:hint="eastAsia"/>
          <w:lang w:eastAsia="zh-CN"/>
        </w:rPr>
        <w:t>。</w:t>
      </w:r>
    </w:p>
    <w:p w:rsidR="0079672D" w:rsidRDefault="0079672D" w:rsidP="0079672D">
      <w:pPr>
        <w:pStyle w:val="1"/>
        <w:rPr>
          <w:lang w:eastAsia="zh-CN"/>
        </w:rPr>
      </w:pPr>
      <w:r>
        <w:rPr>
          <w:lang w:eastAsia="zh-CN"/>
        </w:rPr>
        <w:t>四种方法引用类型</w:t>
      </w:r>
    </w:p>
    <w:p w:rsidR="001569CB" w:rsidRPr="001569CB" w:rsidRDefault="001569CB" w:rsidP="001569CB">
      <w:pPr>
        <w:ind w:left="420"/>
        <w:rPr>
          <w:rFonts w:hint="eastAsia"/>
          <w:lang w:eastAsia="zh-CN"/>
        </w:rPr>
      </w:pPr>
      <w:r>
        <w:rPr>
          <w:lang w:eastAsia="zh-CN"/>
        </w:rPr>
        <w:t>所有的方法引用都会有一个函数式接口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409"/>
      </w:tblGrid>
      <w:tr w:rsidR="00974589" w:rsidRPr="0002700B" w:rsidTr="00974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74589" w:rsidRPr="0002700B" w:rsidRDefault="00974589" w:rsidP="00AD3CAF">
            <w:pPr>
              <w:rPr>
                <w:sz w:val="20"/>
                <w:lang w:eastAsia="zh-CN"/>
              </w:rPr>
            </w:pPr>
            <w:r w:rsidRPr="0002700B">
              <w:rPr>
                <w:sz w:val="20"/>
                <w:lang w:eastAsia="zh-CN"/>
              </w:rPr>
              <w:t>方法引用类型</w:t>
            </w:r>
          </w:p>
        </w:tc>
        <w:tc>
          <w:tcPr>
            <w:tcW w:w="4819" w:type="dxa"/>
            <w:gridSpan w:val="2"/>
          </w:tcPr>
          <w:p w:rsidR="00974589" w:rsidRPr="0002700B" w:rsidRDefault="00974589" w:rsidP="00AD3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zh-CN"/>
              </w:rPr>
            </w:pPr>
            <w:r w:rsidRPr="0002700B">
              <w:rPr>
                <w:rFonts w:hint="eastAsia"/>
                <w:sz w:val="20"/>
                <w:lang w:eastAsia="zh-CN"/>
              </w:rPr>
              <w:t>语法</w:t>
            </w:r>
          </w:p>
        </w:tc>
      </w:tr>
      <w:tr w:rsidR="00974589" w:rsidRPr="0002700B" w:rsidTr="009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74589" w:rsidRPr="0002700B" w:rsidRDefault="00974589" w:rsidP="00AD3CAF">
            <w:pPr>
              <w:rPr>
                <w:sz w:val="20"/>
                <w:lang w:eastAsia="zh-CN"/>
              </w:rPr>
            </w:pPr>
            <w:r w:rsidRPr="0002700B">
              <w:rPr>
                <w:rFonts w:hint="eastAsia"/>
                <w:sz w:val="20"/>
                <w:lang w:eastAsia="zh-CN"/>
              </w:rPr>
              <w:t>静态方法引用</w:t>
            </w:r>
          </w:p>
        </w:tc>
        <w:tc>
          <w:tcPr>
            <w:tcW w:w="4819" w:type="dxa"/>
            <w:gridSpan w:val="2"/>
          </w:tcPr>
          <w:p w:rsidR="00974589" w:rsidRPr="0002700B" w:rsidRDefault="00D20DF3" w:rsidP="00AD3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类名</w:t>
            </w:r>
            <w:r>
              <w:rPr>
                <w:sz w:val="20"/>
                <w:lang w:eastAsia="zh-CN"/>
              </w:rPr>
              <w:t>::</w:t>
            </w:r>
            <w:r>
              <w:rPr>
                <w:sz w:val="20"/>
                <w:lang w:eastAsia="zh-CN"/>
              </w:rPr>
              <w:t>静态方法名</w:t>
            </w:r>
          </w:p>
        </w:tc>
      </w:tr>
      <w:tr w:rsidR="00A20A54" w:rsidRPr="0002700B" w:rsidTr="00974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:rsidR="00A20A54" w:rsidRPr="0002700B" w:rsidRDefault="00A20A54" w:rsidP="00AD3CAF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对象方法</w:t>
            </w:r>
            <w:r w:rsidRPr="0002700B">
              <w:rPr>
                <w:rFonts w:hint="eastAsia"/>
                <w:sz w:val="20"/>
                <w:lang w:eastAsia="zh-CN"/>
              </w:rPr>
              <w:t>引用</w:t>
            </w:r>
          </w:p>
        </w:tc>
        <w:tc>
          <w:tcPr>
            <w:tcW w:w="2410" w:type="dxa"/>
          </w:tcPr>
          <w:p w:rsidR="00A20A54" w:rsidRPr="0002700B" w:rsidRDefault="00A20A54" w:rsidP="00AD3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zh-CN"/>
              </w:rPr>
            </w:pPr>
            <w:r w:rsidRPr="0002700B">
              <w:rPr>
                <w:rFonts w:hint="eastAsia"/>
                <w:sz w:val="20"/>
                <w:lang w:eastAsia="zh-CN"/>
              </w:rPr>
              <w:t>实例上的</w:t>
            </w:r>
            <w:r>
              <w:rPr>
                <w:rFonts w:hint="eastAsia"/>
                <w:sz w:val="20"/>
                <w:lang w:eastAsia="zh-CN"/>
              </w:rPr>
              <w:t>对象方法</w:t>
            </w:r>
            <w:r w:rsidRPr="0002700B">
              <w:rPr>
                <w:rFonts w:hint="eastAsia"/>
                <w:sz w:val="20"/>
                <w:lang w:eastAsia="zh-CN"/>
              </w:rPr>
              <w:t>引用</w:t>
            </w:r>
          </w:p>
        </w:tc>
        <w:tc>
          <w:tcPr>
            <w:tcW w:w="2409" w:type="dxa"/>
          </w:tcPr>
          <w:p w:rsidR="00A20A54" w:rsidRPr="0002700B" w:rsidRDefault="00126E6E" w:rsidP="005D2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对象名</w:t>
            </w:r>
            <w:r>
              <w:rPr>
                <w:rFonts w:hint="eastAsia"/>
                <w:sz w:val="20"/>
                <w:lang w:eastAsia="zh-CN"/>
              </w:rPr>
              <w:t>::</w:t>
            </w:r>
            <w:r>
              <w:rPr>
                <w:rFonts w:hint="eastAsia"/>
                <w:sz w:val="20"/>
                <w:lang w:eastAsia="zh-CN"/>
              </w:rPr>
              <w:t>成员方法名</w:t>
            </w:r>
          </w:p>
        </w:tc>
      </w:tr>
      <w:tr w:rsidR="00A20A54" w:rsidRPr="0002700B" w:rsidTr="0026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A20A54" w:rsidRPr="0002700B" w:rsidRDefault="00A20A54" w:rsidP="00AD3CAF">
            <w:pPr>
              <w:rPr>
                <w:sz w:val="20"/>
                <w:lang w:eastAsia="zh-CN"/>
              </w:rPr>
            </w:pPr>
          </w:p>
        </w:tc>
        <w:tc>
          <w:tcPr>
            <w:tcW w:w="2410" w:type="dxa"/>
          </w:tcPr>
          <w:p w:rsidR="00A20A54" w:rsidRPr="0002700B" w:rsidRDefault="00A20A54" w:rsidP="00AD3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eastAsia="zh-CN"/>
              </w:rPr>
            </w:pPr>
            <w:r w:rsidRPr="0002700B">
              <w:rPr>
                <w:rFonts w:hint="eastAsia"/>
                <w:sz w:val="20"/>
                <w:lang w:eastAsia="zh-CN"/>
              </w:rPr>
              <w:t>类型上的</w:t>
            </w:r>
            <w:r>
              <w:rPr>
                <w:rFonts w:hint="eastAsia"/>
                <w:sz w:val="20"/>
                <w:lang w:eastAsia="zh-CN"/>
              </w:rPr>
              <w:t>对象方法</w:t>
            </w:r>
            <w:r w:rsidRPr="0002700B">
              <w:rPr>
                <w:rFonts w:hint="eastAsia"/>
                <w:sz w:val="20"/>
                <w:lang w:eastAsia="zh-CN"/>
              </w:rPr>
              <w:t>引用</w:t>
            </w:r>
          </w:p>
        </w:tc>
        <w:tc>
          <w:tcPr>
            <w:tcW w:w="2409" w:type="dxa"/>
          </w:tcPr>
          <w:p w:rsidR="00A20A54" w:rsidRPr="0002700B" w:rsidRDefault="00126E6E" w:rsidP="00AD3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类名</w:t>
            </w:r>
            <w:r>
              <w:rPr>
                <w:rFonts w:hint="eastAsia"/>
                <w:sz w:val="20"/>
                <w:lang w:eastAsia="zh-CN"/>
              </w:rPr>
              <w:t>::</w:t>
            </w:r>
            <w:r>
              <w:rPr>
                <w:rFonts w:hint="eastAsia"/>
                <w:sz w:val="20"/>
                <w:lang w:eastAsia="zh-CN"/>
              </w:rPr>
              <w:t>成员方法名</w:t>
            </w:r>
          </w:p>
        </w:tc>
      </w:tr>
      <w:tr w:rsidR="00126E6E" w:rsidRPr="0002700B" w:rsidTr="00D62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26E6E" w:rsidRPr="0002700B" w:rsidRDefault="00126E6E" w:rsidP="00AD3CAF">
            <w:pPr>
              <w:rPr>
                <w:sz w:val="20"/>
                <w:lang w:eastAsia="zh-CN"/>
              </w:rPr>
            </w:pPr>
            <w:r w:rsidRPr="0002700B">
              <w:rPr>
                <w:rFonts w:hint="eastAsia"/>
                <w:sz w:val="20"/>
                <w:lang w:eastAsia="zh-CN"/>
              </w:rPr>
              <w:t>类构造器</w:t>
            </w:r>
            <w:r>
              <w:rPr>
                <w:rFonts w:hint="eastAsia"/>
                <w:sz w:val="20"/>
                <w:lang w:eastAsia="zh-CN"/>
              </w:rPr>
              <w:t>引</w:t>
            </w:r>
            <w:r w:rsidRPr="0002700B">
              <w:rPr>
                <w:rFonts w:hint="eastAsia"/>
                <w:sz w:val="20"/>
                <w:lang w:eastAsia="zh-CN"/>
              </w:rPr>
              <w:t>用</w:t>
            </w:r>
          </w:p>
        </w:tc>
        <w:tc>
          <w:tcPr>
            <w:tcW w:w="4819" w:type="dxa"/>
            <w:gridSpan w:val="2"/>
          </w:tcPr>
          <w:p w:rsidR="00126E6E" w:rsidRPr="0002700B" w:rsidRDefault="00126E6E" w:rsidP="00AD3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类名</w:t>
            </w:r>
            <w:r>
              <w:rPr>
                <w:rFonts w:hint="eastAsia"/>
                <w:sz w:val="20"/>
                <w:lang w:eastAsia="zh-CN"/>
              </w:rPr>
              <w:t>::new</w:t>
            </w:r>
            <w:r w:rsidR="00E31110">
              <w:rPr>
                <w:sz w:val="20"/>
                <w:lang w:eastAsia="zh-CN"/>
              </w:rPr>
              <w:t xml:space="preserve">   </w:t>
            </w:r>
            <w:r w:rsidR="00E31110">
              <w:rPr>
                <w:sz w:val="20"/>
                <w:lang w:eastAsia="zh-CN"/>
              </w:rPr>
              <w:t>创建一个对象</w:t>
            </w:r>
            <w:r w:rsidR="00E31110">
              <w:rPr>
                <w:rFonts w:hint="eastAsia"/>
                <w:sz w:val="20"/>
                <w:lang w:eastAsia="zh-CN"/>
              </w:rPr>
              <w:t>new Xxx()</w:t>
            </w:r>
          </w:p>
        </w:tc>
      </w:tr>
      <w:tr w:rsidR="00267295" w:rsidRPr="0002700B" w:rsidTr="009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67295" w:rsidRPr="0002700B" w:rsidRDefault="00267295" w:rsidP="005D23D9">
            <w:pPr>
              <w:rPr>
                <w:sz w:val="20"/>
                <w:lang w:eastAsia="zh-CN"/>
              </w:rPr>
            </w:pPr>
            <w:r w:rsidRPr="0002700B">
              <w:rPr>
                <w:rFonts w:hint="eastAsia"/>
                <w:sz w:val="20"/>
                <w:lang w:eastAsia="zh-CN"/>
              </w:rPr>
              <w:t>数组构造器引用</w:t>
            </w:r>
          </w:p>
        </w:tc>
        <w:tc>
          <w:tcPr>
            <w:tcW w:w="4819" w:type="dxa"/>
            <w:gridSpan w:val="2"/>
          </w:tcPr>
          <w:p w:rsidR="00267295" w:rsidRPr="0002700B" w:rsidRDefault="00D11F0C" w:rsidP="00AD3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类名</w:t>
            </w:r>
            <w:r>
              <w:rPr>
                <w:rFonts w:hint="eastAsia"/>
                <w:sz w:val="20"/>
                <w:lang w:eastAsia="zh-CN"/>
              </w:rPr>
              <w:t>[]:</w:t>
            </w:r>
            <w:r w:rsidR="00E31110">
              <w:rPr>
                <w:sz w:val="20"/>
                <w:lang w:eastAsia="zh-CN"/>
              </w:rPr>
              <w:t>:</w:t>
            </w:r>
            <w:r>
              <w:rPr>
                <w:rFonts w:hint="eastAsia"/>
                <w:sz w:val="20"/>
                <w:lang w:eastAsia="zh-CN"/>
              </w:rPr>
              <w:t>new</w:t>
            </w:r>
            <w:r w:rsidR="00E31110">
              <w:rPr>
                <w:sz w:val="20"/>
                <w:lang w:eastAsia="zh-CN"/>
              </w:rPr>
              <w:t xml:space="preserve">   </w:t>
            </w:r>
            <w:r w:rsidR="00E31110">
              <w:rPr>
                <w:sz w:val="20"/>
                <w:lang w:eastAsia="zh-CN"/>
              </w:rPr>
              <w:t>创建数组</w:t>
            </w:r>
          </w:p>
        </w:tc>
      </w:tr>
    </w:tbl>
    <w:p w:rsidR="00AD3CAF" w:rsidRPr="00AD3CAF" w:rsidRDefault="00AD3CAF" w:rsidP="00AD3CAF">
      <w:pPr>
        <w:rPr>
          <w:lang w:eastAsia="zh-CN"/>
        </w:rPr>
      </w:pPr>
    </w:p>
    <w:p w:rsidR="00792B67" w:rsidRDefault="00792B67" w:rsidP="006E6D66">
      <w:pPr>
        <w:pStyle w:val="2"/>
      </w:pPr>
      <w:bookmarkStart w:id="10" w:name="header-n125"/>
      <w:r>
        <w:t>通过类名称引用静态方法</w:t>
      </w:r>
    </w:p>
    <w:tbl>
      <w:tblPr>
        <w:tblStyle w:val="4-1"/>
        <w:tblW w:w="0" w:type="auto"/>
        <w:tblInd w:w="421" w:type="dxa"/>
        <w:tblLook w:val="04A0" w:firstRow="1" w:lastRow="0" w:firstColumn="1" w:lastColumn="0" w:noHBand="0" w:noVBand="1"/>
      </w:tblPr>
      <w:tblGrid>
        <w:gridCol w:w="2972"/>
      </w:tblGrid>
      <w:tr w:rsidR="00511177" w:rsidTr="00A22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11177" w:rsidRDefault="00511177" w:rsidP="00A22BA1">
            <w:pPr>
              <w:rPr>
                <w:lang w:eastAsia="zh-CN"/>
              </w:rPr>
            </w:pPr>
            <w:r>
              <w:rPr>
                <w:lang w:eastAsia="zh-CN"/>
              </w:rPr>
              <w:t>类名称引用静态方法的语法</w:t>
            </w:r>
          </w:p>
        </w:tc>
      </w:tr>
      <w:tr w:rsidR="00511177" w:rsidTr="00A22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11177" w:rsidRDefault="00A93D23" w:rsidP="00A22BA1">
            <w:pPr>
              <w:rPr>
                <w:lang w:eastAsia="zh-CN"/>
              </w:rPr>
            </w:pPr>
            <w:r>
              <w:rPr>
                <w:lang w:eastAsia="zh-CN"/>
              </w:rPr>
              <w:t>类名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t>静态方法</w:t>
            </w:r>
          </w:p>
        </w:tc>
      </w:tr>
    </w:tbl>
    <w:p w:rsidR="00792B67" w:rsidRDefault="00792B67" w:rsidP="00792B67">
      <w:pPr>
        <w:ind w:firstLine="420"/>
        <w:rPr>
          <w:lang w:eastAsia="zh-CN"/>
        </w:rPr>
      </w:pPr>
      <w:r w:rsidRPr="00116E11">
        <w:rPr>
          <w:lang w:eastAsia="zh-CN"/>
        </w:rPr>
        <w:t>由于在</w:t>
      </w:r>
      <w:r w:rsidRPr="00116E11">
        <w:rPr>
          <w:lang w:eastAsia="zh-CN"/>
        </w:rPr>
        <w:t>java.lang.Math</w:t>
      </w:r>
      <w:r w:rsidRPr="00116E11">
        <w:rPr>
          <w:lang w:eastAsia="zh-CN"/>
        </w:rPr>
        <w:t>类中已经存在了静态方法</w:t>
      </w:r>
      <w:r w:rsidRPr="00116E11">
        <w:rPr>
          <w:lang w:eastAsia="zh-CN"/>
        </w:rPr>
        <w:t>abs</w:t>
      </w:r>
      <w:r>
        <w:rPr>
          <w:lang w:eastAsia="zh-CN"/>
        </w:rPr>
        <w:t>()</w:t>
      </w:r>
      <w:r w:rsidRPr="00116E11">
        <w:rPr>
          <w:lang w:eastAsia="zh-CN"/>
        </w:rPr>
        <w:t>，</w:t>
      </w:r>
      <w:r>
        <w:rPr>
          <w:lang w:eastAsia="zh-CN"/>
        </w:rPr>
        <w:t>用于求一个数的绝对值。</w:t>
      </w:r>
      <w:r w:rsidRPr="00116E11">
        <w:rPr>
          <w:lang w:eastAsia="zh-CN"/>
        </w:rPr>
        <w:t>所以当我们需要通过</w:t>
      </w:r>
      <w:r w:rsidRPr="00116E11">
        <w:rPr>
          <w:lang w:eastAsia="zh-CN"/>
        </w:rPr>
        <w:t>Lambda</w:t>
      </w:r>
      <w:r w:rsidRPr="00116E11">
        <w:rPr>
          <w:lang w:eastAsia="zh-CN"/>
        </w:rPr>
        <w:t>来调用该方法时，有</w:t>
      </w:r>
      <w:r w:rsidR="00B07C9B">
        <w:rPr>
          <w:rFonts w:hint="eastAsia"/>
          <w:lang w:eastAsia="zh-CN"/>
        </w:rPr>
        <w:t>三</w:t>
      </w:r>
      <w:r w:rsidRPr="00116E11">
        <w:rPr>
          <w:lang w:eastAsia="zh-CN"/>
        </w:rPr>
        <w:t>种写法。</w:t>
      </w:r>
    </w:p>
    <w:p w:rsidR="00792B67" w:rsidRDefault="00792B67" w:rsidP="00792B67">
      <w:pPr>
        <w:pStyle w:val="10"/>
        <w:rPr>
          <w:lang w:eastAsia="zh-CN"/>
        </w:rPr>
      </w:pPr>
      <w:r>
        <w:rPr>
          <w:lang w:eastAsia="zh-CN"/>
        </w:rPr>
        <w:t>案例说明</w:t>
      </w:r>
      <w:r>
        <w:rPr>
          <w:rFonts w:hint="eastAsia"/>
          <w:lang w:eastAsia="zh-CN"/>
        </w:rPr>
        <w:t>：</w:t>
      </w:r>
    </w:p>
    <w:p w:rsidR="00792B67" w:rsidRDefault="00792B67" w:rsidP="00115A26">
      <w:pPr>
        <w:pStyle w:val="a0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有一个函数式接口</w:t>
      </w:r>
      <w:r>
        <w:rPr>
          <w:rFonts w:hint="eastAsia"/>
          <w:lang w:eastAsia="zh-CN"/>
        </w:rPr>
        <w:t>Calcable</w:t>
      </w:r>
      <w:r>
        <w:rPr>
          <w:rFonts w:hint="eastAsia"/>
          <w:lang w:eastAsia="zh-CN"/>
        </w:rPr>
        <w:t>，包含抽象方法</w:t>
      </w:r>
      <w:r>
        <w:rPr>
          <w:rFonts w:hint="eastAsia"/>
          <w:lang w:eastAsia="zh-CN"/>
        </w:rPr>
        <w:t>int calc(int num)</w:t>
      </w:r>
    </w:p>
    <w:p w:rsidR="00792B67" w:rsidRDefault="00792B67" w:rsidP="00115A26">
      <w:pPr>
        <w:pStyle w:val="a0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在</w:t>
      </w:r>
      <w:r>
        <w:rPr>
          <w:rFonts w:hint="eastAsia"/>
          <w:lang w:eastAsia="zh-CN"/>
        </w:rPr>
        <w:t>Lambda</w:t>
      </w:r>
      <w:r>
        <w:rPr>
          <w:rFonts w:hint="eastAsia"/>
          <w:lang w:eastAsia="zh-CN"/>
        </w:rPr>
        <w:t>中调用</w:t>
      </w:r>
      <w:r>
        <w:rPr>
          <w:rFonts w:hint="eastAsia"/>
          <w:lang w:eastAsia="zh-CN"/>
        </w:rPr>
        <w:t>Math.abs()</w:t>
      </w:r>
      <w:r>
        <w:rPr>
          <w:rFonts w:hint="eastAsia"/>
          <w:lang w:eastAsia="zh-CN"/>
        </w:rPr>
        <w:t>方法实现求绝对值</w:t>
      </w:r>
    </w:p>
    <w:p w:rsidR="00792B67" w:rsidRDefault="00792B67" w:rsidP="00115A26">
      <w:pPr>
        <w:pStyle w:val="a0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直接通过</w:t>
      </w:r>
      <w:r>
        <w:rPr>
          <w:rFonts w:hint="eastAsia"/>
          <w:lang w:eastAsia="zh-CN"/>
        </w:rPr>
        <w:t>Math</w:t>
      </w:r>
      <w:r>
        <w:rPr>
          <w:lang w:eastAsia="zh-CN"/>
        </w:rPr>
        <w:t>类方法引用实现求绝对值</w:t>
      </w:r>
    </w:p>
    <w:p w:rsidR="00792B67" w:rsidRDefault="00792B67" w:rsidP="00792B67">
      <w:pPr>
        <w:pStyle w:val="10"/>
      </w:pPr>
      <w:r>
        <w:lastRenderedPageBreak/>
        <w:t>实现步骤：</w:t>
      </w:r>
    </w:p>
    <w:p w:rsidR="00792B67" w:rsidRDefault="00792B67" w:rsidP="00115A26">
      <w:pPr>
        <w:pStyle w:val="a0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创建函数式接口</w:t>
      </w:r>
      <w:r>
        <w:rPr>
          <w:rFonts w:hint="eastAsia"/>
          <w:lang w:eastAsia="zh-CN"/>
        </w:rPr>
        <w:t>Calcable</w:t>
      </w:r>
      <w:r>
        <w:rPr>
          <w:rFonts w:hint="eastAsia"/>
          <w:lang w:eastAsia="zh-CN"/>
        </w:rPr>
        <w:t>，包含抽象方法</w:t>
      </w:r>
      <w:r>
        <w:rPr>
          <w:rFonts w:hint="eastAsia"/>
          <w:lang w:eastAsia="zh-CN"/>
        </w:rPr>
        <w:t>int calc(int num)</w:t>
      </w:r>
      <w:r>
        <w:rPr>
          <w:rFonts w:hint="eastAsia"/>
          <w:lang w:eastAsia="zh-CN"/>
        </w:rPr>
        <w:t>，用于计算传入整数，返回计算结果。</w:t>
      </w:r>
    </w:p>
    <w:p w:rsidR="00792B67" w:rsidRDefault="00792B67" w:rsidP="00115A26">
      <w:pPr>
        <w:pStyle w:val="a0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创建主类，创建主函数，使用</w:t>
      </w:r>
      <w:r>
        <w:rPr>
          <w:rFonts w:hint="eastAsia"/>
          <w:lang w:eastAsia="zh-CN"/>
        </w:rPr>
        <w:t>Lambda</w:t>
      </w:r>
      <w:r>
        <w:rPr>
          <w:rFonts w:hint="eastAsia"/>
          <w:lang w:eastAsia="zh-CN"/>
        </w:rPr>
        <w:t>表达式创建</w:t>
      </w:r>
      <w:r>
        <w:rPr>
          <w:rFonts w:hint="eastAsia"/>
          <w:lang w:eastAsia="zh-CN"/>
        </w:rPr>
        <w:t>Calcable</w:t>
      </w:r>
      <w:r>
        <w:rPr>
          <w:rFonts w:hint="eastAsia"/>
          <w:lang w:eastAsia="zh-CN"/>
        </w:rPr>
        <w:t>对象，计算传入整数的绝对值。</w:t>
      </w:r>
    </w:p>
    <w:p w:rsidR="00792B67" w:rsidRDefault="00792B67" w:rsidP="00115A26">
      <w:pPr>
        <w:pStyle w:val="a0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调用</w:t>
      </w:r>
      <w:r>
        <w:rPr>
          <w:rFonts w:hint="eastAsia"/>
          <w:lang w:eastAsia="zh-CN"/>
        </w:rPr>
        <w:t>calc()</w:t>
      </w:r>
      <w:r>
        <w:rPr>
          <w:rFonts w:hint="eastAsia"/>
          <w:lang w:eastAsia="zh-CN"/>
        </w:rPr>
        <w:t>方法传入</w:t>
      </w:r>
      <w:r>
        <w:rPr>
          <w:rFonts w:hint="eastAsia"/>
          <w:lang w:eastAsia="zh-CN"/>
        </w:rPr>
        <w:t>-10</w:t>
      </w:r>
      <w:r>
        <w:rPr>
          <w:rFonts w:hint="eastAsia"/>
          <w:lang w:eastAsia="zh-CN"/>
        </w:rPr>
        <w:t>，输出计算结果</w:t>
      </w:r>
    </w:p>
    <w:p w:rsidR="00792B67" w:rsidRDefault="00792B67" w:rsidP="00115A26">
      <w:pPr>
        <w:pStyle w:val="a0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使用类方法引用创建</w:t>
      </w:r>
      <w:r>
        <w:rPr>
          <w:rFonts w:hint="eastAsia"/>
          <w:lang w:eastAsia="zh-CN"/>
        </w:rPr>
        <w:t>Calcable</w:t>
      </w:r>
      <w:r>
        <w:rPr>
          <w:rFonts w:hint="eastAsia"/>
          <w:lang w:eastAsia="zh-CN"/>
        </w:rPr>
        <w:t>对象，直接引用类方法</w:t>
      </w:r>
      <w:r>
        <w:rPr>
          <w:rFonts w:hint="eastAsia"/>
          <w:lang w:eastAsia="zh-CN"/>
        </w:rPr>
        <w:t>Math</w:t>
      </w:r>
      <w:r>
        <w:rPr>
          <w:lang w:eastAsia="zh-CN"/>
        </w:rPr>
        <w:t>::abs</w:t>
      </w:r>
      <w:r>
        <w:rPr>
          <w:lang w:eastAsia="zh-CN"/>
        </w:rPr>
        <w:t>方法</w:t>
      </w:r>
    </w:p>
    <w:p w:rsidR="00792B67" w:rsidRDefault="00792B67" w:rsidP="00115A26">
      <w:pPr>
        <w:pStyle w:val="a0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调用</w:t>
      </w:r>
      <w:r>
        <w:rPr>
          <w:rFonts w:hint="eastAsia"/>
          <w:lang w:eastAsia="zh-CN"/>
        </w:rPr>
        <w:t>calc()</w:t>
      </w:r>
      <w:r>
        <w:rPr>
          <w:rFonts w:hint="eastAsia"/>
          <w:lang w:eastAsia="zh-CN"/>
        </w:rPr>
        <w:t>方法传入</w:t>
      </w:r>
      <w:r>
        <w:rPr>
          <w:rFonts w:hint="eastAsia"/>
          <w:lang w:eastAsia="zh-CN"/>
        </w:rPr>
        <w:t>-10</w:t>
      </w:r>
      <w:r>
        <w:rPr>
          <w:rFonts w:hint="eastAsia"/>
          <w:lang w:eastAsia="zh-CN"/>
        </w:rPr>
        <w:t>，输出计算结果</w:t>
      </w:r>
    </w:p>
    <w:p w:rsidR="00792B67" w:rsidRDefault="00792B67" w:rsidP="00792B67">
      <w:pPr>
        <w:pStyle w:val="10"/>
      </w:pPr>
      <w:r>
        <w:t>运行效果：</w:t>
      </w:r>
    </w:p>
    <w:p w:rsidR="00792B67" w:rsidRDefault="00792B67" w:rsidP="00792B67">
      <w:r>
        <w:rPr>
          <w:noProof/>
          <w:lang w:eastAsia="zh-CN"/>
        </w:rPr>
        <w:drawing>
          <wp:inline distT="0" distB="0" distL="0" distR="0" wp14:anchorId="78EF453B" wp14:editId="0E3FEFAF">
            <wp:extent cx="1609725" cy="514350"/>
            <wp:effectExtent l="95250" t="76200" r="104775" b="762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143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2B67" w:rsidRDefault="00792B67" w:rsidP="00792B67">
      <w:pPr>
        <w:pStyle w:val="10"/>
      </w:pPr>
      <w:r>
        <w:t>实现代码：</w:t>
      </w:r>
    </w:p>
    <w:p w:rsidR="00F040E3" w:rsidRDefault="00F040E3" w:rsidP="00F040E3">
      <w:pPr>
        <w:pStyle w:val="af6"/>
      </w:pPr>
      <w:r>
        <w:t>package com.itheima;</w:t>
      </w:r>
    </w:p>
    <w:p w:rsidR="00F040E3" w:rsidRDefault="00F040E3" w:rsidP="00F040E3">
      <w:pPr>
        <w:pStyle w:val="af6"/>
      </w:pPr>
    </w:p>
    <w:p w:rsidR="00F040E3" w:rsidRDefault="00F040E3" w:rsidP="00F040E3">
      <w:pPr>
        <w:pStyle w:val="af6"/>
      </w:pPr>
      <w:r>
        <w:t>interface Calcable {</w:t>
      </w:r>
    </w:p>
    <w:p w:rsidR="00F040E3" w:rsidRDefault="00F040E3" w:rsidP="00F040E3">
      <w:pPr>
        <w:pStyle w:val="af6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计算绝对值</w:t>
      </w:r>
    </w:p>
    <w:p w:rsidR="00F040E3" w:rsidRDefault="00F040E3" w:rsidP="00F040E3">
      <w:pPr>
        <w:pStyle w:val="af6"/>
      </w:pPr>
      <w:r>
        <w:t xml:space="preserve">    int calc(int num);</w:t>
      </w:r>
    </w:p>
    <w:p w:rsidR="00F040E3" w:rsidRDefault="00F040E3" w:rsidP="00F040E3">
      <w:pPr>
        <w:pStyle w:val="af6"/>
      </w:pPr>
      <w:r>
        <w:t>}</w:t>
      </w:r>
    </w:p>
    <w:p w:rsidR="00F040E3" w:rsidRDefault="00F040E3" w:rsidP="00F040E3">
      <w:pPr>
        <w:pStyle w:val="af6"/>
      </w:pPr>
    </w:p>
    <w:p w:rsidR="00F040E3" w:rsidRDefault="00F040E3" w:rsidP="00F040E3">
      <w:pPr>
        <w:pStyle w:val="af6"/>
      </w:pPr>
      <w:r>
        <w:t>public class Demo2StaticMethod {</w:t>
      </w:r>
    </w:p>
    <w:p w:rsidR="00F040E3" w:rsidRDefault="00F040E3" w:rsidP="00F040E3">
      <w:pPr>
        <w:pStyle w:val="af6"/>
      </w:pPr>
    </w:p>
    <w:p w:rsidR="00F040E3" w:rsidRDefault="00F040E3" w:rsidP="00F040E3">
      <w:pPr>
        <w:pStyle w:val="af6"/>
      </w:pPr>
      <w:r>
        <w:t xml:space="preserve">    public static void main(String[] args) {</w:t>
      </w:r>
    </w:p>
    <w:p w:rsidR="00F040E3" w:rsidRDefault="00F040E3" w:rsidP="00F040E3">
      <w:pPr>
        <w:pStyle w:val="af6"/>
        <w:rPr>
          <w:rFonts w:hint="eastAsia"/>
        </w:rPr>
      </w:pPr>
      <w:r>
        <w:rPr>
          <w:rFonts w:hint="eastAsia"/>
        </w:rPr>
        <w:t xml:space="preserve">        //1. </w:t>
      </w:r>
      <w:r>
        <w:rPr>
          <w:rFonts w:hint="eastAsia"/>
        </w:rPr>
        <w:t>使用内部类实现</w:t>
      </w:r>
    </w:p>
    <w:p w:rsidR="00F040E3" w:rsidRDefault="00F040E3" w:rsidP="00F040E3">
      <w:pPr>
        <w:pStyle w:val="af6"/>
      </w:pPr>
      <w:r>
        <w:t xml:space="preserve">        Calcable c1 = new Calcable() {</w:t>
      </w:r>
    </w:p>
    <w:p w:rsidR="00F040E3" w:rsidRDefault="00F040E3" w:rsidP="00F040E3">
      <w:pPr>
        <w:pStyle w:val="af6"/>
      </w:pPr>
      <w:r>
        <w:t xml:space="preserve">            @Override</w:t>
      </w:r>
    </w:p>
    <w:p w:rsidR="00F040E3" w:rsidRDefault="00F040E3" w:rsidP="00F040E3">
      <w:pPr>
        <w:pStyle w:val="af6"/>
      </w:pPr>
      <w:r>
        <w:t xml:space="preserve">            public int calc(int num) {</w:t>
      </w:r>
    </w:p>
    <w:p w:rsidR="00F040E3" w:rsidRDefault="00F040E3" w:rsidP="00F040E3">
      <w:pPr>
        <w:pStyle w:val="af6"/>
        <w:rPr>
          <w:rFonts w:hint="eastAsia"/>
        </w:rPr>
      </w:pPr>
      <w:r>
        <w:rPr>
          <w:rFonts w:hint="eastAsia"/>
        </w:rPr>
        <w:t xml:space="preserve">                return Math.abs(num);   //</w:t>
      </w:r>
      <w:r>
        <w:rPr>
          <w:rFonts w:hint="eastAsia"/>
        </w:rPr>
        <w:t>调用一个已经存在的方法</w:t>
      </w:r>
    </w:p>
    <w:p w:rsidR="00F040E3" w:rsidRDefault="00F040E3" w:rsidP="00F040E3">
      <w:pPr>
        <w:pStyle w:val="af6"/>
      </w:pPr>
      <w:r>
        <w:t xml:space="preserve">            }</w:t>
      </w:r>
    </w:p>
    <w:p w:rsidR="00F040E3" w:rsidRDefault="00F040E3" w:rsidP="00F040E3">
      <w:pPr>
        <w:pStyle w:val="af6"/>
      </w:pPr>
      <w:r>
        <w:t xml:space="preserve">        };</w:t>
      </w:r>
    </w:p>
    <w:p w:rsidR="00F040E3" w:rsidRDefault="00F040E3" w:rsidP="00F040E3">
      <w:pPr>
        <w:pStyle w:val="af6"/>
      </w:pPr>
      <w:r>
        <w:t xml:space="preserve">        System.out.println(c1.calc(-10));</w:t>
      </w:r>
    </w:p>
    <w:p w:rsidR="00F040E3" w:rsidRDefault="00F040E3" w:rsidP="00F040E3">
      <w:pPr>
        <w:pStyle w:val="af6"/>
      </w:pPr>
      <w:r>
        <w:t xml:space="preserve">        //2. Lambda</w:t>
      </w:r>
    </w:p>
    <w:p w:rsidR="00F040E3" w:rsidRDefault="00F040E3" w:rsidP="00F040E3">
      <w:pPr>
        <w:pStyle w:val="af6"/>
      </w:pPr>
      <w:r>
        <w:t xml:space="preserve">        Calcable c2 = num -&gt; Math.abs(num);</w:t>
      </w:r>
    </w:p>
    <w:p w:rsidR="00F040E3" w:rsidRDefault="00F040E3" w:rsidP="00F040E3">
      <w:pPr>
        <w:pStyle w:val="af6"/>
      </w:pPr>
      <w:r>
        <w:t xml:space="preserve">        System.out.println(c2.calc(-10));</w:t>
      </w:r>
    </w:p>
    <w:p w:rsidR="00F040E3" w:rsidRDefault="00F040E3" w:rsidP="00F040E3">
      <w:pPr>
        <w:pStyle w:val="af6"/>
        <w:rPr>
          <w:rFonts w:hint="eastAsia"/>
        </w:rPr>
      </w:pPr>
      <w:r>
        <w:rPr>
          <w:rFonts w:hint="eastAsia"/>
        </w:rPr>
        <w:t xml:space="preserve">        //3. </w:t>
      </w:r>
      <w:r>
        <w:rPr>
          <w:rFonts w:hint="eastAsia"/>
        </w:rPr>
        <w:t>方法引用</w:t>
      </w:r>
    </w:p>
    <w:p w:rsidR="00F040E3" w:rsidRDefault="00F040E3" w:rsidP="00F040E3">
      <w:pPr>
        <w:pStyle w:val="af6"/>
      </w:pPr>
      <w:r>
        <w:t xml:space="preserve">        Calcable c3 = Math::abs;</w:t>
      </w:r>
    </w:p>
    <w:p w:rsidR="00F040E3" w:rsidRDefault="00F040E3" w:rsidP="00F040E3">
      <w:pPr>
        <w:pStyle w:val="af6"/>
      </w:pPr>
      <w:r>
        <w:t xml:space="preserve">        System.out.println(c3.calc(-10));</w:t>
      </w:r>
    </w:p>
    <w:p w:rsidR="00F040E3" w:rsidRDefault="00F040E3" w:rsidP="00F040E3">
      <w:pPr>
        <w:pStyle w:val="af6"/>
      </w:pPr>
      <w:r>
        <w:t xml:space="preserve">    }</w:t>
      </w:r>
    </w:p>
    <w:p w:rsidR="00F040E3" w:rsidRDefault="00F040E3" w:rsidP="00F040E3">
      <w:pPr>
        <w:pStyle w:val="af6"/>
      </w:pPr>
    </w:p>
    <w:p w:rsidR="00792B67" w:rsidRDefault="00F040E3" w:rsidP="00F040E3">
      <w:pPr>
        <w:pStyle w:val="af6"/>
      </w:pPr>
      <w:r>
        <w:t>}</w:t>
      </w:r>
    </w:p>
    <w:p w:rsidR="0037282D" w:rsidRDefault="0037282D" w:rsidP="0037282D">
      <w:pPr>
        <w:pStyle w:val="10"/>
      </w:pPr>
      <w:r>
        <w:t>方法引用分析</w:t>
      </w:r>
    </w:p>
    <w:p w:rsidR="0037282D" w:rsidRPr="0037282D" w:rsidRDefault="0037282D" w:rsidP="0037282D">
      <w:r>
        <w:rPr>
          <w:noProof/>
          <w:lang w:eastAsia="zh-CN"/>
        </w:rPr>
        <w:drawing>
          <wp:inline distT="0" distB="0" distL="0" distR="0" wp14:anchorId="06EF59F5" wp14:editId="5E0C3364">
            <wp:extent cx="3322608" cy="1912786"/>
            <wp:effectExtent l="95250" t="95250" r="87630" b="8763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91278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2B67" w:rsidRDefault="00AE7BC6" w:rsidP="00792B67">
      <w:pPr>
        <w:ind w:firstLine="420"/>
        <w:rPr>
          <w:lang w:eastAsia="zh-CN"/>
        </w:rPr>
      </w:pPr>
      <w:r>
        <w:rPr>
          <w:lang w:eastAsia="zh-CN"/>
        </w:rPr>
        <w:lastRenderedPageBreak/>
        <w:t>在上面的案例中</w:t>
      </w:r>
      <w:r>
        <w:rPr>
          <w:rFonts w:hint="eastAsia"/>
          <w:lang w:eastAsia="zh-CN"/>
        </w:rPr>
        <w:t>接口中的</w:t>
      </w:r>
      <w:r>
        <w:rPr>
          <w:rFonts w:hint="eastAsia"/>
          <w:lang w:eastAsia="zh-CN"/>
        </w:rPr>
        <w:t>int calc(int num)</w:t>
      </w:r>
      <w:r>
        <w:rPr>
          <w:rFonts w:hint="eastAsia"/>
          <w:lang w:eastAsia="zh-CN"/>
        </w:rPr>
        <w:t>与被引用的</w:t>
      </w:r>
      <w:r w:rsidR="00D61AF2">
        <w:rPr>
          <w:rFonts w:hint="eastAsia"/>
          <w:lang w:eastAsia="zh-CN"/>
        </w:rPr>
        <w:t>int Math.abs</w:t>
      </w:r>
      <w:r w:rsidR="00D61AF2">
        <w:rPr>
          <w:lang w:eastAsia="zh-CN"/>
        </w:rPr>
        <w:t>(int num)</w:t>
      </w:r>
      <w:r w:rsidR="00D61AF2">
        <w:rPr>
          <w:lang w:eastAsia="zh-CN"/>
        </w:rPr>
        <w:t>，具有相同的行为，参数类型和返回值类型相同。</w:t>
      </w:r>
      <w:r w:rsidR="00792B67">
        <w:rPr>
          <w:lang w:eastAsia="zh-CN"/>
        </w:rPr>
        <w:t>在这个例子中，下面两种写法是等效的：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972"/>
        <w:gridCol w:w="6521"/>
      </w:tblGrid>
      <w:tr w:rsidR="00792B67" w:rsidTr="00147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92B67" w:rsidRDefault="00792B67" w:rsidP="0014755A">
            <w:pPr>
              <w:rPr>
                <w:lang w:eastAsia="zh-CN"/>
              </w:rPr>
            </w:pPr>
            <w:r w:rsidRPr="004E63E5">
              <w:rPr>
                <w:lang w:eastAsia="zh-CN"/>
              </w:rPr>
              <w:t>下面两种写法是等效的</w:t>
            </w:r>
          </w:p>
        </w:tc>
        <w:tc>
          <w:tcPr>
            <w:tcW w:w="6521" w:type="dxa"/>
          </w:tcPr>
          <w:p w:rsidR="00792B67" w:rsidRDefault="00792B67" w:rsidP="00147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792B67" w:rsidTr="00147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92B67" w:rsidRDefault="00792B67" w:rsidP="0014755A">
            <w:r w:rsidRPr="004E63E5">
              <w:t>Lambda</w:t>
            </w:r>
            <w:r w:rsidRPr="004E63E5">
              <w:t>表达式</w:t>
            </w:r>
          </w:p>
        </w:tc>
        <w:tc>
          <w:tcPr>
            <w:tcW w:w="6521" w:type="dxa"/>
          </w:tcPr>
          <w:p w:rsidR="00792B67" w:rsidRDefault="00F040E3" w:rsidP="00147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 -&gt; Math.abs(m)</w:t>
            </w:r>
          </w:p>
        </w:tc>
      </w:tr>
      <w:tr w:rsidR="00792B67" w:rsidTr="00147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92B67" w:rsidRDefault="00792B67" w:rsidP="0014755A">
            <w:r w:rsidRPr="004E63E5">
              <w:t>方法引用</w:t>
            </w:r>
          </w:p>
        </w:tc>
        <w:tc>
          <w:tcPr>
            <w:tcW w:w="6521" w:type="dxa"/>
          </w:tcPr>
          <w:p w:rsidR="00792B67" w:rsidRDefault="00F040E3" w:rsidP="00147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Math::abs</w:t>
            </w:r>
          </w:p>
        </w:tc>
      </w:tr>
    </w:tbl>
    <w:p w:rsidR="00792B67" w:rsidRDefault="00792B67" w:rsidP="00792B67"/>
    <w:p w:rsidR="003A5ECA" w:rsidRDefault="003A5ECA" w:rsidP="006E6D66">
      <w:pPr>
        <w:pStyle w:val="2"/>
      </w:pPr>
      <w:r>
        <w:t>通过对象引用成员方法</w:t>
      </w:r>
      <w:bookmarkEnd w:id="10"/>
    </w:p>
    <w:p w:rsidR="00126736" w:rsidRPr="00126736" w:rsidRDefault="00B8096F" w:rsidP="00126736">
      <w:pPr>
        <w:ind w:left="284"/>
        <w:rPr>
          <w:lang w:eastAsia="zh-CN"/>
        </w:rPr>
      </w:pPr>
      <w:r>
        <w:rPr>
          <w:rFonts w:hint="eastAsia"/>
          <w:lang w:eastAsia="zh-CN"/>
        </w:rPr>
        <w:t>对象方法</w:t>
      </w:r>
      <w:r w:rsidR="00CF5FC4">
        <w:rPr>
          <w:rFonts w:hint="eastAsia"/>
          <w:lang w:eastAsia="zh-CN"/>
        </w:rPr>
        <w:t>引用</w:t>
      </w:r>
      <w:r w:rsidRPr="00B8096F">
        <w:rPr>
          <w:rFonts w:hint="eastAsia"/>
          <w:lang w:eastAsia="zh-CN"/>
        </w:rPr>
        <w:t>类型</w:t>
      </w:r>
      <w:r>
        <w:rPr>
          <w:rFonts w:hint="eastAsia"/>
          <w:lang w:eastAsia="zh-CN"/>
        </w:rPr>
        <w:t>：实例上的对象方法引用、类型上的对象方法引用</w:t>
      </w:r>
    </w:p>
    <w:p w:rsidR="00792B67" w:rsidRDefault="00792B67" w:rsidP="006E6D66">
      <w:pPr>
        <w:pStyle w:val="3"/>
      </w:pPr>
      <w:r w:rsidRPr="00D102DD">
        <w:rPr>
          <w:rFonts w:hint="eastAsia"/>
        </w:rPr>
        <w:t>实例上的</w:t>
      </w:r>
      <w:r w:rsidR="000F64C6">
        <w:rPr>
          <w:rFonts w:hint="eastAsia"/>
        </w:rPr>
        <w:t>对象方法</w:t>
      </w:r>
      <w:r w:rsidRPr="00D102DD">
        <w:rPr>
          <w:rFonts w:hint="eastAsia"/>
        </w:rPr>
        <w:t>引用</w:t>
      </w:r>
    </w:p>
    <w:tbl>
      <w:tblPr>
        <w:tblStyle w:val="4-1"/>
        <w:tblW w:w="0" w:type="auto"/>
        <w:tblInd w:w="421" w:type="dxa"/>
        <w:tblLook w:val="04A0" w:firstRow="1" w:lastRow="0" w:firstColumn="1" w:lastColumn="0" w:noHBand="0" w:noVBand="1"/>
      </w:tblPr>
      <w:tblGrid>
        <w:gridCol w:w="2972"/>
      </w:tblGrid>
      <w:tr w:rsidR="00126736" w:rsidTr="00A22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26736" w:rsidRDefault="00126736" w:rsidP="00A22BA1">
            <w:pPr>
              <w:rPr>
                <w:lang w:eastAsia="zh-CN"/>
              </w:rPr>
            </w:pPr>
            <w:r w:rsidRPr="00D102DD">
              <w:rPr>
                <w:rFonts w:hint="eastAsia"/>
                <w:lang w:eastAsia="zh-CN"/>
              </w:rPr>
              <w:t>实例上的</w:t>
            </w:r>
            <w:r>
              <w:rPr>
                <w:rFonts w:hint="eastAsia"/>
                <w:lang w:eastAsia="zh-CN"/>
              </w:rPr>
              <w:t>对象方法</w:t>
            </w:r>
            <w:r w:rsidRPr="00D102DD">
              <w:rPr>
                <w:rFonts w:hint="eastAsia"/>
                <w:lang w:eastAsia="zh-CN"/>
              </w:rPr>
              <w:t>引用</w:t>
            </w:r>
            <w:r w:rsidR="000E4DEC">
              <w:rPr>
                <w:rFonts w:hint="eastAsia"/>
                <w:lang w:eastAsia="zh-CN"/>
              </w:rPr>
              <w:t>语法</w:t>
            </w:r>
          </w:p>
        </w:tc>
      </w:tr>
      <w:tr w:rsidR="00126736" w:rsidTr="00A22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26736" w:rsidRDefault="00DA2DEE" w:rsidP="00A22BA1">
            <w:pPr>
              <w:rPr>
                <w:lang w:eastAsia="zh-CN"/>
              </w:rPr>
            </w:pPr>
            <w:r>
              <w:rPr>
                <w:lang w:eastAsia="zh-CN"/>
              </w:rPr>
              <w:t>对象名</w:t>
            </w:r>
            <w:r>
              <w:rPr>
                <w:lang w:eastAsia="zh-CN"/>
              </w:rPr>
              <w:t>::</w:t>
            </w:r>
            <w:r>
              <w:rPr>
                <w:lang w:eastAsia="zh-CN"/>
              </w:rPr>
              <w:t>成员方法</w:t>
            </w:r>
          </w:p>
        </w:tc>
      </w:tr>
    </w:tbl>
    <w:p w:rsidR="004E63E5" w:rsidRDefault="004E63E5" w:rsidP="00D77A32">
      <w:pPr>
        <w:rPr>
          <w:lang w:eastAsia="zh-CN"/>
        </w:rPr>
      </w:pPr>
      <w:bookmarkStart w:id="11" w:name="header-n149"/>
    </w:p>
    <w:p w:rsidR="00A22BA1" w:rsidRDefault="00A22BA1" w:rsidP="00C80C23">
      <w:pPr>
        <w:rPr>
          <w:lang w:eastAsia="zh-CN"/>
        </w:rPr>
      </w:pPr>
      <w:r>
        <w:rPr>
          <w:lang w:eastAsia="zh-CN"/>
        </w:rPr>
        <w:t>提问：</w:t>
      </w:r>
      <w:r>
        <w:rPr>
          <w:rFonts w:hint="eastAsia"/>
          <w:lang w:eastAsia="zh-CN"/>
        </w:rPr>
        <w:t>System.out</w:t>
      </w:r>
      <w:r>
        <w:rPr>
          <w:rFonts w:hint="eastAsia"/>
          <w:lang w:eastAsia="zh-CN"/>
        </w:rPr>
        <w:t>是一个对象还是一个类？</w:t>
      </w:r>
    </w:p>
    <w:p w:rsidR="00A22BA1" w:rsidRDefault="00A22BA1" w:rsidP="00D77A32">
      <w:pPr>
        <w:rPr>
          <w:lang w:eastAsia="zh-CN"/>
        </w:rPr>
      </w:pPr>
      <w:r>
        <w:rPr>
          <w:rFonts w:hint="eastAsia"/>
          <w:lang w:eastAsia="zh-CN"/>
        </w:rPr>
        <w:t>答：</w:t>
      </w:r>
      <w:r w:rsidR="004337FA">
        <w:rPr>
          <w:lang w:eastAsia="zh-CN"/>
        </w:rPr>
        <w:t xml:space="preserve"> </w:t>
      </w:r>
      <w:r w:rsidR="00CF5FC4">
        <w:rPr>
          <w:lang w:eastAsia="zh-CN"/>
        </w:rPr>
        <w:t>out</w:t>
      </w:r>
      <w:r w:rsidR="00CF5FC4">
        <w:rPr>
          <w:lang w:eastAsia="zh-CN"/>
        </w:rPr>
        <w:t>其实是一个对象，它是</w:t>
      </w:r>
      <w:r w:rsidR="00CF5FC4">
        <w:rPr>
          <w:rFonts w:hint="eastAsia"/>
          <w:lang w:eastAsia="zh-CN"/>
        </w:rPr>
        <w:t>PrintStream</w:t>
      </w:r>
      <w:r w:rsidR="00CF5FC4">
        <w:rPr>
          <w:rFonts w:hint="eastAsia"/>
          <w:lang w:eastAsia="zh-CN"/>
        </w:rPr>
        <w:t>类的一个对象</w:t>
      </w:r>
    </w:p>
    <w:p w:rsidR="00A22BA1" w:rsidRDefault="00CF5FC4" w:rsidP="0088745A">
      <w:pPr>
        <w:pStyle w:val="af6"/>
        <w:rPr>
          <w:lang w:eastAsia="zh-CN"/>
        </w:rPr>
      </w:pPr>
      <w:r w:rsidRPr="00CF5FC4">
        <w:rPr>
          <w:lang w:eastAsia="zh-CN"/>
        </w:rPr>
        <w:t xml:space="preserve">public static final PrintStream </w:t>
      </w:r>
      <w:r w:rsidRPr="00CF5FC4">
        <w:rPr>
          <w:color w:val="FF0000"/>
          <w:lang w:eastAsia="zh-CN"/>
        </w:rPr>
        <w:t xml:space="preserve">out </w:t>
      </w:r>
      <w:r w:rsidRPr="00CF5FC4">
        <w:rPr>
          <w:lang w:eastAsia="zh-CN"/>
        </w:rPr>
        <w:t>= null;</w:t>
      </w:r>
    </w:p>
    <w:p w:rsidR="00A600D5" w:rsidRDefault="00A600D5" w:rsidP="00A600D5">
      <w:pPr>
        <w:rPr>
          <w:lang w:eastAsia="zh-CN"/>
        </w:rPr>
      </w:pPr>
    </w:p>
    <w:p w:rsidR="00A600D5" w:rsidRDefault="00A600D5" w:rsidP="00C80C23">
      <w:pPr>
        <w:pStyle w:val="10"/>
        <w:rPr>
          <w:lang w:eastAsia="zh-CN"/>
        </w:rPr>
      </w:pPr>
      <w:r>
        <w:rPr>
          <w:lang w:eastAsia="zh-CN"/>
        </w:rPr>
        <w:t>案例需求：</w:t>
      </w:r>
    </w:p>
    <w:p w:rsidR="00A600D5" w:rsidRDefault="00D02A82" w:rsidP="00D02A82">
      <w:pPr>
        <w:ind w:left="420"/>
        <w:rPr>
          <w:lang w:eastAsia="zh-CN"/>
        </w:rPr>
      </w:pPr>
      <w:r>
        <w:rPr>
          <w:lang w:eastAsia="zh-CN"/>
        </w:rPr>
        <w:t>使用</w:t>
      </w:r>
      <w:r>
        <w:rPr>
          <w:rFonts w:hint="eastAsia"/>
          <w:lang w:eastAsia="zh-CN"/>
        </w:rPr>
        <w:t>Consumer</w:t>
      </w:r>
      <w:r>
        <w:rPr>
          <w:rFonts w:hint="eastAsia"/>
          <w:lang w:eastAsia="zh-CN"/>
        </w:rPr>
        <w:t>接口，调用</w:t>
      </w:r>
      <w:r w:rsidR="00CF5FC4">
        <w:rPr>
          <w:rFonts w:hint="eastAsia"/>
          <w:lang w:eastAsia="zh-CN"/>
        </w:rPr>
        <w:t>void</w:t>
      </w:r>
      <w:r w:rsidR="00CF5FC4">
        <w:rPr>
          <w:lang w:eastAsia="zh-CN"/>
        </w:rPr>
        <w:t xml:space="preserve"> </w:t>
      </w:r>
      <w:r>
        <w:rPr>
          <w:rFonts w:hint="eastAsia"/>
          <w:lang w:eastAsia="zh-CN"/>
        </w:rPr>
        <w:t>accept(</w:t>
      </w:r>
      <w:r>
        <w:rPr>
          <w:rFonts w:hint="eastAsia"/>
          <w:lang w:eastAsia="zh-CN"/>
        </w:rPr>
        <w:t>字符串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，将提供的字符串直接打印出来。</w:t>
      </w:r>
    </w:p>
    <w:p w:rsidR="00A600D5" w:rsidRDefault="00A600D5" w:rsidP="00C80C23">
      <w:pPr>
        <w:pStyle w:val="10"/>
        <w:rPr>
          <w:lang w:eastAsia="zh-CN"/>
        </w:rPr>
      </w:pPr>
      <w:r>
        <w:rPr>
          <w:lang w:eastAsia="zh-CN"/>
        </w:rPr>
        <w:t>案例效果：</w:t>
      </w:r>
    </w:p>
    <w:p w:rsidR="00A600D5" w:rsidRDefault="00C80C23" w:rsidP="00A600D5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63C7DF5" wp14:editId="09C59497">
            <wp:extent cx="1085850" cy="533400"/>
            <wp:effectExtent l="76200" t="76200" r="76200" b="762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334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00D5" w:rsidRDefault="00A600D5" w:rsidP="00C80C23">
      <w:pPr>
        <w:pStyle w:val="10"/>
        <w:rPr>
          <w:lang w:eastAsia="zh-CN"/>
        </w:rPr>
      </w:pPr>
      <w:r>
        <w:rPr>
          <w:lang w:eastAsia="zh-CN"/>
        </w:rPr>
        <w:t>案例步骤：</w:t>
      </w:r>
    </w:p>
    <w:p w:rsidR="00A600D5" w:rsidRDefault="00D46A70" w:rsidP="00D46A70">
      <w:pPr>
        <w:pStyle w:val="a0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创建主类和主函数</w:t>
      </w:r>
    </w:p>
    <w:p w:rsidR="002410C4" w:rsidRDefault="00D46A70" w:rsidP="00D46A70">
      <w:pPr>
        <w:pStyle w:val="a0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创建</w:t>
      </w:r>
      <w:r>
        <w:rPr>
          <w:rFonts w:hint="eastAsia"/>
          <w:lang w:eastAsia="zh-CN"/>
        </w:rPr>
        <w:t>Consumer</w:t>
      </w:r>
      <w:r>
        <w:rPr>
          <w:rFonts w:hint="eastAsia"/>
          <w:lang w:eastAsia="zh-CN"/>
        </w:rPr>
        <w:t>对象，</w:t>
      </w:r>
      <w:r w:rsidR="002410C4">
        <w:rPr>
          <w:rFonts w:hint="eastAsia"/>
          <w:lang w:eastAsia="zh-CN"/>
        </w:rPr>
        <w:t>这是一个函数式接口，有一个抽象方法</w:t>
      </w:r>
      <w:r w:rsidR="002410C4">
        <w:rPr>
          <w:rFonts w:hint="eastAsia"/>
          <w:lang w:eastAsia="zh-CN"/>
        </w:rPr>
        <w:t>void accept(</w:t>
      </w:r>
      <w:r w:rsidR="002410C4">
        <w:rPr>
          <w:lang w:eastAsia="zh-CN"/>
        </w:rPr>
        <w:t>T t</w:t>
      </w:r>
      <w:r w:rsidR="002410C4">
        <w:rPr>
          <w:rFonts w:hint="eastAsia"/>
          <w:lang w:eastAsia="zh-CN"/>
        </w:rPr>
        <w:t>)</w:t>
      </w:r>
    </w:p>
    <w:p w:rsidR="00D46A70" w:rsidRDefault="00D46A70" w:rsidP="00D46A70">
      <w:pPr>
        <w:pStyle w:val="a0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Lambda</w:t>
      </w:r>
      <w:r>
        <w:rPr>
          <w:rFonts w:hint="eastAsia"/>
          <w:lang w:eastAsia="zh-CN"/>
        </w:rPr>
        <w:t>表达式，</w:t>
      </w:r>
      <w:r w:rsidR="002410C4">
        <w:rPr>
          <w:rFonts w:hint="eastAsia"/>
          <w:lang w:eastAsia="zh-CN"/>
        </w:rPr>
        <w:t>实现方法体，在方法体中调用</w:t>
      </w:r>
      <w:r w:rsidR="002410C4">
        <w:rPr>
          <w:rFonts w:hint="eastAsia"/>
          <w:lang w:eastAsia="zh-CN"/>
        </w:rPr>
        <w:t>System.out.println()</w:t>
      </w:r>
      <w:r w:rsidR="002410C4"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打印字符串。</w:t>
      </w:r>
    </w:p>
    <w:p w:rsidR="00D46A70" w:rsidRDefault="00D46A70" w:rsidP="00D46A70">
      <w:pPr>
        <w:pStyle w:val="a0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调用</w:t>
      </w:r>
      <w:r>
        <w:rPr>
          <w:rFonts w:hint="eastAsia"/>
          <w:lang w:eastAsia="zh-CN"/>
        </w:rPr>
        <w:t>accept()</w:t>
      </w:r>
      <w:r>
        <w:rPr>
          <w:rFonts w:hint="eastAsia"/>
          <w:lang w:eastAsia="zh-CN"/>
        </w:rPr>
        <w:t>方法提供要打印的字符串</w:t>
      </w:r>
    </w:p>
    <w:p w:rsidR="00D46A70" w:rsidRDefault="00D46A70" w:rsidP="00D46A70">
      <w:pPr>
        <w:pStyle w:val="a0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创建</w:t>
      </w:r>
      <w:r>
        <w:rPr>
          <w:rFonts w:hint="eastAsia"/>
          <w:lang w:eastAsia="zh-CN"/>
        </w:rPr>
        <w:t>Consumer</w:t>
      </w:r>
      <w:r>
        <w:rPr>
          <w:rFonts w:hint="eastAsia"/>
          <w:lang w:eastAsia="zh-CN"/>
        </w:rPr>
        <w:t>对象，使用对象方法引用，引用</w:t>
      </w:r>
      <w:r>
        <w:rPr>
          <w:lang w:eastAsia="zh-CN"/>
        </w:rPr>
        <w:t>out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println</w:t>
      </w:r>
      <w:r>
        <w:rPr>
          <w:rFonts w:hint="eastAsia"/>
          <w:lang w:eastAsia="zh-CN"/>
        </w:rPr>
        <w:t>方法</w:t>
      </w:r>
    </w:p>
    <w:p w:rsidR="00D46A70" w:rsidRDefault="00D46A70" w:rsidP="00D46A70">
      <w:pPr>
        <w:pStyle w:val="a0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调用</w:t>
      </w:r>
      <w:r>
        <w:rPr>
          <w:rFonts w:hint="eastAsia"/>
          <w:lang w:eastAsia="zh-CN"/>
        </w:rPr>
        <w:t>accept()</w:t>
      </w:r>
      <w:r>
        <w:rPr>
          <w:rFonts w:hint="eastAsia"/>
          <w:lang w:eastAsia="zh-CN"/>
        </w:rPr>
        <w:t>方法提供要打印的字符串</w:t>
      </w:r>
    </w:p>
    <w:p w:rsidR="00A600D5" w:rsidRDefault="00A600D5" w:rsidP="00C80C23">
      <w:pPr>
        <w:pStyle w:val="10"/>
        <w:rPr>
          <w:lang w:eastAsia="zh-CN"/>
        </w:rPr>
      </w:pPr>
      <w:r>
        <w:rPr>
          <w:lang w:eastAsia="zh-CN"/>
        </w:rPr>
        <w:t>案例代码：</w:t>
      </w:r>
    </w:p>
    <w:p w:rsidR="00CF5FC4" w:rsidRDefault="00CF5FC4" w:rsidP="00CF5FC4">
      <w:pPr>
        <w:pStyle w:val="af6"/>
        <w:rPr>
          <w:lang w:eastAsia="zh-CN"/>
        </w:rPr>
      </w:pPr>
      <w:r>
        <w:rPr>
          <w:lang w:eastAsia="zh-CN"/>
        </w:rPr>
        <w:t>package com.itheima;</w:t>
      </w:r>
    </w:p>
    <w:p w:rsidR="00CF5FC4" w:rsidRDefault="00CF5FC4" w:rsidP="00CF5FC4">
      <w:pPr>
        <w:pStyle w:val="af6"/>
        <w:rPr>
          <w:lang w:eastAsia="zh-CN"/>
        </w:rPr>
      </w:pPr>
    </w:p>
    <w:p w:rsidR="00CF5FC4" w:rsidRDefault="00CF5FC4" w:rsidP="00CF5FC4">
      <w:pPr>
        <w:pStyle w:val="af6"/>
        <w:rPr>
          <w:lang w:eastAsia="zh-CN"/>
        </w:rPr>
      </w:pPr>
      <w:r>
        <w:rPr>
          <w:lang w:eastAsia="zh-CN"/>
        </w:rPr>
        <w:t>import java.util.function.Consumer;</w:t>
      </w:r>
    </w:p>
    <w:p w:rsidR="00CF5FC4" w:rsidRDefault="00CF5FC4" w:rsidP="00CF5FC4">
      <w:pPr>
        <w:pStyle w:val="af6"/>
        <w:rPr>
          <w:lang w:eastAsia="zh-CN"/>
        </w:rPr>
      </w:pPr>
    </w:p>
    <w:p w:rsidR="00CF5FC4" w:rsidRDefault="00CF5FC4" w:rsidP="00CF5FC4">
      <w:pPr>
        <w:pStyle w:val="af6"/>
        <w:rPr>
          <w:lang w:eastAsia="zh-CN"/>
        </w:rPr>
      </w:pPr>
      <w:r>
        <w:rPr>
          <w:lang w:eastAsia="zh-CN"/>
        </w:rPr>
        <w:t>public class Demo02ObjectMethod {</w:t>
      </w:r>
    </w:p>
    <w:p w:rsidR="00CF5FC4" w:rsidRDefault="00CF5FC4" w:rsidP="00CF5FC4">
      <w:pPr>
        <w:pStyle w:val="af6"/>
        <w:rPr>
          <w:lang w:eastAsia="zh-CN"/>
        </w:rPr>
      </w:pPr>
    </w:p>
    <w:p w:rsidR="00CF5FC4" w:rsidRDefault="00CF5FC4" w:rsidP="00CF5FC4">
      <w:pPr>
        <w:pStyle w:val="af6"/>
        <w:rPr>
          <w:lang w:eastAsia="zh-CN"/>
        </w:rPr>
      </w:pPr>
      <w:r>
        <w:rPr>
          <w:lang w:eastAsia="zh-CN"/>
        </w:rPr>
        <w:t xml:space="preserve">    public static void main(String[] args) {</w:t>
      </w:r>
    </w:p>
    <w:p w:rsidR="00CF5FC4" w:rsidRDefault="00CF5FC4" w:rsidP="00CF5FC4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</w:t>
      </w:r>
      <w:r>
        <w:rPr>
          <w:rFonts w:hint="eastAsia"/>
          <w:lang w:eastAsia="zh-CN"/>
        </w:rPr>
        <w:t>使用内部类</w:t>
      </w:r>
    </w:p>
    <w:p w:rsidR="00CF5FC4" w:rsidRDefault="00CF5FC4" w:rsidP="00CF5FC4">
      <w:pPr>
        <w:pStyle w:val="af6"/>
        <w:rPr>
          <w:lang w:eastAsia="zh-CN"/>
        </w:rPr>
      </w:pPr>
      <w:r>
        <w:rPr>
          <w:lang w:eastAsia="zh-CN"/>
        </w:rPr>
        <w:t xml:space="preserve">        Consumer&lt;String&gt; c1 = new Consumer&lt;String&gt;() {</w:t>
      </w:r>
    </w:p>
    <w:p w:rsidR="00CF5FC4" w:rsidRDefault="00CF5FC4" w:rsidP="00CF5FC4">
      <w:pPr>
        <w:pStyle w:val="af6"/>
        <w:rPr>
          <w:lang w:eastAsia="zh-CN"/>
        </w:rPr>
      </w:pPr>
      <w:r>
        <w:rPr>
          <w:lang w:eastAsia="zh-CN"/>
        </w:rPr>
        <w:t xml:space="preserve">            @Override</w:t>
      </w:r>
    </w:p>
    <w:p w:rsidR="00CF5FC4" w:rsidRDefault="00CF5FC4" w:rsidP="00CF5FC4">
      <w:pPr>
        <w:pStyle w:val="af6"/>
        <w:rPr>
          <w:lang w:eastAsia="zh-CN"/>
        </w:rPr>
      </w:pPr>
      <w:r>
        <w:rPr>
          <w:lang w:eastAsia="zh-CN"/>
        </w:rPr>
        <w:t xml:space="preserve">            public void accept(String s) {</w:t>
      </w:r>
    </w:p>
    <w:p w:rsidR="00CF5FC4" w:rsidRDefault="00CF5FC4" w:rsidP="00CF5FC4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System.out.println(s);   //</w:t>
      </w:r>
      <w:r>
        <w:rPr>
          <w:rFonts w:hint="eastAsia"/>
          <w:lang w:eastAsia="zh-CN"/>
        </w:rPr>
        <w:t>调用另一个方法实现功能</w:t>
      </w:r>
    </w:p>
    <w:p w:rsidR="00CF5FC4" w:rsidRDefault="00CF5FC4" w:rsidP="00CF5FC4">
      <w:pPr>
        <w:pStyle w:val="af6"/>
        <w:rPr>
          <w:lang w:eastAsia="zh-CN"/>
        </w:rPr>
      </w:pPr>
      <w:r>
        <w:rPr>
          <w:lang w:eastAsia="zh-CN"/>
        </w:rPr>
        <w:t xml:space="preserve">            }</w:t>
      </w:r>
    </w:p>
    <w:p w:rsidR="00CF5FC4" w:rsidRDefault="00CF5FC4" w:rsidP="00CF5FC4">
      <w:pPr>
        <w:pStyle w:val="af6"/>
        <w:rPr>
          <w:lang w:eastAsia="zh-CN"/>
        </w:rPr>
      </w:pPr>
      <w:r>
        <w:rPr>
          <w:lang w:eastAsia="zh-CN"/>
        </w:rPr>
        <w:t xml:space="preserve">        };</w:t>
      </w:r>
    </w:p>
    <w:p w:rsidR="00CF5FC4" w:rsidRDefault="00CF5FC4" w:rsidP="00CF5FC4">
      <w:pPr>
        <w:pStyle w:val="af6"/>
        <w:rPr>
          <w:lang w:eastAsia="zh-CN"/>
        </w:rPr>
      </w:pPr>
      <w:r>
        <w:rPr>
          <w:lang w:eastAsia="zh-CN"/>
        </w:rPr>
        <w:t xml:space="preserve">        c1.accept("Hello Java");</w:t>
      </w:r>
    </w:p>
    <w:p w:rsidR="00CF5FC4" w:rsidRDefault="00CF5FC4" w:rsidP="00CF5FC4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        //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Lambda</w:t>
      </w:r>
    </w:p>
    <w:p w:rsidR="00CF5FC4" w:rsidRDefault="00CF5FC4" w:rsidP="00CF5FC4">
      <w:pPr>
        <w:pStyle w:val="af6"/>
        <w:rPr>
          <w:lang w:eastAsia="zh-CN"/>
        </w:rPr>
      </w:pPr>
      <w:r>
        <w:rPr>
          <w:lang w:eastAsia="zh-CN"/>
        </w:rPr>
        <w:t xml:space="preserve">        Consumer&lt;String&gt; c2 = s -&gt; System.out.println(s);</w:t>
      </w:r>
    </w:p>
    <w:p w:rsidR="00CF5FC4" w:rsidRDefault="00CF5FC4" w:rsidP="00CF5FC4">
      <w:pPr>
        <w:pStyle w:val="af6"/>
        <w:rPr>
          <w:lang w:eastAsia="zh-CN"/>
        </w:rPr>
      </w:pPr>
      <w:r>
        <w:rPr>
          <w:lang w:eastAsia="zh-CN"/>
        </w:rPr>
        <w:t xml:space="preserve">        c2.accept("Hello World");</w:t>
      </w:r>
    </w:p>
    <w:p w:rsidR="00CF5FC4" w:rsidRDefault="00CF5FC4" w:rsidP="00CF5FC4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</w:t>
      </w:r>
      <w:r>
        <w:rPr>
          <w:rFonts w:hint="eastAsia"/>
          <w:lang w:eastAsia="zh-CN"/>
        </w:rPr>
        <w:t>方法引用</w:t>
      </w:r>
    </w:p>
    <w:p w:rsidR="00CF5FC4" w:rsidRDefault="00CF5FC4" w:rsidP="00CF5FC4">
      <w:pPr>
        <w:pStyle w:val="af6"/>
        <w:rPr>
          <w:lang w:eastAsia="zh-CN"/>
        </w:rPr>
      </w:pPr>
      <w:r>
        <w:rPr>
          <w:lang w:eastAsia="zh-CN"/>
        </w:rPr>
        <w:t xml:space="preserve">        </w:t>
      </w:r>
      <w:r w:rsidRPr="00CF5FC4">
        <w:rPr>
          <w:color w:val="FF0000"/>
          <w:lang w:eastAsia="zh-CN"/>
        </w:rPr>
        <w:t>Consumer&lt;String&gt; c3 = System.out::println;</w:t>
      </w:r>
    </w:p>
    <w:p w:rsidR="00CF5FC4" w:rsidRDefault="00CF5FC4" w:rsidP="00CF5FC4">
      <w:pPr>
        <w:pStyle w:val="af6"/>
        <w:rPr>
          <w:lang w:eastAsia="zh-CN"/>
        </w:rPr>
      </w:pPr>
      <w:r>
        <w:rPr>
          <w:lang w:eastAsia="zh-CN"/>
        </w:rPr>
        <w:t xml:space="preserve">        c3.accept("Hello Consumer");</w:t>
      </w:r>
    </w:p>
    <w:p w:rsidR="00CF5FC4" w:rsidRDefault="00CF5FC4" w:rsidP="00CF5FC4">
      <w:pPr>
        <w:pStyle w:val="af6"/>
        <w:rPr>
          <w:lang w:eastAsia="zh-CN"/>
        </w:rPr>
      </w:pPr>
      <w:r>
        <w:rPr>
          <w:lang w:eastAsia="zh-CN"/>
        </w:rPr>
        <w:t xml:space="preserve">    }</w:t>
      </w:r>
    </w:p>
    <w:p w:rsidR="00CF5FC4" w:rsidRDefault="00CF5FC4" w:rsidP="00CF5FC4">
      <w:pPr>
        <w:pStyle w:val="af6"/>
        <w:rPr>
          <w:lang w:eastAsia="zh-CN"/>
        </w:rPr>
      </w:pPr>
    </w:p>
    <w:p w:rsidR="00A600D5" w:rsidRDefault="00CF5FC4" w:rsidP="00CF5FC4">
      <w:pPr>
        <w:pStyle w:val="af6"/>
        <w:rPr>
          <w:lang w:eastAsia="zh-CN"/>
        </w:rPr>
      </w:pPr>
      <w:r>
        <w:rPr>
          <w:lang w:eastAsia="zh-CN"/>
        </w:rPr>
        <w:t>}</w:t>
      </w:r>
    </w:p>
    <w:p w:rsidR="002410C4" w:rsidRDefault="00FB013B" w:rsidP="002410C4">
      <w:pPr>
        <w:pStyle w:val="10"/>
        <w:rPr>
          <w:lang w:eastAsia="zh-CN"/>
        </w:rPr>
      </w:pPr>
      <w:r>
        <w:rPr>
          <w:lang w:eastAsia="zh-CN"/>
        </w:rPr>
        <w:t>方法引用</w:t>
      </w:r>
      <w:r w:rsidR="002410C4">
        <w:rPr>
          <w:lang w:eastAsia="zh-CN"/>
        </w:rPr>
        <w:t>分析：</w:t>
      </w:r>
    </w:p>
    <w:p w:rsidR="002410C4" w:rsidRDefault="005A2549" w:rsidP="002410C4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2EC09B1" wp14:editId="66F1183B">
            <wp:extent cx="4303566" cy="2129508"/>
            <wp:effectExtent l="114300" t="95250" r="116205" b="996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6130" cy="21357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06D2" w:rsidRDefault="007D06D2" w:rsidP="007D06D2">
      <w:pPr>
        <w:ind w:firstLine="420"/>
        <w:rPr>
          <w:lang w:eastAsia="zh-CN"/>
        </w:rPr>
      </w:pPr>
      <w:r>
        <w:rPr>
          <w:lang w:eastAsia="zh-CN"/>
        </w:rPr>
        <w:t>在这个例子中，下面两种写法是等效的：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972"/>
        <w:gridCol w:w="6521"/>
      </w:tblGrid>
      <w:tr w:rsidR="007D06D2" w:rsidTr="00B97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D06D2" w:rsidRDefault="007D06D2" w:rsidP="00B97B6B">
            <w:pPr>
              <w:rPr>
                <w:lang w:eastAsia="zh-CN"/>
              </w:rPr>
            </w:pPr>
            <w:r w:rsidRPr="004E63E5">
              <w:rPr>
                <w:lang w:eastAsia="zh-CN"/>
              </w:rPr>
              <w:t>下面两种写法是等效的</w:t>
            </w:r>
          </w:p>
        </w:tc>
        <w:tc>
          <w:tcPr>
            <w:tcW w:w="6521" w:type="dxa"/>
          </w:tcPr>
          <w:p w:rsidR="007D06D2" w:rsidRDefault="007D06D2" w:rsidP="00B97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7D06D2" w:rsidTr="00B97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D06D2" w:rsidRDefault="007D06D2" w:rsidP="00B97B6B">
            <w:r w:rsidRPr="004E63E5">
              <w:t>Lambda</w:t>
            </w:r>
            <w:r w:rsidRPr="004E63E5">
              <w:t>表达式</w:t>
            </w:r>
          </w:p>
        </w:tc>
        <w:tc>
          <w:tcPr>
            <w:tcW w:w="6521" w:type="dxa"/>
          </w:tcPr>
          <w:p w:rsidR="007D06D2" w:rsidRDefault="00CF5FC4" w:rsidP="00B9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 -&gt; System.out.println(s)</w:t>
            </w:r>
          </w:p>
        </w:tc>
      </w:tr>
      <w:tr w:rsidR="007D06D2" w:rsidTr="00B97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D06D2" w:rsidRDefault="007D06D2" w:rsidP="00B97B6B">
            <w:r w:rsidRPr="004E63E5">
              <w:t>方法引用</w:t>
            </w:r>
          </w:p>
        </w:tc>
        <w:tc>
          <w:tcPr>
            <w:tcW w:w="6521" w:type="dxa"/>
          </w:tcPr>
          <w:p w:rsidR="007D06D2" w:rsidRDefault="00CF5FC4" w:rsidP="00B9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System.out::println</w:t>
            </w:r>
          </w:p>
        </w:tc>
      </w:tr>
    </w:tbl>
    <w:p w:rsidR="007D06D2" w:rsidRPr="002410C4" w:rsidRDefault="007D06D2" w:rsidP="002410C4">
      <w:pPr>
        <w:rPr>
          <w:lang w:eastAsia="zh-CN"/>
        </w:rPr>
      </w:pPr>
    </w:p>
    <w:bookmarkEnd w:id="11"/>
    <w:p w:rsidR="00561B58" w:rsidRDefault="007D5931" w:rsidP="006E6D66">
      <w:pPr>
        <w:pStyle w:val="3"/>
      </w:pPr>
      <w:r w:rsidRPr="0002700B">
        <w:rPr>
          <w:rFonts w:hint="eastAsia"/>
        </w:rPr>
        <w:t>类型上的</w:t>
      </w:r>
      <w:r w:rsidR="000F64C6">
        <w:rPr>
          <w:rFonts w:hint="eastAsia"/>
        </w:rPr>
        <w:t>对象方法</w:t>
      </w:r>
      <w:r w:rsidRPr="0002700B">
        <w:rPr>
          <w:rFonts w:hint="eastAsia"/>
        </w:rPr>
        <w:t>引用</w:t>
      </w:r>
    </w:p>
    <w:tbl>
      <w:tblPr>
        <w:tblStyle w:val="4-1"/>
        <w:tblW w:w="0" w:type="auto"/>
        <w:tblInd w:w="421" w:type="dxa"/>
        <w:tblLook w:val="04A0" w:firstRow="1" w:lastRow="0" w:firstColumn="1" w:lastColumn="0" w:noHBand="0" w:noVBand="1"/>
      </w:tblPr>
      <w:tblGrid>
        <w:gridCol w:w="2972"/>
      </w:tblGrid>
      <w:tr w:rsidR="00E4784C" w:rsidTr="00A22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4784C" w:rsidRDefault="006D22E2" w:rsidP="006D22E2">
            <w:pPr>
              <w:rPr>
                <w:lang w:eastAsia="zh-CN"/>
              </w:rPr>
            </w:pPr>
            <w:r w:rsidRPr="0002700B">
              <w:rPr>
                <w:rFonts w:hint="eastAsia"/>
                <w:lang w:eastAsia="zh-CN"/>
              </w:rPr>
              <w:t>类型上的</w:t>
            </w:r>
            <w:r>
              <w:rPr>
                <w:rFonts w:hint="eastAsia"/>
                <w:lang w:eastAsia="zh-CN"/>
              </w:rPr>
              <w:t>对象方法</w:t>
            </w:r>
            <w:r w:rsidRPr="0002700B">
              <w:rPr>
                <w:rFonts w:hint="eastAsia"/>
                <w:lang w:eastAsia="zh-CN"/>
              </w:rPr>
              <w:t>引用</w:t>
            </w:r>
            <w:r>
              <w:rPr>
                <w:rFonts w:hint="eastAsia"/>
                <w:lang w:eastAsia="zh-CN"/>
              </w:rPr>
              <w:t>语法</w:t>
            </w:r>
          </w:p>
        </w:tc>
      </w:tr>
      <w:tr w:rsidR="00E4784C" w:rsidTr="00A22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4784C" w:rsidRDefault="00554BBC" w:rsidP="00A22B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类名</w:t>
            </w:r>
            <w:r>
              <w:rPr>
                <w:rFonts w:hint="eastAsia"/>
                <w:lang w:eastAsia="zh-CN"/>
              </w:rPr>
              <w:t>::</w:t>
            </w:r>
            <w:r>
              <w:rPr>
                <w:rFonts w:hint="eastAsia"/>
                <w:lang w:eastAsia="zh-CN"/>
              </w:rPr>
              <w:t>成员方法</w:t>
            </w:r>
          </w:p>
        </w:tc>
      </w:tr>
    </w:tbl>
    <w:p w:rsidR="007D5931" w:rsidRDefault="008E0A2E" w:rsidP="003354F8">
      <w:pPr>
        <w:ind w:firstLine="420"/>
        <w:rPr>
          <w:lang w:eastAsia="zh-CN"/>
        </w:rPr>
      </w:pPr>
      <w:r>
        <w:rPr>
          <w:rFonts w:hint="eastAsia"/>
          <w:lang w:eastAsia="zh-CN"/>
        </w:rPr>
        <w:t>如果要引用一个类中的</w:t>
      </w:r>
      <w:r w:rsidR="000F64C6">
        <w:rPr>
          <w:rFonts w:hint="eastAsia"/>
          <w:lang w:eastAsia="zh-CN"/>
        </w:rPr>
        <w:t>对象方法</w:t>
      </w:r>
      <w:r>
        <w:rPr>
          <w:rFonts w:hint="eastAsia"/>
          <w:lang w:eastAsia="zh-CN"/>
        </w:rPr>
        <w:t>，每次都需要先实例化得到对象，再通过</w:t>
      </w:r>
      <w:r w:rsidR="007D6016"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对象</w:t>
      </w:r>
      <w:r w:rsidR="007D6016">
        <w:rPr>
          <w:rFonts w:hint="eastAsia"/>
          <w:lang w:eastAsia="zh-CN"/>
        </w:rPr>
        <w:t>::</w:t>
      </w:r>
      <w:r w:rsidR="007D6016">
        <w:rPr>
          <w:rFonts w:hint="eastAsia"/>
          <w:lang w:eastAsia="zh-CN"/>
        </w:rPr>
        <w:t>方法名</w:t>
      </w:r>
      <w:r w:rsidR="007D6016"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去调用也是比较繁琐的。能不能直接通过类名去调用一个</w:t>
      </w:r>
      <w:r w:rsidR="000F64C6">
        <w:rPr>
          <w:rFonts w:hint="eastAsia"/>
          <w:lang w:eastAsia="zh-CN"/>
        </w:rPr>
        <w:t>对象方法</w:t>
      </w:r>
      <w:r>
        <w:rPr>
          <w:rFonts w:hint="eastAsia"/>
          <w:lang w:eastAsia="zh-CN"/>
        </w:rPr>
        <w:t>呢？</w:t>
      </w:r>
      <w:r w:rsidR="00F07148">
        <w:rPr>
          <w:rFonts w:hint="eastAsia"/>
          <w:lang w:eastAsia="zh-CN"/>
        </w:rPr>
        <w:t>在方法引用中</w:t>
      </w:r>
      <w:r>
        <w:rPr>
          <w:rFonts w:hint="eastAsia"/>
          <w:lang w:eastAsia="zh-CN"/>
        </w:rPr>
        <w:t>是</w:t>
      </w:r>
      <w:r w:rsidR="00F07148">
        <w:rPr>
          <w:rFonts w:hint="eastAsia"/>
          <w:lang w:eastAsia="zh-CN"/>
        </w:rPr>
        <w:t>可以的</w:t>
      </w:r>
      <w:r>
        <w:rPr>
          <w:rFonts w:hint="eastAsia"/>
          <w:lang w:eastAsia="zh-CN"/>
        </w:rPr>
        <w:t>。</w:t>
      </w:r>
    </w:p>
    <w:p w:rsidR="00FA0595" w:rsidRDefault="00F17E1B" w:rsidP="00FA0595">
      <w:pPr>
        <w:ind w:firstLine="420"/>
        <w:rPr>
          <w:lang w:eastAsia="zh-CN"/>
        </w:rPr>
      </w:pPr>
      <w:r>
        <w:rPr>
          <w:rFonts w:hint="eastAsia"/>
          <w:lang w:eastAsia="zh-CN"/>
        </w:rPr>
        <w:t>静态方法引用和类型上的</w:t>
      </w:r>
      <w:r w:rsidR="000F64C6">
        <w:rPr>
          <w:rFonts w:hint="eastAsia"/>
          <w:lang w:eastAsia="zh-CN"/>
        </w:rPr>
        <w:t>对象方法</w:t>
      </w:r>
      <w:r>
        <w:rPr>
          <w:rFonts w:hint="eastAsia"/>
          <w:lang w:eastAsia="zh-CN"/>
        </w:rPr>
        <w:t>引用拥有一样的语法，编译器会根据实际情况做出决定。</w:t>
      </w:r>
    </w:p>
    <w:p w:rsidR="00C244AE" w:rsidRDefault="00C244AE" w:rsidP="008365C7">
      <w:pPr>
        <w:ind w:firstLine="420"/>
        <w:rPr>
          <w:lang w:eastAsia="zh-CN"/>
        </w:rPr>
      </w:pPr>
    </w:p>
    <w:p w:rsidR="006C0110" w:rsidRDefault="008B2397" w:rsidP="006E6D66">
      <w:pPr>
        <w:pStyle w:val="3"/>
      </w:pPr>
      <w:r>
        <w:rPr>
          <w:rFonts w:hint="eastAsia"/>
        </w:rPr>
        <w:t>示例1</w:t>
      </w:r>
    </w:p>
    <w:p w:rsidR="006C0110" w:rsidRDefault="00A45A3B" w:rsidP="00A45A3B">
      <w:pPr>
        <w:pStyle w:val="10"/>
      </w:pPr>
      <w:r>
        <w:t>案例需求</w:t>
      </w:r>
    </w:p>
    <w:p w:rsidR="00A45A3B" w:rsidRPr="00A45A3B" w:rsidRDefault="0028412C" w:rsidP="0028412C">
      <w:pPr>
        <w:ind w:left="420"/>
        <w:rPr>
          <w:lang w:eastAsia="zh-CN"/>
        </w:rPr>
      </w:pPr>
      <w:r>
        <w:t>使用</w:t>
      </w:r>
      <w:r>
        <w:rPr>
          <w:rFonts w:hint="eastAsia"/>
          <w:lang w:eastAsia="zh-CN"/>
        </w:rPr>
        <w:t>Function</w:t>
      </w:r>
      <w:r>
        <w:rPr>
          <w:rFonts w:hint="eastAsia"/>
          <w:lang w:eastAsia="zh-CN"/>
        </w:rPr>
        <w:t>函数式接口，</w:t>
      </w:r>
      <w:r w:rsidR="00780182">
        <w:rPr>
          <w:rFonts w:hint="eastAsia"/>
          <w:lang w:eastAsia="zh-CN"/>
        </w:rPr>
        <w:t xml:space="preserve">String </w:t>
      </w:r>
      <w:r>
        <w:rPr>
          <w:rFonts w:hint="eastAsia"/>
          <w:lang w:eastAsia="zh-CN"/>
        </w:rPr>
        <w:t>apply(</w:t>
      </w:r>
      <w:r w:rsidR="00780182">
        <w:rPr>
          <w:lang w:eastAsia="zh-CN"/>
        </w:rPr>
        <w:t>String s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方法传入一个字符串，得到它的大写</w:t>
      </w:r>
      <w:r w:rsidR="0010643B">
        <w:rPr>
          <w:rFonts w:hint="eastAsia"/>
          <w:lang w:eastAsia="zh-CN"/>
        </w:rPr>
        <w:t>字符串</w:t>
      </w:r>
      <w:r>
        <w:rPr>
          <w:rFonts w:hint="eastAsia"/>
          <w:lang w:eastAsia="zh-CN"/>
        </w:rPr>
        <w:t>返回。</w:t>
      </w:r>
    </w:p>
    <w:p w:rsidR="00A45A3B" w:rsidRDefault="00A45A3B" w:rsidP="00A45A3B">
      <w:pPr>
        <w:pStyle w:val="10"/>
      </w:pPr>
      <w:r>
        <w:t>案例效果</w:t>
      </w:r>
    </w:p>
    <w:p w:rsidR="00A45A3B" w:rsidRPr="00A45A3B" w:rsidRDefault="0028412C" w:rsidP="00A45A3B">
      <w:r>
        <w:rPr>
          <w:noProof/>
          <w:lang w:eastAsia="zh-CN"/>
        </w:rPr>
        <w:drawing>
          <wp:inline distT="0" distB="0" distL="0" distR="0" wp14:anchorId="29726C71" wp14:editId="0BD88E04">
            <wp:extent cx="1356258" cy="479211"/>
            <wp:effectExtent l="95250" t="76200" r="92075" b="736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1365" cy="48101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A3B" w:rsidRDefault="00A45A3B" w:rsidP="00A45A3B">
      <w:pPr>
        <w:pStyle w:val="10"/>
      </w:pPr>
      <w:r>
        <w:t>案例步骤</w:t>
      </w:r>
    </w:p>
    <w:p w:rsidR="007A5191" w:rsidRDefault="007A5191" w:rsidP="00115A26">
      <w:pPr>
        <w:pStyle w:val="a0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创建主类和主函数</w:t>
      </w:r>
    </w:p>
    <w:p w:rsidR="00BD5CF4" w:rsidRDefault="007A5191" w:rsidP="00115A26">
      <w:pPr>
        <w:pStyle w:val="a0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创建</w:t>
      </w:r>
      <w:r>
        <w:rPr>
          <w:rFonts w:hint="eastAsia"/>
          <w:lang w:eastAsia="zh-CN"/>
        </w:rPr>
        <w:t>Function&lt;String,String&gt;</w:t>
      </w:r>
      <w:r>
        <w:rPr>
          <w:rFonts w:hint="eastAsia"/>
          <w:lang w:eastAsia="zh-CN"/>
        </w:rPr>
        <w:t>接口，</w:t>
      </w:r>
      <w:r w:rsidR="004516D2">
        <w:rPr>
          <w:rFonts w:hint="eastAsia"/>
          <w:lang w:eastAsia="zh-CN"/>
        </w:rPr>
        <w:t>先</w:t>
      </w:r>
      <w:r w:rsidR="00BD5CF4">
        <w:rPr>
          <w:rFonts w:hint="eastAsia"/>
          <w:lang w:eastAsia="zh-CN"/>
        </w:rPr>
        <w:t>使用匿名内部类实现方法。</w:t>
      </w:r>
    </w:p>
    <w:p w:rsidR="007A5191" w:rsidRDefault="007A5191" w:rsidP="00115A26">
      <w:pPr>
        <w:pStyle w:val="a0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Lambda</w:t>
      </w:r>
      <w:r>
        <w:rPr>
          <w:rFonts w:hint="eastAsia"/>
          <w:lang w:eastAsia="zh-CN"/>
        </w:rPr>
        <w:t>实例化接口，传入字符串，调用字符串的</w:t>
      </w:r>
      <w:r>
        <w:rPr>
          <w:rFonts w:hint="eastAsia"/>
          <w:lang w:eastAsia="zh-CN"/>
        </w:rPr>
        <w:t>toUpperCase()</w:t>
      </w:r>
      <w:r>
        <w:rPr>
          <w:rFonts w:hint="eastAsia"/>
          <w:lang w:eastAsia="zh-CN"/>
        </w:rPr>
        <w:t>方法得到返回值。</w:t>
      </w:r>
    </w:p>
    <w:p w:rsidR="007A5191" w:rsidRDefault="007A5191" w:rsidP="00115A26">
      <w:pPr>
        <w:pStyle w:val="a0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lastRenderedPageBreak/>
        <w:t>输出</w:t>
      </w:r>
      <w:r>
        <w:rPr>
          <w:rFonts w:hint="eastAsia"/>
          <w:lang w:eastAsia="zh-CN"/>
        </w:rPr>
        <w:t>function</w:t>
      </w:r>
      <w:r>
        <w:rPr>
          <w:rFonts w:hint="eastAsia"/>
          <w:lang w:eastAsia="zh-CN"/>
        </w:rPr>
        <w:t>对象的</w:t>
      </w:r>
      <w:r>
        <w:rPr>
          <w:rFonts w:hint="eastAsia"/>
          <w:lang w:eastAsia="zh-CN"/>
        </w:rPr>
        <w:t>apply()</w:t>
      </w:r>
      <w:r>
        <w:rPr>
          <w:rFonts w:hint="eastAsia"/>
          <w:lang w:eastAsia="zh-CN"/>
        </w:rPr>
        <w:t>方法的结果</w:t>
      </w:r>
    </w:p>
    <w:p w:rsidR="007A5191" w:rsidRDefault="007A5191" w:rsidP="00115A26">
      <w:pPr>
        <w:pStyle w:val="a0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创建</w:t>
      </w:r>
      <w:r>
        <w:rPr>
          <w:rFonts w:hint="eastAsia"/>
          <w:lang w:eastAsia="zh-CN"/>
        </w:rPr>
        <w:t>Function&lt;String,String&gt;</w:t>
      </w:r>
      <w:r>
        <w:rPr>
          <w:rFonts w:hint="eastAsia"/>
          <w:lang w:eastAsia="zh-CN"/>
        </w:rPr>
        <w:t>接口，使用</w:t>
      </w:r>
      <w:r>
        <w:rPr>
          <w:rFonts w:hint="eastAsia"/>
          <w:lang w:eastAsia="zh-CN"/>
        </w:rPr>
        <w:t>String</w:t>
      </w:r>
      <w:r>
        <w:rPr>
          <w:lang w:eastAsia="zh-CN"/>
        </w:rPr>
        <w:t>::toUpperCase</w:t>
      </w:r>
      <w:r>
        <w:rPr>
          <w:lang w:eastAsia="zh-CN"/>
        </w:rPr>
        <w:t>，引用对象方法</w:t>
      </w:r>
      <w:r>
        <w:rPr>
          <w:rFonts w:hint="eastAsia"/>
          <w:lang w:eastAsia="zh-CN"/>
        </w:rPr>
        <w:t>，传入字符串，调用字符串的</w:t>
      </w:r>
      <w:r>
        <w:rPr>
          <w:rFonts w:hint="eastAsia"/>
          <w:lang w:eastAsia="zh-CN"/>
        </w:rPr>
        <w:t>toUpperCase</w:t>
      </w:r>
      <w:r>
        <w:rPr>
          <w:rFonts w:hint="eastAsia"/>
          <w:lang w:eastAsia="zh-CN"/>
        </w:rPr>
        <w:t>方法。这里的实例调用对象是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。</w:t>
      </w:r>
    </w:p>
    <w:p w:rsidR="007A5191" w:rsidRPr="00A45A3B" w:rsidRDefault="007A5191" w:rsidP="00115A26">
      <w:pPr>
        <w:pStyle w:val="a0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输出</w:t>
      </w:r>
      <w:r>
        <w:rPr>
          <w:rFonts w:hint="eastAsia"/>
          <w:lang w:eastAsia="zh-CN"/>
        </w:rPr>
        <w:t>function</w:t>
      </w:r>
      <w:r>
        <w:rPr>
          <w:rFonts w:hint="eastAsia"/>
          <w:lang w:eastAsia="zh-CN"/>
        </w:rPr>
        <w:t>对象的</w:t>
      </w:r>
      <w:r>
        <w:rPr>
          <w:rFonts w:hint="eastAsia"/>
          <w:lang w:eastAsia="zh-CN"/>
        </w:rPr>
        <w:t>apply()</w:t>
      </w:r>
      <w:r>
        <w:rPr>
          <w:rFonts w:hint="eastAsia"/>
          <w:lang w:eastAsia="zh-CN"/>
        </w:rPr>
        <w:t>方法的结果</w:t>
      </w:r>
    </w:p>
    <w:p w:rsidR="00A45A3B" w:rsidRDefault="00A45A3B" w:rsidP="00A45A3B">
      <w:pPr>
        <w:pStyle w:val="10"/>
      </w:pPr>
      <w:r>
        <w:t>案例代码</w:t>
      </w:r>
    </w:p>
    <w:p w:rsidR="00243C85" w:rsidRDefault="00243C85" w:rsidP="00243C85">
      <w:pPr>
        <w:pStyle w:val="af6"/>
      </w:pPr>
      <w:r>
        <w:t>package com.itheima;</w:t>
      </w:r>
    </w:p>
    <w:p w:rsidR="00243C85" w:rsidRDefault="00243C85" w:rsidP="00243C85">
      <w:pPr>
        <w:pStyle w:val="af6"/>
      </w:pPr>
    </w:p>
    <w:p w:rsidR="00243C85" w:rsidRDefault="00243C85" w:rsidP="00243C85">
      <w:pPr>
        <w:pStyle w:val="af6"/>
      </w:pPr>
      <w:r>
        <w:t>import java.util.function.Function;</w:t>
      </w:r>
    </w:p>
    <w:p w:rsidR="00243C85" w:rsidRDefault="00243C85" w:rsidP="00243C85">
      <w:pPr>
        <w:pStyle w:val="af6"/>
      </w:pPr>
    </w:p>
    <w:p w:rsidR="00243C85" w:rsidRDefault="00243C85" w:rsidP="00243C85">
      <w:pPr>
        <w:pStyle w:val="af6"/>
      </w:pPr>
      <w:r>
        <w:t>/*</w:t>
      </w:r>
    </w:p>
    <w:p w:rsidR="00243C85" w:rsidRDefault="00243C85" w:rsidP="00243C85">
      <w:pPr>
        <w:pStyle w:val="af6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Function</w:t>
      </w:r>
      <w:r>
        <w:rPr>
          <w:rFonts w:hint="eastAsia"/>
        </w:rPr>
        <w:t>函数式接口，</w:t>
      </w:r>
      <w:r>
        <w:rPr>
          <w:rFonts w:hint="eastAsia"/>
        </w:rPr>
        <w:t>String apply(String s)</w:t>
      </w:r>
      <w:r>
        <w:rPr>
          <w:rFonts w:hint="eastAsia"/>
        </w:rPr>
        <w:t>方法传入一个字符串，得到它的大写字符串返回。</w:t>
      </w:r>
    </w:p>
    <w:p w:rsidR="00243C85" w:rsidRDefault="00243C85" w:rsidP="00243C85">
      <w:pPr>
        <w:pStyle w:val="af6"/>
      </w:pPr>
      <w:r>
        <w:t xml:space="preserve"> */</w:t>
      </w:r>
    </w:p>
    <w:p w:rsidR="00243C85" w:rsidRDefault="00243C85" w:rsidP="00243C85">
      <w:pPr>
        <w:pStyle w:val="af6"/>
      </w:pPr>
      <w:r>
        <w:t>public class Demo03Method {</w:t>
      </w:r>
    </w:p>
    <w:p w:rsidR="00243C85" w:rsidRDefault="00243C85" w:rsidP="00243C85">
      <w:pPr>
        <w:pStyle w:val="af6"/>
      </w:pPr>
    </w:p>
    <w:p w:rsidR="00243C85" w:rsidRDefault="00243C85" w:rsidP="00243C85">
      <w:pPr>
        <w:pStyle w:val="af6"/>
      </w:pPr>
      <w:r>
        <w:t xml:space="preserve">    public static void main(String[] args) {</w:t>
      </w:r>
    </w:p>
    <w:p w:rsidR="00243C85" w:rsidRDefault="00243C85" w:rsidP="00243C85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匿名内部类</w:t>
      </w:r>
    </w:p>
    <w:p w:rsidR="00243C85" w:rsidRDefault="00243C85" w:rsidP="00243C85">
      <w:pPr>
        <w:pStyle w:val="af6"/>
      </w:pPr>
      <w:r>
        <w:t xml:space="preserve">        Function&lt;String, String&gt; f1 = new Function&lt;String, String&gt;() {</w:t>
      </w:r>
    </w:p>
    <w:p w:rsidR="00243C85" w:rsidRDefault="00243C85" w:rsidP="00243C85">
      <w:pPr>
        <w:pStyle w:val="af6"/>
      </w:pPr>
      <w:r>
        <w:t xml:space="preserve">            @Override</w:t>
      </w:r>
    </w:p>
    <w:p w:rsidR="00243C85" w:rsidRDefault="00243C85" w:rsidP="00243C85">
      <w:pPr>
        <w:pStyle w:val="af6"/>
      </w:pPr>
      <w:r>
        <w:t xml:space="preserve">            public String apply(String </w:t>
      </w:r>
      <w:r w:rsidRPr="001A5875">
        <w:rPr>
          <w:color w:val="FF0000"/>
        </w:rPr>
        <w:t>s</w:t>
      </w:r>
      <w:r>
        <w:t>) {</w:t>
      </w:r>
    </w:p>
    <w:p w:rsidR="00243C85" w:rsidRDefault="00243C85" w:rsidP="00243C85">
      <w:pPr>
        <w:pStyle w:val="af6"/>
        <w:rPr>
          <w:rFonts w:hint="eastAsia"/>
        </w:rPr>
      </w:pPr>
      <w:r>
        <w:rPr>
          <w:rFonts w:hint="eastAsia"/>
        </w:rPr>
        <w:t xml:space="preserve">                return s.toUpperCase();   //</w:t>
      </w:r>
      <w:r>
        <w:rPr>
          <w:rFonts w:hint="eastAsia"/>
        </w:rPr>
        <w:t>方法引用</w:t>
      </w:r>
    </w:p>
    <w:p w:rsidR="00243C85" w:rsidRDefault="00243C85" w:rsidP="00243C85">
      <w:pPr>
        <w:pStyle w:val="af6"/>
      </w:pPr>
      <w:r>
        <w:t xml:space="preserve">            }</w:t>
      </w:r>
    </w:p>
    <w:p w:rsidR="00243C85" w:rsidRDefault="00243C85" w:rsidP="00243C85">
      <w:pPr>
        <w:pStyle w:val="af6"/>
      </w:pPr>
      <w:r>
        <w:t xml:space="preserve">        };</w:t>
      </w:r>
    </w:p>
    <w:p w:rsidR="00243C85" w:rsidRDefault="00243C85" w:rsidP="00243C85">
      <w:pPr>
        <w:pStyle w:val="af6"/>
      </w:pPr>
    </w:p>
    <w:p w:rsidR="00243C85" w:rsidRDefault="00243C85" w:rsidP="00243C85">
      <w:pPr>
        <w:pStyle w:val="af6"/>
      </w:pPr>
      <w:r>
        <w:t xml:space="preserve">        System.out.println(f1.apply("Hello Java"));</w:t>
      </w:r>
    </w:p>
    <w:p w:rsidR="00243C85" w:rsidRDefault="00243C85" w:rsidP="00243C85">
      <w:pPr>
        <w:pStyle w:val="af6"/>
      </w:pPr>
    </w:p>
    <w:p w:rsidR="00243C85" w:rsidRDefault="00243C85" w:rsidP="00243C85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使用</w:t>
      </w:r>
      <w:r>
        <w:rPr>
          <w:rFonts w:hint="eastAsia"/>
        </w:rPr>
        <w:t>Lambda</w:t>
      </w:r>
    </w:p>
    <w:p w:rsidR="00243C85" w:rsidRDefault="00243C85" w:rsidP="00243C85">
      <w:pPr>
        <w:pStyle w:val="af6"/>
      </w:pPr>
      <w:r>
        <w:t xml:space="preserve">        Function&lt;String, String&gt; f2 = </w:t>
      </w:r>
      <w:r w:rsidRPr="001A5875">
        <w:rPr>
          <w:color w:val="FF0000"/>
        </w:rPr>
        <w:t>s</w:t>
      </w:r>
      <w:r>
        <w:t xml:space="preserve"> -&gt; s.toUpperCase();</w:t>
      </w:r>
    </w:p>
    <w:p w:rsidR="00243C85" w:rsidRDefault="00243C85" w:rsidP="00243C85">
      <w:pPr>
        <w:pStyle w:val="af6"/>
      </w:pPr>
      <w:r>
        <w:t xml:space="preserve">        System.out.println(f2.apply("Hello World"));</w:t>
      </w:r>
    </w:p>
    <w:p w:rsidR="00243C85" w:rsidRDefault="00243C85" w:rsidP="00243C85">
      <w:pPr>
        <w:pStyle w:val="af6"/>
      </w:pPr>
    </w:p>
    <w:p w:rsidR="00243C85" w:rsidRDefault="00243C85" w:rsidP="00243C85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方法引用</w:t>
      </w:r>
    </w:p>
    <w:p w:rsidR="00243C85" w:rsidRDefault="00243C85" w:rsidP="00243C85">
      <w:pPr>
        <w:pStyle w:val="af6"/>
      </w:pPr>
      <w:r>
        <w:t xml:space="preserve">        </w:t>
      </w:r>
      <w:r w:rsidRPr="001A5875">
        <w:rPr>
          <w:color w:val="FF0000"/>
        </w:rPr>
        <w:t>Function&lt;String, String&gt; f3 = String::toUpperCase;</w:t>
      </w:r>
    </w:p>
    <w:p w:rsidR="00243C85" w:rsidRDefault="00243C85" w:rsidP="00243C85">
      <w:pPr>
        <w:pStyle w:val="af6"/>
      </w:pPr>
      <w:r>
        <w:t xml:space="preserve">        System.out.println(f3.apply("NewBoy"));</w:t>
      </w:r>
    </w:p>
    <w:p w:rsidR="00243C85" w:rsidRDefault="00243C85" w:rsidP="00243C85">
      <w:pPr>
        <w:pStyle w:val="af6"/>
      </w:pPr>
      <w:r>
        <w:t xml:space="preserve">    }</w:t>
      </w:r>
    </w:p>
    <w:p w:rsidR="00243C85" w:rsidRDefault="00243C85" w:rsidP="00243C85">
      <w:pPr>
        <w:pStyle w:val="af6"/>
      </w:pPr>
    </w:p>
    <w:p w:rsidR="00853F25" w:rsidRDefault="00243C85" w:rsidP="00243C85">
      <w:pPr>
        <w:pStyle w:val="af6"/>
      </w:pPr>
      <w:r>
        <w:t>}</w:t>
      </w:r>
    </w:p>
    <w:p w:rsidR="00704F05" w:rsidRDefault="00704F05" w:rsidP="00704F05">
      <w:pPr>
        <w:pStyle w:val="a"/>
        <w:rPr>
          <w:b/>
        </w:rPr>
      </w:pPr>
      <w:r w:rsidRPr="007431E7">
        <w:rPr>
          <w:b/>
        </w:rPr>
        <w:t>当使用</w:t>
      </w:r>
      <w:r w:rsidRPr="007431E7">
        <w:rPr>
          <w:rFonts w:hint="eastAsia"/>
          <w:b/>
        </w:rPr>
        <w:t xml:space="preserve"> </w:t>
      </w:r>
      <w:r w:rsidRPr="007431E7">
        <w:rPr>
          <w:b/>
        </w:rPr>
        <w:t>类名</w:t>
      </w:r>
      <w:r w:rsidRPr="007431E7">
        <w:rPr>
          <w:b/>
        </w:rPr>
        <w:t>::</w:t>
      </w:r>
      <w:r w:rsidRPr="007431E7">
        <w:rPr>
          <w:b/>
        </w:rPr>
        <w:t>对象方法名</w:t>
      </w:r>
      <w:r w:rsidRPr="007431E7">
        <w:rPr>
          <w:rFonts w:hint="eastAsia"/>
          <w:b/>
        </w:rPr>
        <w:t xml:space="preserve"> </w:t>
      </w:r>
      <w:r w:rsidRPr="007431E7">
        <w:rPr>
          <w:rFonts w:hint="eastAsia"/>
          <w:b/>
        </w:rPr>
        <w:t>来引用方法时，</w:t>
      </w:r>
      <w:r w:rsidRPr="007431E7">
        <w:rPr>
          <w:rFonts w:hint="eastAsia"/>
          <w:b/>
        </w:rPr>
        <w:t>Lambda</w:t>
      </w:r>
      <w:r w:rsidRPr="007431E7">
        <w:rPr>
          <w:rFonts w:hint="eastAsia"/>
          <w:b/>
        </w:rPr>
        <w:t>表达式所接收的</w:t>
      </w:r>
      <w:r w:rsidRPr="001A5875">
        <w:rPr>
          <w:rFonts w:hint="eastAsia"/>
          <w:b/>
          <w:color w:val="FF0000"/>
        </w:rPr>
        <w:t>第</w:t>
      </w:r>
      <w:r w:rsidRPr="001A5875">
        <w:rPr>
          <w:rFonts w:hint="eastAsia"/>
          <w:b/>
          <w:color w:val="FF0000"/>
        </w:rPr>
        <w:t>1</w:t>
      </w:r>
      <w:r w:rsidRPr="001A5875">
        <w:rPr>
          <w:rFonts w:hint="eastAsia"/>
          <w:b/>
          <w:color w:val="FF0000"/>
        </w:rPr>
        <w:t>个参数用来调用对象方法</w:t>
      </w:r>
      <w:r w:rsidRPr="007431E7">
        <w:rPr>
          <w:rFonts w:hint="eastAsia"/>
          <w:b/>
        </w:rPr>
        <w:t>，如果</w:t>
      </w:r>
      <w:r w:rsidRPr="007431E7">
        <w:rPr>
          <w:rFonts w:hint="eastAsia"/>
          <w:b/>
        </w:rPr>
        <w:t>Lambda</w:t>
      </w:r>
      <w:r w:rsidRPr="007431E7">
        <w:rPr>
          <w:rFonts w:hint="eastAsia"/>
          <w:b/>
        </w:rPr>
        <w:t>表达式接收多个参数，后面剩余的参数作为对象方法的参数传进去。</w:t>
      </w:r>
    </w:p>
    <w:p w:rsidR="00704F05" w:rsidRPr="007431E7" w:rsidRDefault="00704F05" w:rsidP="001D58FC">
      <w:pPr>
        <w:pStyle w:val="a"/>
        <w:numPr>
          <w:ilvl w:val="0"/>
          <w:numId w:val="0"/>
        </w:numPr>
        <w:rPr>
          <w:b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972"/>
        <w:gridCol w:w="6521"/>
      </w:tblGrid>
      <w:tr w:rsidR="00704F05" w:rsidTr="002F5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04F05" w:rsidRDefault="00704F05" w:rsidP="002F5DA2">
            <w:pPr>
              <w:rPr>
                <w:lang w:eastAsia="zh-CN"/>
              </w:rPr>
            </w:pPr>
            <w:r w:rsidRPr="004E63E5">
              <w:rPr>
                <w:lang w:eastAsia="zh-CN"/>
              </w:rPr>
              <w:t>下面两种写法是等效的</w:t>
            </w:r>
          </w:p>
        </w:tc>
        <w:tc>
          <w:tcPr>
            <w:tcW w:w="6521" w:type="dxa"/>
          </w:tcPr>
          <w:p w:rsidR="00704F05" w:rsidRPr="000108F2" w:rsidRDefault="00704F05" w:rsidP="002F5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704F05" w:rsidTr="002F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04F05" w:rsidRDefault="00704F05" w:rsidP="002F5DA2">
            <w:r w:rsidRPr="004E63E5">
              <w:t>Lambda</w:t>
            </w:r>
            <w:r w:rsidRPr="004E63E5">
              <w:t>表达式</w:t>
            </w:r>
          </w:p>
        </w:tc>
        <w:tc>
          <w:tcPr>
            <w:tcW w:w="6521" w:type="dxa"/>
          </w:tcPr>
          <w:p w:rsidR="00704F05" w:rsidRDefault="001A5875" w:rsidP="002F5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 -&gt; s.toUpperCase()</w:t>
            </w:r>
          </w:p>
        </w:tc>
      </w:tr>
      <w:tr w:rsidR="00704F05" w:rsidTr="002F5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04F05" w:rsidRDefault="00704F05" w:rsidP="002F5DA2">
            <w:r w:rsidRPr="004E63E5">
              <w:t>方法引用</w:t>
            </w:r>
          </w:p>
        </w:tc>
        <w:tc>
          <w:tcPr>
            <w:tcW w:w="6521" w:type="dxa"/>
          </w:tcPr>
          <w:p w:rsidR="00704F05" w:rsidRDefault="001A5875" w:rsidP="002F5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String::toUpperCase</w:t>
            </w:r>
          </w:p>
        </w:tc>
      </w:tr>
    </w:tbl>
    <w:p w:rsidR="00704F05" w:rsidRDefault="00704F05" w:rsidP="00704F05">
      <w:pPr>
        <w:pStyle w:val="10"/>
        <w:numPr>
          <w:ilvl w:val="0"/>
          <w:numId w:val="0"/>
        </w:numPr>
        <w:ind w:firstLine="1"/>
      </w:pPr>
    </w:p>
    <w:p w:rsidR="00A07A18" w:rsidRDefault="00C33BDE" w:rsidP="00A07A18">
      <w:pPr>
        <w:pStyle w:val="10"/>
      </w:pPr>
      <w:r>
        <w:t>方法引用</w:t>
      </w:r>
      <w:r w:rsidR="00A07A18">
        <w:t>分析</w:t>
      </w:r>
    </w:p>
    <w:p w:rsidR="000A1006" w:rsidRPr="000A1006" w:rsidRDefault="000A1006" w:rsidP="000A1006">
      <w:pPr>
        <w:ind w:left="420"/>
        <w:rPr>
          <w:lang w:eastAsia="zh-CN"/>
        </w:rPr>
      </w:pPr>
      <w:r>
        <w:rPr>
          <w:rFonts w:hint="eastAsia"/>
          <w:lang w:eastAsia="zh-CN"/>
        </w:rPr>
        <w:t>Lambda</w:t>
      </w:r>
      <w:r>
        <w:rPr>
          <w:rFonts w:hint="eastAsia"/>
          <w:lang w:eastAsia="zh-CN"/>
        </w:rPr>
        <w:t>表达式只传入了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个参数，而这个参数就是调用方法的对象，则可以使用类型上的方法引用。</w:t>
      </w:r>
    </w:p>
    <w:p w:rsidR="00C936FF" w:rsidRPr="00C936FF" w:rsidRDefault="00BF1193" w:rsidP="00C936FF">
      <w:r>
        <w:rPr>
          <w:noProof/>
          <w:lang w:eastAsia="zh-CN"/>
        </w:rPr>
        <w:lastRenderedPageBreak/>
        <w:drawing>
          <wp:inline distT="0" distB="0" distL="0" distR="0" wp14:anchorId="5FFC18BC" wp14:editId="63FC2787">
            <wp:extent cx="4640982" cy="3414056"/>
            <wp:effectExtent l="114300" t="114300" r="121920" b="1104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41405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1359" w:rsidRDefault="008B2397" w:rsidP="006E6D66">
      <w:pPr>
        <w:pStyle w:val="3"/>
      </w:pPr>
      <w:r>
        <w:rPr>
          <w:rFonts w:hint="eastAsia"/>
        </w:rPr>
        <w:t>示例2</w:t>
      </w:r>
    </w:p>
    <w:p w:rsidR="007B1359" w:rsidRDefault="007B1359" w:rsidP="007B1359">
      <w:pPr>
        <w:pStyle w:val="10"/>
      </w:pPr>
      <w:r>
        <w:t>案例需求</w:t>
      </w:r>
    </w:p>
    <w:p w:rsidR="007B1359" w:rsidRPr="007B1359" w:rsidRDefault="007B1359" w:rsidP="007B1359">
      <w:pPr>
        <w:ind w:firstLine="420"/>
        <w:rPr>
          <w:lang w:eastAsia="zh-CN"/>
        </w:rPr>
      </w:pPr>
      <w:r>
        <w:rPr>
          <w:lang w:eastAsia="zh-CN"/>
        </w:rPr>
        <w:t>有字符串数组的一组名字：</w:t>
      </w:r>
      <w:r w:rsidRPr="007B1359">
        <w:rPr>
          <w:lang w:eastAsia="zh-CN"/>
        </w:rPr>
        <w:t>{"bara", "James", "Mary", "john", "Patricia", "robert", "Michael", "linda"}</w:t>
      </w:r>
      <w:r>
        <w:rPr>
          <w:lang w:eastAsia="zh-CN"/>
        </w:rPr>
        <w:t>。将这组名字</w:t>
      </w:r>
      <w:r w:rsidRPr="00605D63">
        <w:rPr>
          <w:color w:val="FF0000"/>
          <w:lang w:eastAsia="zh-CN"/>
        </w:rPr>
        <w:t>忽略大小</w:t>
      </w:r>
      <w:r>
        <w:rPr>
          <w:lang w:eastAsia="zh-CN"/>
        </w:rPr>
        <w:t>写对字符串数组进行排序，并且输出排序以后的数组。分别使用</w:t>
      </w:r>
      <w:r w:rsidR="00AA2FD1">
        <w:rPr>
          <w:lang w:eastAsia="zh-CN"/>
        </w:rPr>
        <w:t>匿名内部类，</w:t>
      </w:r>
      <w:r>
        <w:rPr>
          <w:rFonts w:hint="eastAsia"/>
          <w:lang w:eastAsia="zh-CN"/>
        </w:rPr>
        <w:t>Lambda</w:t>
      </w:r>
      <w:r>
        <w:rPr>
          <w:rFonts w:hint="eastAsia"/>
          <w:lang w:eastAsia="zh-CN"/>
        </w:rPr>
        <w:t>表达式和类型上的对象方法引用来实现。</w:t>
      </w:r>
    </w:p>
    <w:p w:rsidR="007B1359" w:rsidRDefault="007B1359" w:rsidP="007B1359">
      <w:pPr>
        <w:pStyle w:val="10"/>
      </w:pPr>
      <w:r>
        <w:t>案例效果</w:t>
      </w:r>
    </w:p>
    <w:p w:rsidR="00A01B59" w:rsidRPr="00A01B59" w:rsidRDefault="00AA2FD1" w:rsidP="00A01B59">
      <w:r>
        <w:rPr>
          <w:noProof/>
          <w:lang w:eastAsia="zh-CN"/>
        </w:rPr>
        <w:drawing>
          <wp:inline distT="0" distB="0" distL="0" distR="0" wp14:anchorId="6554C8D4" wp14:editId="7DCD1AA7">
            <wp:extent cx="4375619" cy="797253"/>
            <wp:effectExtent l="114300" t="76200" r="120650" b="793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8945" cy="79968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1359" w:rsidRDefault="007B1359" w:rsidP="007B1359">
      <w:pPr>
        <w:pStyle w:val="10"/>
      </w:pPr>
      <w:r>
        <w:t>实现步骤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0A49CF" w:rsidTr="00FA0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A49CF" w:rsidRDefault="000A49CF" w:rsidP="000A49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</w:t>
            </w:r>
            <w:r>
              <w:rPr>
                <w:lang w:eastAsia="zh-CN"/>
              </w:rPr>
              <w:t>ays</w:t>
            </w:r>
            <w:r>
              <w:rPr>
                <w:lang w:eastAsia="zh-CN"/>
              </w:rPr>
              <w:t>中排序的方法</w:t>
            </w:r>
          </w:p>
        </w:tc>
        <w:tc>
          <w:tcPr>
            <w:tcW w:w="7484" w:type="dxa"/>
          </w:tcPr>
          <w:p w:rsidR="000A49CF" w:rsidRDefault="000A49CF" w:rsidP="000A4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t>说明</w:t>
            </w:r>
          </w:p>
        </w:tc>
      </w:tr>
      <w:tr w:rsidR="000A49CF" w:rsidTr="00FA0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A49CF" w:rsidRDefault="000A49CF" w:rsidP="00FA0595">
            <w:r w:rsidRPr="000A49CF">
              <w:t>sort(T[] a, Comparator c)</w:t>
            </w:r>
          </w:p>
        </w:tc>
        <w:tc>
          <w:tcPr>
            <w:tcW w:w="7484" w:type="dxa"/>
          </w:tcPr>
          <w:p w:rsidR="000A49CF" w:rsidRDefault="000A49CF" w:rsidP="000A4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使用指定的比较器进行排序</w:t>
            </w:r>
          </w:p>
          <w:p w:rsidR="000362F2" w:rsidRDefault="000362F2" w:rsidP="000A4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参数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：要排序的数组</w:t>
            </w:r>
          </w:p>
          <w:p w:rsidR="000362F2" w:rsidRDefault="000362F2" w:rsidP="00036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参数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：指定比较器，重写比较器的方法，返回</w:t>
            </w:r>
            <w:r w:rsidRPr="00C75764">
              <w:rPr>
                <w:rFonts w:hint="eastAsia"/>
                <w:lang w:eastAsia="zh-CN"/>
              </w:rPr>
              <w:t>负整数、</w:t>
            </w:r>
            <w:r w:rsidRPr="00C75764">
              <w:rPr>
                <w:rFonts w:hint="eastAsia"/>
                <w:lang w:eastAsia="zh-CN"/>
              </w:rPr>
              <w:t xml:space="preserve">0 </w:t>
            </w:r>
            <w:r w:rsidRPr="00C75764">
              <w:rPr>
                <w:rFonts w:hint="eastAsia"/>
                <w:lang w:eastAsia="zh-CN"/>
              </w:rPr>
              <w:t>或正整数</w:t>
            </w:r>
          </w:p>
        </w:tc>
      </w:tr>
    </w:tbl>
    <w:p w:rsidR="000A49CF" w:rsidRDefault="000A49CF" w:rsidP="000A49CF">
      <w:pPr>
        <w:rPr>
          <w:lang w:eastAsia="zh-CN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C75764" w:rsidTr="009F6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C75764" w:rsidRDefault="00C75764" w:rsidP="000A49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  <w:r>
              <w:rPr>
                <w:lang w:eastAsia="zh-CN"/>
              </w:rPr>
              <w:t>中的比较方法</w:t>
            </w:r>
          </w:p>
        </w:tc>
        <w:tc>
          <w:tcPr>
            <w:tcW w:w="6775" w:type="dxa"/>
          </w:tcPr>
          <w:p w:rsidR="00C75764" w:rsidRDefault="00C75764" w:rsidP="000A4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75764" w:rsidTr="009F6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C75764" w:rsidRDefault="00273E54" w:rsidP="000A49CF">
            <w:r>
              <w:t xml:space="preserve">int </w:t>
            </w:r>
            <w:r w:rsidR="00C75764" w:rsidRPr="00C75764">
              <w:t>compareToIgnoreCase</w:t>
            </w:r>
            <w:r w:rsidR="00C75764">
              <w:t>(String other)</w:t>
            </w:r>
          </w:p>
        </w:tc>
        <w:tc>
          <w:tcPr>
            <w:tcW w:w="6775" w:type="dxa"/>
          </w:tcPr>
          <w:p w:rsidR="00C75764" w:rsidRDefault="00C75764" w:rsidP="000A4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75764">
              <w:rPr>
                <w:rFonts w:hint="eastAsia"/>
                <w:lang w:eastAsia="zh-CN"/>
              </w:rPr>
              <w:t>根据指定</w:t>
            </w:r>
            <w:r w:rsidRPr="00C75764">
              <w:rPr>
                <w:rFonts w:hint="eastAsia"/>
                <w:lang w:eastAsia="zh-CN"/>
              </w:rPr>
              <w:t xml:space="preserve"> String </w:t>
            </w:r>
            <w:r w:rsidRPr="00C75764">
              <w:rPr>
                <w:rFonts w:hint="eastAsia"/>
                <w:lang w:eastAsia="zh-CN"/>
              </w:rPr>
              <w:t>大于、等于还是小于此</w:t>
            </w:r>
            <w:r w:rsidRPr="00C75764">
              <w:rPr>
                <w:rFonts w:hint="eastAsia"/>
                <w:lang w:eastAsia="zh-CN"/>
              </w:rPr>
              <w:t xml:space="preserve"> String</w:t>
            </w:r>
            <w:r w:rsidRPr="00C75764">
              <w:rPr>
                <w:rFonts w:hint="eastAsia"/>
                <w:lang w:eastAsia="zh-CN"/>
              </w:rPr>
              <w:t>（不考虑大小写），分别返回一个负整数、</w:t>
            </w:r>
            <w:r w:rsidRPr="00C75764">
              <w:rPr>
                <w:rFonts w:hint="eastAsia"/>
                <w:lang w:eastAsia="zh-CN"/>
              </w:rPr>
              <w:t xml:space="preserve">0 </w:t>
            </w:r>
            <w:r w:rsidRPr="00C75764">
              <w:rPr>
                <w:rFonts w:hint="eastAsia"/>
                <w:lang w:eastAsia="zh-CN"/>
              </w:rPr>
              <w:t>或一个正整数。</w:t>
            </w:r>
          </w:p>
        </w:tc>
      </w:tr>
    </w:tbl>
    <w:p w:rsidR="00C75764" w:rsidRPr="000A49CF" w:rsidRDefault="00C75764" w:rsidP="000A49CF"/>
    <w:p w:rsidR="00781767" w:rsidRDefault="000A49CF" w:rsidP="00115A26">
      <w:pPr>
        <w:pStyle w:val="a0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创建主类和主函数</w:t>
      </w:r>
      <w:r w:rsidR="00EA592F">
        <w:rPr>
          <w:rFonts w:hint="eastAsia"/>
          <w:lang w:eastAsia="zh-CN"/>
        </w:rPr>
        <w:t>，</w:t>
      </w:r>
      <w:r>
        <w:rPr>
          <w:lang w:eastAsia="zh-CN"/>
        </w:rPr>
        <w:t>直接调用</w:t>
      </w:r>
      <w:r>
        <w:rPr>
          <w:rFonts w:hint="eastAsia"/>
          <w:lang w:eastAsia="zh-CN"/>
        </w:rPr>
        <w:t>Arrays.sort()</w:t>
      </w:r>
      <w:r>
        <w:rPr>
          <w:rFonts w:hint="eastAsia"/>
          <w:lang w:eastAsia="zh-CN"/>
        </w:rPr>
        <w:t>方法进行排序</w:t>
      </w:r>
      <w:r w:rsidR="00781767">
        <w:rPr>
          <w:rFonts w:hint="eastAsia"/>
          <w:lang w:eastAsia="zh-CN"/>
        </w:rPr>
        <w:t>。</w:t>
      </w:r>
    </w:p>
    <w:p w:rsidR="00781767" w:rsidRDefault="00781767" w:rsidP="00115A26">
      <w:pPr>
        <w:pStyle w:val="a0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使用匿名内部类实现比较器，重写</w:t>
      </w:r>
      <w:r w:rsidRPr="00781767">
        <w:rPr>
          <w:lang w:eastAsia="zh-CN"/>
        </w:rPr>
        <w:t>int compare(String s1, String s2)</w:t>
      </w:r>
      <w:r>
        <w:rPr>
          <w:lang w:eastAsia="zh-CN"/>
        </w:rPr>
        <w:t>方法，方法内部调用</w:t>
      </w:r>
      <w:r w:rsidRPr="00781767">
        <w:rPr>
          <w:lang w:eastAsia="zh-CN"/>
        </w:rPr>
        <w:t>s1.compareToIgnoreCase(s2)</w:t>
      </w:r>
      <w:r>
        <w:rPr>
          <w:lang w:eastAsia="zh-CN"/>
        </w:rPr>
        <w:t>这个方法，返回方法比较的</w:t>
      </w:r>
      <w:r w:rsidR="00EA592F">
        <w:rPr>
          <w:lang w:eastAsia="zh-CN"/>
        </w:rPr>
        <w:t>整数</w:t>
      </w:r>
      <w:r>
        <w:rPr>
          <w:lang w:eastAsia="zh-CN"/>
        </w:rPr>
        <w:t>结果。</w:t>
      </w:r>
    </w:p>
    <w:p w:rsidR="000A49CF" w:rsidRDefault="006C10EE" w:rsidP="00115A26">
      <w:pPr>
        <w:pStyle w:val="a0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Lambda</w:t>
      </w:r>
      <w:r>
        <w:rPr>
          <w:rFonts w:hint="eastAsia"/>
          <w:lang w:eastAsia="zh-CN"/>
        </w:rPr>
        <w:t>实现比较器的类，</w:t>
      </w:r>
      <w:r w:rsidR="003E3A88">
        <w:rPr>
          <w:rFonts w:hint="eastAsia"/>
          <w:lang w:eastAsia="zh-CN"/>
        </w:rPr>
        <w:t>方法有两个参数</w:t>
      </w:r>
      <w:r w:rsidR="003E3A88">
        <w:rPr>
          <w:rFonts w:hint="eastAsia"/>
          <w:lang w:eastAsia="zh-CN"/>
        </w:rPr>
        <w:t>s</w:t>
      </w:r>
      <w:r w:rsidR="003E3A88">
        <w:rPr>
          <w:lang w:eastAsia="zh-CN"/>
        </w:rPr>
        <w:t>1,s2</w:t>
      </w:r>
      <w:r w:rsidR="003E3A88">
        <w:rPr>
          <w:lang w:eastAsia="zh-CN"/>
        </w:rPr>
        <w:t>，</w:t>
      </w:r>
      <w:r>
        <w:rPr>
          <w:rFonts w:hint="eastAsia"/>
          <w:lang w:eastAsia="zh-CN"/>
        </w:rPr>
        <w:t>调用</w:t>
      </w:r>
      <w:r w:rsidR="004E42B2">
        <w:rPr>
          <w:rFonts w:hint="eastAsia"/>
          <w:lang w:eastAsia="zh-CN"/>
        </w:rPr>
        <w:t>s1</w:t>
      </w:r>
      <w:r w:rsidR="004E42B2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字符串</w:t>
      </w:r>
      <w:r w:rsidR="003E3A88">
        <w:rPr>
          <w:rFonts w:hint="eastAsia"/>
          <w:lang w:eastAsia="zh-CN"/>
        </w:rPr>
        <w:t>忽略大小写的</w:t>
      </w:r>
      <w:r>
        <w:rPr>
          <w:rFonts w:hint="eastAsia"/>
          <w:lang w:eastAsia="zh-CN"/>
        </w:rPr>
        <w:t>方法返回</w:t>
      </w:r>
      <w:r w:rsidR="003E3A88">
        <w:rPr>
          <w:rFonts w:hint="eastAsia"/>
          <w:lang w:eastAsia="zh-CN"/>
        </w:rPr>
        <w:t>一个整数。</w:t>
      </w:r>
    </w:p>
    <w:p w:rsidR="003E3A88" w:rsidRPr="000A49CF" w:rsidRDefault="003E3A88" w:rsidP="00115A26">
      <w:pPr>
        <w:pStyle w:val="a0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使用</w:t>
      </w:r>
      <w:r>
        <w:rPr>
          <w:rFonts w:hint="eastAsia"/>
          <w:lang w:eastAsia="zh-CN"/>
        </w:rPr>
        <w:t>String::</w:t>
      </w:r>
      <w:r>
        <w:t>compareToIgnoreCase</w:t>
      </w:r>
      <w:r>
        <w:t>，实现比较器对象，调用对象方法。</w:t>
      </w:r>
      <w:r w:rsidR="00A55BE5">
        <w:t>其中</w:t>
      </w:r>
      <w:r w:rsidR="00A55BE5">
        <w:rPr>
          <w:rFonts w:hint="eastAsia"/>
          <w:lang w:eastAsia="zh-CN"/>
        </w:rPr>
        <w:t>Lambda</w:t>
      </w:r>
      <w:r w:rsidR="00A55BE5">
        <w:rPr>
          <w:rFonts w:hint="eastAsia"/>
          <w:lang w:eastAsia="zh-CN"/>
        </w:rPr>
        <w:t>中的</w:t>
      </w:r>
      <w:r w:rsidR="00A55BE5">
        <w:rPr>
          <w:rFonts w:hint="eastAsia"/>
          <w:lang w:eastAsia="zh-CN"/>
        </w:rPr>
        <w:t>s1</w:t>
      </w:r>
      <w:r w:rsidR="00A55BE5">
        <w:rPr>
          <w:rFonts w:hint="eastAsia"/>
          <w:lang w:eastAsia="zh-CN"/>
        </w:rPr>
        <w:t>为方法的调用对象，</w:t>
      </w:r>
      <w:r w:rsidR="00A55BE5">
        <w:rPr>
          <w:rFonts w:hint="eastAsia"/>
          <w:lang w:eastAsia="zh-CN"/>
        </w:rPr>
        <w:t>s2</w:t>
      </w:r>
      <w:r w:rsidR="00A55BE5">
        <w:rPr>
          <w:rFonts w:hint="eastAsia"/>
          <w:lang w:eastAsia="zh-CN"/>
        </w:rPr>
        <w:t>为方法的参数。</w:t>
      </w:r>
    </w:p>
    <w:p w:rsidR="007B1359" w:rsidRDefault="007B1359" w:rsidP="007B1359">
      <w:pPr>
        <w:pStyle w:val="10"/>
      </w:pPr>
      <w:r>
        <w:t>案例代码</w:t>
      </w:r>
    </w:p>
    <w:p w:rsidR="00605D63" w:rsidRDefault="00605D63" w:rsidP="00605D63">
      <w:pPr>
        <w:pStyle w:val="af6"/>
      </w:pPr>
      <w:r>
        <w:t>package com.itheima;</w:t>
      </w:r>
    </w:p>
    <w:p w:rsidR="00605D63" w:rsidRDefault="00605D63" w:rsidP="00605D63">
      <w:pPr>
        <w:pStyle w:val="af6"/>
      </w:pPr>
    </w:p>
    <w:p w:rsidR="00605D63" w:rsidRDefault="00605D63" w:rsidP="00605D63">
      <w:pPr>
        <w:pStyle w:val="af6"/>
      </w:pPr>
      <w:r>
        <w:t>import java.util.Arrays;</w:t>
      </w:r>
    </w:p>
    <w:p w:rsidR="00605D63" w:rsidRDefault="00605D63" w:rsidP="00605D63">
      <w:pPr>
        <w:pStyle w:val="af6"/>
      </w:pPr>
      <w:r>
        <w:t>import java.util.Comparator;</w:t>
      </w:r>
    </w:p>
    <w:p w:rsidR="00605D63" w:rsidRDefault="00605D63" w:rsidP="00605D63">
      <w:pPr>
        <w:pStyle w:val="af6"/>
      </w:pPr>
    </w:p>
    <w:p w:rsidR="00605D63" w:rsidRDefault="00605D63" w:rsidP="00605D63">
      <w:pPr>
        <w:pStyle w:val="af6"/>
      </w:pPr>
      <w:r>
        <w:t>public class Demo04MethodRef {</w:t>
      </w:r>
    </w:p>
    <w:p w:rsidR="00605D63" w:rsidRDefault="00605D63" w:rsidP="00605D63">
      <w:pPr>
        <w:pStyle w:val="af6"/>
      </w:pPr>
      <w:r>
        <w:t xml:space="preserve">    public static void main(String[] args) {</w:t>
      </w:r>
    </w:p>
    <w:p w:rsidR="00605D63" w:rsidRDefault="00605D63" w:rsidP="00605D63">
      <w:pPr>
        <w:pStyle w:val="af6"/>
      </w:pPr>
      <w:r>
        <w:t xml:space="preserve">        String[] names = {"bara", "James", "Mary", "john", "Patricia", "robert", "Michael", "linda"};</w:t>
      </w:r>
    </w:p>
    <w:p w:rsidR="00605D63" w:rsidRDefault="00605D63" w:rsidP="00605D63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匿名内部类</w:t>
      </w:r>
    </w:p>
    <w:p w:rsidR="00605D63" w:rsidRDefault="00605D63" w:rsidP="00605D63">
      <w:pPr>
        <w:pStyle w:val="af6"/>
      </w:pPr>
      <w:r>
        <w:t xml:space="preserve">       /* Arrays.sort(names, new Comparator&lt;String&gt;() {</w:t>
      </w:r>
    </w:p>
    <w:p w:rsidR="00605D63" w:rsidRDefault="00605D63" w:rsidP="00605D63">
      <w:pPr>
        <w:pStyle w:val="af6"/>
      </w:pPr>
      <w:r>
        <w:t xml:space="preserve">            @Override</w:t>
      </w:r>
    </w:p>
    <w:p w:rsidR="00605D63" w:rsidRDefault="00605D63" w:rsidP="00605D63">
      <w:pPr>
        <w:pStyle w:val="af6"/>
      </w:pPr>
      <w:r>
        <w:t xml:space="preserve">            public int compare(String o1, String o2) {</w:t>
      </w:r>
    </w:p>
    <w:p w:rsidR="00605D63" w:rsidRDefault="00605D63" w:rsidP="00605D63">
      <w:pPr>
        <w:pStyle w:val="af6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忽略大小写比较</w:t>
      </w:r>
    </w:p>
    <w:p w:rsidR="00605D63" w:rsidRDefault="00605D63" w:rsidP="00605D63">
      <w:pPr>
        <w:pStyle w:val="af6"/>
        <w:rPr>
          <w:rFonts w:hint="eastAsia"/>
        </w:rPr>
      </w:pPr>
      <w:r>
        <w:rPr>
          <w:rFonts w:hint="eastAsia"/>
        </w:rPr>
        <w:t xml:space="preserve">                return o1.compareToIgnoreCase(o2);   //</w:t>
      </w:r>
      <w:r>
        <w:rPr>
          <w:rFonts w:hint="eastAsia"/>
        </w:rPr>
        <w:t>直接调用另一个方法</w:t>
      </w:r>
    </w:p>
    <w:p w:rsidR="00605D63" w:rsidRDefault="00605D63" w:rsidP="00605D63">
      <w:pPr>
        <w:pStyle w:val="af6"/>
      </w:pPr>
      <w:r>
        <w:t xml:space="preserve">            }</w:t>
      </w:r>
    </w:p>
    <w:p w:rsidR="00605D63" w:rsidRDefault="00605D63" w:rsidP="00605D63">
      <w:pPr>
        <w:pStyle w:val="af6"/>
      </w:pPr>
      <w:r>
        <w:t xml:space="preserve">        });*/</w:t>
      </w:r>
    </w:p>
    <w:p w:rsidR="00605D63" w:rsidRDefault="00605D63" w:rsidP="00605D63">
      <w:pPr>
        <w:pStyle w:val="af6"/>
      </w:pPr>
    </w:p>
    <w:p w:rsidR="00605D63" w:rsidRDefault="00605D63" w:rsidP="00605D63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使用</w:t>
      </w:r>
      <w:r>
        <w:rPr>
          <w:rFonts w:hint="eastAsia"/>
        </w:rPr>
        <w:t>lambda</w:t>
      </w:r>
    </w:p>
    <w:p w:rsidR="00605D63" w:rsidRDefault="00605D63" w:rsidP="00605D63">
      <w:pPr>
        <w:pStyle w:val="af6"/>
      </w:pPr>
      <w:r>
        <w:t xml:space="preserve">        //Arrays.sort(names, (o1,o2) -&gt; o1.compareToIgnoreCase(o2));</w:t>
      </w:r>
    </w:p>
    <w:p w:rsidR="00605D63" w:rsidRDefault="00605D63" w:rsidP="00605D63">
      <w:pPr>
        <w:pStyle w:val="af6"/>
      </w:pPr>
    </w:p>
    <w:p w:rsidR="00605D63" w:rsidRDefault="00605D63" w:rsidP="00605D63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使用方法引用</w:t>
      </w:r>
    </w:p>
    <w:p w:rsidR="00605D63" w:rsidRDefault="00605D63" w:rsidP="00605D63">
      <w:pPr>
        <w:pStyle w:val="af6"/>
      </w:pPr>
      <w:r>
        <w:t xml:space="preserve">        Arrays.sort(names, String::compareToIgnoreCase);</w:t>
      </w:r>
    </w:p>
    <w:p w:rsidR="00605D63" w:rsidRDefault="00605D63" w:rsidP="00605D63">
      <w:pPr>
        <w:pStyle w:val="af6"/>
      </w:pPr>
      <w:r>
        <w:t xml:space="preserve">        System.out.println(Arrays.toString(names));</w:t>
      </w:r>
    </w:p>
    <w:p w:rsidR="00605D63" w:rsidRDefault="00605D63" w:rsidP="00605D63">
      <w:pPr>
        <w:pStyle w:val="af6"/>
      </w:pPr>
      <w:r>
        <w:t xml:space="preserve">    }</w:t>
      </w:r>
    </w:p>
    <w:p w:rsidR="007B1359" w:rsidRDefault="00605D63" w:rsidP="00605D63">
      <w:pPr>
        <w:pStyle w:val="af6"/>
      </w:pPr>
      <w:r>
        <w:t>}</w:t>
      </w:r>
    </w:p>
    <w:p w:rsidR="00941AEC" w:rsidRDefault="00941AEC" w:rsidP="008B2397"/>
    <w:p w:rsidR="008B2397" w:rsidRDefault="00941AEC" w:rsidP="00941AEC">
      <w:pPr>
        <w:pStyle w:val="10"/>
      </w:pPr>
      <w:r>
        <w:t>代码分析</w:t>
      </w:r>
    </w:p>
    <w:p w:rsidR="000A1006" w:rsidRPr="000A1006" w:rsidRDefault="000A1006" w:rsidP="000A1006">
      <w:pPr>
        <w:ind w:firstLine="420"/>
        <w:rPr>
          <w:lang w:eastAsia="zh-CN"/>
        </w:rPr>
      </w:pPr>
      <w:r>
        <w:rPr>
          <w:rFonts w:hint="eastAsia"/>
          <w:lang w:eastAsia="zh-CN"/>
        </w:rPr>
        <w:t>接口中的</w:t>
      </w:r>
      <w:r>
        <w:rPr>
          <w:rFonts w:hint="eastAsia"/>
          <w:lang w:eastAsia="zh-CN"/>
        </w:rPr>
        <w:t>int compare(String s1,String s2)</w:t>
      </w:r>
      <w:r>
        <w:rPr>
          <w:rFonts w:hint="eastAsia"/>
          <w:lang w:eastAsia="zh-CN"/>
        </w:rPr>
        <w:t>方法，在实现的过程中引用了</w:t>
      </w:r>
      <w:r>
        <w:rPr>
          <w:rFonts w:hint="eastAsia"/>
          <w:lang w:eastAsia="zh-CN"/>
        </w:rPr>
        <w:t>s1.compareToIgnoreCase(s2)</w:t>
      </w:r>
      <w:r>
        <w:rPr>
          <w:rFonts w:hint="eastAsia"/>
          <w:lang w:eastAsia="zh-CN"/>
        </w:rPr>
        <w:t>这个方法。传入的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个参数中，第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个参数是调用方法的对象，第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个参数是调用方法的参数。可以使用类型上的方法引用。</w:t>
      </w:r>
    </w:p>
    <w:p w:rsidR="000A1006" w:rsidRPr="000A1006" w:rsidRDefault="00BF1193" w:rsidP="000A1006">
      <w:pPr>
        <w:ind w:left="1"/>
      </w:pPr>
      <w:r>
        <w:rPr>
          <w:noProof/>
          <w:lang w:eastAsia="zh-CN"/>
        </w:rPr>
        <w:drawing>
          <wp:inline distT="0" distB="0" distL="0" distR="0" wp14:anchorId="7ACEAB67" wp14:editId="437EAF9C">
            <wp:extent cx="4122777" cy="2918713"/>
            <wp:effectExtent l="114300" t="95250" r="106680" b="914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91871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1AEC" w:rsidRDefault="00941AEC" w:rsidP="00941AEC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972"/>
        <w:gridCol w:w="6521"/>
      </w:tblGrid>
      <w:tr w:rsidR="00443747" w:rsidTr="00A22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43747" w:rsidRDefault="00443747" w:rsidP="00A22BA1">
            <w:pPr>
              <w:rPr>
                <w:lang w:eastAsia="zh-CN"/>
              </w:rPr>
            </w:pPr>
            <w:r w:rsidRPr="004E63E5">
              <w:rPr>
                <w:lang w:eastAsia="zh-CN"/>
              </w:rPr>
              <w:t>下面两种写法是等效的</w:t>
            </w:r>
          </w:p>
        </w:tc>
        <w:tc>
          <w:tcPr>
            <w:tcW w:w="6521" w:type="dxa"/>
          </w:tcPr>
          <w:p w:rsidR="00443747" w:rsidRPr="000108F2" w:rsidRDefault="00443747" w:rsidP="00A2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443747" w:rsidTr="00A22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43747" w:rsidRDefault="00443747" w:rsidP="00A22BA1">
            <w:r w:rsidRPr="004E63E5">
              <w:t>Lambda</w:t>
            </w:r>
            <w:r w:rsidRPr="004E63E5">
              <w:t>表达式</w:t>
            </w:r>
          </w:p>
        </w:tc>
        <w:tc>
          <w:tcPr>
            <w:tcW w:w="6521" w:type="dxa"/>
          </w:tcPr>
          <w:p w:rsidR="00443747" w:rsidRDefault="00605D63" w:rsidP="00A22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(o1,o2)-&gt;o1.compareTo</w:t>
            </w:r>
            <w:r>
              <w:rPr>
                <w:lang w:eastAsia="zh-CN"/>
              </w:rPr>
              <w:t>IgnoreCase(o2)</w:t>
            </w:r>
          </w:p>
        </w:tc>
      </w:tr>
      <w:tr w:rsidR="00443747" w:rsidTr="00A22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43747" w:rsidRDefault="00443747" w:rsidP="00A22BA1">
            <w:r w:rsidRPr="004E63E5">
              <w:t>方法引用</w:t>
            </w:r>
          </w:p>
        </w:tc>
        <w:tc>
          <w:tcPr>
            <w:tcW w:w="6521" w:type="dxa"/>
          </w:tcPr>
          <w:p w:rsidR="00443747" w:rsidRDefault="00605D63" w:rsidP="00A22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String::compareToIgnoreCase</w:t>
            </w:r>
          </w:p>
        </w:tc>
      </w:tr>
    </w:tbl>
    <w:p w:rsidR="00443747" w:rsidRPr="00941AEC" w:rsidRDefault="00443747" w:rsidP="00941AEC"/>
    <w:p w:rsidR="003A5ECA" w:rsidRDefault="003A5ECA" w:rsidP="006E6D66">
      <w:pPr>
        <w:pStyle w:val="2"/>
      </w:pPr>
      <w:r>
        <w:t>类的构造器引用</w:t>
      </w:r>
    </w:p>
    <w:tbl>
      <w:tblPr>
        <w:tblStyle w:val="4-1"/>
        <w:tblW w:w="0" w:type="auto"/>
        <w:tblInd w:w="421" w:type="dxa"/>
        <w:tblLook w:val="04A0" w:firstRow="1" w:lastRow="0" w:firstColumn="1" w:lastColumn="0" w:noHBand="0" w:noVBand="1"/>
      </w:tblPr>
      <w:tblGrid>
        <w:gridCol w:w="2972"/>
      </w:tblGrid>
      <w:tr w:rsidR="00D76DD3" w:rsidTr="00A22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76DD3" w:rsidRDefault="00D76DD3" w:rsidP="00A22BA1">
            <w:pPr>
              <w:rPr>
                <w:lang w:eastAsia="zh-CN"/>
              </w:rPr>
            </w:pPr>
            <w:r>
              <w:rPr>
                <w:lang w:eastAsia="zh-CN"/>
              </w:rPr>
              <w:t>类的构造器</w:t>
            </w:r>
            <w:r w:rsidR="00BA5C9E">
              <w:rPr>
                <w:lang w:eastAsia="zh-CN"/>
              </w:rPr>
              <w:t>引用</w:t>
            </w:r>
            <w:r>
              <w:rPr>
                <w:lang w:eastAsia="zh-CN"/>
              </w:rPr>
              <w:t>语法：</w:t>
            </w:r>
          </w:p>
        </w:tc>
      </w:tr>
      <w:tr w:rsidR="00D76DD3" w:rsidTr="00A22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76DD3" w:rsidRDefault="008D1A5B" w:rsidP="00A22BA1">
            <w:pPr>
              <w:rPr>
                <w:lang w:eastAsia="zh-CN"/>
              </w:rPr>
            </w:pPr>
            <w:r>
              <w:rPr>
                <w:lang w:eastAsia="zh-CN"/>
              </w:rPr>
              <w:t>类名</w:t>
            </w:r>
            <w:r>
              <w:rPr>
                <w:rFonts w:hint="eastAsia"/>
                <w:lang w:eastAsia="zh-CN"/>
              </w:rPr>
              <w:t>::new</w:t>
            </w:r>
          </w:p>
        </w:tc>
      </w:tr>
    </w:tbl>
    <w:p w:rsidR="004F44EB" w:rsidRDefault="003A5ECA" w:rsidP="004F44EB">
      <w:pPr>
        <w:ind w:firstLine="420"/>
        <w:rPr>
          <w:lang w:eastAsia="zh-CN"/>
        </w:rPr>
      </w:pPr>
      <w:r w:rsidRPr="004F44EB">
        <w:rPr>
          <w:lang w:eastAsia="zh-CN"/>
        </w:rPr>
        <w:t>由于构造器的名称与类名完全一样，</w:t>
      </w:r>
      <w:r w:rsidR="004F44EB">
        <w:rPr>
          <w:rFonts w:hint="eastAsia"/>
          <w:lang w:eastAsia="zh-CN"/>
        </w:rPr>
        <w:t>但</w:t>
      </w:r>
      <w:r w:rsidR="004D2E6A">
        <w:rPr>
          <w:rFonts w:hint="eastAsia"/>
          <w:lang w:eastAsia="zh-CN"/>
        </w:rPr>
        <w:t>一个类</w:t>
      </w:r>
      <w:r w:rsidR="004F44EB">
        <w:rPr>
          <w:rFonts w:hint="eastAsia"/>
          <w:lang w:eastAsia="zh-CN"/>
        </w:rPr>
        <w:t>可以有多个构造方法，参数</w:t>
      </w:r>
      <w:r w:rsidRPr="004F44EB">
        <w:rPr>
          <w:lang w:eastAsia="zh-CN"/>
        </w:rPr>
        <w:t>不</w:t>
      </w:r>
      <w:r w:rsidR="004D2E6A">
        <w:rPr>
          <w:lang w:eastAsia="zh-CN"/>
        </w:rPr>
        <w:t>同</w:t>
      </w:r>
      <w:r w:rsidRPr="004F44EB">
        <w:rPr>
          <w:lang w:eastAsia="zh-CN"/>
        </w:rPr>
        <w:t>。</w:t>
      </w:r>
      <w:r w:rsidR="00EC2168">
        <w:rPr>
          <w:lang w:eastAsia="zh-CN"/>
        </w:rPr>
        <w:t>请看下面的案例：</w:t>
      </w:r>
    </w:p>
    <w:p w:rsidR="004E0CAB" w:rsidRDefault="004E0CAB" w:rsidP="00BD51F5">
      <w:pPr>
        <w:pStyle w:val="10"/>
      </w:pPr>
      <w:r>
        <w:t>案例效果：</w:t>
      </w:r>
    </w:p>
    <w:p w:rsidR="004E0CAB" w:rsidRDefault="00124B37" w:rsidP="004F44EB">
      <w:r>
        <w:rPr>
          <w:noProof/>
          <w:lang w:eastAsia="zh-CN"/>
        </w:rPr>
        <w:drawing>
          <wp:inline distT="0" distB="0" distL="0" distR="0" wp14:anchorId="714151D1" wp14:editId="096B8551">
            <wp:extent cx="1343984" cy="502851"/>
            <wp:effectExtent l="95250" t="76200" r="85090" b="692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9996" cy="50510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0CAB" w:rsidRDefault="004E0CAB" w:rsidP="00BD51F5">
      <w:pPr>
        <w:pStyle w:val="10"/>
      </w:pPr>
      <w:r>
        <w:t>案例步骤：</w:t>
      </w:r>
    </w:p>
    <w:p w:rsidR="004E0CAB" w:rsidRDefault="00BE12CC" w:rsidP="00115A26">
      <w:pPr>
        <w:pStyle w:val="a0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创建汽车类，有一个</w:t>
      </w:r>
      <w:r w:rsidR="002D7D07">
        <w:rPr>
          <w:rFonts w:hint="eastAsia"/>
          <w:lang w:eastAsia="zh-CN"/>
        </w:rPr>
        <w:t>String</w:t>
      </w:r>
      <w:r>
        <w:rPr>
          <w:rFonts w:hint="eastAsia"/>
          <w:lang w:eastAsia="zh-CN"/>
        </w:rPr>
        <w:t>属性品牌</w:t>
      </w:r>
    </w:p>
    <w:p w:rsidR="002D7D07" w:rsidRDefault="002D7D07" w:rsidP="00115A26">
      <w:pPr>
        <w:pStyle w:val="a0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创建有参的构造方法和无参的构造方法</w:t>
      </w:r>
    </w:p>
    <w:p w:rsidR="002D7D07" w:rsidRDefault="002D7D07" w:rsidP="00115A26">
      <w:pPr>
        <w:pStyle w:val="a0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重写</w:t>
      </w:r>
      <w:r>
        <w:rPr>
          <w:rFonts w:hint="eastAsia"/>
          <w:lang w:eastAsia="zh-CN"/>
        </w:rPr>
        <w:t>toString()</w:t>
      </w:r>
      <w:r>
        <w:rPr>
          <w:rFonts w:hint="eastAsia"/>
          <w:lang w:eastAsia="zh-CN"/>
        </w:rPr>
        <w:t>方法，返回</w:t>
      </w:r>
      <w:r>
        <w:rPr>
          <w:rFonts w:hint="eastAsia"/>
          <w:lang w:eastAsia="zh-CN"/>
        </w:rPr>
        <w:t>band+"</w:t>
      </w:r>
      <w:r>
        <w:rPr>
          <w:rFonts w:hint="eastAsia"/>
          <w:lang w:eastAsia="zh-CN"/>
        </w:rPr>
        <w:t>汽车</w:t>
      </w:r>
      <w:r>
        <w:rPr>
          <w:rFonts w:hint="eastAsia"/>
          <w:lang w:eastAsia="zh-CN"/>
        </w:rPr>
        <w:t>"</w:t>
      </w:r>
    </w:p>
    <w:p w:rsidR="002D7D07" w:rsidRDefault="002D7D07" w:rsidP="00115A26">
      <w:pPr>
        <w:pStyle w:val="a0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创建函数式接口</w:t>
      </w:r>
      <w:r>
        <w:rPr>
          <w:rFonts w:hint="eastAsia"/>
          <w:lang w:eastAsia="zh-CN"/>
        </w:rPr>
        <w:t>Factory</w:t>
      </w:r>
      <w:r>
        <w:rPr>
          <w:rFonts w:hint="eastAsia"/>
          <w:lang w:eastAsia="zh-CN"/>
        </w:rPr>
        <w:t>，包含抽象方法</w:t>
      </w:r>
      <w:r>
        <w:rPr>
          <w:rFonts w:hint="eastAsia"/>
          <w:lang w:eastAsia="zh-CN"/>
        </w:rPr>
        <w:t>Car makeCar(String name)</w:t>
      </w:r>
      <w:r>
        <w:rPr>
          <w:rFonts w:hint="eastAsia"/>
          <w:lang w:eastAsia="zh-CN"/>
        </w:rPr>
        <w:t>，用于</w:t>
      </w:r>
      <w:r w:rsidR="00603DAC"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汽车</w:t>
      </w:r>
      <w:r w:rsidR="00603DAC">
        <w:rPr>
          <w:rFonts w:hint="eastAsia"/>
          <w:lang w:eastAsia="zh-CN"/>
        </w:rPr>
        <w:t>对象。</w:t>
      </w:r>
    </w:p>
    <w:p w:rsidR="002D7D07" w:rsidRDefault="00C23E96" w:rsidP="00115A26">
      <w:pPr>
        <w:pStyle w:val="a0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创建主类和主函数</w:t>
      </w:r>
    </w:p>
    <w:p w:rsidR="005B07AE" w:rsidRDefault="00C23E96" w:rsidP="00115A26">
      <w:pPr>
        <w:pStyle w:val="a0"/>
        <w:numPr>
          <w:ilvl w:val="0"/>
          <w:numId w:val="21"/>
        </w:numPr>
        <w:rPr>
          <w:lang w:eastAsia="zh-CN"/>
        </w:rPr>
      </w:pPr>
      <w:r w:rsidRPr="00C23E96">
        <w:rPr>
          <w:rFonts w:hint="eastAsia"/>
          <w:lang w:eastAsia="zh-CN"/>
        </w:rPr>
        <w:t>使用</w:t>
      </w:r>
      <w:r w:rsidRPr="00C23E96">
        <w:rPr>
          <w:rFonts w:hint="eastAsia"/>
          <w:lang w:eastAsia="zh-CN"/>
        </w:rPr>
        <w:t>lambda</w:t>
      </w:r>
      <w:r w:rsidRPr="00C23E96">
        <w:rPr>
          <w:rFonts w:hint="eastAsia"/>
          <w:lang w:eastAsia="zh-CN"/>
        </w:rPr>
        <w:t>表达式直接</w:t>
      </w:r>
      <w:r>
        <w:rPr>
          <w:rFonts w:hint="eastAsia"/>
          <w:lang w:eastAsia="zh-CN"/>
        </w:rPr>
        <w:t>调用有参的构造方法</w:t>
      </w:r>
      <w:r w:rsidRPr="00C23E96">
        <w:rPr>
          <w:rFonts w:hint="eastAsia"/>
          <w:lang w:eastAsia="zh-CN"/>
        </w:rPr>
        <w:t>实例化汽车</w:t>
      </w:r>
      <w:r w:rsidR="005B07AE">
        <w:rPr>
          <w:rFonts w:hint="eastAsia"/>
          <w:lang w:eastAsia="zh-CN"/>
        </w:rPr>
        <w:t>。</w:t>
      </w:r>
    </w:p>
    <w:p w:rsidR="00C23E96" w:rsidRDefault="00C23E96" w:rsidP="00115A26">
      <w:pPr>
        <w:pStyle w:val="a0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调用</w:t>
      </w:r>
      <w:r>
        <w:rPr>
          <w:rFonts w:hint="eastAsia"/>
          <w:lang w:eastAsia="zh-CN"/>
        </w:rPr>
        <w:t>makeCar()</w:t>
      </w:r>
      <w:r>
        <w:rPr>
          <w:rFonts w:hint="eastAsia"/>
          <w:lang w:eastAsia="zh-CN"/>
        </w:rPr>
        <w:t>方法，输出汽车对象。</w:t>
      </w:r>
    </w:p>
    <w:p w:rsidR="005B07AE" w:rsidRDefault="00C23E96" w:rsidP="00115A26">
      <w:pPr>
        <w:pStyle w:val="a0"/>
        <w:numPr>
          <w:ilvl w:val="0"/>
          <w:numId w:val="21"/>
        </w:numPr>
        <w:rPr>
          <w:lang w:eastAsia="zh-CN"/>
        </w:rPr>
      </w:pPr>
      <w:r w:rsidRPr="00C23E96">
        <w:rPr>
          <w:rFonts w:hint="eastAsia"/>
          <w:lang w:eastAsia="zh-CN"/>
        </w:rPr>
        <w:t>使用构造器引用，调用有参的构造方法，因为接口中的</w:t>
      </w:r>
      <w:r w:rsidRPr="00C23E96">
        <w:rPr>
          <w:rFonts w:hint="eastAsia"/>
          <w:lang w:eastAsia="zh-CN"/>
        </w:rPr>
        <w:t>makeCar</w:t>
      </w:r>
      <w:r w:rsidRPr="00C23E96">
        <w:rPr>
          <w:rFonts w:hint="eastAsia"/>
          <w:lang w:eastAsia="zh-CN"/>
        </w:rPr>
        <w:t>方法是有参数</w:t>
      </w:r>
      <w:r>
        <w:rPr>
          <w:rFonts w:hint="eastAsia"/>
          <w:lang w:eastAsia="zh-CN"/>
        </w:rPr>
        <w:t>的</w:t>
      </w:r>
    </w:p>
    <w:p w:rsidR="00C23E96" w:rsidRDefault="00C23E96" w:rsidP="00115A26">
      <w:pPr>
        <w:pStyle w:val="a0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调用</w:t>
      </w:r>
      <w:r>
        <w:rPr>
          <w:rFonts w:hint="eastAsia"/>
          <w:lang w:eastAsia="zh-CN"/>
        </w:rPr>
        <w:t>makeCar()</w:t>
      </w:r>
      <w:r>
        <w:rPr>
          <w:rFonts w:hint="eastAsia"/>
          <w:lang w:eastAsia="zh-CN"/>
        </w:rPr>
        <w:t>方法，输出汽车对象。</w:t>
      </w:r>
    </w:p>
    <w:p w:rsidR="004E0CAB" w:rsidRDefault="004E0CAB" w:rsidP="00BD51F5">
      <w:pPr>
        <w:pStyle w:val="10"/>
      </w:pPr>
      <w:r>
        <w:t>案例代码：</w:t>
      </w:r>
    </w:p>
    <w:p w:rsidR="00737E88" w:rsidRDefault="00737E88" w:rsidP="00737E88">
      <w:pPr>
        <w:pStyle w:val="af6"/>
      </w:pPr>
      <w:r>
        <w:t>package com.itheima;</w:t>
      </w:r>
    </w:p>
    <w:p w:rsidR="00737E88" w:rsidRDefault="00737E88" w:rsidP="00737E88">
      <w:pPr>
        <w:pStyle w:val="af6"/>
      </w:pPr>
    </w:p>
    <w:p w:rsidR="00737E88" w:rsidRDefault="00737E88" w:rsidP="00737E88">
      <w:pPr>
        <w:pStyle w:val="af6"/>
      </w:pPr>
      <w:r>
        <w:t>class Car {</w:t>
      </w:r>
    </w:p>
    <w:p w:rsidR="00737E88" w:rsidRDefault="00737E88" w:rsidP="00737E88">
      <w:pPr>
        <w:pStyle w:val="af6"/>
        <w:rPr>
          <w:rFonts w:hint="eastAsia"/>
        </w:rPr>
      </w:pPr>
      <w:r>
        <w:rPr>
          <w:rFonts w:hint="eastAsia"/>
        </w:rPr>
        <w:t xml:space="preserve">    private  String brand;   //</w:t>
      </w:r>
      <w:r>
        <w:rPr>
          <w:rFonts w:hint="eastAsia"/>
        </w:rPr>
        <w:t>牌</w:t>
      </w:r>
    </w:p>
    <w:p w:rsidR="00737E88" w:rsidRDefault="00737E88" w:rsidP="00737E88">
      <w:pPr>
        <w:pStyle w:val="af6"/>
      </w:pPr>
    </w:p>
    <w:p w:rsidR="00737E88" w:rsidRDefault="00737E88" w:rsidP="00737E88">
      <w:pPr>
        <w:pStyle w:val="af6"/>
      </w:pPr>
      <w:r>
        <w:t xml:space="preserve">    public Car() {</w:t>
      </w:r>
    </w:p>
    <w:p w:rsidR="00737E88" w:rsidRDefault="00737E88" w:rsidP="00737E88">
      <w:pPr>
        <w:pStyle w:val="af6"/>
        <w:rPr>
          <w:rFonts w:hint="eastAsia"/>
        </w:rPr>
      </w:pPr>
      <w:r>
        <w:rPr>
          <w:rFonts w:hint="eastAsia"/>
        </w:rPr>
        <w:t xml:space="preserve">        brand = "</w:t>
      </w:r>
      <w:r>
        <w:rPr>
          <w:rFonts w:hint="eastAsia"/>
        </w:rPr>
        <w:t>未知</w:t>
      </w:r>
      <w:r>
        <w:rPr>
          <w:rFonts w:hint="eastAsia"/>
        </w:rPr>
        <w:t>";</w:t>
      </w:r>
    </w:p>
    <w:p w:rsidR="00737E88" w:rsidRDefault="00737E88" w:rsidP="00737E88">
      <w:pPr>
        <w:pStyle w:val="af6"/>
      </w:pPr>
      <w:r>
        <w:t xml:space="preserve">    }</w:t>
      </w:r>
    </w:p>
    <w:p w:rsidR="00737E88" w:rsidRDefault="00737E88" w:rsidP="00737E88">
      <w:pPr>
        <w:pStyle w:val="af6"/>
      </w:pPr>
    </w:p>
    <w:p w:rsidR="00737E88" w:rsidRDefault="00737E88" w:rsidP="00737E88">
      <w:pPr>
        <w:pStyle w:val="af6"/>
      </w:pPr>
      <w:r>
        <w:t xml:space="preserve">    public Car(String brand) {</w:t>
      </w:r>
    </w:p>
    <w:p w:rsidR="00737E88" w:rsidRDefault="00737E88" w:rsidP="00737E88">
      <w:pPr>
        <w:pStyle w:val="af6"/>
      </w:pPr>
      <w:r>
        <w:t xml:space="preserve">        this.brand = brand;</w:t>
      </w:r>
    </w:p>
    <w:p w:rsidR="00737E88" w:rsidRDefault="00737E88" w:rsidP="00737E88">
      <w:pPr>
        <w:pStyle w:val="af6"/>
      </w:pPr>
      <w:r>
        <w:t xml:space="preserve">    }</w:t>
      </w:r>
    </w:p>
    <w:p w:rsidR="00737E88" w:rsidRDefault="00737E88" w:rsidP="00737E88">
      <w:pPr>
        <w:pStyle w:val="af6"/>
      </w:pPr>
    </w:p>
    <w:p w:rsidR="00737E88" w:rsidRDefault="00737E88" w:rsidP="00737E88">
      <w:pPr>
        <w:pStyle w:val="af6"/>
      </w:pPr>
      <w:r>
        <w:t xml:space="preserve">    @Override</w:t>
      </w:r>
    </w:p>
    <w:p w:rsidR="00737E88" w:rsidRDefault="00737E88" w:rsidP="00737E88">
      <w:pPr>
        <w:pStyle w:val="af6"/>
      </w:pPr>
      <w:r>
        <w:t xml:space="preserve">    public String toString() {</w:t>
      </w:r>
    </w:p>
    <w:p w:rsidR="00737E88" w:rsidRDefault="00737E88" w:rsidP="00737E88">
      <w:pPr>
        <w:pStyle w:val="af6"/>
        <w:rPr>
          <w:rFonts w:hint="eastAsia"/>
        </w:rPr>
      </w:pPr>
      <w:r>
        <w:rPr>
          <w:rFonts w:hint="eastAsia"/>
        </w:rPr>
        <w:t xml:space="preserve">        return brand + "</w:t>
      </w:r>
      <w:r>
        <w:rPr>
          <w:rFonts w:hint="eastAsia"/>
        </w:rPr>
        <w:t>牌的汽车</w:t>
      </w:r>
      <w:r>
        <w:rPr>
          <w:rFonts w:hint="eastAsia"/>
        </w:rPr>
        <w:t>";</w:t>
      </w:r>
    </w:p>
    <w:p w:rsidR="00737E88" w:rsidRDefault="00737E88" w:rsidP="00737E88">
      <w:pPr>
        <w:pStyle w:val="af6"/>
      </w:pPr>
      <w:r>
        <w:t xml:space="preserve">    }</w:t>
      </w:r>
    </w:p>
    <w:p w:rsidR="00737E88" w:rsidRDefault="00737E88" w:rsidP="00737E88">
      <w:pPr>
        <w:pStyle w:val="af6"/>
      </w:pPr>
      <w:r>
        <w:t>}</w:t>
      </w:r>
    </w:p>
    <w:p w:rsidR="00737E88" w:rsidRDefault="00737E88" w:rsidP="00737E88">
      <w:pPr>
        <w:pStyle w:val="af6"/>
      </w:pPr>
    </w:p>
    <w:p w:rsidR="00737E88" w:rsidRDefault="00737E88" w:rsidP="00737E88">
      <w:pPr>
        <w:pStyle w:val="af6"/>
      </w:pPr>
    </w:p>
    <w:p w:rsidR="00737E88" w:rsidRDefault="00737E88" w:rsidP="00737E88">
      <w:pPr>
        <w:pStyle w:val="af6"/>
        <w:rPr>
          <w:rFonts w:hint="eastAsia"/>
        </w:rPr>
      </w:pPr>
      <w:r>
        <w:rPr>
          <w:rFonts w:hint="eastAsia"/>
        </w:rPr>
        <w:t>//4)</w:t>
      </w:r>
      <w:r>
        <w:rPr>
          <w:rFonts w:hint="eastAsia"/>
        </w:rPr>
        <w:tab/>
      </w:r>
      <w:r>
        <w:rPr>
          <w:rFonts w:hint="eastAsia"/>
        </w:rPr>
        <w:t>创建函数式接口</w:t>
      </w:r>
      <w:r>
        <w:rPr>
          <w:rFonts w:hint="eastAsia"/>
        </w:rPr>
        <w:t>Factory</w:t>
      </w:r>
      <w:r>
        <w:rPr>
          <w:rFonts w:hint="eastAsia"/>
        </w:rPr>
        <w:t>，包含抽象方法</w:t>
      </w:r>
      <w:r>
        <w:rPr>
          <w:rFonts w:hint="eastAsia"/>
        </w:rPr>
        <w:t>Car makeCar(String name)</w:t>
      </w:r>
      <w:r>
        <w:rPr>
          <w:rFonts w:hint="eastAsia"/>
        </w:rPr>
        <w:t>，用于创建汽车对象。</w:t>
      </w:r>
    </w:p>
    <w:p w:rsidR="00737E88" w:rsidRDefault="00737E88" w:rsidP="00737E88">
      <w:pPr>
        <w:pStyle w:val="af6"/>
      </w:pPr>
      <w:r>
        <w:t>interface  Factory {</w:t>
      </w:r>
    </w:p>
    <w:p w:rsidR="00737E88" w:rsidRDefault="00737E88" w:rsidP="00737E88">
      <w:pPr>
        <w:pStyle w:val="af6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创建一个</w:t>
      </w:r>
      <w:r>
        <w:rPr>
          <w:rFonts w:hint="eastAsia"/>
        </w:rPr>
        <w:t>Car</w:t>
      </w:r>
      <w:r>
        <w:rPr>
          <w:rFonts w:hint="eastAsia"/>
        </w:rPr>
        <w:t>对象</w:t>
      </w:r>
    </w:p>
    <w:p w:rsidR="00737E88" w:rsidRDefault="00737E88" w:rsidP="00737E88">
      <w:pPr>
        <w:pStyle w:val="af6"/>
        <w:rPr>
          <w:rFonts w:hint="eastAsia"/>
        </w:rPr>
      </w:pPr>
      <w:r>
        <w:rPr>
          <w:rFonts w:hint="eastAsia"/>
        </w:rPr>
        <w:lastRenderedPageBreak/>
        <w:t xml:space="preserve">    Car makeCar(String name);  //</w:t>
      </w:r>
      <w:r>
        <w:rPr>
          <w:rFonts w:hint="eastAsia"/>
        </w:rPr>
        <w:t>方法的行为与构造方法的行为相同</w:t>
      </w:r>
    </w:p>
    <w:p w:rsidR="00737E88" w:rsidRDefault="00737E88" w:rsidP="00737E88">
      <w:pPr>
        <w:pStyle w:val="af6"/>
      </w:pPr>
      <w:r>
        <w:t>}</w:t>
      </w:r>
    </w:p>
    <w:p w:rsidR="00737E88" w:rsidRDefault="00737E88" w:rsidP="00737E88">
      <w:pPr>
        <w:pStyle w:val="af6"/>
      </w:pPr>
    </w:p>
    <w:p w:rsidR="00737E88" w:rsidRDefault="00737E88" w:rsidP="00737E88">
      <w:pPr>
        <w:pStyle w:val="af6"/>
      </w:pPr>
      <w:r>
        <w:t>public class Demo05New {</w:t>
      </w:r>
    </w:p>
    <w:p w:rsidR="00737E88" w:rsidRDefault="00737E88" w:rsidP="00737E88">
      <w:pPr>
        <w:pStyle w:val="af6"/>
      </w:pPr>
    </w:p>
    <w:p w:rsidR="00737E88" w:rsidRDefault="00737E88" w:rsidP="00737E88">
      <w:pPr>
        <w:pStyle w:val="af6"/>
      </w:pPr>
      <w:r>
        <w:t xml:space="preserve">    public static void main(String[] args) {</w:t>
      </w:r>
    </w:p>
    <w:p w:rsidR="00737E88" w:rsidRDefault="00737E88" w:rsidP="00737E88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使用内部类</w:t>
      </w:r>
    </w:p>
    <w:p w:rsidR="00737E88" w:rsidRDefault="00737E88" w:rsidP="00737E88">
      <w:pPr>
        <w:pStyle w:val="af6"/>
      </w:pPr>
      <w:r>
        <w:t xml:space="preserve">        Factory f1 = new Factory() {</w:t>
      </w:r>
    </w:p>
    <w:p w:rsidR="00737E88" w:rsidRDefault="00737E88" w:rsidP="00737E88">
      <w:pPr>
        <w:pStyle w:val="af6"/>
      </w:pPr>
      <w:r>
        <w:t xml:space="preserve">            @Override</w:t>
      </w:r>
    </w:p>
    <w:p w:rsidR="00737E88" w:rsidRDefault="00737E88" w:rsidP="00737E88">
      <w:pPr>
        <w:pStyle w:val="af6"/>
      </w:pPr>
      <w:r>
        <w:t xml:space="preserve">            public Car makeCar(String name) {</w:t>
      </w:r>
    </w:p>
    <w:p w:rsidR="00737E88" w:rsidRDefault="00737E88" w:rsidP="00737E88">
      <w:pPr>
        <w:pStyle w:val="af6"/>
        <w:rPr>
          <w:rFonts w:hint="eastAsia"/>
        </w:rPr>
      </w:pPr>
      <w:r>
        <w:rPr>
          <w:rFonts w:hint="eastAsia"/>
        </w:rPr>
        <w:t xml:space="preserve">                return new Car(name);    //</w:t>
      </w:r>
      <w:r>
        <w:rPr>
          <w:rFonts w:hint="eastAsia"/>
        </w:rPr>
        <w:t>引用构造方法</w:t>
      </w:r>
    </w:p>
    <w:p w:rsidR="00737E88" w:rsidRDefault="00737E88" w:rsidP="00737E88">
      <w:pPr>
        <w:pStyle w:val="af6"/>
      </w:pPr>
      <w:r>
        <w:t xml:space="preserve">            }</w:t>
      </w:r>
    </w:p>
    <w:p w:rsidR="00737E88" w:rsidRDefault="00737E88" w:rsidP="00737E88">
      <w:pPr>
        <w:pStyle w:val="af6"/>
      </w:pPr>
      <w:r>
        <w:t xml:space="preserve">        };</w:t>
      </w:r>
    </w:p>
    <w:p w:rsidR="00737E88" w:rsidRDefault="00737E88" w:rsidP="00737E88">
      <w:pPr>
        <w:pStyle w:val="af6"/>
      </w:pPr>
      <w:r>
        <w:t xml:space="preserve">        System.out.println(f1.makeCar("BMW"));</w:t>
      </w:r>
    </w:p>
    <w:p w:rsidR="00737E88" w:rsidRDefault="00737E88" w:rsidP="00737E88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使用</w:t>
      </w:r>
      <w:r>
        <w:rPr>
          <w:rFonts w:hint="eastAsia"/>
        </w:rPr>
        <w:t>lambda</w:t>
      </w:r>
    </w:p>
    <w:p w:rsidR="00737E88" w:rsidRDefault="00737E88" w:rsidP="00737E88">
      <w:pPr>
        <w:pStyle w:val="af6"/>
      </w:pPr>
      <w:r>
        <w:t xml:space="preserve">        Factory f2 = name -&gt; new Car(name);</w:t>
      </w:r>
    </w:p>
    <w:p w:rsidR="00737E88" w:rsidRDefault="00737E88" w:rsidP="00737E88">
      <w:pPr>
        <w:pStyle w:val="af6"/>
      </w:pPr>
      <w:r>
        <w:t xml:space="preserve">        System.out.println(f2.makeCar("BenZ"));</w:t>
      </w:r>
    </w:p>
    <w:p w:rsidR="00737E88" w:rsidRDefault="00737E88" w:rsidP="00737E88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使用类构造器引用</w:t>
      </w:r>
    </w:p>
    <w:p w:rsidR="00737E88" w:rsidRDefault="00737E88" w:rsidP="00737E88">
      <w:pPr>
        <w:pStyle w:val="af6"/>
      </w:pPr>
      <w:r>
        <w:t xml:space="preserve">        Factory f3 = Car::new;</w:t>
      </w:r>
    </w:p>
    <w:p w:rsidR="00737E88" w:rsidRDefault="00737E88" w:rsidP="00737E88">
      <w:pPr>
        <w:pStyle w:val="af6"/>
      </w:pPr>
      <w:r>
        <w:t xml:space="preserve">        System.out.println(f3.makeCar("Audi"));</w:t>
      </w:r>
    </w:p>
    <w:p w:rsidR="00737E88" w:rsidRDefault="00737E88" w:rsidP="00737E88">
      <w:pPr>
        <w:pStyle w:val="af6"/>
      </w:pPr>
      <w:r>
        <w:t xml:space="preserve">    }</w:t>
      </w:r>
    </w:p>
    <w:p w:rsidR="004E0CAB" w:rsidRDefault="00737E88" w:rsidP="00737E88">
      <w:pPr>
        <w:pStyle w:val="af6"/>
      </w:pPr>
      <w:r>
        <w:t>}</w:t>
      </w:r>
    </w:p>
    <w:p w:rsidR="003A5ECA" w:rsidRDefault="001D689C" w:rsidP="001D689C">
      <w:pPr>
        <w:pStyle w:val="10"/>
      </w:pPr>
      <w:r>
        <w:t>代码分析：</w:t>
      </w:r>
    </w:p>
    <w:p w:rsidR="001D689C" w:rsidRDefault="00D87128" w:rsidP="001D689C">
      <w:r>
        <w:rPr>
          <w:noProof/>
          <w:lang w:eastAsia="zh-CN"/>
        </w:rPr>
        <w:drawing>
          <wp:inline distT="0" distB="0" distL="0" distR="0" wp14:anchorId="15142B05" wp14:editId="20F0BBE9">
            <wp:extent cx="3961217" cy="3264838"/>
            <wp:effectExtent l="19050" t="19050" r="2032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5870" cy="32686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D689C" w:rsidRDefault="001D689C" w:rsidP="001D689C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972"/>
        <w:gridCol w:w="6521"/>
      </w:tblGrid>
      <w:tr w:rsidR="005F2A75" w:rsidTr="00A22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F2A75" w:rsidRDefault="005F2A75" w:rsidP="00A22BA1">
            <w:pPr>
              <w:rPr>
                <w:lang w:eastAsia="zh-CN"/>
              </w:rPr>
            </w:pPr>
            <w:r w:rsidRPr="004E63E5">
              <w:rPr>
                <w:lang w:eastAsia="zh-CN"/>
              </w:rPr>
              <w:t>下面两种写法是等效的</w:t>
            </w:r>
          </w:p>
        </w:tc>
        <w:tc>
          <w:tcPr>
            <w:tcW w:w="6521" w:type="dxa"/>
          </w:tcPr>
          <w:p w:rsidR="005F2A75" w:rsidRPr="000108F2" w:rsidRDefault="005F2A75" w:rsidP="00A2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5F2A75" w:rsidTr="00A22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F2A75" w:rsidRDefault="005F2A75" w:rsidP="00A22BA1">
            <w:r w:rsidRPr="004E63E5">
              <w:t>Lambda</w:t>
            </w:r>
            <w:r w:rsidRPr="004E63E5">
              <w:t>表达式</w:t>
            </w:r>
          </w:p>
        </w:tc>
        <w:tc>
          <w:tcPr>
            <w:tcW w:w="6521" w:type="dxa"/>
          </w:tcPr>
          <w:p w:rsidR="005F2A75" w:rsidRDefault="009447A5" w:rsidP="00A22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name -&gt; new Car(name)</w:t>
            </w:r>
          </w:p>
        </w:tc>
      </w:tr>
      <w:tr w:rsidR="005F2A75" w:rsidTr="00A22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F2A75" w:rsidRDefault="005F2A75" w:rsidP="00A22BA1">
            <w:r w:rsidRPr="004E63E5">
              <w:t>方法引用</w:t>
            </w:r>
          </w:p>
        </w:tc>
        <w:tc>
          <w:tcPr>
            <w:tcW w:w="6521" w:type="dxa"/>
          </w:tcPr>
          <w:p w:rsidR="005F2A75" w:rsidRDefault="009447A5" w:rsidP="00A22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Car::new</w:t>
            </w:r>
          </w:p>
        </w:tc>
      </w:tr>
    </w:tbl>
    <w:p w:rsidR="003A5ECA" w:rsidRDefault="003A5ECA" w:rsidP="006E6D66">
      <w:pPr>
        <w:pStyle w:val="2"/>
      </w:pPr>
      <w:bookmarkStart w:id="12" w:name="header-n248"/>
      <w:r>
        <w:t>数组的构造器引用</w:t>
      </w:r>
      <w:bookmarkEnd w:id="12"/>
    </w:p>
    <w:tbl>
      <w:tblPr>
        <w:tblStyle w:val="4-1"/>
        <w:tblW w:w="0" w:type="auto"/>
        <w:tblInd w:w="421" w:type="dxa"/>
        <w:tblLook w:val="04A0" w:firstRow="1" w:lastRow="0" w:firstColumn="1" w:lastColumn="0" w:noHBand="0" w:noVBand="1"/>
      </w:tblPr>
      <w:tblGrid>
        <w:gridCol w:w="2409"/>
      </w:tblGrid>
      <w:tr w:rsidR="00845269" w:rsidTr="00245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845269" w:rsidRDefault="00845269" w:rsidP="00845269">
            <w:r>
              <w:t>数组构造器语法：</w:t>
            </w:r>
          </w:p>
        </w:tc>
      </w:tr>
      <w:tr w:rsidR="00845269" w:rsidTr="0024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845269" w:rsidRDefault="0009600F" w:rsidP="0084526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类名</w:t>
            </w:r>
            <w:r w:rsidR="00F97854">
              <w:rPr>
                <w:rFonts w:hint="eastAsia"/>
                <w:lang w:eastAsia="zh-CN"/>
              </w:rPr>
              <w:t>[]::</w:t>
            </w:r>
            <w:r>
              <w:rPr>
                <w:rFonts w:hint="eastAsia"/>
                <w:lang w:eastAsia="zh-CN"/>
              </w:rPr>
              <w:t>new</w:t>
            </w:r>
          </w:p>
        </w:tc>
      </w:tr>
    </w:tbl>
    <w:p w:rsidR="00D76DD3" w:rsidRPr="00B51272" w:rsidRDefault="003A5ECA" w:rsidP="00845269">
      <w:pPr>
        <w:ind w:firstLine="420"/>
        <w:rPr>
          <w:lang w:eastAsia="zh-CN"/>
        </w:rPr>
      </w:pPr>
      <w:r w:rsidRPr="00845269">
        <w:rPr>
          <w:lang w:eastAsia="zh-CN"/>
        </w:rPr>
        <w:t>数组也是</w:t>
      </w:r>
      <w:r w:rsidRPr="00845269">
        <w:rPr>
          <w:lang w:eastAsia="zh-CN"/>
        </w:rPr>
        <w:t>Object</w:t>
      </w:r>
      <w:r w:rsidRPr="00845269">
        <w:rPr>
          <w:lang w:eastAsia="zh-CN"/>
        </w:rPr>
        <w:t>的子类对象，所以同样具有构造器，只是语法稍有不同。</w:t>
      </w:r>
      <w:r w:rsidR="00B51272" w:rsidRPr="00845269">
        <w:rPr>
          <w:lang w:eastAsia="zh-CN"/>
        </w:rPr>
        <w:t>如果对应到</w:t>
      </w:r>
      <w:r w:rsidR="00B51272" w:rsidRPr="00845269">
        <w:rPr>
          <w:lang w:eastAsia="zh-CN"/>
        </w:rPr>
        <w:t>Lambda</w:t>
      </w:r>
      <w:r w:rsidR="00B51272">
        <w:rPr>
          <w:lang w:eastAsia="zh-CN"/>
        </w:rPr>
        <w:t>的使用场景中时，需要一个创建数组的函数式接口。</w:t>
      </w:r>
    </w:p>
    <w:p w:rsidR="009C04B8" w:rsidRDefault="009C04B8" w:rsidP="009C04B8">
      <w:pPr>
        <w:pStyle w:val="10"/>
        <w:rPr>
          <w:lang w:eastAsia="zh-CN"/>
        </w:rPr>
      </w:pPr>
      <w:r>
        <w:rPr>
          <w:lang w:eastAsia="zh-CN"/>
        </w:rPr>
        <w:lastRenderedPageBreak/>
        <w:t>案例需求：</w:t>
      </w:r>
    </w:p>
    <w:p w:rsidR="009C04B8" w:rsidRPr="00B51272" w:rsidRDefault="00BD389B" w:rsidP="00BD389B">
      <w:pPr>
        <w:ind w:left="420"/>
        <w:rPr>
          <w:lang w:eastAsia="zh-CN"/>
        </w:rPr>
      </w:pPr>
      <w:r>
        <w:rPr>
          <w:rFonts w:hint="eastAsia"/>
          <w:lang w:eastAsia="zh-CN"/>
        </w:rPr>
        <w:t>分别使用</w:t>
      </w:r>
      <w:r>
        <w:rPr>
          <w:rFonts w:hint="eastAsia"/>
          <w:lang w:eastAsia="zh-CN"/>
        </w:rPr>
        <w:t>Lambda</w:t>
      </w:r>
      <w:r>
        <w:rPr>
          <w:rFonts w:hint="eastAsia"/>
          <w:lang w:eastAsia="zh-CN"/>
        </w:rPr>
        <w:t>表达式和数组构造器引用创建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个长度各为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的整数数组</w:t>
      </w:r>
      <w:r w:rsidR="00B51272">
        <w:rPr>
          <w:rFonts w:hint="eastAsia"/>
          <w:lang w:eastAsia="zh-CN"/>
        </w:rPr>
        <w:t>。</w:t>
      </w:r>
    </w:p>
    <w:p w:rsidR="009C04B8" w:rsidRDefault="009C04B8" w:rsidP="009C04B8">
      <w:pPr>
        <w:pStyle w:val="10"/>
        <w:rPr>
          <w:lang w:eastAsia="zh-CN"/>
        </w:rPr>
      </w:pPr>
      <w:r>
        <w:rPr>
          <w:lang w:eastAsia="zh-CN"/>
        </w:rPr>
        <w:t>案例效果：</w:t>
      </w:r>
    </w:p>
    <w:p w:rsidR="009C04B8" w:rsidRDefault="00245F17" w:rsidP="009C04B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361EE45" wp14:editId="03C0A223">
            <wp:extent cx="2209800" cy="523875"/>
            <wp:effectExtent l="95250" t="76200" r="95250" b="857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238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04B8" w:rsidRDefault="009C04B8" w:rsidP="009C04B8">
      <w:pPr>
        <w:pStyle w:val="10"/>
        <w:rPr>
          <w:lang w:eastAsia="zh-CN"/>
        </w:rPr>
      </w:pPr>
      <w:r>
        <w:rPr>
          <w:lang w:eastAsia="zh-CN"/>
        </w:rPr>
        <w:t>案例步骤：</w:t>
      </w:r>
    </w:p>
    <w:p w:rsidR="009C04B8" w:rsidRDefault="00D84082" w:rsidP="00115A26">
      <w:pPr>
        <w:pStyle w:val="a0"/>
        <w:numPr>
          <w:ilvl w:val="0"/>
          <w:numId w:val="22"/>
        </w:numPr>
        <w:rPr>
          <w:lang w:eastAsia="zh-CN"/>
        </w:rPr>
      </w:pPr>
      <w:r w:rsidRPr="00D84082">
        <w:rPr>
          <w:rFonts w:hint="eastAsia"/>
          <w:lang w:eastAsia="zh-CN"/>
        </w:rPr>
        <w:t>创建一个用于创建数组的接口</w:t>
      </w:r>
      <w:r>
        <w:rPr>
          <w:rFonts w:hint="eastAsia"/>
          <w:lang w:eastAsia="zh-CN"/>
        </w:rPr>
        <w:t>ArrayBuilder</w:t>
      </w:r>
      <w:r>
        <w:rPr>
          <w:rFonts w:hint="eastAsia"/>
          <w:lang w:eastAsia="zh-CN"/>
        </w:rPr>
        <w:t>，包含一个抽象方法</w:t>
      </w:r>
      <w:r>
        <w:rPr>
          <w:lang w:eastAsia="zh-CN"/>
        </w:rPr>
        <w:t>int[] buildArray(int length),</w:t>
      </w:r>
      <w:r w:rsidRPr="00D84082">
        <w:rPr>
          <w:rFonts w:hint="eastAsia"/>
        </w:rPr>
        <w:t xml:space="preserve"> </w:t>
      </w:r>
      <w:r w:rsidRPr="00D84082">
        <w:rPr>
          <w:rFonts w:hint="eastAsia"/>
          <w:lang w:eastAsia="zh-CN"/>
        </w:rPr>
        <w:t>提供数组的长度，返回一个创建好的数组</w:t>
      </w:r>
      <w:r>
        <w:rPr>
          <w:rFonts w:hint="eastAsia"/>
          <w:lang w:eastAsia="zh-CN"/>
        </w:rPr>
        <w:t>。</w:t>
      </w:r>
    </w:p>
    <w:p w:rsidR="00D84082" w:rsidRDefault="00D84082" w:rsidP="00115A26">
      <w:pPr>
        <w:pStyle w:val="a0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创建主类主函数</w:t>
      </w:r>
    </w:p>
    <w:p w:rsidR="00D84082" w:rsidRDefault="00D84082" w:rsidP="00115A26">
      <w:pPr>
        <w:pStyle w:val="a0"/>
        <w:numPr>
          <w:ilvl w:val="0"/>
          <w:numId w:val="22"/>
        </w:numPr>
        <w:rPr>
          <w:lang w:eastAsia="zh-CN"/>
        </w:rPr>
      </w:pPr>
      <w:r w:rsidRPr="00D84082">
        <w:rPr>
          <w:rFonts w:hint="eastAsia"/>
          <w:lang w:eastAsia="zh-CN"/>
        </w:rPr>
        <w:t>使用</w:t>
      </w:r>
      <w:r w:rsidRPr="00D84082">
        <w:rPr>
          <w:rFonts w:hint="eastAsia"/>
          <w:lang w:eastAsia="zh-CN"/>
        </w:rPr>
        <w:t>Lambda</w:t>
      </w:r>
      <w:r>
        <w:rPr>
          <w:rFonts w:hint="eastAsia"/>
          <w:lang w:eastAsia="zh-CN"/>
        </w:rPr>
        <w:t>表达式创建上面的接口对象，调用方法创建一个长度为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的数组，并且输出数组</w:t>
      </w:r>
      <w:r w:rsidR="00EB365B">
        <w:rPr>
          <w:rFonts w:hint="eastAsia"/>
          <w:lang w:eastAsia="zh-CN"/>
        </w:rPr>
        <w:t>。</w:t>
      </w:r>
    </w:p>
    <w:p w:rsidR="00D84082" w:rsidRDefault="00D84082" w:rsidP="00115A26">
      <w:pPr>
        <w:pStyle w:val="a0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使用数组构造器创建上面的接口对象，调用方法创建一个长度为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的数组，并且输出数组。</w:t>
      </w:r>
    </w:p>
    <w:p w:rsidR="009C04B8" w:rsidRDefault="009C04B8" w:rsidP="009C04B8">
      <w:pPr>
        <w:pStyle w:val="10"/>
        <w:rPr>
          <w:lang w:eastAsia="zh-CN"/>
        </w:rPr>
      </w:pPr>
      <w:r>
        <w:rPr>
          <w:lang w:eastAsia="zh-CN"/>
        </w:rPr>
        <w:t>案例代码：</w:t>
      </w:r>
    </w:p>
    <w:p w:rsidR="00777B5B" w:rsidRDefault="00777B5B" w:rsidP="00777B5B">
      <w:pPr>
        <w:pStyle w:val="af6"/>
        <w:rPr>
          <w:lang w:eastAsia="zh-CN"/>
        </w:rPr>
      </w:pPr>
      <w:r>
        <w:rPr>
          <w:lang w:eastAsia="zh-CN"/>
        </w:rPr>
        <w:t>package com.itheima;</w:t>
      </w:r>
    </w:p>
    <w:p w:rsidR="00777B5B" w:rsidRDefault="00777B5B" w:rsidP="00777B5B">
      <w:pPr>
        <w:pStyle w:val="af6"/>
        <w:rPr>
          <w:lang w:eastAsia="zh-CN"/>
        </w:rPr>
      </w:pPr>
    </w:p>
    <w:p w:rsidR="00777B5B" w:rsidRDefault="00777B5B" w:rsidP="00777B5B">
      <w:pPr>
        <w:pStyle w:val="af6"/>
        <w:rPr>
          <w:lang w:eastAsia="zh-CN"/>
        </w:rPr>
      </w:pPr>
      <w:r>
        <w:rPr>
          <w:lang w:eastAsia="zh-CN"/>
        </w:rPr>
        <w:t>import java.util.Arrays;</w:t>
      </w:r>
    </w:p>
    <w:p w:rsidR="00777B5B" w:rsidRDefault="00777B5B" w:rsidP="00777B5B">
      <w:pPr>
        <w:pStyle w:val="af6"/>
        <w:rPr>
          <w:lang w:eastAsia="zh-CN"/>
        </w:rPr>
      </w:pPr>
    </w:p>
    <w:p w:rsidR="00777B5B" w:rsidRDefault="00777B5B" w:rsidP="00777B5B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接口</w:t>
      </w:r>
      <w:r>
        <w:rPr>
          <w:rFonts w:hint="eastAsia"/>
          <w:lang w:eastAsia="zh-CN"/>
        </w:rPr>
        <w:t>ArrayBuilder</w:t>
      </w:r>
      <w:r>
        <w:rPr>
          <w:rFonts w:hint="eastAsia"/>
          <w:lang w:eastAsia="zh-CN"/>
        </w:rPr>
        <w:t>，包含一个抽象方法</w:t>
      </w:r>
      <w:r>
        <w:rPr>
          <w:rFonts w:hint="eastAsia"/>
          <w:lang w:eastAsia="zh-CN"/>
        </w:rPr>
        <w:t xml:space="preserve">int[] buildArray(int length), </w:t>
      </w:r>
      <w:r>
        <w:rPr>
          <w:rFonts w:hint="eastAsia"/>
          <w:lang w:eastAsia="zh-CN"/>
        </w:rPr>
        <w:t>提供数组的长度</w:t>
      </w:r>
    </w:p>
    <w:p w:rsidR="00777B5B" w:rsidRDefault="00777B5B" w:rsidP="00777B5B">
      <w:pPr>
        <w:pStyle w:val="af6"/>
        <w:rPr>
          <w:lang w:eastAsia="zh-CN"/>
        </w:rPr>
      </w:pPr>
      <w:r>
        <w:rPr>
          <w:lang w:eastAsia="zh-CN"/>
        </w:rPr>
        <w:t>interface ArrayBuilder {</w:t>
      </w:r>
    </w:p>
    <w:p w:rsidR="00777B5B" w:rsidRDefault="00777B5B" w:rsidP="00777B5B">
      <w:pPr>
        <w:pStyle w:val="af6"/>
        <w:rPr>
          <w:lang w:eastAsia="zh-CN"/>
        </w:rPr>
      </w:pPr>
      <w:r>
        <w:rPr>
          <w:lang w:eastAsia="zh-CN"/>
        </w:rPr>
        <w:t xml:space="preserve">    int[] buildArray(int length);</w:t>
      </w:r>
    </w:p>
    <w:p w:rsidR="00777B5B" w:rsidRDefault="00777B5B" w:rsidP="00777B5B">
      <w:pPr>
        <w:pStyle w:val="af6"/>
        <w:rPr>
          <w:lang w:eastAsia="zh-CN"/>
        </w:rPr>
      </w:pPr>
      <w:r>
        <w:rPr>
          <w:lang w:eastAsia="zh-CN"/>
        </w:rPr>
        <w:t>}</w:t>
      </w:r>
    </w:p>
    <w:p w:rsidR="00777B5B" w:rsidRDefault="00777B5B" w:rsidP="00777B5B">
      <w:pPr>
        <w:pStyle w:val="af6"/>
        <w:rPr>
          <w:lang w:eastAsia="zh-CN"/>
        </w:rPr>
      </w:pPr>
    </w:p>
    <w:p w:rsidR="00777B5B" w:rsidRDefault="00777B5B" w:rsidP="00777B5B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数组构造器的引用</w:t>
      </w:r>
    </w:p>
    <w:p w:rsidR="00777B5B" w:rsidRDefault="00777B5B" w:rsidP="00777B5B">
      <w:pPr>
        <w:pStyle w:val="af6"/>
        <w:rPr>
          <w:lang w:eastAsia="zh-CN"/>
        </w:rPr>
      </w:pPr>
      <w:r>
        <w:rPr>
          <w:lang w:eastAsia="zh-CN"/>
        </w:rPr>
        <w:t>public class Demo06Array {</w:t>
      </w:r>
    </w:p>
    <w:p w:rsidR="00777B5B" w:rsidRDefault="00777B5B" w:rsidP="00777B5B">
      <w:pPr>
        <w:pStyle w:val="af6"/>
        <w:rPr>
          <w:lang w:eastAsia="zh-CN"/>
        </w:rPr>
      </w:pPr>
    </w:p>
    <w:p w:rsidR="00777B5B" w:rsidRDefault="00777B5B" w:rsidP="00777B5B">
      <w:pPr>
        <w:pStyle w:val="af6"/>
        <w:rPr>
          <w:lang w:eastAsia="zh-CN"/>
        </w:rPr>
      </w:pPr>
      <w:r>
        <w:rPr>
          <w:lang w:eastAsia="zh-CN"/>
        </w:rPr>
        <w:t xml:space="preserve">    public static void main(String[] args) {</w:t>
      </w:r>
    </w:p>
    <w:p w:rsidR="00777B5B" w:rsidRDefault="00777B5B" w:rsidP="00777B5B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//1. </w:t>
      </w:r>
      <w:r>
        <w:rPr>
          <w:rFonts w:hint="eastAsia"/>
          <w:lang w:eastAsia="zh-CN"/>
        </w:rPr>
        <w:t>内部类</w:t>
      </w:r>
    </w:p>
    <w:p w:rsidR="00777B5B" w:rsidRDefault="00777B5B" w:rsidP="00777B5B">
      <w:pPr>
        <w:pStyle w:val="af6"/>
        <w:rPr>
          <w:lang w:eastAsia="zh-CN"/>
        </w:rPr>
      </w:pPr>
      <w:r>
        <w:rPr>
          <w:lang w:eastAsia="zh-CN"/>
        </w:rPr>
        <w:t xml:space="preserve">        ArrayBuilder a1 = new ArrayBuilder() {</w:t>
      </w:r>
    </w:p>
    <w:p w:rsidR="00777B5B" w:rsidRDefault="00777B5B" w:rsidP="00777B5B">
      <w:pPr>
        <w:pStyle w:val="af6"/>
        <w:rPr>
          <w:lang w:eastAsia="zh-CN"/>
        </w:rPr>
      </w:pPr>
      <w:r>
        <w:rPr>
          <w:lang w:eastAsia="zh-CN"/>
        </w:rPr>
        <w:t xml:space="preserve">            @Override</w:t>
      </w:r>
    </w:p>
    <w:p w:rsidR="00777B5B" w:rsidRDefault="00777B5B" w:rsidP="00777B5B">
      <w:pPr>
        <w:pStyle w:val="af6"/>
        <w:rPr>
          <w:lang w:eastAsia="zh-CN"/>
        </w:rPr>
      </w:pPr>
      <w:r>
        <w:rPr>
          <w:lang w:eastAsia="zh-CN"/>
        </w:rPr>
        <w:t xml:space="preserve">            public int[] buildArray(int length) {</w:t>
      </w:r>
    </w:p>
    <w:p w:rsidR="00777B5B" w:rsidRDefault="00777B5B" w:rsidP="00777B5B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return new int[length];     //</w:t>
      </w:r>
      <w:r>
        <w:rPr>
          <w:rFonts w:hint="eastAsia"/>
          <w:lang w:eastAsia="zh-CN"/>
        </w:rPr>
        <w:t>方法引用</w:t>
      </w:r>
    </w:p>
    <w:p w:rsidR="00777B5B" w:rsidRDefault="00777B5B" w:rsidP="00777B5B">
      <w:pPr>
        <w:pStyle w:val="af6"/>
        <w:rPr>
          <w:lang w:eastAsia="zh-CN"/>
        </w:rPr>
      </w:pPr>
      <w:r>
        <w:rPr>
          <w:lang w:eastAsia="zh-CN"/>
        </w:rPr>
        <w:t xml:space="preserve">            }</w:t>
      </w:r>
    </w:p>
    <w:p w:rsidR="00777B5B" w:rsidRDefault="00777B5B" w:rsidP="00777B5B">
      <w:pPr>
        <w:pStyle w:val="af6"/>
        <w:rPr>
          <w:lang w:eastAsia="zh-CN"/>
        </w:rPr>
      </w:pPr>
      <w:r>
        <w:rPr>
          <w:lang w:eastAsia="zh-CN"/>
        </w:rPr>
        <w:t xml:space="preserve">        };</w:t>
      </w:r>
    </w:p>
    <w:p w:rsidR="00777B5B" w:rsidRDefault="00777B5B" w:rsidP="00777B5B">
      <w:pPr>
        <w:pStyle w:val="af6"/>
        <w:rPr>
          <w:lang w:eastAsia="zh-CN"/>
        </w:rPr>
      </w:pPr>
      <w:r>
        <w:rPr>
          <w:lang w:eastAsia="zh-CN"/>
        </w:rPr>
        <w:t xml:space="preserve">        System.out.println(Arrays.toString(a1.buildArray(5)));</w:t>
      </w:r>
    </w:p>
    <w:p w:rsidR="00777B5B" w:rsidRDefault="00777B5B" w:rsidP="00777B5B">
      <w:pPr>
        <w:pStyle w:val="af6"/>
        <w:rPr>
          <w:lang w:eastAsia="zh-CN"/>
        </w:rPr>
      </w:pPr>
    </w:p>
    <w:p w:rsidR="00777B5B" w:rsidRDefault="00777B5B" w:rsidP="00777B5B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//2. 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lambda</w:t>
      </w:r>
    </w:p>
    <w:p w:rsidR="00777B5B" w:rsidRDefault="00777B5B" w:rsidP="00777B5B">
      <w:pPr>
        <w:pStyle w:val="af6"/>
        <w:rPr>
          <w:lang w:eastAsia="zh-CN"/>
        </w:rPr>
      </w:pPr>
      <w:r>
        <w:rPr>
          <w:lang w:eastAsia="zh-CN"/>
        </w:rPr>
        <w:t xml:space="preserve">        ArrayBuilder a2 = length -&gt; new int[length];</w:t>
      </w:r>
    </w:p>
    <w:p w:rsidR="00777B5B" w:rsidRDefault="00777B5B" w:rsidP="00777B5B">
      <w:pPr>
        <w:pStyle w:val="af6"/>
        <w:rPr>
          <w:lang w:eastAsia="zh-CN"/>
        </w:rPr>
      </w:pPr>
      <w:r>
        <w:rPr>
          <w:lang w:eastAsia="zh-CN"/>
        </w:rPr>
        <w:t xml:space="preserve">        System.out.println(Arrays.toString(a2.buildArray(6)));</w:t>
      </w:r>
    </w:p>
    <w:p w:rsidR="00777B5B" w:rsidRDefault="00777B5B" w:rsidP="00777B5B">
      <w:pPr>
        <w:pStyle w:val="af6"/>
        <w:rPr>
          <w:lang w:eastAsia="zh-CN"/>
        </w:rPr>
      </w:pPr>
    </w:p>
    <w:p w:rsidR="00777B5B" w:rsidRDefault="00777B5B" w:rsidP="00777B5B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//3.</w:t>
      </w:r>
      <w:r>
        <w:rPr>
          <w:rFonts w:hint="eastAsia"/>
          <w:lang w:eastAsia="zh-CN"/>
        </w:rPr>
        <w:t>使用方法引用</w:t>
      </w:r>
    </w:p>
    <w:p w:rsidR="00777B5B" w:rsidRDefault="00777B5B" w:rsidP="00777B5B">
      <w:pPr>
        <w:pStyle w:val="af6"/>
        <w:rPr>
          <w:lang w:eastAsia="zh-CN"/>
        </w:rPr>
      </w:pPr>
      <w:r>
        <w:rPr>
          <w:lang w:eastAsia="zh-CN"/>
        </w:rPr>
        <w:t xml:space="preserve">        ArrayBuilder a3 = int[]::new;</w:t>
      </w:r>
    </w:p>
    <w:p w:rsidR="00777B5B" w:rsidRDefault="00777B5B" w:rsidP="00777B5B">
      <w:pPr>
        <w:pStyle w:val="af6"/>
        <w:rPr>
          <w:lang w:eastAsia="zh-CN"/>
        </w:rPr>
      </w:pPr>
      <w:r>
        <w:rPr>
          <w:lang w:eastAsia="zh-CN"/>
        </w:rPr>
        <w:t xml:space="preserve">        System.out.println(Arrays.toString(a3.buildArray(7)));</w:t>
      </w:r>
    </w:p>
    <w:p w:rsidR="00777B5B" w:rsidRDefault="00777B5B" w:rsidP="00777B5B">
      <w:pPr>
        <w:pStyle w:val="af6"/>
        <w:rPr>
          <w:lang w:eastAsia="zh-CN"/>
        </w:rPr>
      </w:pPr>
      <w:r>
        <w:rPr>
          <w:lang w:eastAsia="zh-CN"/>
        </w:rPr>
        <w:t xml:space="preserve">    }</w:t>
      </w:r>
    </w:p>
    <w:p w:rsidR="00777B5B" w:rsidRDefault="00777B5B" w:rsidP="00777B5B">
      <w:pPr>
        <w:pStyle w:val="af6"/>
        <w:rPr>
          <w:lang w:eastAsia="zh-CN"/>
        </w:rPr>
      </w:pPr>
    </w:p>
    <w:p w:rsidR="00F41DAA" w:rsidRPr="00F41DAA" w:rsidRDefault="00777B5B" w:rsidP="00777B5B">
      <w:pPr>
        <w:pStyle w:val="af6"/>
        <w:rPr>
          <w:lang w:eastAsia="zh-CN"/>
        </w:rPr>
      </w:pPr>
      <w:r>
        <w:rPr>
          <w:lang w:eastAsia="zh-CN"/>
        </w:rPr>
        <w:t>}</w:t>
      </w:r>
    </w:p>
    <w:p w:rsidR="00B239BD" w:rsidRDefault="00B239BD" w:rsidP="00B239BD">
      <w:pPr>
        <w:pStyle w:val="10"/>
        <w:rPr>
          <w:lang w:eastAsia="zh-CN"/>
        </w:rPr>
      </w:pPr>
      <w:r>
        <w:rPr>
          <w:lang w:eastAsia="zh-CN"/>
        </w:rPr>
        <w:t>代码分析：</w:t>
      </w:r>
    </w:p>
    <w:p w:rsidR="00B239BD" w:rsidRDefault="005F784C" w:rsidP="00B239BD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09099FC" wp14:editId="52F1BAB5">
            <wp:extent cx="4743834" cy="2409434"/>
            <wp:effectExtent l="19050" t="19050" r="1905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1888" cy="24186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A5ECA" w:rsidRDefault="003A5ECA" w:rsidP="003D39E4">
      <w:pPr>
        <w:ind w:firstLine="420"/>
        <w:rPr>
          <w:lang w:eastAsia="zh-CN"/>
        </w:rPr>
      </w:pPr>
      <w:r>
        <w:rPr>
          <w:lang w:eastAsia="zh-CN"/>
        </w:rPr>
        <w:t>在这个例子中，下面两种写法是等效的：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972"/>
        <w:gridCol w:w="6521"/>
      </w:tblGrid>
      <w:tr w:rsidR="00B411CD" w:rsidTr="00A22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411CD" w:rsidRDefault="00B411CD" w:rsidP="00A22BA1">
            <w:pPr>
              <w:rPr>
                <w:lang w:eastAsia="zh-CN"/>
              </w:rPr>
            </w:pPr>
            <w:r w:rsidRPr="004E63E5">
              <w:rPr>
                <w:lang w:eastAsia="zh-CN"/>
              </w:rPr>
              <w:t>下面两种写法是等效的</w:t>
            </w:r>
          </w:p>
        </w:tc>
        <w:tc>
          <w:tcPr>
            <w:tcW w:w="6521" w:type="dxa"/>
          </w:tcPr>
          <w:p w:rsidR="00B411CD" w:rsidRPr="000108F2" w:rsidRDefault="00B411CD" w:rsidP="00A2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B411CD" w:rsidTr="00A22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411CD" w:rsidRDefault="00B411CD" w:rsidP="00A22BA1">
            <w:r w:rsidRPr="004E63E5">
              <w:t>Lambda</w:t>
            </w:r>
            <w:r w:rsidRPr="004E63E5">
              <w:t>表达式</w:t>
            </w:r>
          </w:p>
        </w:tc>
        <w:tc>
          <w:tcPr>
            <w:tcW w:w="6521" w:type="dxa"/>
          </w:tcPr>
          <w:p w:rsidR="00B411CD" w:rsidRDefault="002143BE" w:rsidP="00A22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length -&gt; new int[length]</w:t>
            </w:r>
          </w:p>
        </w:tc>
      </w:tr>
      <w:tr w:rsidR="00B411CD" w:rsidTr="00A22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411CD" w:rsidRDefault="00B411CD" w:rsidP="00A22BA1">
            <w:r w:rsidRPr="004E63E5">
              <w:t>方法引用</w:t>
            </w:r>
          </w:p>
        </w:tc>
        <w:tc>
          <w:tcPr>
            <w:tcW w:w="6521" w:type="dxa"/>
          </w:tcPr>
          <w:p w:rsidR="00B411CD" w:rsidRDefault="002143BE" w:rsidP="00A22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int[]::new</w:t>
            </w:r>
          </w:p>
        </w:tc>
      </w:tr>
    </w:tbl>
    <w:p w:rsidR="000F3C99" w:rsidRDefault="000F3C99" w:rsidP="00114143"/>
    <w:p w:rsidR="00BB5F35" w:rsidRDefault="00BB5F35" w:rsidP="006E6D66">
      <w:pPr>
        <w:pStyle w:val="2"/>
      </w:pPr>
      <w:bookmarkStart w:id="13" w:name="header-n174"/>
      <w:r>
        <w:t>方法引用小结</w:t>
      </w:r>
    </w:p>
    <w:p w:rsidR="00113FFC" w:rsidRPr="00113FFC" w:rsidRDefault="00113FFC" w:rsidP="006E6D66">
      <w:pPr>
        <w:pStyle w:val="3"/>
      </w:pPr>
      <w:r>
        <w:t>方法引用语法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86"/>
        <w:gridCol w:w="2252"/>
        <w:gridCol w:w="1834"/>
      </w:tblGrid>
      <w:tr w:rsidR="00113FFC" w:rsidRPr="00FB1BF6" w:rsidTr="00171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113FFC" w:rsidRPr="00FB1BF6" w:rsidRDefault="00113FFC" w:rsidP="0014755A">
            <w:pPr>
              <w:rPr>
                <w:sz w:val="20"/>
                <w:lang w:eastAsia="zh-CN"/>
              </w:rPr>
            </w:pPr>
            <w:r w:rsidRPr="00FB1BF6">
              <w:rPr>
                <w:sz w:val="20"/>
                <w:lang w:eastAsia="zh-CN"/>
              </w:rPr>
              <w:t>方法引用类型</w:t>
            </w:r>
          </w:p>
        </w:tc>
        <w:tc>
          <w:tcPr>
            <w:tcW w:w="4086" w:type="dxa"/>
            <w:gridSpan w:val="2"/>
          </w:tcPr>
          <w:p w:rsidR="00113FFC" w:rsidRPr="00FB1BF6" w:rsidRDefault="00113FFC" w:rsidP="00147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eastAsia="zh-CN"/>
              </w:rPr>
            </w:pPr>
            <w:r w:rsidRPr="00FB1BF6">
              <w:rPr>
                <w:rFonts w:hint="eastAsia"/>
                <w:sz w:val="20"/>
                <w:lang w:eastAsia="zh-CN"/>
              </w:rPr>
              <w:t>语法</w:t>
            </w:r>
          </w:p>
        </w:tc>
      </w:tr>
      <w:tr w:rsidR="00113FFC" w:rsidRPr="00FB1BF6" w:rsidTr="0017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113FFC" w:rsidRPr="00FB1BF6" w:rsidRDefault="00113FFC" w:rsidP="0014755A">
            <w:pPr>
              <w:rPr>
                <w:sz w:val="20"/>
                <w:lang w:eastAsia="zh-CN"/>
              </w:rPr>
            </w:pPr>
            <w:r w:rsidRPr="00FB1BF6">
              <w:rPr>
                <w:rFonts w:hint="eastAsia"/>
                <w:sz w:val="20"/>
                <w:lang w:eastAsia="zh-CN"/>
              </w:rPr>
              <w:t>静态方法引用</w:t>
            </w:r>
          </w:p>
        </w:tc>
        <w:tc>
          <w:tcPr>
            <w:tcW w:w="4086" w:type="dxa"/>
            <w:gridSpan w:val="2"/>
          </w:tcPr>
          <w:p w:rsidR="00113FFC" w:rsidRPr="00FB1BF6" w:rsidRDefault="004E2F7F" w:rsidP="00147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类名</w:t>
            </w:r>
            <w:r>
              <w:rPr>
                <w:rFonts w:hint="eastAsia"/>
                <w:b/>
                <w:sz w:val="20"/>
                <w:lang w:eastAsia="zh-CN"/>
              </w:rPr>
              <w:t>::</w:t>
            </w:r>
            <w:r>
              <w:rPr>
                <w:rFonts w:hint="eastAsia"/>
                <w:b/>
                <w:sz w:val="20"/>
                <w:lang w:eastAsia="zh-CN"/>
              </w:rPr>
              <w:t>静态方法名</w:t>
            </w:r>
          </w:p>
        </w:tc>
      </w:tr>
      <w:tr w:rsidR="00113FFC" w:rsidRPr="00FB1BF6" w:rsidTr="00171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113FFC" w:rsidRPr="00FB1BF6" w:rsidRDefault="00113FFC" w:rsidP="0014755A">
            <w:pPr>
              <w:rPr>
                <w:sz w:val="20"/>
                <w:lang w:eastAsia="zh-CN"/>
              </w:rPr>
            </w:pPr>
            <w:r w:rsidRPr="00FB1BF6">
              <w:rPr>
                <w:rFonts w:hint="eastAsia"/>
                <w:sz w:val="20"/>
                <w:lang w:eastAsia="zh-CN"/>
              </w:rPr>
              <w:t>对象方法引用</w:t>
            </w:r>
          </w:p>
        </w:tc>
        <w:tc>
          <w:tcPr>
            <w:tcW w:w="2252" w:type="dxa"/>
          </w:tcPr>
          <w:p w:rsidR="00113FFC" w:rsidRPr="00FB1BF6" w:rsidRDefault="00113FFC" w:rsidP="00147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lang w:eastAsia="zh-CN"/>
              </w:rPr>
            </w:pPr>
            <w:r w:rsidRPr="00FB1BF6">
              <w:rPr>
                <w:rFonts w:hint="eastAsia"/>
                <w:b/>
                <w:sz w:val="20"/>
                <w:lang w:eastAsia="zh-CN"/>
              </w:rPr>
              <w:t>实例上的对象方法引用</w:t>
            </w:r>
          </w:p>
        </w:tc>
        <w:tc>
          <w:tcPr>
            <w:tcW w:w="1834" w:type="dxa"/>
          </w:tcPr>
          <w:p w:rsidR="00113FFC" w:rsidRPr="00FB1BF6" w:rsidRDefault="004E2F7F" w:rsidP="00147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对象名</w:t>
            </w:r>
            <w:r>
              <w:rPr>
                <w:rFonts w:hint="eastAsia"/>
                <w:b/>
                <w:sz w:val="20"/>
                <w:lang w:eastAsia="zh-CN"/>
              </w:rPr>
              <w:t>::</w:t>
            </w:r>
            <w:r>
              <w:rPr>
                <w:rFonts w:hint="eastAsia"/>
                <w:b/>
                <w:sz w:val="20"/>
                <w:lang w:eastAsia="zh-CN"/>
              </w:rPr>
              <w:t>成员方法</w:t>
            </w:r>
          </w:p>
        </w:tc>
      </w:tr>
      <w:tr w:rsidR="00A20A54" w:rsidRPr="00FB1BF6" w:rsidTr="00A2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20A54" w:rsidRPr="00FB1BF6" w:rsidRDefault="00A20A54" w:rsidP="00ED40C1">
            <w:pPr>
              <w:rPr>
                <w:sz w:val="20"/>
                <w:lang w:eastAsia="zh-CN"/>
              </w:rPr>
            </w:pPr>
          </w:p>
        </w:tc>
        <w:tc>
          <w:tcPr>
            <w:tcW w:w="2252" w:type="dxa"/>
          </w:tcPr>
          <w:p w:rsidR="00A20A54" w:rsidRPr="00FB1BF6" w:rsidRDefault="00A20A54" w:rsidP="00ED4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eastAsia="zh-CN"/>
              </w:rPr>
            </w:pPr>
            <w:r w:rsidRPr="00FB1BF6">
              <w:rPr>
                <w:rFonts w:hint="eastAsia"/>
                <w:b/>
                <w:sz w:val="20"/>
                <w:lang w:eastAsia="zh-CN"/>
              </w:rPr>
              <w:t>类型上的对象方法引用</w:t>
            </w:r>
          </w:p>
        </w:tc>
        <w:tc>
          <w:tcPr>
            <w:tcW w:w="1834" w:type="dxa"/>
          </w:tcPr>
          <w:p w:rsidR="00A20A54" w:rsidRPr="00FB1BF6" w:rsidRDefault="004E2F7F" w:rsidP="00ED4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类名</w:t>
            </w:r>
            <w:r>
              <w:rPr>
                <w:rFonts w:hint="eastAsia"/>
                <w:b/>
                <w:sz w:val="20"/>
                <w:lang w:eastAsia="zh-CN"/>
              </w:rPr>
              <w:t>::</w:t>
            </w:r>
            <w:r>
              <w:rPr>
                <w:rFonts w:hint="eastAsia"/>
                <w:b/>
                <w:sz w:val="20"/>
                <w:lang w:eastAsia="zh-CN"/>
              </w:rPr>
              <w:t>成员方法</w:t>
            </w:r>
          </w:p>
        </w:tc>
      </w:tr>
      <w:tr w:rsidR="004E2F7F" w:rsidRPr="00FB1BF6" w:rsidTr="00DC2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4E2F7F" w:rsidRPr="00FB1BF6" w:rsidRDefault="004E2F7F" w:rsidP="0017172F">
            <w:pPr>
              <w:rPr>
                <w:sz w:val="20"/>
                <w:lang w:eastAsia="zh-CN"/>
              </w:rPr>
            </w:pPr>
            <w:r w:rsidRPr="00FB1BF6">
              <w:rPr>
                <w:rFonts w:hint="eastAsia"/>
                <w:sz w:val="20"/>
                <w:lang w:eastAsia="zh-CN"/>
              </w:rPr>
              <w:t>类构造器</w:t>
            </w:r>
            <w:r>
              <w:rPr>
                <w:rFonts w:hint="eastAsia"/>
                <w:sz w:val="20"/>
                <w:lang w:eastAsia="zh-CN"/>
              </w:rPr>
              <w:t>引</w:t>
            </w:r>
            <w:r w:rsidRPr="00FB1BF6">
              <w:rPr>
                <w:rFonts w:hint="eastAsia"/>
                <w:sz w:val="20"/>
                <w:lang w:eastAsia="zh-CN"/>
              </w:rPr>
              <w:t>用</w:t>
            </w:r>
          </w:p>
        </w:tc>
        <w:tc>
          <w:tcPr>
            <w:tcW w:w="4086" w:type="dxa"/>
            <w:gridSpan w:val="2"/>
          </w:tcPr>
          <w:p w:rsidR="004E2F7F" w:rsidRPr="00FB1BF6" w:rsidRDefault="004E2F7F" w:rsidP="0017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类名</w:t>
            </w:r>
            <w:r>
              <w:rPr>
                <w:rFonts w:hint="eastAsia"/>
                <w:b/>
                <w:sz w:val="20"/>
                <w:lang w:eastAsia="zh-CN"/>
              </w:rPr>
              <w:t>::new</w:t>
            </w:r>
          </w:p>
        </w:tc>
      </w:tr>
      <w:tr w:rsidR="00A20A54" w:rsidRPr="00FB1BF6" w:rsidTr="0017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20A54" w:rsidRPr="00FB1BF6" w:rsidRDefault="00A20A54" w:rsidP="0017172F">
            <w:pPr>
              <w:rPr>
                <w:sz w:val="20"/>
                <w:lang w:eastAsia="zh-CN"/>
              </w:rPr>
            </w:pPr>
            <w:r w:rsidRPr="00FB1BF6">
              <w:rPr>
                <w:rFonts w:hint="eastAsia"/>
                <w:sz w:val="20"/>
                <w:lang w:eastAsia="zh-CN"/>
              </w:rPr>
              <w:t>数组构造器引用</w:t>
            </w:r>
          </w:p>
        </w:tc>
        <w:tc>
          <w:tcPr>
            <w:tcW w:w="4086" w:type="dxa"/>
            <w:gridSpan w:val="2"/>
          </w:tcPr>
          <w:p w:rsidR="00A20A54" w:rsidRPr="00FB1BF6" w:rsidRDefault="004E2F7F" w:rsidP="0017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类名</w:t>
            </w:r>
            <w:r>
              <w:rPr>
                <w:rFonts w:hint="eastAsia"/>
                <w:b/>
                <w:sz w:val="20"/>
                <w:lang w:eastAsia="zh-CN"/>
              </w:rPr>
              <w:t>[]</w:t>
            </w:r>
            <w:r w:rsidR="002154B3">
              <w:rPr>
                <w:b/>
                <w:sz w:val="20"/>
                <w:lang w:eastAsia="zh-CN"/>
              </w:rPr>
              <w:t>:</w:t>
            </w:r>
            <w:r>
              <w:rPr>
                <w:rFonts w:hint="eastAsia"/>
                <w:b/>
                <w:sz w:val="20"/>
                <w:lang w:eastAsia="zh-CN"/>
              </w:rPr>
              <w:t>:new</w:t>
            </w:r>
          </w:p>
        </w:tc>
      </w:tr>
    </w:tbl>
    <w:p w:rsidR="00BB5F35" w:rsidRDefault="00A07A4C" w:rsidP="006E6D66">
      <w:pPr>
        <w:pStyle w:val="3"/>
      </w:pPr>
      <w:r>
        <w:t>方法引用小结</w:t>
      </w:r>
    </w:p>
    <w:tbl>
      <w:tblPr>
        <w:tblStyle w:val="4-1"/>
        <w:tblW w:w="10201" w:type="dxa"/>
        <w:tblLayout w:type="fixed"/>
        <w:tblLook w:val="04A0" w:firstRow="1" w:lastRow="0" w:firstColumn="1" w:lastColumn="0" w:noHBand="0" w:noVBand="1"/>
      </w:tblPr>
      <w:tblGrid>
        <w:gridCol w:w="2830"/>
        <w:gridCol w:w="2410"/>
        <w:gridCol w:w="2693"/>
        <w:gridCol w:w="2268"/>
      </w:tblGrid>
      <w:tr w:rsidR="000B4950" w:rsidRPr="00434B82" w:rsidTr="00F31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B4950" w:rsidRPr="00434B82" w:rsidRDefault="000B4950" w:rsidP="000B4950">
            <w:pPr>
              <w:rPr>
                <w:sz w:val="20"/>
                <w:szCs w:val="21"/>
                <w:lang w:eastAsia="zh-CN"/>
              </w:rPr>
            </w:pPr>
            <w:r w:rsidRPr="00434B82">
              <w:rPr>
                <w:sz w:val="20"/>
                <w:szCs w:val="21"/>
                <w:lang w:eastAsia="zh-CN"/>
              </w:rPr>
              <w:t>接口</w:t>
            </w:r>
            <w:r w:rsidRPr="00434B82">
              <w:rPr>
                <w:rFonts w:hint="eastAsia"/>
                <w:sz w:val="20"/>
                <w:szCs w:val="21"/>
                <w:lang w:eastAsia="zh-CN"/>
              </w:rPr>
              <w:t>中的抽象方法</w:t>
            </w:r>
          </w:p>
        </w:tc>
        <w:tc>
          <w:tcPr>
            <w:tcW w:w="2410" w:type="dxa"/>
          </w:tcPr>
          <w:p w:rsidR="000B4950" w:rsidRPr="00434B82" w:rsidRDefault="000B4950" w:rsidP="000B4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434B82">
              <w:rPr>
                <w:sz w:val="20"/>
                <w:szCs w:val="21"/>
              </w:rPr>
              <w:t>引用的方法</w:t>
            </w:r>
          </w:p>
        </w:tc>
        <w:tc>
          <w:tcPr>
            <w:tcW w:w="2693" w:type="dxa"/>
          </w:tcPr>
          <w:p w:rsidR="000B4950" w:rsidRPr="00434B82" w:rsidRDefault="000B4950" w:rsidP="000B4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  <w:lang w:eastAsia="zh-CN"/>
              </w:rPr>
            </w:pPr>
            <w:r w:rsidRPr="00434B82">
              <w:rPr>
                <w:rFonts w:hint="eastAsia"/>
                <w:sz w:val="20"/>
                <w:szCs w:val="21"/>
                <w:lang w:eastAsia="zh-CN"/>
              </w:rPr>
              <w:t>Lambda</w:t>
            </w:r>
            <w:r w:rsidRPr="00434B82">
              <w:rPr>
                <w:rFonts w:hint="eastAsia"/>
                <w:sz w:val="20"/>
                <w:szCs w:val="21"/>
                <w:lang w:eastAsia="zh-CN"/>
              </w:rPr>
              <w:t>表达式</w:t>
            </w:r>
          </w:p>
        </w:tc>
        <w:tc>
          <w:tcPr>
            <w:tcW w:w="2268" w:type="dxa"/>
          </w:tcPr>
          <w:p w:rsidR="000B4950" w:rsidRPr="00434B82" w:rsidRDefault="000B4950" w:rsidP="000B4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1"/>
                <w:lang w:eastAsia="zh-CN"/>
              </w:rPr>
            </w:pPr>
            <w:r w:rsidRPr="00434B82">
              <w:rPr>
                <w:rFonts w:hint="eastAsia"/>
                <w:sz w:val="20"/>
                <w:szCs w:val="21"/>
                <w:lang w:eastAsia="zh-CN"/>
              </w:rPr>
              <w:t>方法引用</w:t>
            </w:r>
          </w:p>
        </w:tc>
      </w:tr>
      <w:tr w:rsidR="000B4950" w:rsidRPr="00434B82" w:rsidTr="00F31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B4950" w:rsidRPr="00434B82" w:rsidRDefault="000B4950" w:rsidP="000B4950">
            <w:pPr>
              <w:rPr>
                <w:sz w:val="20"/>
                <w:szCs w:val="21"/>
                <w:lang w:eastAsia="zh-CN"/>
              </w:rPr>
            </w:pPr>
            <w:r w:rsidRPr="00434B82">
              <w:rPr>
                <w:sz w:val="20"/>
                <w:szCs w:val="21"/>
              </w:rPr>
              <w:t>int calc(int num)</w:t>
            </w:r>
          </w:p>
        </w:tc>
        <w:tc>
          <w:tcPr>
            <w:tcW w:w="2410" w:type="dxa"/>
          </w:tcPr>
          <w:p w:rsidR="000B4950" w:rsidRPr="00434B82" w:rsidRDefault="000B4950" w:rsidP="000B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1"/>
                <w:lang w:eastAsia="zh-CN"/>
              </w:rPr>
            </w:pPr>
            <w:r w:rsidRPr="00434B82">
              <w:rPr>
                <w:b/>
                <w:sz w:val="20"/>
                <w:szCs w:val="21"/>
                <w:lang w:eastAsia="zh-CN"/>
              </w:rPr>
              <w:t xml:space="preserve">int </w:t>
            </w:r>
            <w:r w:rsidRPr="00434B82">
              <w:rPr>
                <w:rFonts w:hint="eastAsia"/>
                <w:b/>
                <w:sz w:val="20"/>
                <w:szCs w:val="21"/>
                <w:lang w:eastAsia="zh-CN"/>
              </w:rPr>
              <w:t>Math</w:t>
            </w:r>
            <w:r w:rsidRPr="00434B82">
              <w:rPr>
                <w:b/>
                <w:sz w:val="20"/>
                <w:szCs w:val="21"/>
                <w:lang w:eastAsia="zh-CN"/>
              </w:rPr>
              <w:t>.abs(int x)</w:t>
            </w:r>
          </w:p>
        </w:tc>
        <w:tc>
          <w:tcPr>
            <w:tcW w:w="2693" w:type="dxa"/>
          </w:tcPr>
          <w:p w:rsidR="000B4950" w:rsidRPr="00434B82" w:rsidRDefault="00F31BC9" w:rsidP="000B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1"/>
                <w:lang w:eastAsia="zh-CN"/>
              </w:rPr>
            </w:pPr>
            <w:r>
              <w:rPr>
                <w:rFonts w:hint="eastAsia"/>
                <w:b/>
                <w:sz w:val="20"/>
                <w:szCs w:val="21"/>
                <w:lang w:eastAsia="zh-CN"/>
              </w:rPr>
              <w:t>x -&gt; Math.abs(x)</w:t>
            </w:r>
          </w:p>
        </w:tc>
        <w:tc>
          <w:tcPr>
            <w:tcW w:w="2268" w:type="dxa"/>
          </w:tcPr>
          <w:p w:rsidR="000B4950" w:rsidRPr="00434B82" w:rsidRDefault="00F31BC9" w:rsidP="000B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1"/>
                <w:lang w:eastAsia="zh-CN"/>
              </w:rPr>
            </w:pPr>
            <w:r>
              <w:rPr>
                <w:rFonts w:hint="eastAsia"/>
                <w:b/>
                <w:sz w:val="20"/>
                <w:szCs w:val="21"/>
                <w:lang w:eastAsia="zh-CN"/>
              </w:rPr>
              <w:t>Math::abs</w:t>
            </w:r>
          </w:p>
        </w:tc>
      </w:tr>
      <w:tr w:rsidR="000B4950" w:rsidRPr="00434B82" w:rsidTr="00F31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B4950" w:rsidRPr="00434B82" w:rsidRDefault="000B4950" w:rsidP="000B4950">
            <w:pPr>
              <w:rPr>
                <w:sz w:val="20"/>
                <w:szCs w:val="21"/>
                <w:lang w:eastAsia="zh-CN"/>
              </w:rPr>
            </w:pPr>
            <w:r w:rsidRPr="00434B82">
              <w:rPr>
                <w:sz w:val="20"/>
                <w:szCs w:val="21"/>
                <w:lang w:eastAsia="zh-CN"/>
              </w:rPr>
              <w:t>void accept(String s)</w:t>
            </w:r>
          </w:p>
        </w:tc>
        <w:tc>
          <w:tcPr>
            <w:tcW w:w="2410" w:type="dxa"/>
          </w:tcPr>
          <w:p w:rsidR="000B4950" w:rsidRPr="00434B82" w:rsidRDefault="00F31BC9" w:rsidP="000B4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1"/>
                <w:lang w:eastAsia="zh-CN"/>
              </w:rPr>
            </w:pPr>
            <w:r>
              <w:rPr>
                <w:b/>
                <w:sz w:val="20"/>
                <w:szCs w:val="21"/>
                <w:lang w:eastAsia="zh-CN"/>
              </w:rPr>
              <w:t>void println(String s)</w:t>
            </w:r>
          </w:p>
        </w:tc>
        <w:tc>
          <w:tcPr>
            <w:tcW w:w="2693" w:type="dxa"/>
          </w:tcPr>
          <w:p w:rsidR="000B4950" w:rsidRPr="00434B82" w:rsidRDefault="00F31BC9" w:rsidP="000B4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1"/>
                <w:lang w:eastAsia="zh-CN"/>
              </w:rPr>
            </w:pPr>
            <w:r>
              <w:rPr>
                <w:rFonts w:hint="eastAsia"/>
                <w:b/>
                <w:sz w:val="20"/>
                <w:szCs w:val="21"/>
                <w:lang w:eastAsia="zh-CN"/>
              </w:rPr>
              <w:t>s -&gt; System.out.println(s)</w:t>
            </w:r>
          </w:p>
        </w:tc>
        <w:tc>
          <w:tcPr>
            <w:tcW w:w="2268" w:type="dxa"/>
          </w:tcPr>
          <w:p w:rsidR="000B4950" w:rsidRPr="00F31BC9" w:rsidRDefault="00F31BC9" w:rsidP="000B4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1"/>
                <w:lang w:eastAsia="zh-CN"/>
              </w:rPr>
            </w:pPr>
            <w:r>
              <w:rPr>
                <w:b/>
                <w:sz w:val="20"/>
                <w:szCs w:val="21"/>
                <w:lang w:eastAsia="zh-CN"/>
              </w:rPr>
              <w:t>System.out::println</w:t>
            </w:r>
          </w:p>
        </w:tc>
      </w:tr>
      <w:tr w:rsidR="000B4950" w:rsidRPr="00434B82" w:rsidTr="00F31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B4950" w:rsidRPr="00434B82" w:rsidRDefault="000B4950" w:rsidP="000B4950">
            <w:pPr>
              <w:rPr>
                <w:sz w:val="20"/>
                <w:szCs w:val="21"/>
                <w:lang w:eastAsia="zh-CN"/>
              </w:rPr>
            </w:pPr>
            <w:r w:rsidRPr="00434B82">
              <w:rPr>
                <w:sz w:val="20"/>
                <w:szCs w:val="21"/>
                <w:lang w:eastAsia="zh-CN"/>
              </w:rPr>
              <w:t>String apply(String s)</w:t>
            </w:r>
          </w:p>
        </w:tc>
        <w:tc>
          <w:tcPr>
            <w:tcW w:w="2410" w:type="dxa"/>
          </w:tcPr>
          <w:p w:rsidR="000B4950" w:rsidRPr="00434B82" w:rsidRDefault="000B4950" w:rsidP="000B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1"/>
                <w:lang w:eastAsia="zh-CN"/>
              </w:rPr>
            </w:pPr>
            <w:r w:rsidRPr="00434B82">
              <w:rPr>
                <w:rFonts w:hint="eastAsia"/>
                <w:b/>
                <w:sz w:val="20"/>
                <w:szCs w:val="21"/>
                <w:lang w:eastAsia="zh-CN"/>
              </w:rPr>
              <w:t>s.toUpperCase()</w:t>
            </w:r>
          </w:p>
        </w:tc>
        <w:tc>
          <w:tcPr>
            <w:tcW w:w="2693" w:type="dxa"/>
          </w:tcPr>
          <w:p w:rsidR="000B4950" w:rsidRPr="00434B82" w:rsidRDefault="00F31BC9" w:rsidP="000B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1"/>
                <w:lang w:eastAsia="zh-CN"/>
              </w:rPr>
            </w:pPr>
            <w:r>
              <w:rPr>
                <w:rFonts w:hint="eastAsia"/>
                <w:b/>
                <w:sz w:val="20"/>
                <w:szCs w:val="21"/>
                <w:lang w:eastAsia="zh-CN"/>
              </w:rPr>
              <w:t>s -&gt; s.toUpperCase()</w:t>
            </w:r>
          </w:p>
        </w:tc>
        <w:tc>
          <w:tcPr>
            <w:tcW w:w="2268" w:type="dxa"/>
          </w:tcPr>
          <w:p w:rsidR="000B4950" w:rsidRPr="00434B82" w:rsidRDefault="00F31BC9" w:rsidP="000B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1"/>
                <w:lang w:eastAsia="zh-CN"/>
              </w:rPr>
            </w:pPr>
            <w:r>
              <w:rPr>
                <w:rFonts w:hint="eastAsia"/>
                <w:b/>
                <w:sz w:val="20"/>
                <w:szCs w:val="21"/>
                <w:lang w:eastAsia="zh-CN"/>
              </w:rPr>
              <w:t>String::toUpperCase</w:t>
            </w:r>
          </w:p>
        </w:tc>
      </w:tr>
      <w:tr w:rsidR="000B4950" w:rsidRPr="00434B82" w:rsidTr="00F31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B4950" w:rsidRPr="00434B82" w:rsidRDefault="000B4950" w:rsidP="000B4950">
            <w:pPr>
              <w:rPr>
                <w:sz w:val="20"/>
                <w:szCs w:val="21"/>
              </w:rPr>
            </w:pPr>
            <w:r w:rsidRPr="00434B82">
              <w:rPr>
                <w:sz w:val="20"/>
                <w:szCs w:val="21"/>
              </w:rPr>
              <w:t>Car makeCar(String name)</w:t>
            </w:r>
          </w:p>
        </w:tc>
        <w:tc>
          <w:tcPr>
            <w:tcW w:w="2410" w:type="dxa"/>
          </w:tcPr>
          <w:p w:rsidR="000B4950" w:rsidRPr="00434B82" w:rsidRDefault="000B4950" w:rsidP="000B4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1"/>
                <w:lang w:eastAsia="zh-CN"/>
              </w:rPr>
            </w:pPr>
            <w:r w:rsidRPr="00434B82">
              <w:rPr>
                <w:rFonts w:hint="eastAsia"/>
                <w:b/>
                <w:sz w:val="20"/>
                <w:szCs w:val="21"/>
                <w:lang w:eastAsia="zh-CN"/>
              </w:rPr>
              <w:t>new Car(String name)</w:t>
            </w:r>
          </w:p>
        </w:tc>
        <w:tc>
          <w:tcPr>
            <w:tcW w:w="2693" w:type="dxa"/>
          </w:tcPr>
          <w:p w:rsidR="000B4950" w:rsidRPr="00434B82" w:rsidRDefault="00F31BC9" w:rsidP="000B4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1"/>
                <w:lang w:eastAsia="zh-CN"/>
              </w:rPr>
            </w:pPr>
            <w:r>
              <w:rPr>
                <w:rFonts w:hint="eastAsia"/>
                <w:b/>
                <w:sz w:val="20"/>
                <w:szCs w:val="21"/>
                <w:lang w:eastAsia="zh-CN"/>
              </w:rPr>
              <w:t>name -&gt; new Car(name)</w:t>
            </w:r>
          </w:p>
        </w:tc>
        <w:tc>
          <w:tcPr>
            <w:tcW w:w="2268" w:type="dxa"/>
          </w:tcPr>
          <w:p w:rsidR="000B4950" w:rsidRPr="00434B82" w:rsidRDefault="00F31BC9" w:rsidP="000B4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1"/>
                <w:lang w:eastAsia="zh-CN"/>
              </w:rPr>
            </w:pPr>
            <w:r>
              <w:rPr>
                <w:rFonts w:hint="eastAsia"/>
                <w:b/>
                <w:sz w:val="20"/>
                <w:szCs w:val="21"/>
                <w:lang w:eastAsia="zh-CN"/>
              </w:rPr>
              <w:t>Car::new</w:t>
            </w:r>
          </w:p>
        </w:tc>
      </w:tr>
      <w:tr w:rsidR="000B4950" w:rsidRPr="00434B82" w:rsidTr="00F31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B4950" w:rsidRPr="00434B82" w:rsidRDefault="000B4950" w:rsidP="000B4950">
            <w:pPr>
              <w:rPr>
                <w:sz w:val="20"/>
                <w:szCs w:val="21"/>
              </w:rPr>
            </w:pPr>
            <w:r w:rsidRPr="00434B82">
              <w:rPr>
                <w:sz w:val="20"/>
                <w:szCs w:val="21"/>
                <w:lang w:eastAsia="zh-CN"/>
              </w:rPr>
              <w:t>int[] buildArray(int length)</w:t>
            </w:r>
          </w:p>
        </w:tc>
        <w:tc>
          <w:tcPr>
            <w:tcW w:w="2410" w:type="dxa"/>
          </w:tcPr>
          <w:p w:rsidR="000B4950" w:rsidRPr="00434B82" w:rsidRDefault="000B4950" w:rsidP="000B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1"/>
                <w:lang w:eastAsia="zh-CN"/>
              </w:rPr>
            </w:pPr>
            <w:r w:rsidRPr="00434B82">
              <w:rPr>
                <w:rFonts w:hint="eastAsia"/>
                <w:b/>
                <w:sz w:val="20"/>
                <w:szCs w:val="21"/>
                <w:lang w:eastAsia="zh-CN"/>
              </w:rPr>
              <w:t>new int[length]</w:t>
            </w:r>
          </w:p>
        </w:tc>
        <w:tc>
          <w:tcPr>
            <w:tcW w:w="2693" w:type="dxa"/>
          </w:tcPr>
          <w:p w:rsidR="000B4950" w:rsidRPr="00434B82" w:rsidRDefault="00F31BC9" w:rsidP="000B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1"/>
                <w:lang w:eastAsia="zh-CN"/>
              </w:rPr>
            </w:pPr>
            <w:r>
              <w:rPr>
                <w:rFonts w:hint="eastAsia"/>
                <w:b/>
                <w:sz w:val="20"/>
                <w:szCs w:val="21"/>
                <w:lang w:eastAsia="zh-CN"/>
              </w:rPr>
              <w:t>length -&gt; new int[length]</w:t>
            </w:r>
          </w:p>
        </w:tc>
        <w:tc>
          <w:tcPr>
            <w:tcW w:w="2268" w:type="dxa"/>
          </w:tcPr>
          <w:p w:rsidR="000B4950" w:rsidRPr="00434B82" w:rsidRDefault="00F31BC9" w:rsidP="000B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1"/>
                <w:lang w:eastAsia="zh-CN"/>
              </w:rPr>
            </w:pPr>
            <w:r>
              <w:rPr>
                <w:rFonts w:hint="eastAsia"/>
                <w:b/>
                <w:sz w:val="20"/>
                <w:szCs w:val="21"/>
                <w:lang w:eastAsia="zh-CN"/>
              </w:rPr>
              <w:t>int[]::new</w:t>
            </w:r>
          </w:p>
        </w:tc>
      </w:tr>
    </w:tbl>
    <w:p w:rsidR="00E708DB" w:rsidRDefault="00E708DB" w:rsidP="00E708DB"/>
    <w:p w:rsidR="000F3C99" w:rsidRDefault="00BB5F35" w:rsidP="006E6D66">
      <w:pPr>
        <w:pStyle w:val="1"/>
      </w:pPr>
      <w:r>
        <w:t>Stream流</w:t>
      </w:r>
      <w:bookmarkEnd w:id="13"/>
      <w:r w:rsidR="004477CC">
        <w:t>概述</w:t>
      </w:r>
    </w:p>
    <w:p w:rsidR="000F3C99" w:rsidRPr="006E6D66" w:rsidRDefault="000F3C99" w:rsidP="006E6D66">
      <w:pPr>
        <w:pStyle w:val="2"/>
      </w:pPr>
      <w:bookmarkStart w:id="14" w:name="header-n175"/>
      <w:r w:rsidRPr="006E6D66">
        <w:t>引言</w:t>
      </w:r>
      <w:bookmarkEnd w:id="14"/>
    </w:p>
    <w:p w:rsidR="000F3C99" w:rsidRDefault="000F3C99" w:rsidP="001C188E">
      <w:pPr>
        <w:ind w:firstLine="420"/>
      </w:pPr>
      <w:r>
        <w:t>说到</w:t>
      </w:r>
      <w:r>
        <w:t>Stream</w:t>
      </w:r>
      <w:r>
        <w:t>便容易想到</w:t>
      </w:r>
      <w:r>
        <w:t>I/O Stream</w:t>
      </w:r>
      <w:r>
        <w:t>，而实际上，谁规定</w:t>
      </w:r>
      <w:r>
        <w:t>“</w:t>
      </w:r>
      <w:r>
        <w:t>流</w:t>
      </w:r>
      <w:r>
        <w:t>”</w:t>
      </w:r>
      <w:r>
        <w:t>就一定是</w:t>
      </w:r>
      <w:r>
        <w:t>“IO</w:t>
      </w:r>
      <w:r>
        <w:t>流</w:t>
      </w:r>
      <w:r>
        <w:t>”</w:t>
      </w:r>
      <w:r>
        <w:t>呢</w:t>
      </w:r>
      <w:r>
        <w:t>?</w:t>
      </w:r>
      <w:r>
        <w:t>在</w:t>
      </w:r>
      <w:r>
        <w:t>Java 8</w:t>
      </w:r>
      <w:r>
        <w:t>中，得益于</w:t>
      </w:r>
      <w:r>
        <w:t>Lambda</w:t>
      </w:r>
      <w:r>
        <w:t>所带来的函数式编程，引入了一个</w:t>
      </w:r>
      <w:r>
        <w:rPr>
          <w:b/>
        </w:rPr>
        <w:t>全新的</w:t>
      </w:r>
      <w:r>
        <w:rPr>
          <w:b/>
        </w:rPr>
        <w:t>Stream</w:t>
      </w:r>
      <w:r>
        <w:t>概念，</w:t>
      </w:r>
      <w:r w:rsidRPr="00911550">
        <w:rPr>
          <w:b/>
          <w:color w:val="FF0000"/>
        </w:rPr>
        <w:t>用于解决已有集合类库既有的弊端</w:t>
      </w:r>
      <w:r>
        <w:rPr>
          <w:b/>
        </w:rPr>
        <w:t>。</w:t>
      </w:r>
    </w:p>
    <w:p w:rsidR="000F3C99" w:rsidRDefault="000F3C99" w:rsidP="006E6D66">
      <w:pPr>
        <w:pStyle w:val="2"/>
      </w:pPr>
      <w:bookmarkStart w:id="15" w:name="header-n178"/>
      <w:r>
        <w:t>Stream流引入案例</w:t>
      </w:r>
      <w:bookmarkEnd w:id="15"/>
    </w:p>
    <w:p w:rsidR="001C188E" w:rsidRPr="001C188E" w:rsidRDefault="001C188E" w:rsidP="001C188E">
      <w:pPr>
        <w:pStyle w:val="10"/>
      </w:pPr>
      <w:r>
        <w:t>案例需求：</w:t>
      </w:r>
    </w:p>
    <w:p w:rsidR="000F3C99" w:rsidRDefault="000F3C99" w:rsidP="00115A26">
      <w:pPr>
        <w:pStyle w:val="a0"/>
        <w:numPr>
          <w:ilvl w:val="0"/>
          <w:numId w:val="7"/>
        </w:numPr>
      </w:pPr>
      <w:r>
        <w:t>有如下集合</w:t>
      </w:r>
    </w:p>
    <w:p w:rsidR="000F3C99" w:rsidRDefault="000F3C99" w:rsidP="001C188E">
      <w:pPr>
        <w:pStyle w:val="af6"/>
      </w:pPr>
      <w:r w:rsidRPr="001C188E">
        <w:t xml:space="preserve">List&lt;String&gt; list = new ArrayList&lt;&gt;(); </w:t>
      </w:r>
      <w:r w:rsidRPr="001C188E">
        <w:br/>
        <w:t>list.add("</w:t>
      </w:r>
      <w:r w:rsidRPr="001C188E">
        <w:t>张无忌</w:t>
      </w:r>
      <w:r w:rsidRPr="001C188E">
        <w:t>");</w:t>
      </w:r>
      <w:r w:rsidRPr="001C188E">
        <w:br/>
      </w:r>
      <w:r w:rsidRPr="001C188E">
        <w:lastRenderedPageBreak/>
        <w:t>list.add("</w:t>
      </w:r>
      <w:r w:rsidRPr="001C188E">
        <w:t>周芷若</w:t>
      </w:r>
      <w:r w:rsidRPr="001C188E">
        <w:t>");</w:t>
      </w:r>
      <w:r w:rsidRPr="001C188E">
        <w:br/>
        <w:t>list.add("</w:t>
      </w:r>
      <w:r w:rsidRPr="001C188E">
        <w:t>赵敏</w:t>
      </w:r>
      <w:r w:rsidRPr="001C188E">
        <w:t xml:space="preserve">"); </w:t>
      </w:r>
      <w:r w:rsidRPr="001C188E">
        <w:br/>
        <w:t>list.add("</w:t>
      </w:r>
      <w:r w:rsidRPr="001C188E">
        <w:t>张强</w:t>
      </w:r>
      <w:r w:rsidRPr="001C188E">
        <w:t xml:space="preserve">"); </w:t>
      </w:r>
      <w:r w:rsidRPr="001C188E">
        <w:br/>
        <w:t>list.add("</w:t>
      </w:r>
      <w:r w:rsidRPr="001C188E">
        <w:t>张三丰</w:t>
      </w:r>
      <w:r w:rsidRPr="001C188E">
        <w:t>");</w:t>
      </w:r>
    </w:p>
    <w:p w:rsidR="00814E6D" w:rsidRPr="00814E6D" w:rsidRDefault="00814E6D" w:rsidP="00814E6D"/>
    <w:p w:rsidR="000F3C99" w:rsidRDefault="000F3C99" w:rsidP="00115A26">
      <w:pPr>
        <w:pStyle w:val="a0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按要求执行以下三个操作</w:t>
      </w:r>
    </w:p>
    <w:p w:rsidR="000F3C99" w:rsidRDefault="000F3C99" w:rsidP="00814E6D">
      <w:pPr>
        <w:pStyle w:val="a0"/>
        <w:numPr>
          <w:ilvl w:val="1"/>
          <w:numId w:val="24"/>
        </w:numPr>
        <w:tabs>
          <w:tab w:val="clear" w:pos="720"/>
        </w:tabs>
        <w:ind w:left="709"/>
        <w:rPr>
          <w:lang w:eastAsia="zh-CN"/>
        </w:rPr>
      </w:pPr>
      <w:r>
        <w:rPr>
          <w:lang w:eastAsia="zh-CN"/>
        </w:rPr>
        <w:t>首先筛选所有姓张的人。</w:t>
      </w:r>
    </w:p>
    <w:p w:rsidR="000F3C99" w:rsidRDefault="000F3C99" w:rsidP="00814E6D">
      <w:pPr>
        <w:pStyle w:val="a0"/>
        <w:numPr>
          <w:ilvl w:val="1"/>
          <w:numId w:val="24"/>
        </w:numPr>
        <w:tabs>
          <w:tab w:val="clear" w:pos="720"/>
        </w:tabs>
        <w:ind w:left="709"/>
        <w:rPr>
          <w:lang w:eastAsia="zh-CN"/>
        </w:rPr>
      </w:pPr>
      <w:r>
        <w:rPr>
          <w:lang w:eastAsia="zh-CN"/>
        </w:rPr>
        <w:t>然后筛选名字有三个字的人。</w:t>
      </w:r>
    </w:p>
    <w:p w:rsidR="000F3C99" w:rsidRDefault="000F3C99" w:rsidP="00814E6D">
      <w:pPr>
        <w:pStyle w:val="a0"/>
        <w:numPr>
          <w:ilvl w:val="1"/>
          <w:numId w:val="24"/>
        </w:numPr>
        <w:tabs>
          <w:tab w:val="clear" w:pos="720"/>
        </w:tabs>
        <w:ind w:left="709"/>
        <w:rPr>
          <w:lang w:eastAsia="zh-CN"/>
        </w:rPr>
      </w:pPr>
      <w:r>
        <w:rPr>
          <w:lang w:eastAsia="zh-CN"/>
        </w:rPr>
        <w:t>最后进行对结果进行打印输出。</w:t>
      </w:r>
    </w:p>
    <w:p w:rsidR="00F762EE" w:rsidRDefault="00F762EE" w:rsidP="00E56E8F">
      <w:pPr>
        <w:ind w:left="229"/>
        <w:rPr>
          <w:lang w:eastAsia="zh-CN"/>
        </w:rPr>
      </w:pPr>
    </w:p>
    <w:p w:rsidR="000F3C99" w:rsidRDefault="000F3C99" w:rsidP="006E6D66">
      <w:pPr>
        <w:pStyle w:val="3"/>
      </w:pPr>
      <w:bookmarkStart w:id="16" w:name="header-n198"/>
      <w:r>
        <w:t>JDK1.8之前的实现方式</w:t>
      </w:r>
      <w:bookmarkEnd w:id="16"/>
    </w:p>
    <w:p w:rsidR="00BD5042" w:rsidRDefault="00BD5042" w:rsidP="00BD5042">
      <w:pPr>
        <w:pStyle w:val="10"/>
        <w:rPr>
          <w:lang w:eastAsia="zh-CN"/>
        </w:rPr>
      </w:pPr>
      <w:r>
        <w:rPr>
          <w:lang w:eastAsia="zh-CN"/>
        </w:rPr>
        <w:t>实现步骤：</w:t>
      </w:r>
    </w:p>
    <w:p w:rsidR="00BD5042" w:rsidRDefault="00B97B6B" w:rsidP="00B97B6B">
      <w:pPr>
        <w:pStyle w:val="a0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创建原始的集合</w:t>
      </w:r>
      <w:r w:rsidR="007D4E9E">
        <w:rPr>
          <w:lang w:eastAsia="zh-CN"/>
        </w:rPr>
        <w:t>添加上面的数据</w:t>
      </w:r>
    </w:p>
    <w:p w:rsidR="00B97B6B" w:rsidRDefault="007D4E9E" w:rsidP="00B97B6B">
      <w:pPr>
        <w:pStyle w:val="a0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创建</w:t>
      </w:r>
      <w:r w:rsidR="00F710AC">
        <w:rPr>
          <w:lang w:eastAsia="zh-CN"/>
        </w:rPr>
        <w:t>一个新的</w:t>
      </w:r>
      <w:r>
        <w:rPr>
          <w:lang w:eastAsia="zh-CN"/>
        </w:rPr>
        <w:t>集合用于</w:t>
      </w:r>
      <w:r w:rsidR="00B97B6B" w:rsidRPr="00E56E8F">
        <w:rPr>
          <w:lang w:eastAsia="zh-CN"/>
        </w:rPr>
        <w:t>存储姓张的</w:t>
      </w:r>
      <w:r>
        <w:rPr>
          <w:lang w:eastAsia="zh-CN"/>
        </w:rPr>
        <w:t>姓名，判断字符串</w:t>
      </w:r>
      <w:r>
        <w:rPr>
          <w:rFonts w:hint="eastAsia"/>
          <w:lang w:eastAsia="zh-CN"/>
        </w:rPr>
        <w:t>是否以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张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开头，如果符合要求添加到集合中。</w:t>
      </w:r>
    </w:p>
    <w:p w:rsidR="007D4E9E" w:rsidRDefault="007D4E9E" w:rsidP="00B97B6B">
      <w:pPr>
        <w:pStyle w:val="a0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再创建一个集合，遍历上面的</w:t>
      </w:r>
      <w:r w:rsidRPr="00E56E8F">
        <w:rPr>
          <w:lang w:eastAsia="zh-CN"/>
        </w:rPr>
        <w:t>集合</w:t>
      </w:r>
      <w:r>
        <w:rPr>
          <w:lang w:eastAsia="zh-CN"/>
        </w:rPr>
        <w:t>，判断每个元素的长度，如果是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个就添加到集合中。</w:t>
      </w:r>
    </w:p>
    <w:p w:rsidR="00F710AC" w:rsidRDefault="004842C9" w:rsidP="00B97B6B">
      <w:pPr>
        <w:pStyle w:val="a0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循环输出最后过滤的结果</w:t>
      </w:r>
    </w:p>
    <w:p w:rsidR="00BD5042" w:rsidRPr="00BD5042" w:rsidRDefault="00BD5042" w:rsidP="00BD5042">
      <w:pPr>
        <w:pStyle w:val="10"/>
        <w:rPr>
          <w:lang w:eastAsia="zh-CN"/>
        </w:rPr>
      </w:pPr>
      <w:r>
        <w:rPr>
          <w:lang w:eastAsia="zh-CN"/>
        </w:rPr>
        <w:t>实例代码：</w:t>
      </w:r>
    </w:p>
    <w:p w:rsidR="00911550" w:rsidRDefault="00911550" w:rsidP="00911550">
      <w:pPr>
        <w:pStyle w:val="af6"/>
      </w:pPr>
      <w:r>
        <w:t>package com.itheima;</w:t>
      </w:r>
    </w:p>
    <w:p w:rsidR="00911550" w:rsidRDefault="00911550" w:rsidP="00911550">
      <w:pPr>
        <w:pStyle w:val="af6"/>
      </w:pPr>
    </w:p>
    <w:p w:rsidR="00911550" w:rsidRDefault="00911550" w:rsidP="00911550">
      <w:pPr>
        <w:pStyle w:val="af6"/>
      </w:pPr>
      <w:r>
        <w:t>import java.util.ArrayList;</w:t>
      </w:r>
    </w:p>
    <w:p w:rsidR="00911550" w:rsidRDefault="00911550" w:rsidP="00911550">
      <w:pPr>
        <w:pStyle w:val="af6"/>
      </w:pPr>
      <w:r>
        <w:t>import java.util.List;</w:t>
      </w:r>
    </w:p>
    <w:p w:rsidR="00911550" w:rsidRDefault="00911550" w:rsidP="00911550">
      <w:pPr>
        <w:pStyle w:val="af6"/>
      </w:pPr>
    </w:p>
    <w:p w:rsidR="00911550" w:rsidRDefault="00911550" w:rsidP="00911550">
      <w:pPr>
        <w:pStyle w:val="af6"/>
      </w:pPr>
      <w:r>
        <w:t>public class Demo07Stream {</w:t>
      </w:r>
    </w:p>
    <w:p w:rsidR="00911550" w:rsidRDefault="00911550" w:rsidP="00911550">
      <w:pPr>
        <w:pStyle w:val="af6"/>
      </w:pPr>
    </w:p>
    <w:p w:rsidR="00911550" w:rsidRDefault="00911550" w:rsidP="00911550">
      <w:pPr>
        <w:pStyle w:val="af6"/>
      </w:pPr>
      <w:r>
        <w:t xml:space="preserve">    public static void main(String[] args) {</w:t>
      </w:r>
    </w:p>
    <w:p w:rsidR="00911550" w:rsidRDefault="00911550" w:rsidP="00911550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创建一个集合</w:t>
      </w:r>
    </w:p>
    <w:p w:rsidR="00911550" w:rsidRDefault="00911550" w:rsidP="00911550">
      <w:pPr>
        <w:pStyle w:val="af6"/>
      </w:pPr>
      <w:r>
        <w:t xml:space="preserve">        List&lt;String&gt; list = new ArrayList&lt;&gt;();</w:t>
      </w:r>
    </w:p>
    <w:p w:rsidR="00911550" w:rsidRDefault="00911550" w:rsidP="00911550">
      <w:pPr>
        <w:pStyle w:val="af6"/>
        <w:rPr>
          <w:rFonts w:hint="eastAsia"/>
        </w:rPr>
      </w:pPr>
      <w:r>
        <w:rPr>
          <w:rFonts w:hint="eastAsia"/>
        </w:rPr>
        <w:t xml:space="preserve">        list.add("</w:t>
      </w:r>
      <w:r>
        <w:rPr>
          <w:rFonts w:hint="eastAsia"/>
        </w:rPr>
        <w:t>张无忌</w:t>
      </w:r>
      <w:r>
        <w:rPr>
          <w:rFonts w:hint="eastAsia"/>
        </w:rPr>
        <w:t>");</w:t>
      </w:r>
    </w:p>
    <w:p w:rsidR="00911550" w:rsidRDefault="00911550" w:rsidP="00911550">
      <w:pPr>
        <w:pStyle w:val="af6"/>
        <w:rPr>
          <w:rFonts w:hint="eastAsia"/>
        </w:rPr>
      </w:pPr>
      <w:r>
        <w:rPr>
          <w:rFonts w:hint="eastAsia"/>
        </w:rPr>
        <w:t xml:space="preserve">        list.add("</w:t>
      </w:r>
      <w:r>
        <w:rPr>
          <w:rFonts w:hint="eastAsia"/>
        </w:rPr>
        <w:t>周芷若</w:t>
      </w:r>
      <w:r>
        <w:rPr>
          <w:rFonts w:hint="eastAsia"/>
        </w:rPr>
        <w:t>");</w:t>
      </w:r>
    </w:p>
    <w:p w:rsidR="00911550" w:rsidRDefault="00911550" w:rsidP="00911550">
      <w:pPr>
        <w:pStyle w:val="af6"/>
        <w:rPr>
          <w:rFonts w:hint="eastAsia"/>
        </w:rPr>
      </w:pPr>
      <w:r>
        <w:rPr>
          <w:rFonts w:hint="eastAsia"/>
        </w:rPr>
        <w:t xml:space="preserve">        list.add("</w:t>
      </w:r>
      <w:r>
        <w:rPr>
          <w:rFonts w:hint="eastAsia"/>
        </w:rPr>
        <w:t>赵敏</w:t>
      </w:r>
      <w:r>
        <w:rPr>
          <w:rFonts w:hint="eastAsia"/>
        </w:rPr>
        <w:t>");</w:t>
      </w:r>
    </w:p>
    <w:p w:rsidR="00911550" w:rsidRDefault="00911550" w:rsidP="00911550">
      <w:pPr>
        <w:pStyle w:val="af6"/>
        <w:rPr>
          <w:rFonts w:hint="eastAsia"/>
        </w:rPr>
      </w:pPr>
      <w:r>
        <w:rPr>
          <w:rFonts w:hint="eastAsia"/>
        </w:rPr>
        <w:t xml:space="preserve">        list.add("</w:t>
      </w:r>
      <w:r>
        <w:rPr>
          <w:rFonts w:hint="eastAsia"/>
        </w:rPr>
        <w:t>张强</w:t>
      </w:r>
      <w:r>
        <w:rPr>
          <w:rFonts w:hint="eastAsia"/>
        </w:rPr>
        <w:t>");</w:t>
      </w:r>
    </w:p>
    <w:p w:rsidR="00911550" w:rsidRDefault="00911550" w:rsidP="00911550">
      <w:pPr>
        <w:pStyle w:val="af6"/>
        <w:rPr>
          <w:rFonts w:hint="eastAsia"/>
        </w:rPr>
      </w:pPr>
      <w:r>
        <w:rPr>
          <w:rFonts w:hint="eastAsia"/>
        </w:rPr>
        <w:t xml:space="preserve">        list.add("</w:t>
      </w:r>
      <w:r>
        <w:rPr>
          <w:rFonts w:hint="eastAsia"/>
        </w:rPr>
        <w:t>张三丰</w:t>
      </w:r>
      <w:r>
        <w:rPr>
          <w:rFonts w:hint="eastAsia"/>
        </w:rPr>
        <w:t>");</w:t>
      </w:r>
    </w:p>
    <w:p w:rsidR="00911550" w:rsidRDefault="00911550" w:rsidP="00911550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>//        1)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首先筛选所有姓张的人。</w:t>
      </w:r>
    </w:p>
    <w:p w:rsidR="00911550" w:rsidRDefault="00911550" w:rsidP="00911550">
      <w:pPr>
        <w:pStyle w:val="af6"/>
        <w:rPr>
          <w:rFonts w:hint="eastAsia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创建一个新的集合</w:t>
      </w:r>
    </w:p>
    <w:p w:rsidR="00911550" w:rsidRDefault="00911550" w:rsidP="00911550">
      <w:pPr>
        <w:pStyle w:val="af6"/>
      </w:pPr>
      <w:r>
        <w:t xml:space="preserve">        List&lt;String&gt; names = new ArrayList&lt;&gt;();</w:t>
      </w:r>
    </w:p>
    <w:p w:rsidR="00911550" w:rsidRDefault="00911550" w:rsidP="00911550">
      <w:pPr>
        <w:pStyle w:val="af6"/>
      </w:pPr>
      <w:r>
        <w:t xml:space="preserve">        for (String s : list) {</w:t>
      </w:r>
    </w:p>
    <w:p w:rsidR="00911550" w:rsidRDefault="00911550" w:rsidP="00911550">
      <w:pPr>
        <w:pStyle w:val="af6"/>
        <w:rPr>
          <w:rFonts w:hint="eastAsia"/>
        </w:rPr>
      </w:pPr>
      <w:r>
        <w:rPr>
          <w:rFonts w:hint="eastAsia"/>
        </w:rPr>
        <w:t xml:space="preserve">            if (s.startsWith("</w:t>
      </w:r>
      <w:r>
        <w:rPr>
          <w:rFonts w:hint="eastAsia"/>
        </w:rPr>
        <w:t>张</w:t>
      </w:r>
      <w:r>
        <w:rPr>
          <w:rFonts w:hint="eastAsia"/>
        </w:rPr>
        <w:t>")) {</w:t>
      </w:r>
    </w:p>
    <w:p w:rsidR="00911550" w:rsidRDefault="00911550" w:rsidP="00911550">
      <w:pPr>
        <w:pStyle w:val="af6"/>
      </w:pPr>
      <w:r>
        <w:t xml:space="preserve">                names.add(s);</w:t>
      </w:r>
    </w:p>
    <w:p w:rsidR="00911550" w:rsidRDefault="00911550" w:rsidP="00911550">
      <w:pPr>
        <w:pStyle w:val="af6"/>
      </w:pPr>
      <w:r>
        <w:t xml:space="preserve">            }</w:t>
      </w:r>
    </w:p>
    <w:p w:rsidR="00911550" w:rsidRDefault="00911550" w:rsidP="00911550">
      <w:pPr>
        <w:pStyle w:val="af6"/>
      </w:pPr>
      <w:r>
        <w:t xml:space="preserve">        }</w:t>
      </w:r>
    </w:p>
    <w:p w:rsidR="00911550" w:rsidRDefault="00911550" w:rsidP="00911550">
      <w:pPr>
        <w:pStyle w:val="af6"/>
      </w:pPr>
      <w:r>
        <w:t xml:space="preserve">        System.out.println(names);</w:t>
      </w:r>
    </w:p>
    <w:p w:rsidR="00911550" w:rsidRDefault="00911550" w:rsidP="00911550">
      <w:pPr>
        <w:pStyle w:val="af6"/>
      </w:pPr>
      <w:r>
        <w:t xml:space="preserve">        List&lt;String&gt; two = new ArrayList&lt;&gt;();</w:t>
      </w:r>
    </w:p>
    <w:p w:rsidR="00911550" w:rsidRDefault="00911550" w:rsidP="00911550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>//        2)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然后筛选名字有三个字的人。</w:t>
      </w:r>
    </w:p>
    <w:p w:rsidR="00911550" w:rsidRDefault="00911550" w:rsidP="00911550">
      <w:pPr>
        <w:pStyle w:val="af6"/>
      </w:pPr>
      <w:r>
        <w:rPr>
          <w:lang w:eastAsia="zh-CN"/>
        </w:rPr>
        <w:t xml:space="preserve">        </w:t>
      </w:r>
      <w:r>
        <w:t>for (String name : names) {</w:t>
      </w:r>
    </w:p>
    <w:p w:rsidR="00911550" w:rsidRDefault="00911550" w:rsidP="00911550">
      <w:pPr>
        <w:pStyle w:val="af6"/>
      </w:pPr>
      <w:r>
        <w:t xml:space="preserve">            if (name.length() == 3) {</w:t>
      </w:r>
    </w:p>
    <w:p w:rsidR="00911550" w:rsidRDefault="00911550" w:rsidP="00911550">
      <w:pPr>
        <w:pStyle w:val="af6"/>
      </w:pPr>
      <w:r>
        <w:t xml:space="preserve">                two.add(name);</w:t>
      </w:r>
    </w:p>
    <w:p w:rsidR="00911550" w:rsidRDefault="00911550" w:rsidP="00911550">
      <w:pPr>
        <w:pStyle w:val="af6"/>
      </w:pPr>
      <w:r>
        <w:t xml:space="preserve">            }</w:t>
      </w:r>
    </w:p>
    <w:p w:rsidR="00911550" w:rsidRDefault="00911550" w:rsidP="00911550">
      <w:pPr>
        <w:pStyle w:val="af6"/>
      </w:pPr>
      <w:r>
        <w:t xml:space="preserve">        }</w:t>
      </w:r>
    </w:p>
    <w:p w:rsidR="00911550" w:rsidRDefault="00911550" w:rsidP="00911550">
      <w:pPr>
        <w:pStyle w:val="af6"/>
        <w:rPr>
          <w:rFonts w:hint="eastAsia"/>
        </w:rPr>
      </w:pPr>
      <w:r>
        <w:rPr>
          <w:rFonts w:hint="eastAsia"/>
        </w:rPr>
        <w:t>//        3)</w:t>
      </w:r>
      <w:r>
        <w:rPr>
          <w:rFonts w:hint="eastAsia"/>
        </w:rPr>
        <w:tab/>
      </w:r>
      <w:r>
        <w:rPr>
          <w:rFonts w:hint="eastAsia"/>
        </w:rPr>
        <w:t>最后进行对结果进行打印输出。</w:t>
      </w:r>
    </w:p>
    <w:p w:rsidR="00911550" w:rsidRDefault="00911550" w:rsidP="00911550">
      <w:pPr>
        <w:pStyle w:val="af6"/>
      </w:pPr>
      <w:r>
        <w:t xml:space="preserve">        System.out.println(two);</w:t>
      </w:r>
    </w:p>
    <w:p w:rsidR="00911550" w:rsidRDefault="00911550" w:rsidP="00911550">
      <w:pPr>
        <w:pStyle w:val="af6"/>
      </w:pPr>
      <w:r>
        <w:lastRenderedPageBreak/>
        <w:t xml:space="preserve">    }</w:t>
      </w:r>
    </w:p>
    <w:p w:rsidR="000F3C99" w:rsidRPr="00E56E8F" w:rsidRDefault="00911550" w:rsidP="00911550">
      <w:pPr>
        <w:pStyle w:val="af6"/>
      </w:pPr>
      <w:r>
        <w:t>}</w:t>
      </w:r>
    </w:p>
    <w:p w:rsidR="000F3C99" w:rsidRDefault="000F3C99" w:rsidP="0000764A">
      <w:pPr>
        <w:ind w:firstLine="420"/>
        <w:rPr>
          <w:lang w:eastAsia="zh-CN"/>
        </w:rPr>
      </w:pPr>
      <w:r>
        <w:rPr>
          <w:lang w:eastAsia="zh-CN"/>
        </w:rPr>
        <w:t>每当我们需要对集合中的元素进行操作的时候，总是需要进行循环、循环、再循环。这是理所当然的么</w:t>
      </w:r>
      <w:r>
        <w:rPr>
          <w:lang w:eastAsia="zh-CN"/>
        </w:rPr>
        <w:t>?</w:t>
      </w:r>
      <w:r>
        <w:rPr>
          <w:lang w:eastAsia="zh-CN"/>
        </w:rPr>
        <w:t>不是。循环是做事情的方式，而不是目的。另一方面，使用线性循环就意味着只</w:t>
      </w:r>
      <w:r w:rsidR="0000764A">
        <w:rPr>
          <w:lang w:eastAsia="zh-CN"/>
        </w:rPr>
        <w:t>能遍历一次。如果希望再次遍历，只能再使用另一个循环从头开始。</w:t>
      </w:r>
      <w:r>
        <w:rPr>
          <w:b/>
          <w:lang w:eastAsia="zh-CN"/>
        </w:rPr>
        <w:t>Lambda</w:t>
      </w:r>
      <w:r>
        <w:rPr>
          <w:b/>
          <w:lang w:eastAsia="zh-CN"/>
        </w:rPr>
        <w:t>的衍生物</w:t>
      </w:r>
      <w:r>
        <w:rPr>
          <w:b/>
          <w:lang w:eastAsia="zh-CN"/>
        </w:rPr>
        <w:t>Stream</w:t>
      </w:r>
      <w:r>
        <w:rPr>
          <w:b/>
          <w:lang w:eastAsia="zh-CN"/>
        </w:rPr>
        <w:t>能给我们带来怎样更加优雅的写法呢</w:t>
      </w:r>
      <w:r>
        <w:rPr>
          <w:b/>
          <w:lang w:eastAsia="zh-CN"/>
        </w:rPr>
        <w:t>?</w:t>
      </w:r>
    </w:p>
    <w:p w:rsidR="000F3C99" w:rsidRDefault="000F3C99" w:rsidP="006E6D66">
      <w:pPr>
        <w:pStyle w:val="3"/>
      </w:pPr>
      <w:bookmarkStart w:id="17" w:name="header-n202"/>
      <w:r>
        <w:t>Stream流的初体验</w:t>
      </w:r>
      <w:bookmarkEnd w:id="17"/>
    </w:p>
    <w:p w:rsidR="0000764A" w:rsidRDefault="0000764A" w:rsidP="0000764A">
      <w:pPr>
        <w:ind w:left="420"/>
        <w:rPr>
          <w:lang w:eastAsia="zh-CN"/>
        </w:rPr>
      </w:pPr>
      <w:r>
        <w:rPr>
          <w:lang w:eastAsia="zh-CN"/>
        </w:rPr>
        <w:t>上面的案例如果使用</w:t>
      </w:r>
      <w:r>
        <w:rPr>
          <w:rFonts w:hint="eastAsia"/>
          <w:lang w:eastAsia="zh-CN"/>
        </w:rPr>
        <w:t>S</w:t>
      </w:r>
      <w:r>
        <w:rPr>
          <w:lang w:eastAsia="zh-CN"/>
        </w:rPr>
        <w:t>tream</w:t>
      </w:r>
      <w:r>
        <w:rPr>
          <w:lang w:eastAsia="zh-CN"/>
        </w:rPr>
        <w:t>流来实现代码如何写呢？请看下面的案例。</w:t>
      </w:r>
    </w:p>
    <w:p w:rsidR="00F762EE" w:rsidRDefault="00F762EE" w:rsidP="00F762EE">
      <w:pPr>
        <w:pStyle w:val="10"/>
        <w:rPr>
          <w:lang w:eastAsia="zh-CN"/>
        </w:rPr>
      </w:pPr>
      <w:r>
        <w:rPr>
          <w:lang w:eastAsia="zh-CN"/>
        </w:rPr>
        <w:t>案例效果：</w:t>
      </w:r>
    </w:p>
    <w:p w:rsidR="00A249C9" w:rsidRPr="00A249C9" w:rsidRDefault="00A249C9" w:rsidP="00A249C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45CC7AD" wp14:editId="03BCA10E">
            <wp:extent cx="541741" cy="490953"/>
            <wp:effectExtent l="76200" t="76200" r="67945" b="806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422" cy="49338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62EE" w:rsidRDefault="00F762EE" w:rsidP="000B03E4">
      <w:pPr>
        <w:pStyle w:val="10"/>
        <w:rPr>
          <w:lang w:eastAsia="zh-CN"/>
        </w:rPr>
      </w:pPr>
      <w:r>
        <w:rPr>
          <w:lang w:eastAsia="zh-CN"/>
        </w:rPr>
        <w:t>案例步骤：</w:t>
      </w:r>
    </w:p>
    <w:p w:rsidR="00F762EE" w:rsidRDefault="00A249C9" w:rsidP="00021D56">
      <w:pPr>
        <w:pStyle w:val="a0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将数组转成一个</w:t>
      </w:r>
      <w:r>
        <w:rPr>
          <w:rFonts w:hint="eastAsia"/>
          <w:lang w:eastAsia="zh-CN"/>
        </w:rPr>
        <w:t>List</w:t>
      </w:r>
      <w:r>
        <w:rPr>
          <w:lang w:eastAsia="zh-CN"/>
        </w:rPr>
        <w:t>，</w:t>
      </w:r>
      <w:r w:rsidR="00D3105D" w:rsidRPr="00D3105D">
        <w:rPr>
          <w:rFonts w:hint="eastAsia"/>
          <w:lang w:eastAsia="zh-CN"/>
        </w:rPr>
        <w:t>"</w:t>
      </w:r>
      <w:r w:rsidR="00D3105D" w:rsidRPr="00D3105D">
        <w:rPr>
          <w:rFonts w:hint="eastAsia"/>
          <w:lang w:eastAsia="zh-CN"/>
        </w:rPr>
        <w:t>张无忌</w:t>
      </w:r>
      <w:r w:rsidR="00D3105D" w:rsidRPr="00D3105D">
        <w:rPr>
          <w:rFonts w:hint="eastAsia"/>
          <w:lang w:eastAsia="zh-CN"/>
        </w:rPr>
        <w:t>","</w:t>
      </w:r>
      <w:r w:rsidR="00D3105D" w:rsidRPr="00D3105D">
        <w:rPr>
          <w:rFonts w:hint="eastAsia"/>
          <w:lang w:eastAsia="zh-CN"/>
        </w:rPr>
        <w:t>周芷若</w:t>
      </w:r>
      <w:r w:rsidR="00D3105D" w:rsidRPr="00D3105D">
        <w:rPr>
          <w:rFonts w:hint="eastAsia"/>
          <w:lang w:eastAsia="zh-CN"/>
        </w:rPr>
        <w:t>","</w:t>
      </w:r>
      <w:r w:rsidR="00D3105D" w:rsidRPr="00D3105D">
        <w:rPr>
          <w:rFonts w:hint="eastAsia"/>
          <w:lang w:eastAsia="zh-CN"/>
        </w:rPr>
        <w:t>赵敏</w:t>
      </w:r>
      <w:r w:rsidR="00D3105D" w:rsidRPr="00D3105D">
        <w:rPr>
          <w:rFonts w:hint="eastAsia"/>
          <w:lang w:eastAsia="zh-CN"/>
        </w:rPr>
        <w:t>","</w:t>
      </w:r>
      <w:r w:rsidR="00D3105D" w:rsidRPr="00D3105D">
        <w:rPr>
          <w:rFonts w:hint="eastAsia"/>
          <w:lang w:eastAsia="zh-CN"/>
        </w:rPr>
        <w:t>张强</w:t>
      </w:r>
      <w:r w:rsidR="00D3105D" w:rsidRPr="00D3105D">
        <w:rPr>
          <w:rFonts w:hint="eastAsia"/>
          <w:lang w:eastAsia="zh-CN"/>
        </w:rPr>
        <w:t>","</w:t>
      </w:r>
      <w:r w:rsidR="00D3105D" w:rsidRPr="00D3105D">
        <w:rPr>
          <w:rFonts w:hint="eastAsia"/>
          <w:lang w:eastAsia="zh-CN"/>
        </w:rPr>
        <w:t>张三丰</w:t>
      </w:r>
      <w:r w:rsidR="00D3105D" w:rsidRPr="00D3105D">
        <w:rPr>
          <w:rFonts w:hint="eastAsia"/>
          <w:lang w:eastAsia="zh-CN"/>
        </w:rPr>
        <w:t>"</w:t>
      </w:r>
    </w:p>
    <w:p w:rsidR="00A249C9" w:rsidRDefault="00A249C9" w:rsidP="00021D56">
      <w:pPr>
        <w:pStyle w:val="a0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将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转成</w:t>
      </w:r>
      <w:r>
        <w:rPr>
          <w:rFonts w:hint="eastAsia"/>
          <w:lang w:eastAsia="zh-CN"/>
        </w:rPr>
        <w:t>stream</w:t>
      </w:r>
      <w:r>
        <w:rPr>
          <w:rFonts w:hint="eastAsia"/>
          <w:lang w:eastAsia="zh-CN"/>
        </w:rPr>
        <w:t>流，调用两次</w:t>
      </w:r>
      <w:r>
        <w:rPr>
          <w:rFonts w:hint="eastAsia"/>
          <w:lang w:eastAsia="zh-CN"/>
        </w:rPr>
        <w:t>filter()</w:t>
      </w:r>
      <w:r>
        <w:rPr>
          <w:rFonts w:hint="eastAsia"/>
          <w:lang w:eastAsia="zh-CN"/>
        </w:rPr>
        <w:t>方法，</w:t>
      </w:r>
      <w:r>
        <w:rPr>
          <w:rFonts w:hint="eastAsia"/>
          <w:lang w:eastAsia="zh-CN"/>
        </w:rPr>
        <w:t>filter()</w:t>
      </w:r>
      <w:r>
        <w:rPr>
          <w:rFonts w:hint="eastAsia"/>
          <w:lang w:eastAsia="zh-CN"/>
        </w:rPr>
        <w:t>方法的参数是</w:t>
      </w:r>
      <w:r>
        <w:rPr>
          <w:rFonts w:hint="eastAsia"/>
          <w:lang w:eastAsia="zh-CN"/>
        </w:rPr>
        <w:t>Predicate</w:t>
      </w:r>
      <w:r w:rsidR="0085570C">
        <w:rPr>
          <w:rFonts w:hint="eastAsia"/>
          <w:lang w:eastAsia="zh-CN"/>
        </w:rPr>
        <w:t>，使用</w:t>
      </w:r>
      <w:r w:rsidR="0085570C">
        <w:rPr>
          <w:rFonts w:hint="eastAsia"/>
          <w:lang w:eastAsia="zh-CN"/>
        </w:rPr>
        <w:t>Lambd</w:t>
      </w:r>
      <w:r w:rsidR="0085570C">
        <w:rPr>
          <w:lang w:eastAsia="zh-CN"/>
        </w:rPr>
        <w:t>a</w:t>
      </w:r>
      <w:r w:rsidR="0085570C">
        <w:rPr>
          <w:lang w:eastAsia="zh-CN"/>
        </w:rPr>
        <w:t>传递参数。</w:t>
      </w:r>
    </w:p>
    <w:p w:rsidR="00A249C9" w:rsidRPr="00F762EE" w:rsidRDefault="00A249C9" w:rsidP="00A249C9">
      <w:pPr>
        <w:pStyle w:val="a0"/>
        <w:numPr>
          <w:ilvl w:val="0"/>
          <w:numId w:val="26"/>
        </w:numPr>
        <w:rPr>
          <w:lang w:eastAsia="zh-CN"/>
        </w:rPr>
      </w:pPr>
      <w:r w:rsidRPr="00A249C9">
        <w:rPr>
          <w:rFonts w:hint="eastAsia"/>
          <w:lang w:eastAsia="zh-CN"/>
        </w:rPr>
        <w:t>首先筛选所有姓张的人，然后筛选名字有三个字的人，最后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forEach</w:t>
      </w:r>
      <w:r w:rsidRPr="00A249C9">
        <w:rPr>
          <w:rFonts w:hint="eastAsia"/>
          <w:lang w:eastAsia="zh-CN"/>
        </w:rPr>
        <w:t>进行对结果进行打印输出</w:t>
      </w:r>
    </w:p>
    <w:p w:rsidR="00F762EE" w:rsidRPr="00F762EE" w:rsidRDefault="00F762EE" w:rsidP="000B03E4">
      <w:pPr>
        <w:pStyle w:val="10"/>
        <w:rPr>
          <w:lang w:eastAsia="zh-CN"/>
        </w:rPr>
      </w:pPr>
      <w:r>
        <w:rPr>
          <w:rFonts w:hint="eastAsia"/>
          <w:lang w:eastAsia="zh-CN"/>
        </w:rPr>
        <w:t>案例代码：</w:t>
      </w:r>
    </w:p>
    <w:p w:rsidR="00E1201D" w:rsidRDefault="00E1201D" w:rsidP="00E1201D">
      <w:pPr>
        <w:pStyle w:val="af6"/>
        <w:rPr>
          <w:lang w:eastAsia="zh-CN"/>
        </w:rPr>
      </w:pPr>
      <w:r>
        <w:rPr>
          <w:lang w:eastAsia="zh-CN"/>
        </w:rPr>
        <w:t>package com.itheima;</w:t>
      </w:r>
    </w:p>
    <w:p w:rsidR="00E1201D" w:rsidRDefault="00E1201D" w:rsidP="00E1201D">
      <w:pPr>
        <w:pStyle w:val="af6"/>
        <w:rPr>
          <w:lang w:eastAsia="zh-CN"/>
        </w:rPr>
      </w:pPr>
    </w:p>
    <w:p w:rsidR="00E1201D" w:rsidRDefault="00E1201D" w:rsidP="00E1201D">
      <w:pPr>
        <w:pStyle w:val="af6"/>
        <w:rPr>
          <w:lang w:eastAsia="zh-CN"/>
        </w:rPr>
      </w:pPr>
      <w:r>
        <w:rPr>
          <w:lang w:eastAsia="zh-CN"/>
        </w:rPr>
        <w:t>import java.util.ArrayList;</w:t>
      </w:r>
    </w:p>
    <w:p w:rsidR="00E1201D" w:rsidRDefault="00E1201D" w:rsidP="00E1201D">
      <w:pPr>
        <w:pStyle w:val="af6"/>
        <w:rPr>
          <w:lang w:eastAsia="zh-CN"/>
        </w:rPr>
      </w:pPr>
      <w:r>
        <w:rPr>
          <w:lang w:eastAsia="zh-CN"/>
        </w:rPr>
        <w:t>import java.util.List;</w:t>
      </w:r>
    </w:p>
    <w:p w:rsidR="00E1201D" w:rsidRDefault="00E1201D" w:rsidP="00E1201D">
      <w:pPr>
        <w:pStyle w:val="af6"/>
        <w:rPr>
          <w:lang w:eastAsia="zh-CN"/>
        </w:rPr>
      </w:pPr>
      <w:r>
        <w:rPr>
          <w:lang w:eastAsia="zh-CN"/>
        </w:rPr>
        <w:t>import java.util.stream.Stream;</w:t>
      </w:r>
    </w:p>
    <w:p w:rsidR="00E1201D" w:rsidRDefault="00E1201D" w:rsidP="00E1201D">
      <w:pPr>
        <w:pStyle w:val="af6"/>
        <w:rPr>
          <w:lang w:eastAsia="zh-CN"/>
        </w:rPr>
      </w:pPr>
    </w:p>
    <w:p w:rsidR="00E1201D" w:rsidRDefault="00E1201D" w:rsidP="00E1201D">
      <w:pPr>
        <w:pStyle w:val="af6"/>
        <w:rPr>
          <w:lang w:eastAsia="zh-CN"/>
        </w:rPr>
      </w:pPr>
      <w:r>
        <w:rPr>
          <w:lang w:eastAsia="zh-CN"/>
        </w:rPr>
        <w:t>public class Demo08Stream {</w:t>
      </w:r>
    </w:p>
    <w:p w:rsidR="00E1201D" w:rsidRDefault="00E1201D" w:rsidP="00E1201D">
      <w:pPr>
        <w:pStyle w:val="af6"/>
        <w:rPr>
          <w:lang w:eastAsia="zh-CN"/>
        </w:rPr>
      </w:pPr>
      <w:r>
        <w:rPr>
          <w:lang w:eastAsia="zh-CN"/>
        </w:rPr>
        <w:t xml:space="preserve">    public static void main(String[] args) {</w:t>
      </w:r>
    </w:p>
    <w:p w:rsidR="00E1201D" w:rsidRDefault="00E1201D" w:rsidP="00E1201D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</w:t>
      </w:r>
      <w:r>
        <w:rPr>
          <w:rFonts w:hint="eastAsia"/>
          <w:lang w:eastAsia="zh-CN"/>
        </w:rPr>
        <w:t>创建一个集合</w:t>
      </w:r>
    </w:p>
    <w:p w:rsidR="00E1201D" w:rsidRDefault="00E1201D" w:rsidP="00E1201D">
      <w:pPr>
        <w:pStyle w:val="af6"/>
        <w:rPr>
          <w:lang w:eastAsia="zh-CN"/>
        </w:rPr>
      </w:pPr>
      <w:r>
        <w:rPr>
          <w:lang w:eastAsia="zh-CN"/>
        </w:rPr>
        <w:t xml:space="preserve">        List&lt;String&gt; list = new ArrayList&lt;&gt;();</w:t>
      </w:r>
    </w:p>
    <w:p w:rsidR="00E1201D" w:rsidRDefault="00E1201D" w:rsidP="00E1201D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list.add("</w:t>
      </w:r>
      <w:r>
        <w:rPr>
          <w:rFonts w:hint="eastAsia"/>
          <w:lang w:eastAsia="zh-CN"/>
        </w:rPr>
        <w:t>张无忌</w:t>
      </w:r>
      <w:r>
        <w:rPr>
          <w:rFonts w:hint="eastAsia"/>
          <w:lang w:eastAsia="zh-CN"/>
        </w:rPr>
        <w:t>");</w:t>
      </w:r>
    </w:p>
    <w:p w:rsidR="00E1201D" w:rsidRDefault="00E1201D" w:rsidP="00E1201D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list.add("</w:t>
      </w:r>
      <w:r>
        <w:rPr>
          <w:rFonts w:hint="eastAsia"/>
          <w:lang w:eastAsia="zh-CN"/>
        </w:rPr>
        <w:t>周芷若</w:t>
      </w:r>
      <w:r>
        <w:rPr>
          <w:rFonts w:hint="eastAsia"/>
          <w:lang w:eastAsia="zh-CN"/>
        </w:rPr>
        <w:t>");</w:t>
      </w:r>
    </w:p>
    <w:p w:rsidR="00E1201D" w:rsidRDefault="00E1201D" w:rsidP="00E1201D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list.add("</w:t>
      </w:r>
      <w:r>
        <w:rPr>
          <w:rFonts w:hint="eastAsia"/>
          <w:lang w:eastAsia="zh-CN"/>
        </w:rPr>
        <w:t>赵敏</w:t>
      </w:r>
      <w:r>
        <w:rPr>
          <w:rFonts w:hint="eastAsia"/>
          <w:lang w:eastAsia="zh-CN"/>
        </w:rPr>
        <w:t>");</w:t>
      </w:r>
    </w:p>
    <w:p w:rsidR="00E1201D" w:rsidRDefault="00E1201D" w:rsidP="00E1201D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list.add("</w:t>
      </w:r>
      <w:r>
        <w:rPr>
          <w:rFonts w:hint="eastAsia"/>
          <w:lang w:eastAsia="zh-CN"/>
        </w:rPr>
        <w:t>张强</w:t>
      </w:r>
      <w:r>
        <w:rPr>
          <w:rFonts w:hint="eastAsia"/>
          <w:lang w:eastAsia="zh-CN"/>
        </w:rPr>
        <w:t>");</w:t>
      </w:r>
    </w:p>
    <w:p w:rsidR="00E1201D" w:rsidRDefault="00E1201D" w:rsidP="00E1201D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list.add("</w:t>
      </w:r>
      <w:r>
        <w:rPr>
          <w:rFonts w:hint="eastAsia"/>
          <w:lang w:eastAsia="zh-CN"/>
        </w:rPr>
        <w:t>张三丰</w:t>
      </w:r>
      <w:r>
        <w:rPr>
          <w:rFonts w:hint="eastAsia"/>
          <w:lang w:eastAsia="zh-CN"/>
        </w:rPr>
        <w:t>");</w:t>
      </w:r>
    </w:p>
    <w:p w:rsidR="00E1201D" w:rsidRDefault="00E1201D" w:rsidP="00E1201D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>//        1)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首先筛选所有姓张的人。</w:t>
      </w:r>
    </w:p>
    <w:p w:rsidR="00E1201D" w:rsidRDefault="00E1201D" w:rsidP="00E1201D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>//        2)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然后筛选名字有三个字的人。</w:t>
      </w:r>
    </w:p>
    <w:p w:rsidR="00E1201D" w:rsidRDefault="00E1201D" w:rsidP="00E1201D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>//        3)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最后进行对结果进行打印输出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支持链式写法</w:t>
      </w:r>
    </w:p>
    <w:p w:rsidR="00E1201D" w:rsidRDefault="00E1201D" w:rsidP="00E1201D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list.stream().filter(s -&gt; s.startsWith("</w:t>
      </w:r>
      <w:r>
        <w:rPr>
          <w:rFonts w:hint="eastAsia"/>
          <w:lang w:eastAsia="zh-CN"/>
        </w:rPr>
        <w:t>张</w:t>
      </w:r>
      <w:r>
        <w:rPr>
          <w:rFonts w:hint="eastAsia"/>
          <w:lang w:eastAsia="zh-CN"/>
        </w:rPr>
        <w:t>")).filter(s -&gt; s.length() == 3).forEach(System.out::println);</w:t>
      </w:r>
    </w:p>
    <w:p w:rsidR="00E1201D" w:rsidRDefault="00E1201D" w:rsidP="00E1201D">
      <w:pPr>
        <w:pStyle w:val="af6"/>
        <w:rPr>
          <w:lang w:eastAsia="zh-CN"/>
        </w:rPr>
      </w:pPr>
      <w:r>
        <w:rPr>
          <w:lang w:eastAsia="zh-CN"/>
        </w:rPr>
        <w:t xml:space="preserve">    }</w:t>
      </w:r>
    </w:p>
    <w:p w:rsidR="000F3C99" w:rsidRPr="00AE1792" w:rsidRDefault="00E1201D" w:rsidP="00E1201D">
      <w:pPr>
        <w:pStyle w:val="af6"/>
        <w:rPr>
          <w:lang w:eastAsia="zh-CN"/>
        </w:rPr>
      </w:pPr>
      <w:r>
        <w:rPr>
          <w:lang w:eastAsia="zh-CN"/>
        </w:rPr>
        <w:t>}</w:t>
      </w:r>
    </w:p>
    <w:p w:rsidR="000F3C99" w:rsidRDefault="000F3C99" w:rsidP="00AE1792">
      <w:pPr>
        <w:ind w:firstLine="284"/>
        <w:rPr>
          <w:b/>
          <w:lang w:eastAsia="zh-CN"/>
        </w:rPr>
      </w:pPr>
      <w:r>
        <w:rPr>
          <w:lang w:eastAsia="zh-CN"/>
        </w:rPr>
        <w:t>直接阅读代码的字面意思即可完美展示无关逻辑方式的语义：</w:t>
      </w:r>
      <w:r>
        <w:rPr>
          <w:b/>
          <w:lang w:eastAsia="zh-CN"/>
        </w:rPr>
        <w:t>获取流、过滤姓张、过滤长度为</w:t>
      </w:r>
      <w:r>
        <w:rPr>
          <w:b/>
          <w:lang w:eastAsia="zh-CN"/>
        </w:rPr>
        <w:t>3</w:t>
      </w:r>
      <w:r>
        <w:rPr>
          <w:b/>
          <w:lang w:eastAsia="zh-CN"/>
        </w:rPr>
        <w:t>、逐一打印。</w:t>
      </w:r>
    </w:p>
    <w:p w:rsidR="00C61A21" w:rsidRDefault="00C61A21" w:rsidP="00C61A21">
      <w:pPr>
        <w:rPr>
          <w:lang w:eastAsia="zh-CN"/>
        </w:rPr>
      </w:pPr>
    </w:p>
    <w:p w:rsidR="000F3C99" w:rsidRDefault="000F3C99" w:rsidP="006E6D66">
      <w:pPr>
        <w:pStyle w:val="2"/>
      </w:pPr>
      <w:bookmarkStart w:id="18" w:name="header-n206"/>
      <w:r>
        <w:t>获取流的方式</w:t>
      </w:r>
      <w:bookmarkEnd w:id="18"/>
    </w:p>
    <w:p w:rsidR="000F3C99" w:rsidRPr="0085570C" w:rsidRDefault="000F3C99" w:rsidP="0085570C">
      <w:pPr>
        <w:ind w:firstLine="420"/>
        <w:rPr>
          <w:lang w:eastAsia="zh-CN"/>
        </w:rPr>
      </w:pPr>
      <w:r w:rsidRPr="0085570C">
        <w:t>java.util.stream.Stream&lt;T&gt;</w:t>
      </w:r>
      <w:r w:rsidRPr="0085570C">
        <w:t>是</w:t>
      </w:r>
      <w:r w:rsidRPr="0085570C">
        <w:t>Java 8</w:t>
      </w:r>
      <w:r w:rsidRPr="0085570C">
        <w:t>新加入的最常用的流接口。</w:t>
      </w:r>
      <w:r w:rsidRPr="0085570C">
        <w:rPr>
          <w:lang w:eastAsia="zh-CN"/>
        </w:rPr>
        <w:t>这</w:t>
      </w:r>
      <w:r w:rsidR="0085570C" w:rsidRPr="0085570C">
        <w:rPr>
          <w:lang w:eastAsia="zh-CN"/>
        </w:rPr>
        <w:t>不是一个函数式接口。</w:t>
      </w:r>
    </w:p>
    <w:p w:rsidR="000F3C99" w:rsidRDefault="000F3C99" w:rsidP="0085570C">
      <w:pPr>
        <w:ind w:firstLine="420"/>
        <w:rPr>
          <w:lang w:eastAsia="zh-CN"/>
        </w:rPr>
      </w:pPr>
      <w:r>
        <w:rPr>
          <w:lang w:eastAsia="zh-CN"/>
        </w:rPr>
        <w:t>获取一个流非常简单，有以下几种常用的方式：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7D7E94" w:rsidTr="007D7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D7E94" w:rsidRDefault="007D7E94" w:rsidP="007D7E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获取流的方式</w:t>
            </w:r>
          </w:p>
        </w:tc>
        <w:tc>
          <w:tcPr>
            <w:tcW w:w="7767" w:type="dxa"/>
          </w:tcPr>
          <w:p w:rsidR="007D7E94" w:rsidRDefault="007D7E94" w:rsidP="007D7E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7D7E94" w:rsidTr="007D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D7E94" w:rsidRDefault="007D7E94" w:rsidP="007D7E94">
            <w:pPr>
              <w:rPr>
                <w:lang w:eastAsia="zh-CN"/>
              </w:rPr>
            </w:pPr>
            <w:r>
              <w:t>collection</w:t>
            </w:r>
            <w:r>
              <w:t>对象</w:t>
            </w:r>
            <w:r>
              <w:t>.stream()</w:t>
            </w:r>
          </w:p>
        </w:tc>
        <w:tc>
          <w:tcPr>
            <w:tcW w:w="7767" w:type="dxa"/>
          </w:tcPr>
          <w:p w:rsidR="007D7E94" w:rsidRPr="0097610D" w:rsidRDefault="0097610D" w:rsidP="00976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从一个集合对象中得到一个流对象</w:t>
            </w:r>
          </w:p>
        </w:tc>
      </w:tr>
      <w:tr w:rsidR="007D7E94" w:rsidTr="007D7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D7E94" w:rsidRDefault="007D7E94" w:rsidP="007D7E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</w:t>
            </w:r>
            <w:r>
              <w:rPr>
                <w:lang w:eastAsia="zh-CN"/>
              </w:rPr>
              <w:t>eam.of()</w:t>
            </w:r>
          </w:p>
        </w:tc>
        <w:tc>
          <w:tcPr>
            <w:tcW w:w="7767" w:type="dxa"/>
          </w:tcPr>
          <w:p w:rsidR="007D7E94" w:rsidRDefault="0097610D" w:rsidP="007D7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of()</w:t>
            </w:r>
            <w:r>
              <w:rPr>
                <w:rFonts w:hint="eastAsia"/>
                <w:lang w:eastAsia="zh-CN"/>
              </w:rPr>
              <w:t>是一个静态方法，将一个数组转成一个流对象</w:t>
            </w:r>
          </w:p>
        </w:tc>
      </w:tr>
    </w:tbl>
    <w:p w:rsidR="000F3C99" w:rsidRDefault="000F3C99" w:rsidP="006E6D66">
      <w:pPr>
        <w:pStyle w:val="3"/>
      </w:pPr>
      <w:bookmarkStart w:id="19" w:name="header-n218"/>
      <w:r>
        <w:lastRenderedPageBreak/>
        <w:t>根据Collection获取流</w:t>
      </w:r>
      <w:bookmarkEnd w:id="19"/>
    </w:p>
    <w:p w:rsidR="00EA0F94" w:rsidRDefault="000F3C99" w:rsidP="00C55420">
      <w:pPr>
        <w:ind w:firstLine="420"/>
      </w:pPr>
      <w:r w:rsidRPr="000E6A02">
        <w:t>首先，</w:t>
      </w:r>
      <w:r w:rsidRPr="000E6A02">
        <w:t>java.util.Collection</w:t>
      </w:r>
      <w:r w:rsidRPr="000E6A02">
        <w:t>接口中加入了</w:t>
      </w:r>
      <w:r w:rsidRPr="000E6A02">
        <w:t>default</w:t>
      </w:r>
      <w:r w:rsidRPr="000E6A02">
        <w:t>方法</w:t>
      </w:r>
      <w:r w:rsidRPr="000E6A02">
        <w:t>stream</w:t>
      </w:r>
      <w:r w:rsidR="005C657F">
        <w:t>()</w:t>
      </w:r>
      <w:r w:rsidRPr="000E6A02">
        <w:t>用来获取流，所以其所有</w:t>
      </w:r>
      <w:r w:rsidR="005C657F">
        <w:t>子接口和</w:t>
      </w:r>
      <w:r w:rsidRPr="000E6A02">
        <w:t>实现类均可获取流。</w:t>
      </w:r>
      <w:r w:rsidRPr="00C55420">
        <w:t>只要是</w:t>
      </w:r>
      <w:r w:rsidRPr="00C55420">
        <w:t>Collection</w:t>
      </w:r>
      <w:r w:rsidRPr="00C55420">
        <w:t>单列集合，都可以直接调用</w:t>
      </w:r>
      <w:r w:rsidRPr="00C55420">
        <w:t>stream()</w:t>
      </w:r>
      <w:r w:rsidRPr="00C55420">
        <w:t>方法获得流对象</w:t>
      </w:r>
      <w:r w:rsidR="00C55420">
        <w:t>。</w:t>
      </w:r>
    </w:p>
    <w:p w:rsidR="004409C9" w:rsidRDefault="004409C9" w:rsidP="004409C9">
      <w:pPr>
        <w:pStyle w:val="10"/>
      </w:pPr>
      <w:r>
        <w:t>案例</w:t>
      </w:r>
      <w:r w:rsidR="00EA48EE">
        <w:t>说明</w:t>
      </w:r>
      <w:r>
        <w:t>：</w:t>
      </w:r>
    </w:p>
    <w:p w:rsidR="004409C9" w:rsidRDefault="004409C9" w:rsidP="004409C9">
      <w:pPr>
        <w:ind w:firstLine="420"/>
        <w:rPr>
          <w:lang w:eastAsia="zh-CN"/>
        </w:rPr>
      </w:pPr>
      <w:r>
        <w:rPr>
          <w:lang w:eastAsia="zh-CN"/>
        </w:rPr>
        <w:t>创建一个</w:t>
      </w:r>
      <w:r>
        <w:rPr>
          <w:rFonts w:hint="eastAsia"/>
          <w:lang w:eastAsia="zh-CN"/>
        </w:rPr>
        <w:t>L</w:t>
      </w:r>
      <w:r>
        <w:rPr>
          <w:lang w:eastAsia="zh-CN"/>
        </w:rPr>
        <w:t>ist</w:t>
      </w:r>
      <w:r>
        <w:rPr>
          <w:lang w:eastAsia="zh-CN"/>
        </w:rPr>
        <w:t>和</w:t>
      </w:r>
      <w:r>
        <w:rPr>
          <w:rFonts w:hint="eastAsia"/>
          <w:lang w:eastAsia="zh-CN"/>
        </w:rPr>
        <w:t>Set</w:t>
      </w:r>
      <w:r>
        <w:rPr>
          <w:rFonts w:hint="eastAsia"/>
          <w:lang w:eastAsia="zh-CN"/>
        </w:rPr>
        <w:t>集合，</w:t>
      </w:r>
      <w:r w:rsidR="008904FD">
        <w:rPr>
          <w:rFonts w:hint="eastAsia"/>
          <w:lang w:eastAsia="zh-CN"/>
        </w:rPr>
        <w:t>添加几个元素，</w:t>
      </w:r>
      <w:r w:rsidR="00372279">
        <w:rPr>
          <w:rFonts w:hint="eastAsia"/>
          <w:lang w:eastAsia="zh-CN"/>
        </w:rPr>
        <w:t>调用它们的</w:t>
      </w:r>
      <w:r w:rsidR="00372279">
        <w:rPr>
          <w:rFonts w:hint="eastAsia"/>
          <w:lang w:eastAsia="zh-CN"/>
        </w:rPr>
        <w:t>stream()</w:t>
      </w:r>
      <w:r w:rsidR="00372279"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得到它们的流对象。</w:t>
      </w:r>
      <w:r w:rsidR="008904FD">
        <w:rPr>
          <w:rFonts w:hint="eastAsia"/>
          <w:lang w:eastAsia="zh-CN"/>
        </w:rPr>
        <w:t>并且调用</w:t>
      </w:r>
      <w:r w:rsidR="008904FD">
        <w:rPr>
          <w:rFonts w:hint="eastAsia"/>
          <w:lang w:eastAsia="zh-CN"/>
        </w:rPr>
        <w:t>forEach()</w:t>
      </w:r>
      <w:r w:rsidR="008904FD">
        <w:rPr>
          <w:rFonts w:hint="eastAsia"/>
          <w:lang w:eastAsia="zh-CN"/>
        </w:rPr>
        <w:t>方法输出每个元素。</w:t>
      </w:r>
    </w:p>
    <w:p w:rsidR="008F7088" w:rsidRPr="008F7088" w:rsidRDefault="008F7088" w:rsidP="008F7088">
      <w:pPr>
        <w:pStyle w:val="10"/>
        <w:rPr>
          <w:lang w:eastAsia="zh-CN"/>
        </w:rPr>
      </w:pPr>
      <w:r>
        <w:rPr>
          <w:lang w:eastAsia="zh-CN"/>
        </w:rPr>
        <w:t>案例代码：</w:t>
      </w:r>
    </w:p>
    <w:p w:rsidR="0097610D" w:rsidRDefault="0097610D" w:rsidP="0097610D">
      <w:pPr>
        <w:pStyle w:val="af6"/>
      </w:pPr>
      <w:r>
        <w:t xml:space="preserve">    @Test</w:t>
      </w:r>
    </w:p>
    <w:p w:rsidR="0097610D" w:rsidRDefault="0097610D" w:rsidP="0097610D">
      <w:pPr>
        <w:pStyle w:val="af6"/>
      </w:pPr>
      <w:r>
        <w:t xml:space="preserve">    public void testGetFromCollection() {</w:t>
      </w:r>
    </w:p>
    <w:p w:rsidR="0097610D" w:rsidRDefault="0097610D" w:rsidP="0097610D">
      <w:pPr>
        <w:pStyle w:val="af6"/>
      </w:pPr>
      <w:r>
        <w:t xml:space="preserve">        List&lt;String&gt; list = new ArrayList&lt;&gt;();</w:t>
      </w:r>
    </w:p>
    <w:p w:rsidR="0097610D" w:rsidRDefault="0097610D" w:rsidP="0097610D">
      <w:pPr>
        <w:pStyle w:val="af6"/>
      </w:pPr>
      <w:r>
        <w:t xml:space="preserve">        list.add("aaa");</w:t>
      </w:r>
    </w:p>
    <w:p w:rsidR="0097610D" w:rsidRDefault="0097610D" w:rsidP="0097610D">
      <w:pPr>
        <w:pStyle w:val="af6"/>
      </w:pPr>
      <w:r>
        <w:t xml:space="preserve">        list.add("bbb");</w:t>
      </w:r>
    </w:p>
    <w:p w:rsidR="0097610D" w:rsidRDefault="0097610D" w:rsidP="0097610D">
      <w:pPr>
        <w:pStyle w:val="af6"/>
      </w:pPr>
      <w:r>
        <w:t xml:space="preserve">        list.add("ccc");</w:t>
      </w:r>
    </w:p>
    <w:p w:rsidR="0097610D" w:rsidRDefault="0097610D" w:rsidP="0097610D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转成流</w:t>
      </w:r>
    </w:p>
    <w:p w:rsidR="0097610D" w:rsidRDefault="0097610D" w:rsidP="0097610D">
      <w:pPr>
        <w:pStyle w:val="af6"/>
      </w:pPr>
      <w:r>
        <w:t xml:space="preserve">        Stream&lt;String&gt; stream = list.stream();</w:t>
      </w:r>
    </w:p>
    <w:p w:rsidR="0097610D" w:rsidRDefault="0097610D" w:rsidP="0097610D">
      <w:pPr>
        <w:pStyle w:val="af6"/>
      </w:pPr>
      <w:r>
        <w:t xml:space="preserve">        stream.forEach(System.out::println);</w:t>
      </w:r>
    </w:p>
    <w:p w:rsidR="0097610D" w:rsidRDefault="0097610D" w:rsidP="0097610D">
      <w:pPr>
        <w:pStyle w:val="af6"/>
      </w:pPr>
    </w:p>
    <w:p w:rsidR="0097610D" w:rsidRDefault="0097610D" w:rsidP="0097610D">
      <w:pPr>
        <w:pStyle w:val="af6"/>
      </w:pPr>
      <w:r>
        <w:t xml:space="preserve">        Set&lt;String&gt; set = new HashSet&lt;&gt;();</w:t>
      </w:r>
    </w:p>
    <w:p w:rsidR="0097610D" w:rsidRDefault="0097610D" w:rsidP="0097610D">
      <w:pPr>
        <w:pStyle w:val="af6"/>
        <w:rPr>
          <w:rFonts w:hint="eastAsia"/>
        </w:rPr>
      </w:pPr>
      <w:r>
        <w:rPr>
          <w:rFonts w:hint="eastAsia"/>
        </w:rPr>
        <w:t xml:space="preserve">        set.add("</w:t>
      </w:r>
      <w:r>
        <w:rPr>
          <w:rFonts w:hint="eastAsia"/>
        </w:rPr>
        <w:t>牛魔王</w:t>
      </w:r>
      <w:r>
        <w:rPr>
          <w:rFonts w:hint="eastAsia"/>
        </w:rPr>
        <w:t>");</w:t>
      </w:r>
    </w:p>
    <w:p w:rsidR="0097610D" w:rsidRDefault="0097610D" w:rsidP="0097610D">
      <w:pPr>
        <w:pStyle w:val="af6"/>
        <w:rPr>
          <w:rFonts w:hint="eastAsia"/>
        </w:rPr>
      </w:pPr>
      <w:r>
        <w:rPr>
          <w:rFonts w:hint="eastAsia"/>
        </w:rPr>
        <w:t xml:space="preserve">        set.add("</w:t>
      </w:r>
      <w:r>
        <w:rPr>
          <w:rFonts w:hint="eastAsia"/>
        </w:rPr>
        <w:t>红孩儿</w:t>
      </w:r>
      <w:r>
        <w:rPr>
          <w:rFonts w:hint="eastAsia"/>
        </w:rPr>
        <w:t>");</w:t>
      </w:r>
    </w:p>
    <w:p w:rsidR="0097610D" w:rsidRDefault="0097610D" w:rsidP="0097610D">
      <w:pPr>
        <w:pStyle w:val="af6"/>
        <w:rPr>
          <w:rFonts w:hint="eastAsia"/>
        </w:rPr>
      </w:pPr>
      <w:r>
        <w:rPr>
          <w:rFonts w:hint="eastAsia"/>
        </w:rPr>
        <w:t xml:space="preserve">        set.add("</w:t>
      </w:r>
      <w:r>
        <w:rPr>
          <w:rFonts w:hint="eastAsia"/>
        </w:rPr>
        <w:t>铁扇公主</w:t>
      </w:r>
      <w:r>
        <w:rPr>
          <w:rFonts w:hint="eastAsia"/>
        </w:rPr>
        <w:t>");</w:t>
      </w:r>
    </w:p>
    <w:p w:rsidR="0097610D" w:rsidRDefault="0097610D" w:rsidP="0097610D">
      <w:pPr>
        <w:pStyle w:val="af6"/>
      </w:pPr>
      <w:r>
        <w:t xml:space="preserve">        set.stream().forEach(System.out::println);</w:t>
      </w:r>
    </w:p>
    <w:p w:rsidR="000F3C99" w:rsidRPr="004B6AFE" w:rsidRDefault="0097610D" w:rsidP="0097610D">
      <w:pPr>
        <w:pStyle w:val="af6"/>
      </w:pPr>
      <w:r>
        <w:t xml:space="preserve">    }</w:t>
      </w:r>
    </w:p>
    <w:p w:rsidR="000F3C99" w:rsidRDefault="000F3C99" w:rsidP="006E6D66">
      <w:pPr>
        <w:pStyle w:val="3"/>
      </w:pPr>
      <w:bookmarkStart w:id="20" w:name="header-n222"/>
      <w:r>
        <w:t>根据Map获取流</w:t>
      </w:r>
      <w:bookmarkEnd w:id="20"/>
    </w:p>
    <w:p w:rsidR="000F3C99" w:rsidRDefault="000F3C99" w:rsidP="00EA48EE">
      <w:pPr>
        <w:ind w:firstLine="420"/>
      </w:pPr>
      <w:r w:rsidRPr="00EA48EE">
        <w:t>java.util.Map</w:t>
      </w:r>
      <w:r w:rsidRPr="00EA48EE">
        <w:t>接口不是</w:t>
      </w:r>
      <w:r w:rsidR="00EA48EE" w:rsidRPr="00EA48EE">
        <w:t>Collection</w:t>
      </w:r>
      <w:r w:rsidRPr="00EA48EE">
        <w:t>的子接口，且其</w:t>
      </w:r>
      <w:r w:rsidRPr="00EA48EE">
        <w:t>K-V</w:t>
      </w:r>
      <w:r w:rsidRPr="00EA48EE">
        <w:t>数据结构不符合流元素的单一特征，所以获取对应的流需要分</w:t>
      </w:r>
      <w:r w:rsidRPr="00EA48EE">
        <w:t>key</w:t>
      </w:r>
      <w:r w:rsidR="000A2528">
        <w:t>(Set)</w:t>
      </w:r>
      <w:r w:rsidRPr="00EA48EE">
        <w:t>、</w:t>
      </w:r>
      <w:r w:rsidRPr="00EA48EE">
        <w:t>value</w:t>
      </w:r>
      <w:r w:rsidR="000A2528">
        <w:t>(Collection)</w:t>
      </w:r>
      <w:r w:rsidRPr="00EA48EE">
        <w:t>或</w:t>
      </w:r>
      <w:r w:rsidRPr="00EA48EE">
        <w:t>entry</w:t>
      </w:r>
      <w:r w:rsidR="000A2528">
        <w:t>(Set)</w:t>
      </w:r>
      <w:r w:rsidRPr="00EA48EE">
        <w:t>等情况</w:t>
      </w:r>
      <w:r w:rsidR="00EA48EE">
        <w:t>，</w:t>
      </w:r>
      <w:r w:rsidR="00EA48EE" w:rsidRPr="00C55420">
        <w:t>双列集合不能直接获得流对象，需要先转换为</w:t>
      </w:r>
      <w:r w:rsidR="00EA48EE">
        <w:t>S</w:t>
      </w:r>
      <w:r w:rsidR="00EA48EE" w:rsidRPr="00C55420">
        <w:t>et</w:t>
      </w:r>
      <w:r w:rsidR="00EA48EE" w:rsidRPr="00C55420">
        <w:t>集合</w:t>
      </w:r>
      <w:r w:rsidR="00EA48EE">
        <w:t>。</w:t>
      </w:r>
    </w:p>
    <w:p w:rsidR="000F6FED" w:rsidRDefault="000F6FED" w:rsidP="00EA48EE">
      <w:pPr>
        <w:ind w:firstLine="420"/>
      </w:pPr>
      <w:r>
        <w:rPr>
          <w:noProof/>
          <w:lang w:eastAsia="zh-CN"/>
        </w:rPr>
        <w:drawing>
          <wp:inline distT="0" distB="0" distL="0" distR="0" wp14:anchorId="11F2B0FB" wp14:editId="5C10E108">
            <wp:extent cx="1857375" cy="3419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EE" w:rsidRDefault="00EA48EE" w:rsidP="00874C57">
      <w:pPr>
        <w:pStyle w:val="10"/>
        <w:rPr>
          <w:lang w:eastAsia="zh-CN"/>
        </w:rPr>
      </w:pPr>
      <w:r>
        <w:rPr>
          <w:rFonts w:hint="eastAsia"/>
          <w:lang w:eastAsia="zh-CN"/>
        </w:rPr>
        <w:t>案例说明：</w:t>
      </w:r>
    </w:p>
    <w:p w:rsidR="00874C57" w:rsidRDefault="00874C57" w:rsidP="00874C57">
      <w:pPr>
        <w:pStyle w:val="a0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创建</w:t>
      </w:r>
      <w:r>
        <w:rPr>
          <w:rFonts w:hint="eastAsia"/>
          <w:lang w:eastAsia="zh-CN"/>
        </w:rPr>
        <w:t>Map</w:t>
      </w:r>
      <w:r>
        <w:rPr>
          <w:rFonts w:hint="eastAsia"/>
          <w:lang w:eastAsia="zh-CN"/>
        </w:rPr>
        <w:t>对象</w:t>
      </w:r>
      <w:r w:rsidR="008904FD">
        <w:rPr>
          <w:rFonts w:hint="eastAsia"/>
          <w:lang w:eastAsia="zh-CN"/>
        </w:rPr>
        <w:t>，向</w:t>
      </w:r>
      <w:r w:rsidR="008904FD">
        <w:rPr>
          <w:rFonts w:hint="eastAsia"/>
          <w:lang w:eastAsia="zh-CN"/>
        </w:rPr>
        <w:t>map</w:t>
      </w:r>
      <w:r w:rsidR="008904FD">
        <w:rPr>
          <w:rFonts w:hint="eastAsia"/>
          <w:lang w:eastAsia="zh-CN"/>
        </w:rPr>
        <w:t>中添加几个元素</w:t>
      </w:r>
    </w:p>
    <w:p w:rsidR="00874C57" w:rsidRDefault="00874C57" w:rsidP="00874C57">
      <w:pPr>
        <w:pStyle w:val="a0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通过</w:t>
      </w:r>
      <w:r>
        <w:rPr>
          <w:rFonts w:hint="eastAsia"/>
          <w:lang w:eastAsia="zh-CN"/>
        </w:rPr>
        <w:t>keySet()</w:t>
      </w:r>
      <w:r>
        <w:rPr>
          <w:rFonts w:hint="eastAsia"/>
          <w:lang w:eastAsia="zh-CN"/>
        </w:rPr>
        <w:t>得到键的集合，再调用</w:t>
      </w:r>
      <w:r>
        <w:rPr>
          <w:rFonts w:hint="eastAsia"/>
          <w:lang w:eastAsia="zh-CN"/>
        </w:rPr>
        <w:t>stream()</w:t>
      </w:r>
      <w:r>
        <w:rPr>
          <w:rFonts w:hint="eastAsia"/>
          <w:lang w:eastAsia="zh-CN"/>
        </w:rPr>
        <w:t>得到键的流</w:t>
      </w:r>
      <w:r w:rsidR="008904FD">
        <w:rPr>
          <w:rFonts w:hint="eastAsia"/>
          <w:lang w:eastAsia="zh-CN"/>
        </w:rPr>
        <w:t>，输出所有的键。</w:t>
      </w:r>
    </w:p>
    <w:p w:rsidR="00874C57" w:rsidRDefault="00874C57" w:rsidP="00874C57">
      <w:pPr>
        <w:pStyle w:val="a0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通过</w:t>
      </w:r>
      <w:r>
        <w:rPr>
          <w:rFonts w:hint="eastAsia"/>
          <w:lang w:eastAsia="zh-CN"/>
        </w:rPr>
        <w:t>v</w:t>
      </w:r>
      <w:r>
        <w:rPr>
          <w:lang w:eastAsia="zh-CN"/>
        </w:rPr>
        <w:t>alues()</w:t>
      </w:r>
      <w:r>
        <w:rPr>
          <w:lang w:eastAsia="zh-CN"/>
        </w:rPr>
        <w:t>得到值的集合，再调用</w:t>
      </w:r>
      <w:r>
        <w:rPr>
          <w:rFonts w:hint="eastAsia"/>
          <w:lang w:eastAsia="zh-CN"/>
        </w:rPr>
        <w:t>stream()</w:t>
      </w:r>
      <w:r>
        <w:rPr>
          <w:rFonts w:hint="eastAsia"/>
          <w:lang w:eastAsia="zh-CN"/>
        </w:rPr>
        <w:t>得到值的流</w:t>
      </w:r>
      <w:r w:rsidR="008904FD">
        <w:rPr>
          <w:rFonts w:hint="eastAsia"/>
          <w:lang w:eastAsia="zh-CN"/>
        </w:rPr>
        <w:t>，输出所有的值。</w:t>
      </w:r>
    </w:p>
    <w:p w:rsidR="00874C57" w:rsidRPr="00874C57" w:rsidRDefault="00874C57" w:rsidP="00874C57">
      <w:pPr>
        <w:pStyle w:val="a0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通过</w:t>
      </w:r>
      <w:r>
        <w:rPr>
          <w:rFonts w:hint="eastAsia"/>
          <w:lang w:eastAsia="zh-CN"/>
        </w:rPr>
        <w:t>e</w:t>
      </w:r>
      <w:r>
        <w:rPr>
          <w:lang w:eastAsia="zh-CN"/>
        </w:rPr>
        <w:t>ntrySet()</w:t>
      </w:r>
      <w:r>
        <w:rPr>
          <w:lang w:eastAsia="zh-CN"/>
        </w:rPr>
        <w:t>得到键值的集合，再调用</w:t>
      </w:r>
      <w:r>
        <w:rPr>
          <w:rFonts w:hint="eastAsia"/>
          <w:lang w:eastAsia="zh-CN"/>
        </w:rPr>
        <w:t>stream()</w:t>
      </w:r>
      <w:r>
        <w:rPr>
          <w:rFonts w:hint="eastAsia"/>
          <w:lang w:eastAsia="zh-CN"/>
        </w:rPr>
        <w:t>得到流</w:t>
      </w:r>
      <w:r w:rsidR="008904FD">
        <w:rPr>
          <w:rFonts w:hint="eastAsia"/>
          <w:lang w:eastAsia="zh-CN"/>
        </w:rPr>
        <w:t>，输出所有的键和值。</w:t>
      </w:r>
    </w:p>
    <w:p w:rsidR="000A2528" w:rsidRDefault="000A2528" w:rsidP="000A2528">
      <w:pPr>
        <w:pStyle w:val="af6"/>
      </w:pPr>
      <w:r>
        <w:t xml:space="preserve">    @Test</w:t>
      </w:r>
    </w:p>
    <w:p w:rsidR="000A2528" w:rsidRDefault="000A2528" w:rsidP="000A2528">
      <w:pPr>
        <w:pStyle w:val="af6"/>
      </w:pPr>
      <w:r>
        <w:t xml:space="preserve">    public void testGetStreamFromMap() {</w:t>
      </w:r>
    </w:p>
    <w:p w:rsidR="000A2528" w:rsidRDefault="000A2528" w:rsidP="000A2528">
      <w:pPr>
        <w:pStyle w:val="af6"/>
      </w:pPr>
      <w:r>
        <w:t xml:space="preserve">        HashMap&lt;String, String&gt; map = new HashMap&lt;&gt;();</w:t>
      </w:r>
    </w:p>
    <w:p w:rsidR="000A2528" w:rsidRDefault="000A2528" w:rsidP="000A2528">
      <w:pPr>
        <w:pStyle w:val="af6"/>
        <w:rPr>
          <w:rFonts w:hint="eastAsia"/>
        </w:rPr>
      </w:pPr>
      <w:r>
        <w:rPr>
          <w:rFonts w:hint="eastAsia"/>
        </w:rPr>
        <w:t xml:space="preserve">        map.put("</w:t>
      </w:r>
      <w:r>
        <w:rPr>
          <w:rFonts w:hint="eastAsia"/>
        </w:rPr>
        <w:t>牛魔王</w:t>
      </w:r>
      <w:r>
        <w:rPr>
          <w:rFonts w:hint="eastAsia"/>
        </w:rPr>
        <w:t>","</w:t>
      </w:r>
      <w:r>
        <w:rPr>
          <w:rFonts w:hint="eastAsia"/>
        </w:rPr>
        <w:t>玉面狐狸</w:t>
      </w:r>
      <w:r>
        <w:rPr>
          <w:rFonts w:hint="eastAsia"/>
        </w:rPr>
        <w:t>");</w:t>
      </w:r>
    </w:p>
    <w:p w:rsidR="000A2528" w:rsidRDefault="000A2528" w:rsidP="000A2528">
      <w:pPr>
        <w:pStyle w:val="af6"/>
        <w:rPr>
          <w:rFonts w:hint="eastAsia"/>
        </w:rPr>
      </w:pPr>
      <w:r>
        <w:rPr>
          <w:rFonts w:hint="eastAsia"/>
        </w:rPr>
        <w:t xml:space="preserve">        map.put("</w:t>
      </w:r>
      <w:r>
        <w:rPr>
          <w:rFonts w:hint="eastAsia"/>
        </w:rPr>
        <w:t>孙悟空</w:t>
      </w:r>
      <w:r>
        <w:rPr>
          <w:rFonts w:hint="eastAsia"/>
        </w:rPr>
        <w:t>","</w:t>
      </w:r>
      <w:r>
        <w:rPr>
          <w:rFonts w:hint="eastAsia"/>
        </w:rPr>
        <w:t>琪琪</w:t>
      </w:r>
      <w:r>
        <w:rPr>
          <w:rFonts w:hint="eastAsia"/>
        </w:rPr>
        <w:t>");</w:t>
      </w:r>
    </w:p>
    <w:p w:rsidR="000A2528" w:rsidRDefault="000A2528" w:rsidP="000A2528">
      <w:pPr>
        <w:pStyle w:val="af6"/>
        <w:rPr>
          <w:rFonts w:hint="eastAsia"/>
        </w:rPr>
      </w:pPr>
      <w:r>
        <w:rPr>
          <w:rFonts w:hint="eastAsia"/>
        </w:rPr>
        <w:t xml:space="preserve">        map.put("</w:t>
      </w:r>
      <w:r>
        <w:rPr>
          <w:rFonts w:hint="eastAsia"/>
        </w:rPr>
        <w:t>猪八戒</w:t>
      </w:r>
      <w:r>
        <w:rPr>
          <w:rFonts w:hint="eastAsia"/>
        </w:rPr>
        <w:t>","</w:t>
      </w:r>
      <w:r>
        <w:rPr>
          <w:rFonts w:hint="eastAsia"/>
        </w:rPr>
        <w:t>嫦娥</w:t>
      </w:r>
      <w:r>
        <w:rPr>
          <w:rFonts w:hint="eastAsia"/>
        </w:rPr>
        <w:t>");</w:t>
      </w:r>
    </w:p>
    <w:p w:rsidR="000A2528" w:rsidRDefault="000A2528" w:rsidP="000A2528">
      <w:pPr>
        <w:pStyle w:val="af6"/>
      </w:pPr>
      <w:r>
        <w:t xml:space="preserve">        Set&lt;String&gt; set = map.keySet();</w:t>
      </w:r>
    </w:p>
    <w:p w:rsidR="000A2528" w:rsidRDefault="000A2528" w:rsidP="000A2528">
      <w:pPr>
        <w:pStyle w:val="af6"/>
      </w:pPr>
      <w:r>
        <w:t xml:space="preserve">        set.stream().forEach(System.out::println);</w:t>
      </w:r>
    </w:p>
    <w:p w:rsidR="000A2528" w:rsidRDefault="000A2528" w:rsidP="000A2528">
      <w:pPr>
        <w:pStyle w:val="af6"/>
      </w:pPr>
      <w:r>
        <w:t xml:space="preserve">        System.out.println("------------");</w:t>
      </w:r>
    </w:p>
    <w:p w:rsidR="000A2528" w:rsidRDefault="000A2528" w:rsidP="000A2528">
      <w:pPr>
        <w:pStyle w:val="af6"/>
      </w:pPr>
      <w:r>
        <w:t xml:space="preserve">        Collection&lt;String&gt; values = map.values();</w:t>
      </w:r>
    </w:p>
    <w:p w:rsidR="000A2528" w:rsidRDefault="000A2528" w:rsidP="000A2528">
      <w:pPr>
        <w:pStyle w:val="af6"/>
      </w:pPr>
      <w:r>
        <w:t xml:space="preserve">        values.stream().forEach(System.out::println);</w:t>
      </w:r>
    </w:p>
    <w:p w:rsidR="000A2528" w:rsidRDefault="000A2528" w:rsidP="000A2528">
      <w:pPr>
        <w:pStyle w:val="af6"/>
      </w:pPr>
      <w:r>
        <w:t xml:space="preserve">        System.out.println("-----------");</w:t>
      </w:r>
    </w:p>
    <w:p w:rsidR="000A2528" w:rsidRDefault="000A2528" w:rsidP="000A2528">
      <w:pPr>
        <w:pStyle w:val="af6"/>
      </w:pPr>
      <w:r>
        <w:t xml:space="preserve">        Set&lt;Map.Entry&lt;String, String&gt;&gt; entries = map.entrySet();</w:t>
      </w:r>
    </w:p>
    <w:p w:rsidR="000A2528" w:rsidRDefault="000A2528" w:rsidP="000A2528">
      <w:pPr>
        <w:pStyle w:val="af6"/>
      </w:pPr>
      <w:r>
        <w:t xml:space="preserve">        entries.stream().forEach(System.out::println);</w:t>
      </w:r>
    </w:p>
    <w:p w:rsidR="000F3C99" w:rsidRPr="00EA48EE" w:rsidRDefault="000A2528" w:rsidP="000A2528">
      <w:pPr>
        <w:pStyle w:val="af6"/>
      </w:pPr>
      <w:r>
        <w:t xml:space="preserve">    }</w:t>
      </w:r>
    </w:p>
    <w:p w:rsidR="000F3C99" w:rsidRDefault="000F3C99" w:rsidP="006E6D66">
      <w:pPr>
        <w:pStyle w:val="3"/>
      </w:pPr>
      <w:bookmarkStart w:id="21" w:name="header-n226"/>
      <w:r>
        <w:t>根据数组获取流</w:t>
      </w:r>
      <w:bookmarkEnd w:id="21"/>
    </w:p>
    <w:p w:rsidR="000F3C99" w:rsidRDefault="000F3C99" w:rsidP="00AD1B16">
      <w:pPr>
        <w:ind w:firstLine="420"/>
        <w:rPr>
          <w:lang w:eastAsia="zh-CN"/>
        </w:rPr>
      </w:pPr>
      <w:r w:rsidRPr="00AD1B16">
        <w:rPr>
          <w:lang w:eastAsia="zh-CN"/>
        </w:rPr>
        <w:t>如果使用的不是集合或映射而是数组，由于数组对象不可能添加默认方法，所以</w:t>
      </w:r>
      <w:r w:rsidRPr="00AD1B16">
        <w:rPr>
          <w:lang w:eastAsia="zh-CN"/>
        </w:rPr>
        <w:t>Stream</w:t>
      </w:r>
      <w:r w:rsidRPr="00AD1B16">
        <w:rPr>
          <w:lang w:eastAsia="zh-CN"/>
        </w:rPr>
        <w:t>接口中提供了静态方法</w:t>
      </w:r>
      <w:r w:rsidRPr="00AD1B16">
        <w:rPr>
          <w:lang w:eastAsia="zh-CN"/>
        </w:rPr>
        <w:t>of</w:t>
      </w:r>
      <w:r w:rsidRPr="00AD1B16">
        <w:rPr>
          <w:lang w:eastAsia="zh-CN"/>
        </w:rPr>
        <w:t>，使用很简单：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964"/>
        <w:gridCol w:w="6492"/>
      </w:tblGrid>
      <w:tr w:rsidR="00C3524F" w:rsidRPr="000E6517" w:rsidTr="00C35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C3524F" w:rsidRPr="000E6517" w:rsidRDefault="000E6517" w:rsidP="000A2FCD">
            <w:r w:rsidRPr="000E6517">
              <w:rPr>
                <w:rFonts w:hint="eastAsia"/>
              </w:rPr>
              <w:t>Stream</w:t>
            </w:r>
            <w:r w:rsidRPr="000E6517">
              <w:rPr>
                <w:rFonts w:hint="eastAsia"/>
              </w:rPr>
              <w:t>中的静态方法</w:t>
            </w:r>
          </w:p>
        </w:tc>
        <w:tc>
          <w:tcPr>
            <w:tcW w:w="6492" w:type="dxa"/>
          </w:tcPr>
          <w:p w:rsidR="00CF2959" w:rsidRPr="000E6517" w:rsidRDefault="000E6517" w:rsidP="000A2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6517">
              <w:rPr>
                <w:rFonts w:hint="eastAsia"/>
              </w:rPr>
              <w:t>说明</w:t>
            </w:r>
          </w:p>
        </w:tc>
      </w:tr>
      <w:tr w:rsidR="000E6517" w:rsidTr="00C3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0E6517" w:rsidRPr="000A2FCD" w:rsidRDefault="000E6517" w:rsidP="000E6517">
            <w:pPr>
              <w:rPr>
                <w:lang w:eastAsia="zh-CN"/>
              </w:rPr>
            </w:pPr>
            <w:r w:rsidRPr="000A2FCD">
              <w:rPr>
                <w:lang w:eastAsia="zh-CN"/>
              </w:rPr>
              <w:t>static &lt;T&gt; Stream&lt;T&gt; of(T... values)</w:t>
            </w:r>
          </w:p>
        </w:tc>
        <w:tc>
          <w:tcPr>
            <w:tcW w:w="6492" w:type="dxa"/>
          </w:tcPr>
          <w:p w:rsidR="000E6517" w:rsidRDefault="000E6517" w:rsidP="000E6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通过指定的值返回一个有顺序的流</w:t>
            </w:r>
          </w:p>
          <w:p w:rsidR="000E6517" w:rsidRDefault="000E6517" w:rsidP="000E6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参数：指定流中的所有元素</w:t>
            </w:r>
          </w:p>
          <w:p w:rsidR="000E6517" w:rsidRDefault="000E6517" w:rsidP="000E6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返回：一个新的流</w:t>
            </w:r>
          </w:p>
        </w:tc>
      </w:tr>
    </w:tbl>
    <w:p w:rsidR="000A2FCD" w:rsidRPr="00AD1B16" w:rsidRDefault="00C3524F" w:rsidP="00C3524F">
      <w:pPr>
        <w:pStyle w:val="10"/>
        <w:rPr>
          <w:lang w:eastAsia="zh-CN"/>
        </w:rPr>
      </w:pPr>
      <w:r>
        <w:rPr>
          <w:rFonts w:hint="eastAsia"/>
          <w:lang w:eastAsia="zh-CN"/>
        </w:rPr>
        <w:t>示例：</w:t>
      </w:r>
      <w:r w:rsidRPr="00AD1B16">
        <w:rPr>
          <w:lang w:eastAsia="zh-CN"/>
        </w:rPr>
        <w:t>通过</w:t>
      </w:r>
      <w:r w:rsidRPr="00AD1B16">
        <w:rPr>
          <w:lang w:eastAsia="zh-CN"/>
        </w:rPr>
        <w:t>Stream</w:t>
      </w:r>
      <w:r w:rsidRPr="00AD1B16">
        <w:rPr>
          <w:lang w:eastAsia="zh-CN"/>
        </w:rPr>
        <w:t>类的静态方法</w:t>
      </w:r>
      <w:r w:rsidR="00FB0539">
        <w:rPr>
          <w:rFonts w:hint="eastAsia"/>
          <w:lang w:eastAsia="zh-CN"/>
        </w:rPr>
        <w:t>o</w:t>
      </w:r>
      <w:r w:rsidR="00FB0539">
        <w:rPr>
          <w:lang w:eastAsia="zh-CN"/>
        </w:rPr>
        <w:t>f</w:t>
      </w:r>
      <w:r w:rsidR="00FB0539">
        <w:rPr>
          <w:lang w:eastAsia="zh-CN"/>
        </w:rPr>
        <w:t>得到一组字符串的</w:t>
      </w:r>
      <w:r w:rsidRPr="00AD1B16">
        <w:rPr>
          <w:lang w:eastAsia="zh-CN"/>
        </w:rPr>
        <w:t>流对象</w:t>
      </w:r>
    </w:p>
    <w:p w:rsidR="0055616D" w:rsidRDefault="0055616D" w:rsidP="0055616D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通过数组得到一个流</w:t>
      </w:r>
    </w:p>
    <w:p w:rsidR="0055616D" w:rsidRDefault="0055616D" w:rsidP="0055616D">
      <w:pPr>
        <w:pStyle w:val="af6"/>
        <w:rPr>
          <w:lang w:eastAsia="zh-CN"/>
        </w:rPr>
      </w:pPr>
      <w:r>
        <w:rPr>
          <w:lang w:eastAsia="zh-CN"/>
        </w:rPr>
        <w:t xml:space="preserve">    @Test</w:t>
      </w:r>
    </w:p>
    <w:p w:rsidR="0055616D" w:rsidRDefault="0055616D" w:rsidP="0055616D">
      <w:pPr>
        <w:pStyle w:val="af6"/>
        <w:rPr>
          <w:lang w:eastAsia="zh-CN"/>
        </w:rPr>
      </w:pPr>
      <w:r>
        <w:rPr>
          <w:lang w:eastAsia="zh-CN"/>
        </w:rPr>
        <w:t xml:space="preserve">    public void testGetStreamFromArray() {</w:t>
      </w:r>
    </w:p>
    <w:p w:rsidR="0055616D" w:rsidRDefault="0055616D" w:rsidP="0055616D">
      <w:pPr>
        <w:pStyle w:val="af6"/>
        <w:rPr>
          <w:lang w:eastAsia="zh-CN"/>
        </w:rPr>
      </w:pPr>
      <w:r>
        <w:rPr>
          <w:lang w:eastAsia="zh-CN"/>
        </w:rPr>
        <w:t xml:space="preserve">        Stream&lt;Integer&gt; stream = Stream.of(1, 2, 3, 4, 5);</w:t>
      </w:r>
    </w:p>
    <w:p w:rsidR="0055616D" w:rsidRDefault="0055616D" w:rsidP="0055616D">
      <w:pPr>
        <w:pStyle w:val="af6"/>
        <w:rPr>
          <w:lang w:eastAsia="zh-CN"/>
        </w:rPr>
      </w:pPr>
      <w:r>
        <w:rPr>
          <w:lang w:eastAsia="zh-CN"/>
        </w:rPr>
        <w:t xml:space="preserve">        stream.forEach(System.out::println);</w:t>
      </w:r>
    </w:p>
    <w:p w:rsidR="000F3C99" w:rsidRPr="00AD1B16" w:rsidRDefault="0055616D" w:rsidP="0055616D">
      <w:pPr>
        <w:pStyle w:val="af6"/>
        <w:rPr>
          <w:lang w:eastAsia="zh-CN"/>
        </w:rPr>
      </w:pPr>
      <w:r>
        <w:rPr>
          <w:lang w:eastAsia="zh-CN"/>
        </w:rPr>
        <w:t xml:space="preserve">    }</w:t>
      </w:r>
    </w:p>
    <w:p w:rsidR="000F3C99" w:rsidRDefault="000E48C0" w:rsidP="000E48C0">
      <w:pPr>
        <w:pStyle w:val="1"/>
      </w:pPr>
      <w:bookmarkStart w:id="22" w:name="header-n230"/>
      <w:r w:rsidRPr="000E48C0">
        <w:t>java.util.stream</w:t>
      </w:r>
      <w:r>
        <w:t>.</w:t>
      </w:r>
      <w:r w:rsidR="006A0B34">
        <w:t>Stream常用方法</w:t>
      </w:r>
      <w:bookmarkEnd w:id="22"/>
    </w:p>
    <w:p w:rsidR="000F3C99" w:rsidRDefault="000F3C99" w:rsidP="0084355A">
      <w:pPr>
        <w:ind w:firstLine="284"/>
        <w:rPr>
          <w:lang w:eastAsia="zh-CN"/>
        </w:rPr>
      </w:pPr>
      <w:r>
        <w:rPr>
          <w:lang w:eastAsia="zh-CN"/>
        </w:rPr>
        <w:t>流操作的方法很丰富，这里介绍一些常用的方法，这些方法可以被分成两种：</w:t>
      </w:r>
      <w:r w:rsidRPr="001113DB">
        <w:rPr>
          <w:color w:val="FF0000"/>
          <w:lang w:eastAsia="zh-CN"/>
        </w:rPr>
        <w:t>终结方法</w:t>
      </w:r>
      <w:r w:rsidR="0084355A">
        <w:rPr>
          <w:lang w:eastAsia="zh-CN"/>
        </w:rPr>
        <w:t>和</w:t>
      </w:r>
      <w:r w:rsidRPr="001113DB">
        <w:rPr>
          <w:color w:val="FF0000"/>
          <w:lang w:eastAsia="zh-CN"/>
        </w:rPr>
        <w:t>非终结方法</w:t>
      </w:r>
    </w:p>
    <w:p w:rsidR="0084355A" w:rsidRDefault="0084355A" w:rsidP="006E6D66">
      <w:pPr>
        <w:pStyle w:val="2"/>
      </w:pPr>
      <w:bookmarkStart w:id="23" w:name="header-n302"/>
      <w:bookmarkStart w:id="24" w:name="header-n240"/>
      <w:bookmarkStart w:id="25" w:name="header-n295"/>
      <w:r>
        <w:t>非终结方法与终结方法</w:t>
      </w:r>
      <w:bookmarkEnd w:id="23"/>
    </w:p>
    <w:p w:rsidR="0084355A" w:rsidRPr="00AB3D40" w:rsidRDefault="0084355A" w:rsidP="00021D56">
      <w:pPr>
        <w:pStyle w:val="10"/>
        <w:numPr>
          <w:ilvl w:val="0"/>
          <w:numId w:val="0"/>
        </w:numPr>
        <w:ind w:left="1" w:firstLine="419"/>
        <w:rPr>
          <w:lang w:eastAsia="zh-CN"/>
        </w:rPr>
      </w:pPr>
      <w:r w:rsidRPr="00AB3D40">
        <w:rPr>
          <w:lang w:eastAsia="zh-CN"/>
        </w:rPr>
        <w:t>凡是返回值仍然为</w:t>
      </w:r>
      <w:r w:rsidRPr="00AB3D40">
        <w:rPr>
          <w:lang w:eastAsia="zh-CN"/>
        </w:rPr>
        <w:t>Stream</w:t>
      </w:r>
      <w:r w:rsidRPr="00AB3D40">
        <w:rPr>
          <w:lang w:eastAsia="zh-CN"/>
        </w:rPr>
        <w:t>接口的为非终结方法</w:t>
      </w:r>
      <w:r w:rsidRPr="00AB3D40">
        <w:rPr>
          <w:lang w:eastAsia="zh-CN"/>
        </w:rPr>
        <w:t>(</w:t>
      </w:r>
      <w:r w:rsidRPr="00AB3D40">
        <w:rPr>
          <w:lang w:eastAsia="zh-CN"/>
        </w:rPr>
        <w:t>函数拼接方法</w:t>
      </w:r>
      <w:r w:rsidRPr="00AB3D40">
        <w:rPr>
          <w:lang w:eastAsia="zh-CN"/>
        </w:rPr>
        <w:t>)</w:t>
      </w:r>
      <w:r w:rsidRPr="00AB3D40">
        <w:rPr>
          <w:lang w:eastAsia="zh-CN"/>
        </w:rPr>
        <w:t>，它们</w:t>
      </w:r>
      <w:r w:rsidRPr="001113DB">
        <w:rPr>
          <w:color w:val="FF0000"/>
          <w:lang w:eastAsia="zh-CN"/>
        </w:rPr>
        <w:t>支持链式调用</w:t>
      </w:r>
      <w:r w:rsidRPr="00AB3D40">
        <w:rPr>
          <w:lang w:eastAsia="zh-CN"/>
        </w:rPr>
        <w:t>；而返回值不再为</w:t>
      </w:r>
      <w:r w:rsidRPr="00AB3D40">
        <w:rPr>
          <w:lang w:eastAsia="zh-CN"/>
        </w:rPr>
        <w:t>Stream</w:t>
      </w:r>
      <w:r w:rsidRPr="00AB3D40">
        <w:rPr>
          <w:lang w:eastAsia="zh-CN"/>
        </w:rPr>
        <w:t>接口的为终结方法，不再支持链式调用。如下表所示：</w:t>
      </w:r>
    </w:p>
    <w:tbl>
      <w:tblPr>
        <w:tblStyle w:val="4-1"/>
        <w:tblW w:w="4607" w:type="pct"/>
        <w:tblLook w:val="07E0" w:firstRow="1" w:lastRow="1" w:firstColumn="1" w:lastColumn="1" w:noHBand="1" w:noVBand="1"/>
      </w:tblPr>
      <w:tblGrid>
        <w:gridCol w:w="1129"/>
        <w:gridCol w:w="1701"/>
        <w:gridCol w:w="6804"/>
      </w:tblGrid>
      <w:tr w:rsidR="006B0C7A" w:rsidTr="00111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pct"/>
          </w:tcPr>
          <w:p w:rsidR="006B0C7A" w:rsidRDefault="006B0C7A" w:rsidP="006B0C7A">
            <w:pPr>
              <w:pStyle w:val="Compact"/>
            </w:pPr>
            <w:r>
              <w:t>方法名</w:t>
            </w:r>
          </w:p>
        </w:tc>
        <w:tc>
          <w:tcPr>
            <w:tcW w:w="883" w:type="pct"/>
          </w:tcPr>
          <w:p w:rsidR="006B0C7A" w:rsidRDefault="006B0C7A" w:rsidP="006B0C7A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是否终结方法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31" w:type="pct"/>
          </w:tcPr>
          <w:p w:rsidR="006B0C7A" w:rsidRDefault="006B0C7A" w:rsidP="006B0C7A">
            <w:pPr>
              <w:pStyle w:val="Compact"/>
            </w:pPr>
            <w:r>
              <w:t>方法作用</w:t>
            </w:r>
          </w:p>
        </w:tc>
      </w:tr>
      <w:tr w:rsidR="006B0C7A" w:rsidTr="0011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pct"/>
          </w:tcPr>
          <w:p w:rsidR="006B0C7A" w:rsidRDefault="006B0C7A" w:rsidP="006B0C7A">
            <w:pPr>
              <w:pStyle w:val="Compact"/>
            </w:pPr>
            <w:r>
              <w:t>forEach</w:t>
            </w:r>
          </w:p>
        </w:tc>
        <w:tc>
          <w:tcPr>
            <w:tcW w:w="883" w:type="pct"/>
          </w:tcPr>
          <w:p w:rsidR="006B0C7A" w:rsidRDefault="001113DB" w:rsidP="006B0C7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31" w:type="pct"/>
          </w:tcPr>
          <w:p w:rsidR="006B0C7A" w:rsidRDefault="001113DB" w:rsidP="006B0C7A">
            <w:pPr>
              <w:pStyle w:val="Compact"/>
              <w:rPr>
                <w:rFonts w:hint="eastAsia"/>
                <w:lang w:eastAsia="zh-CN"/>
              </w:rPr>
            </w:pPr>
            <w:r>
              <w:t>用于遍历流中的元素</w:t>
            </w:r>
            <w:r w:rsidR="002F2668">
              <w:t>，参数是：</w:t>
            </w:r>
            <w:r w:rsidR="002F2668">
              <w:rPr>
                <w:rFonts w:hint="eastAsia"/>
                <w:lang w:eastAsia="zh-CN"/>
              </w:rPr>
              <w:t>Consumer</w:t>
            </w:r>
          </w:p>
        </w:tc>
      </w:tr>
      <w:tr w:rsidR="006B0C7A" w:rsidTr="0011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pct"/>
          </w:tcPr>
          <w:p w:rsidR="006B0C7A" w:rsidRDefault="006B0C7A" w:rsidP="006B0C7A">
            <w:pPr>
              <w:pStyle w:val="Compact"/>
            </w:pPr>
            <w:r>
              <w:t>count</w:t>
            </w:r>
          </w:p>
        </w:tc>
        <w:tc>
          <w:tcPr>
            <w:tcW w:w="883" w:type="pct"/>
          </w:tcPr>
          <w:p w:rsidR="006B0C7A" w:rsidRDefault="001113DB" w:rsidP="006B0C7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31" w:type="pct"/>
          </w:tcPr>
          <w:p w:rsidR="006B0C7A" w:rsidRDefault="001113DB" w:rsidP="006B0C7A">
            <w:pPr>
              <w:pStyle w:val="Compact"/>
            </w:pPr>
            <w:r>
              <w:t>统计流中元素的个数</w:t>
            </w:r>
          </w:p>
        </w:tc>
      </w:tr>
      <w:tr w:rsidR="006B0C7A" w:rsidTr="0011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pct"/>
          </w:tcPr>
          <w:p w:rsidR="006B0C7A" w:rsidRDefault="006B0C7A" w:rsidP="006B0C7A">
            <w:pPr>
              <w:pStyle w:val="Compact"/>
            </w:pPr>
            <w:r>
              <w:t>filter</w:t>
            </w:r>
          </w:p>
        </w:tc>
        <w:tc>
          <w:tcPr>
            <w:tcW w:w="883" w:type="pct"/>
          </w:tcPr>
          <w:p w:rsidR="006B0C7A" w:rsidRDefault="001113DB" w:rsidP="006B0C7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否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31" w:type="pct"/>
          </w:tcPr>
          <w:p w:rsidR="006B0C7A" w:rsidRDefault="001113DB" w:rsidP="001113DB">
            <w:pPr>
              <w:pStyle w:val="Compact"/>
              <w:rPr>
                <w:rFonts w:hint="eastAsia"/>
                <w:lang w:eastAsia="zh-CN"/>
              </w:rPr>
            </w:pPr>
            <w:r>
              <w:t>使用指定的条件</w:t>
            </w:r>
            <w:r>
              <w:rPr>
                <w:rFonts w:hint="eastAsia"/>
                <w:lang w:eastAsia="zh-CN"/>
              </w:rPr>
              <w:t>Predicate</w:t>
            </w:r>
            <w:r>
              <w:rPr>
                <w:rFonts w:hint="eastAsia"/>
                <w:lang w:eastAsia="zh-CN"/>
              </w:rPr>
              <w:t>对流中元素过滤</w:t>
            </w:r>
          </w:p>
        </w:tc>
      </w:tr>
      <w:tr w:rsidR="006B0C7A" w:rsidTr="0011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pct"/>
          </w:tcPr>
          <w:p w:rsidR="006B0C7A" w:rsidRDefault="006B0C7A" w:rsidP="006B0C7A">
            <w:pPr>
              <w:pStyle w:val="Compact"/>
            </w:pPr>
            <w:r>
              <w:t>limit</w:t>
            </w:r>
          </w:p>
        </w:tc>
        <w:tc>
          <w:tcPr>
            <w:tcW w:w="883" w:type="pct"/>
          </w:tcPr>
          <w:p w:rsidR="006B0C7A" w:rsidRDefault="001113DB" w:rsidP="006B0C7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否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31" w:type="pct"/>
          </w:tcPr>
          <w:p w:rsidR="006B0C7A" w:rsidRDefault="001113DB" w:rsidP="006B0C7A">
            <w:pPr>
              <w:pStyle w:val="Compac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取得流中前面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个元素，生成一个新的流</w:t>
            </w:r>
          </w:p>
        </w:tc>
      </w:tr>
      <w:tr w:rsidR="006B0C7A" w:rsidTr="0011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pct"/>
          </w:tcPr>
          <w:p w:rsidR="006B0C7A" w:rsidRDefault="006B0C7A" w:rsidP="006B0C7A">
            <w:pPr>
              <w:pStyle w:val="Compact"/>
            </w:pPr>
            <w:r>
              <w:t>skip</w:t>
            </w:r>
          </w:p>
        </w:tc>
        <w:tc>
          <w:tcPr>
            <w:tcW w:w="883" w:type="pct"/>
          </w:tcPr>
          <w:p w:rsidR="006B0C7A" w:rsidRDefault="001113DB" w:rsidP="006B0C7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否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31" w:type="pct"/>
          </w:tcPr>
          <w:p w:rsidR="006B0C7A" w:rsidRDefault="001113DB" w:rsidP="006B0C7A">
            <w:pPr>
              <w:pStyle w:val="Compact"/>
              <w:rPr>
                <w:rFonts w:hint="eastAsia"/>
                <w:lang w:eastAsia="zh-CN"/>
              </w:rPr>
            </w:pPr>
            <w:r>
              <w:t>跳过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个元素，将后面的所有元素生成一个新的流</w:t>
            </w:r>
          </w:p>
        </w:tc>
      </w:tr>
      <w:tr w:rsidR="006B0C7A" w:rsidTr="0011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pct"/>
          </w:tcPr>
          <w:p w:rsidR="006B0C7A" w:rsidRDefault="006B0C7A" w:rsidP="006B0C7A">
            <w:pPr>
              <w:pStyle w:val="Compact"/>
            </w:pPr>
            <w:r>
              <w:t>map</w:t>
            </w:r>
          </w:p>
        </w:tc>
        <w:tc>
          <w:tcPr>
            <w:tcW w:w="883" w:type="pct"/>
          </w:tcPr>
          <w:p w:rsidR="006B0C7A" w:rsidRDefault="001113DB" w:rsidP="006B0C7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否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31" w:type="pct"/>
          </w:tcPr>
          <w:p w:rsidR="006B0C7A" w:rsidRDefault="001113DB" w:rsidP="001113DB">
            <w:pPr>
              <w:pStyle w:val="Compact"/>
              <w:rPr>
                <w:rFonts w:hint="eastAsia"/>
                <w:lang w:eastAsia="zh-CN"/>
              </w:rPr>
            </w:pPr>
            <w:r>
              <w:t>通过</w:t>
            </w:r>
            <w:r>
              <w:rPr>
                <w:rFonts w:hint="eastAsia"/>
                <w:lang w:eastAsia="zh-CN"/>
              </w:rPr>
              <w:t>Function</w:t>
            </w:r>
            <w:r>
              <w:rPr>
                <w:rFonts w:hint="eastAsia"/>
                <w:lang w:eastAsia="zh-CN"/>
              </w:rPr>
              <w:t>，将整个流中所有的元素映射成另一种元素</w:t>
            </w:r>
          </w:p>
        </w:tc>
      </w:tr>
      <w:tr w:rsidR="006B0C7A" w:rsidTr="001113D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pct"/>
          </w:tcPr>
          <w:p w:rsidR="006B0C7A" w:rsidRDefault="006B0C7A" w:rsidP="006B0C7A">
            <w:pPr>
              <w:pStyle w:val="Compact"/>
            </w:pPr>
            <w:r>
              <w:lastRenderedPageBreak/>
              <w:t>concat</w:t>
            </w:r>
          </w:p>
        </w:tc>
        <w:tc>
          <w:tcPr>
            <w:tcW w:w="883" w:type="pct"/>
          </w:tcPr>
          <w:p w:rsidR="006B0C7A" w:rsidRDefault="001113DB" w:rsidP="006B0C7A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否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31" w:type="pct"/>
          </w:tcPr>
          <w:p w:rsidR="006B0C7A" w:rsidRDefault="001113DB" w:rsidP="006B0C7A">
            <w:pPr>
              <w:pStyle w:val="Compact"/>
            </w:pPr>
            <w:r>
              <w:t>将两个或多个流拼接成一个新的流</w:t>
            </w:r>
          </w:p>
        </w:tc>
      </w:tr>
    </w:tbl>
    <w:p w:rsidR="00DE071F" w:rsidRDefault="00DE071F" w:rsidP="006E6D66">
      <w:pPr>
        <w:pStyle w:val="2"/>
      </w:pPr>
      <w:r>
        <w:t>Stream流中逐一处理的方法：forEach</w:t>
      </w:r>
    </w:p>
    <w:p w:rsidR="0033123D" w:rsidRPr="0033123D" w:rsidRDefault="0033123D" w:rsidP="006E6D66">
      <w:pPr>
        <w:pStyle w:val="3"/>
      </w:pPr>
      <w:r>
        <w:t>方法声明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823"/>
        <w:gridCol w:w="6633"/>
      </w:tblGrid>
      <w:tr w:rsidR="00DE071F" w:rsidTr="002F2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DE071F" w:rsidRDefault="00DE071F" w:rsidP="00021D56">
            <w:bookmarkStart w:id="26" w:name="header-n296"/>
            <w:r>
              <w:t>方法声明如下</w:t>
            </w:r>
            <w:bookmarkEnd w:id="26"/>
          </w:p>
        </w:tc>
        <w:tc>
          <w:tcPr>
            <w:tcW w:w="6633" w:type="dxa"/>
          </w:tcPr>
          <w:p w:rsidR="00DE071F" w:rsidRDefault="00DE071F" w:rsidP="00021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DE071F" w:rsidTr="002F2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DE071F" w:rsidRPr="008904FD" w:rsidRDefault="00DE071F" w:rsidP="006C5787">
            <w:r w:rsidRPr="008904FD">
              <w:t>void forEach(Consumer action)</w:t>
            </w:r>
          </w:p>
        </w:tc>
        <w:tc>
          <w:tcPr>
            <w:tcW w:w="6633" w:type="dxa"/>
          </w:tcPr>
          <w:p w:rsidR="002F2668" w:rsidRDefault="00282D84" w:rsidP="0053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对此流的每个元素执行一个操作，这是一个终结方法。</w:t>
            </w:r>
          </w:p>
          <w:p w:rsidR="00C70868" w:rsidRDefault="001217DD" w:rsidP="0053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1217DD">
              <w:rPr>
                <w:rFonts w:hint="eastAsia"/>
                <w:lang w:eastAsia="zh-CN"/>
              </w:rPr>
              <w:t>对于并行流</w:t>
            </w:r>
            <w:r>
              <w:rPr>
                <w:rFonts w:hint="eastAsia"/>
                <w:lang w:eastAsia="zh-CN"/>
              </w:rPr>
              <w:t>，此操作并不保证</w:t>
            </w:r>
            <w:r w:rsidRPr="001217DD">
              <w:rPr>
                <w:rFonts w:hint="eastAsia"/>
                <w:lang w:eastAsia="zh-CN"/>
              </w:rPr>
              <w:t>流的</w:t>
            </w:r>
            <w:r w:rsidR="005307D1">
              <w:rPr>
                <w:rFonts w:hint="eastAsia"/>
                <w:lang w:eastAsia="zh-CN"/>
              </w:rPr>
              <w:t>操作</w:t>
            </w:r>
            <w:r w:rsidRPr="001217DD">
              <w:rPr>
                <w:rFonts w:hint="eastAsia"/>
                <w:lang w:eastAsia="zh-CN"/>
              </w:rPr>
              <w:t>顺序，因为这样做将牺牲并行性的好处。</w:t>
            </w:r>
          </w:p>
          <w:p w:rsidR="00DE071F" w:rsidRDefault="001217DD" w:rsidP="0053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1217DD">
              <w:rPr>
                <w:rFonts w:hint="eastAsia"/>
                <w:lang w:eastAsia="zh-CN"/>
              </w:rPr>
              <w:t>参数：对元素执行的操作</w:t>
            </w:r>
            <w:r w:rsidR="002F2668">
              <w:rPr>
                <w:rFonts w:hint="eastAsia"/>
                <w:lang w:eastAsia="zh-CN"/>
              </w:rPr>
              <w:t xml:space="preserve">  void accept(T t)</w:t>
            </w:r>
          </w:p>
        </w:tc>
      </w:tr>
    </w:tbl>
    <w:p w:rsidR="0033123D" w:rsidRDefault="0033123D" w:rsidP="006E6D66">
      <w:pPr>
        <w:pStyle w:val="3"/>
      </w:pPr>
      <w:r>
        <w:t>方法</w:t>
      </w:r>
      <w:r w:rsidR="003778FE">
        <w:t>演示</w:t>
      </w:r>
    </w:p>
    <w:p w:rsidR="003E2A0A" w:rsidRDefault="003E2A0A" w:rsidP="003E2A0A">
      <w:pPr>
        <w:pStyle w:val="10"/>
      </w:pPr>
      <w:r>
        <w:t>案例说明：</w:t>
      </w:r>
    </w:p>
    <w:p w:rsidR="003E2A0A" w:rsidRDefault="003E2A0A" w:rsidP="003E2A0A">
      <w:pPr>
        <w:ind w:left="420"/>
        <w:rPr>
          <w:lang w:eastAsia="zh-CN"/>
        </w:rPr>
      </w:pPr>
      <w:r>
        <w:rPr>
          <w:lang w:eastAsia="zh-CN"/>
        </w:rPr>
        <w:t>使用</w:t>
      </w:r>
      <w:r>
        <w:rPr>
          <w:rFonts w:hint="eastAsia"/>
          <w:lang w:eastAsia="zh-CN"/>
        </w:rPr>
        <w:t>of</w:t>
      </w:r>
      <w:r>
        <w:rPr>
          <w:rFonts w:hint="eastAsia"/>
          <w:lang w:eastAsia="zh-CN"/>
        </w:rPr>
        <w:t>方法将一组字符串转成流，调用</w:t>
      </w:r>
      <w:r>
        <w:rPr>
          <w:rFonts w:hint="eastAsia"/>
          <w:lang w:eastAsia="zh-CN"/>
        </w:rPr>
        <w:t>forEach</w:t>
      </w:r>
      <w:r>
        <w:rPr>
          <w:rFonts w:hint="eastAsia"/>
          <w:lang w:eastAsia="zh-CN"/>
        </w:rPr>
        <w:t>方法将每个元素转成大写，输出每个元素。</w:t>
      </w:r>
    </w:p>
    <w:p w:rsidR="003E2A0A" w:rsidRDefault="003E2A0A" w:rsidP="003E2A0A">
      <w:pPr>
        <w:pStyle w:val="10"/>
      </w:pPr>
      <w:r>
        <w:t>执行效果：</w:t>
      </w:r>
    </w:p>
    <w:p w:rsidR="003E2A0A" w:rsidRDefault="00EF67E7" w:rsidP="003E2A0A">
      <w:r>
        <w:rPr>
          <w:noProof/>
          <w:lang w:eastAsia="zh-CN"/>
        </w:rPr>
        <w:drawing>
          <wp:inline distT="0" distB="0" distL="0" distR="0" wp14:anchorId="72B31EE6" wp14:editId="44124716">
            <wp:extent cx="610509" cy="1043275"/>
            <wp:effectExtent l="19050" t="19050" r="18415" b="241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1921" cy="10627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2A0A" w:rsidRPr="003E2A0A" w:rsidRDefault="003E2A0A" w:rsidP="003E2A0A">
      <w:pPr>
        <w:pStyle w:val="10"/>
      </w:pPr>
      <w:r>
        <w:t>执行代码：</w:t>
      </w:r>
    </w:p>
    <w:p w:rsidR="002F2668" w:rsidRDefault="002F2668" w:rsidP="002F2668">
      <w:pPr>
        <w:pStyle w:val="af6"/>
        <w:rPr>
          <w:rFonts w:hint="eastAsia"/>
        </w:rPr>
      </w:pPr>
      <w:r>
        <w:rPr>
          <w:rFonts w:hint="eastAsia"/>
        </w:rPr>
        <w:t xml:space="preserve">    //forEach</w:t>
      </w:r>
      <w:r>
        <w:rPr>
          <w:rFonts w:hint="eastAsia"/>
        </w:rPr>
        <w:t>方法</w:t>
      </w:r>
    </w:p>
    <w:p w:rsidR="002F2668" w:rsidRDefault="002F2668" w:rsidP="002F2668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将每个元素转成大写，输出每个元素</w:t>
      </w:r>
    </w:p>
    <w:p w:rsidR="002F2668" w:rsidRDefault="002F2668" w:rsidP="002F2668">
      <w:pPr>
        <w:pStyle w:val="af6"/>
      </w:pPr>
      <w:r>
        <w:rPr>
          <w:lang w:eastAsia="zh-CN"/>
        </w:rPr>
        <w:t xml:space="preserve">    </w:t>
      </w:r>
      <w:r>
        <w:t>@Test</w:t>
      </w:r>
    </w:p>
    <w:p w:rsidR="002F2668" w:rsidRDefault="002F2668" w:rsidP="002F2668">
      <w:pPr>
        <w:pStyle w:val="af6"/>
      </w:pPr>
      <w:r>
        <w:t xml:space="preserve">    public void testForEach() {</w:t>
      </w:r>
    </w:p>
    <w:p w:rsidR="002F2668" w:rsidRDefault="002F2668" w:rsidP="002F2668">
      <w:pPr>
        <w:pStyle w:val="af6"/>
      </w:pPr>
      <w:r>
        <w:t xml:space="preserve">        Stream&lt;String&gt; names = Stream.of("Jack","Rose","Make","Marry","William");</w:t>
      </w:r>
    </w:p>
    <w:p w:rsidR="002F2668" w:rsidRDefault="002F2668" w:rsidP="002F2668">
      <w:pPr>
        <w:pStyle w:val="af6"/>
      </w:pPr>
      <w:r>
        <w:t xml:space="preserve">        names.forEach(s -&gt; System.out.println(s.toUpperCase()));</w:t>
      </w:r>
    </w:p>
    <w:p w:rsidR="00DE071F" w:rsidRPr="008F3AC1" w:rsidRDefault="002F2668" w:rsidP="002F2668">
      <w:pPr>
        <w:pStyle w:val="af6"/>
      </w:pPr>
      <w:r>
        <w:t xml:space="preserve">    }</w:t>
      </w:r>
    </w:p>
    <w:p w:rsidR="0084355A" w:rsidRDefault="0084355A" w:rsidP="006E6D66">
      <w:pPr>
        <w:pStyle w:val="2"/>
      </w:pPr>
      <w:r>
        <w:t>过滤：filter</w:t>
      </w:r>
    </w:p>
    <w:p w:rsidR="0084355A" w:rsidRDefault="0084355A" w:rsidP="006E6D66">
      <w:pPr>
        <w:pStyle w:val="3"/>
      </w:pPr>
      <w:bookmarkStart w:id="27" w:name="header-n241"/>
      <w:r>
        <w:t>方法声明</w:t>
      </w:r>
      <w:bookmarkEnd w:id="27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964"/>
        <w:gridCol w:w="6492"/>
      </w:tblGrid>
      <w:tr w:rsidR="00D55940" w:rsidTr="00C52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D55940" w:rsidRDefault="00D55940" w:rsidP="00021D56">
            <w:r>
              <w:t>方法声明如下</w:t>
            </w:r>
          </w:p>
        </w:tc>
        <w:tc>
          <w:tcPr>
            <w:tcW w:w="6492" w:type="dxa"/>
          </w:tcPr>
          <w:p w:rsidR="00D55940" w:rsidRDefault="00D55940" w:rsidP="00021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D55940" w:rsidTr="00C52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D55940" w:rsidRPr="008904FD" w:rsidRDefault="00D55940" w:rsidP="00021D56">
            <w:r w:rsidRPr="00D55940">
              <w:t>Stream&lt;T&gt; filter(Predicate&lt;T&gt; p)</w:t>
            </w:r>
          </w:p>
        </w:tc>
        <w:tc>
          <w:tcPr>
            <w:tcW w:w="6492" w:type="dxa"/>
          </w:tcPr>
          <w:p w:rsidR="00C52F73" w:rsidRDefault="00C52F73" w:rsidP="00C52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返回一个与给定判断条件</w:t>
            </w:r>
            <w:r w:rsidR="00D55940" w:rsidRPr="00D55940">
              <w:rPr>
                <w:rFonts w:hint="eastAsia"/>
                <w:lang w:eastAsia="zh-CN"/>
              </w:rPr>
              <w:t>匹配的元素组成的流。</w:t>
            </w:r>
          </w:p>
          <w:p w:rsidR="00C52F73" w:rsidRDefault="00D55940" w:rsidP="00C52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55940">
              <w:rPr>
                <w:rFonts w:hint="eastAsia"/>
                <w:lang w:eastAsia="zh-CN"/>
              </w:rPr>
              <w:t>参数：</w:t>
            </w:r>
            <w:r w:rsidR="00C52F73">
              <w:rPr>
                <w:rFonts w:hint="eastAsia"/>
                <w:lang w:eastAsia="zh-CN"/>
              </w:rPr>
              <w:t>谓词对象，指定判断条件</w:t>
            </w:r>
            <w:r w:rsidRPr="00D55940">
              <w:rPr>
                <w:rFonts w:hint="eastAsia"/>
                <w:lang w:eastAsia="zh-CN"/>
              </w:rPr>
              <w:t>，应用于每个元素以确定是否应该包含它。</w:t>
            </w:r>
          </w:p>
          <w:p w:rsidR="00D55940" w:rsidRDefault="00C52F73" w:rsidP="00C52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返回：一个新的</w:t>
            </w:r>
            <w:r w:rsidR="00D55940" w:rsidRPr="00D55940">
              <w:rPr>
                <w:rFonts w:hint="eastAsia"/>
                <w:lang w:eastAsia="zh-CN"/>
              </w:rPr>
              <w:t>流</w:t>
            </w:r>
          </w:p>
        </w:tc>
      </w:tr>
    </w:tbl>
    <w:p w:rsidR="0084355A" w:rsidRDefault="0084355A" w:rsidP="006E6D66">
      <w:pPr>
        <w:pStyle w:val="3"/>
      </w:pPr>
      <w:bookmarkStart w:id="28" w:name="header-n243"/>
      <w:r>
        <w:t>Predicate接口</w:t>
      </w:r>
      <w:bookmarkEnd w:id="28"/>
    </w:p>
    <w:p w:rsidR="0084355A" w:rsidRPr="00A30C58" w:rsidRDefault="0084355A" w:rsidP="00A30C58">
      <w:pPr>
        <w:ind w:firstLine="420"/>
      </w:pPr>
      <w:r w:rsidRPr="00A30C58">
        <w:t>此前我们已经学习过</w:t>
      </w:r>
      <w:r w:rsidRPr="00A30C58">
        <w:t>java.util.</w:t>
      </w:r>
      <w:r w:rsidR="00C63B5E">
        <w:t>function</w:t>
      </w:r>
      <w:r w:rsidRPr="00A30C58">
        <w:t>.Predicate</w:t>
      </w:r>
      <w:r w:rsidRPr="00A30C58">
        <w:t>函数式接口，其中唯一的抽象方法为：</w:t>
      </w:r>
      <w:r w:rsidRPr="00A30C58">
        <w:t>boolean test(T t);</w:t>
      </w:r>
    </w:p>
    <w:p w:rsidR="0084355A" w:rsidRPr="00A30C58" w:rsidRDefault="0084355A" w:rsidP="00A30C58">
      <w:pPr>
        <w:ind w:firstLine="420"/>
      </w:pPr>
      <w:r w:rsidRPr="00A30C58">
        <w:rPr>
          <w:lang w:eastAsia="zh-CN"/>
        </w:rPr>
        <w:t>该方法将会产生一个</w:t>
      </w:r>
      <w:r w:rsidRPr="00A30C58">
        <w:rPr>
          <w:lang w:eastAsia="zh-CN"/>
        </w:rPr>
        <w:t>boolean</w:t>
      </w:r>
      <w:r w:rsidRPr="00A30C58">
        <w:rPr>
          <w:lang w:eastAsia="zh-CN"/>
        </w:rPr>
        <w:t>值结果，代表指定的条件是否满足。</w:t>
      </w:r>
      <w:r w:rsidRPr="00A30C58">
        <w:t>如果结果为</w:t>
      </w:r>
      <w:r w:rsidRPr="00A30C58">
        <w:t>true</w:t>
      </w:r>
      <w:r w:rsidRPr="00A30C58">
        <w:t>，那么</w:t>
      </w:r>
      <w:r w:rsidRPr="00A30C58">
        <w:t>Stream</w:t>
      </w:r>
      <w:r w:rsidRPr="00A30C58">
        <w:t>流的</w:t>
      </w:r>
      <w:r w:rsidRPr="00A30C58">
        <w:t>filter</w:t>
      </w:r>
      <w:r w:rsidRPr="00A30C58">
        <w:t>方法将会留用元素；如果结果为</w:t>
      </w:r>
      <w:r w:rsidRPr="00A30C58">
        <w:t>false</w:t>
      </w:r>
      <w:r w:rsidRPr="00A30C58">
        <w:t>，那么</w:t>
      </w:r>
      <w:r w:rsidRPr="00A30C58">
        <w:t>filter</w:t>
      </w:r>
      <w:r w:rsidRPr="00A30C58">
        <w:t>方法将会舍弃元素。</w:t>
      </w:r>
    </w:p>
    <w:p w:rsidR="0084355A" w:rsidRDefault="0084355A" w:rsidP="006E6D66">
      <w:pPr>
        <w:pStyle w:val="3"/>
      </w:pPr>
      <w:bookmarkStart w:id="29" w:name="header-n249"/>
      <w:r>
        <w:t>基本使用</w:t>
      </w:r>
      <w:bookmarkEnd w:id="29"/>
    </w:p>
    <w:p w:rsidR="0084355A" w:rsidRDefault="00A11B35" w:rsidP="00A11B35">
      <w:pPr>
        <w:pStyle w:val="10"/>
      </w:pPr>
      <w:r>
        <w:t>案例说明：</w:t>
      </w:r>
    </w:p>
    <w:p w:rsidR="00A11B35" w:rsidRDefault="00A11B35" w:rsidP="00A11B35">
      <w:pPr>
        <w:pStyle w:val="a0"/>
        <w:numPr>
          <w:ilvl w:val="0"/>
          <w:numId w:val="32"/>
        </w:numPr>
        <w:rPr>
          <w:lang w:eastAsia="zh-CN"/>
        </w:rPr>
      </w:pPr>
      <w:r w:rsidRPr="00A11B35">
        <w:rPr>
          <w:lang w:eastAsia="zh-CN"/>
        </w:rPr>
        <w:t>通过</w:t>
      </w:r>
      <w:r w:rsidRPr="00A11B35">
        <w:rPr>
          <w:lang w:eastAsia="zh-CN"/>
        </w:rPr>
        <w:t>Stream</w:t>
      </w:r>
      <w:r w:rsidRPr="00A11B35">
        <w:rPr>
          <w:lang w:eastAsia="zh-CN"/>
        </w:rPr>
        <w:t>类的</w:t>
      </w:r>
      <w:r>
        <w:rPr>
          <w:rFonts w:hint="eastAsia"/>
          <w:lang w:eastAsia="zh-CN"/>
        </w:rPr>
        <w:t>of</w:t>
      </w:r>
      <w:r w:rsidRPr="00A11B35">
        <w:rPr>
          <w:lang w:eastAsia="zh-CN"/>
        </w:rPr>
        <w:t>静态方法获得流对象</w:t>
      </w:r>
      <w:r>
        <w:rPr>
          <w:lang w:eastAsia="zh-CN"/>
        </w:rPr>
        <w:t>：</w:t>
      </w:r>
      <w:r>
        <w:rPr>
          <w:lang w:eastAsia="zh-CN"/>
        </w:rPr>
        <w:t>"Jack","Rose","Hello","Select","Insert"</w:t>
      </w:r>
    </w:p>
    <w:p w:rsidR="00A11B35" w:rsidRDefault="00A11B35" w:rsidP="00A11B35">
      <w:pPr>
        <w:pStyle w:val="a0"/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>得到所有长度是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个的元素生成一个新的流</w:t>
      </w:r>
    </w:p>
    <w:p w:rsidR="00A11B35" w:rsidRPr="00A11B35" w:rsidRDefault="003E25EE" w:rsidP="00A11B35">
      <w:pPr>
        <w:pStyle w:val="a0"/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>使用</w:t>
      </w:r>
      <w:r>
        <w:rPr>
          <w:rFonts w:hint="eastAsia"/>
          <w:lang w:eastAsia="zh-CN"/>
        </w:rPr>
        <w:t>forEach</w:t>
      </w:r>
      <w:r>
        <w:rPr>
          <w:lang w:eastAsia="zh-CN"/>
        </w:rPr>
        <w:t>()</w:t>
      </w:r>
      <w:r>
        <w:rPr>
          <w:rFonts w:hint="eastAsia"/>
          <w:lang w:eastAsia="zh-CN"/>
        </w:rPr>
        <w:t>输出</w:t>
      </w:r>
      <w:r w:rsidR="00A11B35">
        <w:rPr>
          <w:lang w:eastAsia="zh-CN"/>
        </w:rPr>
        <w:t>打印流对象</w:t>
      </w:r>
    </w:p>
    <w:p w:rsidR="00A11B35" w:rsidRDefault="00A11B35" w:rsidP="00A11B35">
      <w:pPr>
        <w:pStyle w:val="10"/>
      </w:pPr>
      <w:r>
        <w:lastRenderedPageBreak/>
        <w:t>执行效果：</w:t>
      </w:r>
    </w:p>
    <w:p w:rsidR="00A11B35" w:rsidRPr="00A11B35" w:rsidRDefault="00D20662" w:rsidP="00A11B35">
      <w:r>
        <w:rPr>
          <w:noProof/>
          <w:lang w:eastAsia="zh-CN"/>
        </w:rPr>
        <w:drawing>
          <wp:inline distT="0" distB="0" distL="0" distR="0" wp14:anchorId="4D25A9F7" wp14:editId="68F747B2">
            <wp:extent cx="571500" cy="485775"/>
            <wp:effectExtent l="76200" t="76200" r="76200" b="857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857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1B35" w:rsidRPr="00A11B35" w:rsidRDefault="00A11B35" w:rsidP="00A11B35">
      <w:pPr>
        <w:pStyle w:val="10"/>
      </w:pPr>
      <w:r>
        <w:t>案例代码：</w:t>
      </w:r>
    </w:p>
    <w:p w:rsidR="002F2668" w:rsidRDefault="002F2668" w:rsidP="002F2668">
      <w:pPr>
        <w:pStyle w:val="af6"/>
        <w:rPr>
          <w:rFonts w:hint="eastAsia"/>
        </w:rPr>
      </w:pPr>
      <w:r>
        <w:rPr>
          <w:rFonts w:hint="eastAsia"/>
        </w:rPr>
        <w:t xml:space="preserve">   //filter</w:t>
      </w:r>
      <w:r>
        <w:rPr>
          <w:rFonts w:hint="eastAsia"/>
        </w:rPr>
        <w:t>方法</w:t>
      </w:r>
    </w:p>
    <w:p w:rsidR="002F2668" w:rsidRDefault="002F2668" w:rsidP="002F2668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//2)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得到所有长度是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个的元素生成一个新的流</w:t>
      </w:r>
    </w:p>
    <w:p w:rsidR="002F2668" w:rsidRDefault="002F2668" w:rsidP="002F2668">
      <w:pPr>
        <w:pStyle w:val="af6"/>
      </w:pPr>
      <w:r>
        <w:rPr>
          <w:lang w:eastAsia="zh-CN"/>
        </w:rPr>
        <w:t xml:space="preserve">    </w:t>
      </w:r>
      <w:r>
        <w:t>@Test</w:t>
      </w:r>
    </w:p>
    <w:p w:rsidR="002F2668" w:rsidRDefault="002F2668" w:rsidP="002F2668">
      <w:pPr>
        <w:pStyle w:val="af6"/>
      </w:pPr>
      <w:r>
        <w:t xml:space="preserve">    public void testFilter() {</w:t>
      </w:r>
    </w:p>
    <w:p w:rsidR="002F2668" w:rsidRDefault="002F2668" w:rsidP="002F2668">
      <w:pPr>
        <w:pStyle w:val="af6"/>
      </w:pPr>
      <w:r>
        <w:t xml:space="preserve">        Stream&lt;String&gt; names = Stream.of("Jack","Rose","Make","Marry","William");</w:t>
      </w:r>
    </w:p>
    <w:p w:rsidR="002F2668" w:rsidRDefault="002F2668" w:rsidP="002F2668">
      <w:pPr>
        <w:pStyle w:val="af6"/>
      </w:pPr>
      <w:r>
        <w:t xml:space="preserve">        names.filter(t -&gt; t.length() == 4).forEach(System.out::println);</w:t>
      </w:r>
    </w:p>
    <w:p w:rsidR="0084355A" w:rsidRPr="00A11B35" w:rsidRDefault="002F2668" w:rsidP="002F2668">
      <w:pPr>
        <w:pStyle w:val="af6"/>
      </w:pPr>
      <w:r>
        <w:t xml:space="preserve">    }</w:t>
      </w:r>
    </w:p>
    <w:p w:rsidR="0084355A" w:rsidRPr="00D23C91" w:rsidRDefault="0084355A" w:rsidP="006E6D66">
      <w:pPr>
        <w:pStyle w:val="2"/>
      </w:pPr>
      <w:bookmarkStart w:id="30" w:name="header-n253"/>
      <w:r w:rsidRPr="00D23C91">
        <w:t>统计个数：count</w:t>
      </w:r>
      <w:bookmarkEnd w:id="30"/>
    </w:p>
    <w:p w:rsidR="0084355A" w:rsidRDefault="0084355A" w:rsidP="006E6D66">
      <w:pPr>
        <w:pStyle w:val="3"/>
      </w:pPr>
      <w:bookmarkStart w:id="31" w:name="header-n254"/>
      <w:r>
        <w:t>方法声明如下</w:t>
      </w:r>
      <w:bookmarkEnd w:id="31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6B5693" w:rsidTr="00B13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B5693" w:rsidRDefault="006B5693" w:rsidP="00021D56">
            <w:r>
              <w:t>方法声明如下</w:t>
            </w:r>
          </w:p>
        </w:tc>
        <w:tc>
          <w:tcPr>
            <w:tcW w:w="8476" w:type="dxa"/>
          </w:tcPr>
          <w:p w:rsidR="006B5693" w:rsidRDefault="006B5693" w:rsidP="00021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6B5693" w:rsidTr="00B13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B5693" w:rsidRPr="006B5693" w:rsidRDefault="006B5693" w:rsidP="00021D56">
            <w:r w:rsidRPr="006B5693">
              <w:t>long count()</w:t>
            </w:r>
          </w:p>
        </w:tc>
        <w:tc>
          <w:tcPr>
            <w:tcW w:w="8476" w:type="dxa"/>
          </w:tcPr>
          <w:p w:rsidR="00B131BA" w:rsidRDefault="00B131BA" w:rsidP="00B1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返回此流中元素的计数。这是一个终结方法。</w:t>
            </w:r>
          </w:p>
          <w:p w:rsidR="006B5693" w:rsidRDefault="00B131BA" w:rsidP="0005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返回：此流中元素的</w:t>
            </w:r>
            <w:r w:rsidR="00052186">
              <w:rPr>
                <w:lang w:eastAsia="zh-CN"/>
              </w:rPr>
              <w:t>个</w:t>
            </w:r>
            <w:r>
              <w:rPr>
                <w:lang w:eastAsia="zh-CN"/>
              </w:rPr>
              <w:t>数。</w:t>
            </w:r>
          </w:p>
        </w:tc>
      </w:tr>
    </w:tbl>
    <w:p w:rsidR="0084355A" w:rsidRDefault="0084355A" w:rsidP="006E6D66">
      <w:pPr>
        <w:pStyle w:val="3"/>
      </w:pPr>
      <w:bookmarkStart w:id="32" w:name="header-n256"/>
      <w:r>
        <w:t>基本使用</w:t>
      </w:r>
      <w:bookmarkEnd w:id="32"/>
    </w:p>
    <w:p w:rsidR="0084355A" w:rsidRDefault="00B368B3" w:rsidP="00B368B3">
      <w:pPr>
        <w:pStyle w:val="10"/>
        <w:rPr>
          <w:lang w:eastAsia="zh-CN"/>
        </w:rPr>
      </w:pPr>
      <w:r>
        <w:rPr>
          <w:rFonts w:hint="eastAsia"/>
          <w:lang w:eastAsia="zh-CN"/>
        </w:rPr>
        <w:t>案例说明：</w:t>
      </w:r>
    </w:p>
    <w:p w:rsidR="00B368B3" w:rsidRDefault="00B45D3F" w:rsidP="00B45D3F">
      <w:pPr>
        <w:ind w:left="420"/>
        <w:rPr>
          <w:lang w:eastAsia="zh-CN"/>
        </w:rPr>
      </w:pPr>
      <w:r>
        <w:rPr>
          <w:rFonts w:hint="eastAsia"/>
          <w:lang w:eastAsia="zh-CN"/>
        </w:rPr>
        <w:t>统计一个流中元素的个数</w:t>
      </w:r>
    </w:p>
    <w:p w:rsidR="00B368B3" w:rsidRPr="00B368B3" w:rsidRDefault="00B368B3" w:rsidP="00B368B3">
      <w:pPr>
        <w:pStyle w:val="10"/>
        <w:rPr>
          <w:lang w:eastAsia="zh-CN"/>
        </w:rPr>
      </w:pPr>
      <w:r>
        <w:rPr>
          <w:lang w:eastAsia="zh-CN"/>
        </w:rPr>
        <w:t>案例代码：</w:t>
      </w:r>
    </w:p>
    <w:p w:rsidR="00F465C0" w:rsidRDefault="00F465C0" w:rsidP="00F465C0">
      <w:pPr>
        <w:pStyle w:val="af6"/>
      </w:pPr>
      <w:r>
        <w:t xml:space="preserve">    @Test</w:t>
      </w:r>
    </w:p>
    <w:p w:rsidR="00F465C0" w:rsidRDefault="00F465C0" w:rsidP="00F465C0">
      <w:pPr>
        <w:pStyle w:val="af6"/>
      </w:pPr>
      <w:r>
        <w:t xml:space="preserve">    public void testCount() {</w:t>
      </w:r>
    </w:p>
    <w:p w:rsidR="00F465C0" w:rsidRDefault="00F465C0" w:rsidP="00F465C0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统计元素的个数</w:t>
      </w:r>
    </w:p>
    <w:p w:rsidR="00F465C0" w:rsidRDefault="00F465C0" w:rsidP="00F465C0">
      <w:pPr>
        <w:pStyle w:val="af6"/>
      </w:pPr>
      <w:r>
        <w:t xml:space="preserve">        Stream&lt;String&gt; names = Stream.of("Jack","Rose","Make","Marry","William");</w:t>
      </w:r>
    </w:p>
    <w:p w:rsidR="00F465C0" w:rsidRDefault="00F465C0" w:rsidP="00F465C0">
      <w:pPr>
        <w:pStyle w:val="af6"/>
      </w:pPr>
      <w:r>
        <w:t xml:space="preserve">        System.out.println(names.count());</w:t>
      </w:r>
    </w:p>
    <w:p w:rsidR="0084355A" w:rsidRPr="00B368B3" w:rsidRDefault="00F465C0" w:rsidP="00F465C0">
      <w:pPr>
        <w:pStyle w:val="af6"/>
      </w:pPr>
      <w:r>
        <w:t xml:space="preserve">    }</w:t>
      </w:r>
    </w:p>
    <w:p w:rsidR="0084355A" w:rsidRDefault="0084355A" w:rsidP="006E6D66">
      <w:pPr>
        <w:pStyle w:val="2"/>
      </w:pPr>
      <w:bookmarkStart w:id="33" w:name="header-n260"/>
      <w:r>
        <w:t>获取前几个：limit</w:t>
      </w:r>
      <w:bookmarkEnd w:id="33"/>
    </w:p>
    <w:p w:rsidR="0084355A" w:rsidRDefault="0084355A" w:rsidP="006E6D66">
      <w:pPr>
        <w:pStyle w:val="3"/>
      </w:pPr>
      <w:bookmarkStart w:id="34" w:name="header-n261"/>
      <w:r>
        <w:t>方法声明如下</w:t>
      </w:r>
      <w:bookmarkEnd w:id="34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397"/>
        <w:gridCol w:w="7059"/>
      </w:tblGrid>
      <w:tr w:rsidR="006565D3" w:rsidTr="00656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565D3" w:rsidRDefault="006565D3" w:rsidP="00021D56">
            <w:r>
              <w:t>方法声明如下</w:t>
            </w:r>
          </w:p>
        </w:tc>
        <w:tc>
          <w:tcPr>
            <w:tcW w:w="7059" w:type="dxa"/>
          </w:tcPr>
          <w:p w:rsidR="006565D3" w:rsidRDefault="006565D3" w:rsidP="00021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6565D3" w:rsidTr="00656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565D3" w:rsidRPr="006565D3" w:rsidRDefault="006565D3" w:rsidP="00021D56">
            <w:r w:rsidRPr="006565D3">
              <w:t>Stream&lt;T&gt; limit(long maxSize)</w:t>
            </w:r>
          </w:p>
        </w:tc>
        <w:tc>
          <w:tcPr>
            <w:tcW w:w="7059" w:type="dxa"/>
          </w:tcPr>
          <w:p w:rsidR="006565D3" w:rsidRPr="006565D3" w:rsidRDefault="006565D3" w:rsidP="00021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565D3">
              <w:rPr>
                <w:lang w:eastAsia="zh-CN"/>
              </w:rPr>
              <w:t>获得流中前</w:t>
            </w:r>
            <w:r w:rsidRPr="006565D3">
              <w:rPr>
                <w:lang w:eastAsia="zh-CN"/>
              </w:rPr>
              <w:t>maxSize</w:t>
            </w:r>
            <w:r w:rsidRPr="006565D3">
              <w:rPr>
                <w:lang w:eastAsia="zh-CN"/>
              </w:rPr>
              <w:t>个元素，将元素添加到另一个流中返回</w:t>
            </w:r>
            <w:r w:rsidRPr="006565D3">
              <w:rPr>
                <w:lang w:eastAsia="zh-CN"/>
              </w:rPr>
              <w:br/>
            </w:r>
            <w:r w:rsidRPr="006565D3">
              <w:rPr>
                <w:lang w:eastAsia="zh-CN"/>
              </w:rPr>
              <w:t>如果</w:t>
            </w:r>
            <w:r w:rsidRPr="006565D3">
              <w:rPr>
                <w:lang w:eastAsia="zh-CN"/>
              </w:rPr>
              <w:t>maxSize</w:t>
            </w:r>
            <w:r w:rsidRPr="006565D3">
              <w:rPr>
                <w:lang w:eastAsia="zh-CN"/>
              </w:rPr>
              <w:t>大于等于当前流的元素个数，则所有元素都会获取到</w:t>
            </w:r>
            <w:r w:rsidRPr="006565D3">
              <w:rPr>
                <w:lang w:eastAsia="zh-CN"/>
              </w:rPr>
              <w:br/>
            </w:r>
            <w:r w:rsidRPr="006565D3">
              <w:rPr>
                <w:lang w:eastAsia="zh-CN"/>
              </w:rPr>
              <w:t>如果</w:t>
            </w:r>
            <w:r w:rsidRPr="006565D3">
              <w:rPr>
                <w:lang w:eastAsia="zh-CN"/>
              </w:rPr>
              <w:t xml:space="preserve">maxSize </w:t>
            </w:r>
            <w:r w:rsidRPr="006565D3">
              <w:rPr>
                <w:lang w:eastAsia="zh-CN"/>
              </w:rPr>
              <w:t>等于</w:t>
            </w:r>
            <w:r w:rsidRPr="006565D3">
              <w:rPr>
                <w:lang w:eastAsia="zh-CN"/>
              </w:rPr>
              <w:t>0</w:t>
            </w:r>
            <w:r w:rsidRPr="006565D3">
              <w:rPr>
                <w:lang w:eastAsia="zh-CN"/>
              </w:rPr>
              <w:t>，则会获得一个空流。</w:t>
            </w:r>
          </w:p>
        </w:tc>
      </w:tr>
    </w:tbl>
    <w:p w:rsidR="0084355A" w:rsidRDefault="0084355A" w:rsidP="006E6D66">
      <w:pPr>
        <w:pStyle w:val="3"/>
      </w:pPr>
      <w:bookmarkStart w:id="35" w:name="header-n263"/>
      <w:r>
        <w:t>基本使用</w:t>
      </w:r>
      <w:bookmarkEnd w:id="35"/>
    </w:p>
    <w:p w:rsidR="0084355A" w:rsidRDefault="00C90D69" w:rsidP="00C90D69">
      <w:pPr>
        <w:pStyle w:val="10"/>
      </w:pPr>
      <w:r>
        <w:t>案例说明：</w:t>
      </w:r>
    </w:p>
    <w:p w:rsidR="00C90D69" w:rsidRPr="00C90D69" w:rsidRDefault="0066289B" w:rsidP="0066289B">
      <w:pPr>
        <w:pStyle w:val="10"/>
        <w:numPr>
          <w:ilvl w:val="0"/>
          <w:numId w:val="0"/>
        </w:numPr>
        <w:ind w:left="420"/>
        <w:rPr>
          <w:lang w:eastAsia="zh-CN"/>
        </w:rPr>
      </w:pPr>
      <w:r>
        <w:rPr>
          <w:rFonts w:hint="eastAsia"/>
          <w:lang w:eastAsia="zh-CN"/>
        </w:rPr>
        <w:t>得到流中前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和元素输出，得到流中前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个元素输出，得到流中前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个元素输出</w:t>
      </w:r>
    </w:p>
    <w:p w:rsidR="00C90D69" w:rsidRPr="00C90D69" w:rsidRDefault="00C90D69" w:rsidP="00C90D69">
      <w:pPr>
        <w:pStyle w:val="10"/>
      </w:pPr>
      <w:r>
        <w:t>案例代码：</w:t>
      </w:r>
    </w:p>
    <w:p w:rsidR="00F465C0" w:rsidRDefault="00F465C0" w:rsidP="00F465C0">
      <w:pPr>
        <w:pStyle w:val="af6"/>
      </w:pPr>
      <w:r>
        <w:t xml:space="preserve">    @Test</w:t>
      </w:r>
    </w:p>
    <w:p w:rsidR="00F465C0" w:rsidRDefault="00F465C0" w:rsidP="00F465C0">
      <w:pPr>
        <w:pStyle w:val="af6"/>
      </w:pPr>
      <w:r>
        <w:t xml:space="preserve">    public void testLimit() {</w:t>
      </w:r>
    </w:p>
    <w:p w:rsidR="00F465C0" w:rsidRDefault="00F465C0" w:rsidP="00F465C0">
      <w:pPr>
        <w:pStyle w:val="af6"/>
      </w:pPr>
      <w:r>
        <w:t xml:space="preserve">        Stream&lt;String&gt; names = Stream.of("Jack","Rose","Make","Marry","William");</w:t>
      </w:r>
    </w:p>
    <w:p w:rsidR="00F465C0" w:rsidRDefault="00F465C0" w:rsidP="00F465C0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返回一个流对象</w:t>
      </w:r>
    </w:p>
    <w:p w:rsidR="00F465C0" w:rsidRDefault="00F465C0" w:rsidP="00F465C0">
      <w:pPr>
        <w:pStyle w:val="af6"/>
      </w:pPr>
      <w:r>
        <w:t xml:space="preserve">        names.limit(3).forEach(System.out::println);</w:t>
      </w:r>
    </w:p>
    <w:p w:rsidR="00F465C0" w:rsidRDefault="00F465C0" w:rsidP="00F465C0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流只能操作一次，</w:t>
      </w:r>
      <w:r>
        <w:rPr>
          <w:rFonts w:hint="eastAsia"/>
        </w:rPr>
        <w:t>java.lang.IllegalStateException: stream has already been operated upon or closed</w:t>
      </w:r>
    </w:p>
    <w:p w:rsidR="00F465C0" w:rsidRDefault="00F465C0" w:rsidP="00F465C0">
      <w:pPr>
        <w:pStyle w:val="af6"/>
      </w:pPr>
      <w:r>
        <w:lastRenderedPageBreak/>
        <w:t xml:space="preserve">        names.limit(0).forEach(System.out::println);</w:t>
      </w:r>
    </w:p>
    <w:p w:rsidR="0084355A" w:rsidRPr="00C90D69" w:rsidRDefault="00F465C0" w:rsidP="00F465C0">
      <w:pPr>
        <w:pStyle w:val="af6"/>
      </w:pPr>
      <w:r>
        <w:t xml:space="preserve">    }</w:t>
      </w:r>
    </w:p>
    <w:p w:rsidR="0084355A" w:rsidRDefault="0084355A" w:rsidP="006E6D66">
      <w:pPr>
        <w:pStyle w:val="2"/>
      </w:pPr>
      <w:bookmarkStart w:id="36" w:name="header-n267"/>
      <w:r>
        <w:t>跳过前几个：skip</w:t>
      </w:r>
      <w:bookmarkEnd w:id="36"/>
    </w:p>
    <w:p w:rsidR="0084355A" w:rsidRDefault="0084355A" w:rsidP="006E6D66">
      <w:pPr>
        <w:pStyle w:val="3"/>
      </w:pPr>
      <w:bookmarkStart w:id="37" w:name="header-n268"/>
      <w:r>
        <w:t>方法声明如下</w:t>
      </w:r>
      <w:bookmarkEnd w:id="37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397"/>
        <w:gridCol w:w="7059"/>
      </w:tblGrid>
      <w:tr w:rsidR="00347B80" w:rsidTr="00021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47B80" w:rsidRDefault="00347B80" w:rsidP="00021D56">
            <w:r>
              <w:t>方法声明如下</w:t>
            </w:r>
          </w:p>
        </w:tc>
        <w:tc>
          <w:tcPr>
            <w:tcW w:w="7059" w:type="dxa"/>
          </w:tcPr>
          <w:p w:rsidR="00347B80" w:rsidRDefault="00347B80" w:rsidP="00021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347B80" w:rsidTr="00021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47B80" w:rsidRPr="006565D3" w:rsidRDefault="00347B80" w:rsidP="00021D56">
            <w:r w:rsidRPr="00347B80">
              <w:t>Stream&lt;T&gt; skip(long n)</w:t>
            </w:r>
          </w:p>
        </w:tc>
        <w:tc>
          <w:tcPr>
            <w:tcW w:w="7059" w:type="dxa"/>
          </w:tcPr>
          <w:p w:rsidR="00347B80" w:rsidRPr="006565D3" w:rsidRDefault="00347B80" w:rsidP="00021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347B80">
              <w:rPr>
                <w:rFonts w:hint="eastAsia"/>
                <w:lang w:eastAsia="zh-CN"/>
              </w:rPr>
              <w:t>跳过前面</w:t>
            </w:r>
            <w:r w:rsidRPr="00347B80">
              <w:rPr>
                <w:rFonts w:hint="eastAsia"/>
                <w:lang w:eastAsia="zh-CN"/>
              </w:rPr>
              <w:t>n</w:t>
            </w:r>
            <w:r w:rsidRPr="00347B80">
              <w:rPr>
                <w:rFonts w:hint="eastAsia"/>
                <w:lang w:eastAsia="zh-CN"/>
              </w:rPr>
              <w:t>元素，将后面元素添加到另一个流中</w:t>
            </w:r>
          </w:p>
        </w:tc>
      </w:tr>
    </w:tbl>
    <w:p w:rsidR="0084355A" w:rsidRDefault="0084355A" w:rsidP="006E6D66">
      <w:pPr>
        <w:pStyle w:val="3"/>
      </w:pPr>
      <w:bookmarkStart w:id="38" w:name="header-n270"/>
      <w:r>
        <w:t>基本使用</w:t>
      </w:r>
      <w:bookmarkEnd w:id="38"/>
    </w:p>
    <w:p w:rsidR="00997B71" w:rsidRDefault="00997B71" w:rsidP="00997B71">
      <w:pPr>
        <w:pStyle w:val="10"/>
        <w:rPr>
          <w:lang w:eastAsia="zh-CN"/>
        </w:rPr>
      </w:pPr>
      <w:r>
        <w:rPr>
          <w:rFonts w:hint="eastAsia"/>
          <w:lang w:eastAsia="zh-CN"/>
        </w:rPr>
        <w:t>案例说明：</w:t>
      </w:r>
    </w:p>
    <w:p w:rsidR="00997B71" w:rsidRDefault="00997B71" w:rsidP="00997B71">
      <w:pPr>
        <w:ind w:firstLine="420"/>
        <w:rPr>
          <w:lang w:eastAsia="zh-CN"/>
        </w:rPr>
      </w:pPr>
      <w:r>
        <w:rPr>
          <w:lang w:eastAsia="zh-CN"/>
        </w:rPr>
        <w:t>跳过前面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个元素得到一个新的流，并且使用</w:t>
      </w:r>
      <w:r>
        <w:rPr>
          <w:rFonts w:hint="eastAsia"/>
          <w:lang w:eastAsia="zh-CN"/>
        </w:rPr>
        <w:t>f</w:t>
      </w:r>
      <w:r>
        <w:rPr>
          <w:lang w:eastAsia="zh-CN"/>
        </w:rPr>
        <w:t>orEach</w:t>
      </w:r>
      <w:r>
        <w:rPr>
          <w:lang w:eastAsia="zh-CN"/>
        </w:rPr>
        <w:t>输出。</w:t>
      </w:r>
    </w:p>
    <w:p w:rsidR="00997B71" w:rsidRDefault="00997B71" w:rsidP="00997B71">
      <w:pPr>
        <w:pStyle w:val="10"/>
        <w:rPr>
          <w:lang w:eastAsia="zh-CN"/>
        </w:rPr>
      </w:pPr>
      <w:r>
        <w:rPr>
          <w:lang w:eastAsia="zh-CN"/>
        </w:rPr>
        <w:t>案例代码：</w:t>
      </w:r>
    </w:p>
    <w:p w:rsidR="00F465C0" w:rsidRDefault="00F465C0" w:rsidP="00F465C0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跳过前面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元素，将后面元素添加到另一个流中</w:t>
      </w:r>
    </w:p>
    <w:p w:rsidR="00F465C0" w:rsidRDefault="00F465C0" w:rsidP="00F465C0">
      <w:pPr>
        <w:pStyle w:val="af6"/>
      </w:pPr>
      <w:r>
        <w:rPr>
          <w:lang w:eastAsia="zh-CN"/>
        </w:rPr>
        <w:t xml:space="preserve">    </w:t>
      </w:r>
      <w:r>
        <w:t>@Test</w:t>
      </w:r>
    </w:p>
    <w:p w:rsidR="00F465C0" w:rsidRDefault="00F465C0" w:rsidP="00F465C0">
      <w:pPr>
        <w:pStyle w:val="af6"/>
      </w:pPr>
      <w:r>
        <w:t xml:space="preserve">    public void testSkip() {</w:t>
      </w:r>
    </w:p>
    <w:p w:rsidR="00F465C0" w:rsidRDefault="00F465C0" w:rsidP="00F465C0">
      <w:pPr>
        <w:pStyle w:val="af6"/>
      </w:pPr>
      <w:r>
        <w:t xml:space="preserve">        Stream&lt;String&gt; names = Stream.of("Jack","Rose","Make","Marry","William");</w:t>
      </w:r>
    </w:p>
    <w:p w:rsidR="00F465C0" w:rsidRDefault="00F465C0" w:rsidP="00F465C0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跳过</w:t>
      </w:r>
      <w:r>
        <w:rPr>
          <w:rFonts w:hint="eastAsia"/>
        </w:rPr>
        <w:t>3</w:t>
      </w:r>
      <w:r>
        <w:rPr>
          <w:rFonts w:hint="eastAsia"/>
        </w:rPr>
        <w:t>个元素</w:t>
      </w:r>
    </w:p>
    <w:p w:rsidR="00F465C0" w:rsidRDefault="00F465C0" w:rsidP="00F465C0">
      <w:pPr>
        <w:pStyle w:val="af6"/>
      </w:pPr>
      <w:r>
        <w:t xml:space="preserve">       names.skip(3).forEach(System.out::println);</w:t>
      </w:r>
    </w:p>
    <w:p w:rsidR="0084355A" w:rsidRPr="00997B71" w:rsidRDefault="00F465C0" w:rsidP="00F465C0">
      <w:pPr>
        <w:pStyle w:val="af6"/>
      </w:pPr>
      <w:r>
        <w:t xml:space="preserve">    }</w:t>
      </w:r>
    </w:p>
    <w:p w:rsidR="0084355A" w:rsidRDefault="0084355A" w:rsidP="006E6D66">
      <w:pPr>
        <w:pStyle w:val="2"/>
      </w:pPr>
      <w:bookmarkStart w:id="39" w:name="header-n272"/>
      <w:r>
        <w:t>映射：map</w:t>
      </w:r>
      <w:bookmarkEnd w:id="39"/>
    </w:p>
    <w:p w:rsidR="00DD46A0" w:rsidRPr="00DD46A0" w:rsidRDefault="00DD46A0" w:rsidP="006E6D66">
      <w:pPr>
        <w:pStyle w:val="3"/>
      </w:pPr>
      <w:r>
        <w:rPr>
          <w:rFonts w:hint="eastAsia"/>
        </w:rPr>
        <w:t>方法说明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248"/>
        <w:gridCol w:w="6208"/>
      </w:tblGrid>
      <w:tr w:rsidR="009B2070" w:rsidTr="009B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9B2070" w:rsidRDefault="009B2070" w:rsidP="00021D56">
            <w:r>
              <w:t>方法声明如下</w:t>
            </w:r>
          </w:p>
        </w:tc>
        <w:tc>
          <w:tcPr>
            <w:tcW w:w="6208" w:type="dxa"/>
          </w:tcPr>
          <w:p w:rsidR="009B2070" w:rsidRDefault="009B2070" w:rsidP="00021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9B2070" w:rsidTr="009B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9B2070" w:rsidRPr="006565D3" w:rsidRDefault="009B2070" w:rsidP="006C5787">
            <w:r w:rsidRPr="009B2070">
              <w:t>&lt;R&gt; Stream&lt;R&gt; map(Function mapper)</w:t>
            </w:r>
          </w:p>
        </w:tc>
        <w:tc>
          <w:tcPr>
            <w:tcW w:w="6208" w:type="dxa"/>
          </w:tcPr>
          <w:p w:rsidR="009B2070" w:rsidRPr="006565D3" w:rsidRDefault="009B2070" w:rsidP="0008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使用</w:t>
            </w:r>
            <w:r>
              <w:rPr>
                <w:lang w:eastAsia="zh-CN"/>
              </w:rPr>
              <w:t>map</w:t>
            </w:r>
            <w:r w:rsidR="0008144F">
              <w:rPr>
                <w:lang w:eastAsia="zh-CN"/>
              </w:rPr>
              <w:t>可以遍历集合中的每个元素</w:t>
            </w:r>
            <w:r>
              <w:rPr>
                <w:lang w:eastAsia="zh-CN"/>
              </w:rPr>
              <w:t>，并对其进行操作。将一种类型映射成另一种类型，得到一个新的流。</w:t>
            </w:r>
          </w:p>
        </w:tc>
      </w:tr>
    </w:tbl>
    <w:p w:rsidR="0084355A" w:rsidRPr="00DD46A0" w:rsidRDefault="0084355A" w:rsidP="00C7603E">
      <w:pPr>
        <w:ind w:firstLine="420"/>
        <w:rPr>
          <w:lang w:eastAsia="zh-CN"/>
        </w:rPr>
      </w:pPr>
      <w:r w:rsidRPr="00DD46A0">
        <w:rPr>
          <w:lang w:eastAsia="zh-CN"/>
        </w:rPr>
        <w:t>该接口需要一个</w:t>
      </w:r>
      <w:r w:rsidRPr="00DD46A0">
        <w:rPr>
          <w:lang w:eastAsia="zh-CN"/>
        </w:rPr>
        <w:t>Function</w:t>
      </w:r>
      <w:r w:rsidRPr="00DD46A0">
        <w:rPr>
          <w:lang w:eastAsia="zh-CN"/>
        </w:rPr>
        <w:t>函数式接口参数，可以将当前流中的</w:t>
      </w:r>
      <w:r w:rsidRPr="00DD46A0">
        <w:rPr>
          <w:lang w:eastAsia="zh-CN"/>
        </w:rPr>
        <w:t>T</w:t>
      </w:r>
      <w:r w:rsidRPr="00DD46A0">
        <w:rPr>
          <w:lang w:eastAsia="zh-CN"/>
        </w:rPr>
        <w:t>类型数据转换为另一种</w:t>
      </w:r>
      <w:r w:rsidRPr="00DD46A0">
        <w:rPr>
          <w:lang w:eastAsia="zh-CN"/>
        </w:rPr>
        <w:t>R</w:t>
      </w:r>
      <w:r w:rsidRPr="00DD46A0">
        <w:rPr>
          <w:lang w:eastAsia="zh-CN"/>
        </w:rPr>
        <w:t>类型的流。</w:t>
      </w:r>
    </w:p>
    <w:p w:rsidR="0084355A" w:rsidRDefault="0084355A" w:rsidP="006E6D66">
      <w:pPr>
        <w:pStyle w:val="3"/>
      </w:pPr>
      <w:bookmarkStart w:id="40" w:name="header-n278"/>
      <w:r>
        <w:t>复习Function接口</w:t>
      </w:r>
      <w:bookmarkEnd w:id="40"/>
    </w:p>
    <w:p w:rsidR="0084355A" w:rsidRPr="001B3B8B" w:rsidRDefault="0084355A" w:rsidP="00DD46A0">
      <w:pPr>
        <w:ind w:firstLine="420"/>
        <w:rPr>
          <w:lang w:eastAsia="zh-CN"/>
        </w:rPr>
      </w:pPr>
      <w:r w:rsidRPr="001B3B8B">
        <w:rPr>
          <w:lang w:eastAsia="zh-CN"/>
        </w:rPr>
        <w:t>此前我们已经学习过</w:t>
      </w:r>
      <w:r w:rsidRPr="001B3B8B">
        <w:rPr>
          <w:lang w:eastAsia="zh-CN"/>
        </w:rPr>
        <w:t>java.util.</w:t>
      </w:r>
      <w:r w:rsidR="00C63B5E">
        <w:rPr>
          <w:lang w:eastAsia="zh-CN"/>
        </w:rPr>
        <w:t>function</w:t>
      </w:r>
      <w:r w:rsidRPr="001B3B8B">
        <w:rPr>
          <w:lang w:eastAsia="zh-CN"/>
        </w:rPr>
        <w:t>.Function</w:t>
      </w:r>
      <w:r w:rsidRPr="001B3B8B">
        <w:rPr>
          <w:lang w:eastAsia="zh-CN"/>
        </w:rPr>
        <w:t>函数式接口，其中唯一的抽象方法为：</w:t>
      </w:r>
      <w:r w:rsidRPr="001B3B8B">
        <w:rPr>
          <w:lang w:eastAsia="zh-CN"/>
        </w:rPr>
        <w:t>R apply(T t);</w:t>
      </w:r>
      <w:r w:rsidRPr="001B3B8B">
        <w:rPr>
          <w:lang w:eastAsia="zh-CN"/>
        </w:rPr>
        <w:t>这可以将一种</w:t>
      </w:r>
      <w:r w:rsidRPr="001B3B8B">
        <w:rPr>
          <w:lang w:eastAsia="zh-CN"/>
        </w:rPr>
        <w:t>T</w:t>
      </w:r>
      <w:r w:rsidRPr="001B3B8B">
        <w:rPr>
          <w:lang w:eastAsia="zh-CN"/>
        </w:rPr>
        <w:t>类型转换成为</w:t>
      </w:r>
      <w:r w:rsidRPr="001B3B8B">
        <w:rPr>
          <w:lang w:eastAsia="zh-CN"/>
        </w:rPr>
        <w:t>R</w:t>
      </w:r>
      <w:r w:rsidRPr="001B3B8B">
        <w:rPr>
          <w:lang w:eastAsia="zh-CN"/>
        </w:rPr>
        <w:t>类型，而这种转换的动作，就称为</w:t>
      </w:r>
      <w:r w:rsidRPr="001B3B8B">
        <w:rPr>
          <w:lang w:eastAsia="zh-CN"/>
        </w:rPr>
        <w:t>“</w:t>
      </w:r>
      <w:r w:rsidRPr="001B3B8B">
        <w:rPr>
          <w:lang w:eastAsia="zh-CN"/>
        </w:rPr>
        <w:t>映射</w:t>
      </w:r>
      <w:r w:rsidRPr="001B3B8B">
        <w:rPr>
          <w:lang w:eastAsia="zh-CN"/>
        </w:rPr>
        <w:t>”</w:t>
      </w:r>
      <w:r w:rsidRPr="001B3B8B">
        <w:rPr>
          <w:lang w:eastAsia="zh-CN"/>
        </w:rPr>
        <w:t>。</w:t>
      </w:r>
    </w:p>
    <w:p w:rsidR="0084355A" w:rsidRDefault="0084355A" w:rsidP="006E6D66">
      <w:pPr>
        <w:pStyle w:val="3"/>
      </w:pPr>
      <w:bookmarkStart w:id="41" w:name="header-n284"/>
      <w:r>
        <w:t>基本使用</w:t>
      </w:r>
      <w:bookmarkEnd w:id="41"/>
    </w:p>
    <w:p w:rsidR="0084355A" w:rsidRDefault="001B3B8B" w:rsidP="001B3B8B">
      <w:pPr>
        <w:pStyle w:val="10"/>
        <w:rPr>
          <w:lang w:eastAsia="zh-CN"/>
        </w:rPr>
      </w:pPr>
      <w:r>
        <w:rPr>
          <w:rFonts w:hint="eastAsia"/>
          <w:lang w:eastAsia="zh-CN"/>
        </w:rPr>
        <w:t>案例说明：</w:t>
      </w:r>
    </w:p>
    <w:p w:rsidR="007A55EE" w:rsidRDefault="007A55EE" w:rsidP="007A55EE">
      <w:pPr>
        <w:pStyle w:val="a0"/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有一组字符串类型的数字流</w:t>
      </w:r>
    </w:p>
    <w:p w:rsidR="001B3B8B" w:rsidRDefault="007A55EE" w:rsidP="007A55EE">
      <w:pPr>
        <w:pStyle w:val="a0"/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使用</w:t>
      </w:r>
      <w:r>
        <w:rPr>
          <w:rFonts w:hint="eastAsia"/>
          <w:lang w:eastAsia="zh-CN"/>
        </w:rPr>
        <w:t>map</w:t>
      </w:r>
      <w:r>
        <w:rPr>
          <w:rFonts w:hint="eastAsia"/>
          <w:lang w:eastAsia="zh-CN"/>
        </w:rPr>
        <w:t>方法，将字符串类型全部转成整数</w:t>
      </w:r>
      <w:r w:rsidR="0008144F">
        <w:rPr>
          <w:rFonts w:hint="eastAsia"/>
          <w:lang w:eastAsia="zh-CN"/>
        </w:rPr>
        <w:t>，可以使用静态方法引用，映射成一个新的流</w:t>
      </w:r>
    </w:p>
    <w:p w:rsidR="007A55EE" w:rsidRDefault="007A55EE" w:rsidP="007A55EE">
      <w:pPr>
        <w:pStyle w:val="a0"/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使用</w:t>
      </w:r>
      <w:r>
        <w:rPr>
          <w:rFonts w:hint="eastAsia"/>
          <w:lang w:eastAsia="zh-CN"/>
        </w:rPr>
        <w:t>map</w:t>
      </w:r>
      <w:r>
        <w:rPr>
          <w:rFonts w:hint="eastAsia"/>
          <w:lang w:eastAsia="zh-CN"/>
        </w:rPr>
        <w:t>方法，将</w:t>
      </w:r>
      <w:r w:rsidR="00BF187A">
        <w:rPr>
          <w:rFonts w:hint="eastAsia"/>
          <w:lang w:eastAsia="zh-CN"/>
        </w:rPr>
        <w:t>整数类型每个元素加</w:t>
      </w:r>
      <w:r w:rsidR="00BF187A">
        <w:rPr>
          <w:rFonts w:hint="eastAsia"/>
          <w:lang w:eastAsia="zh-CN"/>
        </w:rPr>
        <w:t>1</w:t>
      </w:r>
      <w:r w:rsidR="0008144F">
        <w:rPr>
          <w:lang w:eastAsia="zh-CN"/>
        </w:rPr>
        <w:t>，映射成一个新的流</w:t>
      </w:r>
    </w:p>
    <w:p w:rsidR="007A55EE" w:rsidRDefault="007F233A" w:rsidP="0011187F">
      <w:pPr>
        <w:pStyle w:val="a0"/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使用</w:t>
      </w:r>
      <w:r>
        <w:rPr>
          <w:rFonts w:hint="eastAsia"/>
          <w:lang w:eastAsia="zh-CN"/>
        </w:rPr>
        <w:t>forEach</w:t>
      </w:r>
      <w:r w:rsidR="007A55EE">
        <w:rPr>
          <w:lang w:eastAsia="zh-CN"/>
        </w:rPr>
        <w:t>输出</w:t>
      </w:r>
      <w:r w:rsidR="00BF187A">
        <w:rPr>
          <w:lang w:eastAsia="zh-CN"/>
        </w:rPr>
        <w:t>新</w:t>
      </w:r>
      <w:r w:rsidR="007A55EE">
        <w:rPr>
          <w:lang w:eastAsia="zh-CN"/>
        </w:rPr>
        <w:t>流中的</w:t>
      </w:r>
      <w:r w:rsidR="0008144F">
        <w:rPr>
          <w:lang w:eastAsia="zh-CN"/>
        </w:rPr>
        <w:t>每个元素</w:t>
      </w:r>
      <w:r w:rsidR="00C7603E">
        <w:rPr>
          <w:rFonts w:hint="eastAsia"/>
          <w:lang w:eastAsia="zh-CN"/>
        </w:rPr>
        <w:t>。</w:t>
      </w:r>
      <w:r w:rsidR="0008144F">
        <w:rPr>
          <w:lang w:eastAsia="zh-CN"/>
        </w:rPr>
        <w:br/>
      </w:r>
      <w:r w:rsidR="00C7603E">
        <w:rPr>
          <w:rFonts w:hint="eastAsia"/>
          <w:lang w:eastAsia="zh-CN"/>
        </w:rPr>
        <w:t>注：流只能消费一次</w:t>
      </w:r>
      <w:r w:rsidR="0008144F">
        <w:rPr>
          <w:rFonts w:hint="eastAsia"/>
          <w:lang w:eastAsia="zh-CN"/>
        </w:rPr>
        <w:t>，即只能使用</w:t>
      </w:r>
      <w:r w:rsidR="0008144F">
        <w:rPr>
          <w:rFonts w:hint="eastAsia"/>
          <w:lang w:eastAsia="zh-CN"/>
        </w:rPr>
        <w:t>forEach</w:t>
      </w:r>
      <w:r w:rsidR="0008144F">
        <w:rPr>
          <w:rFonts w:hint="eastAsia"/>
          <w:lang w:eastAsia="zh-CN"/>
        </w:rPr>
        <w:t>一次，第二次使用会抛出异常。</w:t>
      </w:r>
      <w:r w:rsidR="0011187F">
        <w:rPr>
          <w:lang w:eastAsia="zh-CN"/>
        </w:rPr>
        <w:br/>
      </w:r>
      <w:r w:rsidR="0011187F" w:rsidRPr="0011187F">
        <w:rPr>
          <w:lang w:eastAsia="zh-CN"/>
        </w:rPr>
        <w:t>java.lang.IllegalStateException: stream has already been operated upon or closed</w:t>
      </w:r>
    </w:p>
    <w:p w:rsidR="001B3B8B" w:rsidRDefault="001B3B8B" w:rsidP="001B3B8B">
      <w:pPr>
        <w:pStyle w:val="10"/>
        <w:rPr>
          <w:lang w:eastAsia="zh-CN"/>
        </w:rPr>
      </w:pPr>
      <w:r>
        <w:rPr>
          <w:lang w:eastAsia="zh-CN"/>
        </w:rPr>
        <w:t>案例代码：</w:t>
      </w:r>
    </w:p>
    <w:p w:rsidR="00D93A0F" w:rsidRDefault="00D93A0F" w:rsidP="00D93A0F">
      <w:pPr>
        <w:pStyle w:val="af6"/>
        <w:rPr>
          <w:lang w:eastAsia="zh-CN"/>
        </w:rPr>
      </w:pPr>
      <w:r>
        <w:rPr>
          <w:lang w:eastAsia="zh-CN"/>
        </w:rPr>
        <w:t xml:space="preserve">    @Test</w:t>
      </w:r>
    </w:p>
    <w:p w:rsidR="00D93A0F" w:rsidRDefault="00D93A0F" w:rsidP="00D93A0F">
      <w:pPr>
        <w:pStyle w:val="af6"/>
        <w:rPr>
          <w:lang w:eastAsia="zh-CN"/>
        </w:rPr>
      </w:pPr>
      <w:r>
        <w:rPr>
          <w:lang w:eastAsia="zh-CN"/>
        </w:rPr>
        <w:t xml:space="preserve">    public void testMap() {</w:t>
      </w:r>
    </w:p>
    <w:p w:rsidR="00D93A0F" w:rsidRDefault="00D93A0F" w:rsidP="00D93A0F">
      <w:pPr>
        <w:pStyle w:val="af6"/>
        <w:rPr>
          <w:lang w:eastAsia="zh-CN"/>
        </w:rPr>
      </w:pPr>
      <w:r>
        <w:rPr>
          <w:lang w:eastAsia="zh-CN"/>
        </w:rPr>
        <w:t xml:space="preserve">        Stream&lt;String&gt; nums = Stream.of("111","222","25","9");</w:t>
      </w:r>
    </w:p>
    <w:p w:rsidR="00D93A0F" w:rsidRDefault="00D93A0F" w:rsidP="00D93A0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</w:t>
      </w:r>
      <w:r>
        <w:rPr>
          <w:rFonts w:hint="eastAsia"/>
          <w:lang w:eastAsia="zh-CN"/>
        </w:rPr>
        <w:t>将字符串类型全部转成整数</w:t>
      </w:r>
      <w:r>
        <w:rPr>
          <w:rFonts w:hint="eastAsia"/>
          <w:lang w:eastAsia="zh-CN"/>
        </w:rPr>
        <w:t>,   R apply(T t)</w:t>
      </w:r>
    </w:p>
    <w:p w:rsidR="00D93A0F" w:rsidRDefault="00D93A0F" w:rsidP="00D93A0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</w:t>
      </w:r>
      <w:r>
        <w:rPr>
          <w:rFonts w:hint="eastAsia"/>
          <w:lang w:eastAsia="zh-CN"/>
        </w:rPr>
        <w:t>将整数类型每个元素加</w:t>
      </w:r>
      <w:r>
        <w:rPr>
          <w:rFonts w:hint="eastAsia"/>
          <w:lang w:eastAsia="zh-CN"/>
        </w:rPr>
        <w:t>1</w:t>
      </w:r>
    </w:p>
    <w:p w:rsidR="00D93A0F" w:rsidRDefault="00D93A0F" w:rsidP="00D93A0F">
      <w:pPr>
        <w:pStyle w:val="af6"/>
        <w:rPr>
          <w:lang w:eastAsia="zh-CN"/>
        </w:rPr>
      </w:pPr>
      <w:r>
        <w:rPr>
          <w:lang w:eastAsia="zh-CN"/>
        </w:rPr>
        <w:t xml:space="preserve">        nums.map(s -&gt; Integer.parseInt(s)).map(i -&gt; i+1).forEach(System.out::println);</w:t>
      </w:r>
    </w:p>
    <w:p w:rsidR="003A5E79" w:rsidRPr="003A5E79" w:rsidRDefault="00D93A0F" w:rsidP="00D93A0F">
      <w:pPr>
        <w:pStyle w:val="af6"/>
        <w:rPr>
          <w:lang w:eastAsia="zh-CN"/>
        </w:rPr>
      </w:pPr>
      <w:r>
        <w:rPr>
          <w:lang w:eastAsia="zh-CN"/>
        </w:rPr>
        <w:t xml:space="preserve">    }</w:t>
      </w:r>
    </w:p>
    <w:p w:rsidR="000661EB" w:rsidRDefault="000661EB" w:rsidP="000661EB">
      <w:bookmarkStart w:id="42" w:name="header-n288"/>
    </w:p>
    <w:p w:rsidR="0084355A" w:rsidRDefault="0084355A" w:rsidP="006E6D66">
      <w:pPr>
        <w:pStyle w:val="2"/>
      </w:pPr>
      <w:r>
        <w:lastRenderedPageBreak/>
        <w:t>组合：concat</w:t>
      </w:r>
      <w:bookmarkEnd w:id="42"/>
    </w:p>
    <w:p w:rsidR="0084355A" w:rsidRPr="00AB74F4" w:rsidRDefault="0084355A" w:rsidP="00AB74F4">
      <w:pPr>
        <w:ind w:firstLine="284"/>
        <w:rPr>
          <w:lang w:eastAsia="zh-CN"/>
        </w:rPr>
      </w:pPr>
      <w:r w:rsidRPr="00AB74F4">
        <w:rPr>
          <w:lang w:eastAsia="zh-CN"/>
        </w:rPr>
        <w:t>如果有两个流，希望合并成为一个流，那么可以使用</w:t>
      </w:r>
      <w:r w:rsidRPr="00AB74F4">
        <w:rPr>
          <w:lang w:eastAsia="zh-CN"/>
        </w:rPr>
        <w:t>Stream</w:t>
      </w:r>
      <w:r w:rsidRPr="00AB74F4">
        <w:rPr>
          <w:lang w:eastAsia="zh-CN"/>
        </w:rPr>
        <w:t>接口的</w:t>
      </w:r>
      <w:r w:rsidRPr="00D93A0F">
        <w:rPr>
          <w:color w:val="FF0000"/>
          <w:lang w:eastAsia="zh-CN"/>
        </w:rPr>
        <w:t>静态方法</w:t>
      </w:r>
      <w:r w:rsidRPr="00AB74F4">
        <w:rPr>
          <w:lang w:eastAsia="zh-CN"/>
        </w:rPr>
        <w:t>concat</w:t>
      </w:r>
      <w:r w:rsidRPr="00AB74F4">
        <w:rPr>
          <w:lang w:eastAsia="zh-CN"/>
        </w:rPr>
        <w:t>：</w:t>
      </w:r>
    </w:p>
    <w:p w:rsidR="0084355A" w:rsidRDefault="0084355A" w:rsidP="004B2004">
      <w:pPr>
        <w:pStyle w:val="3"/>
      </w:pPr>
      <w:bookmarkStart w:id="43" w:name="header-n291"/>
      <w:r>
        <w:t>方法声明如下</w:t>
      </w:r>
      <w:bookmarkEnd w:id="43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AB74F4" w:rsidTr="00AB7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B74F4" w:rsidRDefault="00AB74F4" w:rsidP="002F5DA2">
            <w:r>
              <w:t>方法声明如下</w:t>
            </w:r>
          </w:p>
        </w:tc>
        <w:tc>
          <w:tcPr>
            <w:tcW w:w="6917" w:type="dxa"/>
          </w:tcPr>
          <w:p w:rsidR="00AB74F4" w:rsidRDefault="00AB74F4" w:rsidP="002F5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AB74F4" w:rsidTr="00AB7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B74F4" w:rsidRPr="006565D3" w:rsidRDefault="00AB74F4" w:rsidP="006C5787">
            <w:r w:rsidRPr="00AB74F4">
              <w:t>public static &lt;T&gt; Stream&lt;T&gt; concat(Stream a, Stream b)</w:t>
            </w:r>
          </w:p>
        </w:tc>
        <w:tc>
          <w:tcPr>
            <w:tcW w:w="6917" w:type="dxa"/>
          </w:tcPr>
          <w:p w:rsidR="00AB74F4" w:rsidRDefault="00E42B20" w:rsidP="002F5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静态方法，</w:t>
            </w:r>
            <w:r w:rsidR="00DA2F6C">
              <w:rPr>
                <w:rFonts w:hint="eastAsia"/>
                <w:lang w:eastAsia="zh-CN"/>
              </w:rPr>
              <w:t>通过类名调用，</w:t>
            </w:r>
            <w:r>
              <w:rPr>
                <w:rFonts w:hint="eastAsia"/>
                <w:lang w:eastAsia="zh-CN"/>
              </w:rPr>
              <w:t>将两个流合并成一个流</w:t>
            </w:r>
          </w:p>
          <w:p w:rsidR="004B2004" w:rsidRPr="004B2004" w:rsidRDefault="004B2004" w:rsidP="002F5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返回一个新的流</w:t>
            </w:r>
          </w:p>
        </w:tc>
      </w:tr>
    </w:tbl>
    <w:p w:rsidR="0084355A" w:rsidRDefault="0084355A" w:rsidP="004B2004">
      <w:pPr>
        <w:pStyle w:val="3"/>
      </w:pPr>
      <w:bookmarkStart w:id="44" w:name="header-n293"/>
      <w:r>
        <w:t>基本使用</w:t>
      </w:r>
      <w:bookmarkEnd w:id="44"/>
    </w:p>
    <w:p w:rsidR="004B2004" w:rsidRPr="00C57E98" w:rsidRDefault="00C57E98" w:rsidP="00C57E98">
      <w:pPr>
        <w:pStyle w:val="10"/>
        <w:rPr>
          <w:rStyle w:val="CommentTok"/>
          <w:color w:val="auto"/>
        </w:rPr>
      </w:pPr>
      <w:r w:rsidRPr="00C57E98">
        <w:rPr>
          <w:rStyle w:val="CommentTok"/>
          <w:color w:val="auto"/>
        </w:rPr>
        <w:t>案例说明</w:t>
      </w:r>
    </w:p>
    <w:p w:rsidR="00C57E98" w:rsidRPr="000C71BD" w:rsidRDefault="000C71BD" w:rsidP="000C71BD">
      <w:pPr>
        <w:pStyle w:val="a0"/>
        <w:numPr>
          <w:ilvl w:val="0"/>
          <w:numId w:val="36"/>
        </w:numPr>
        <w:rPr>
          <w:lang w:eastAsia="zh-CN"/>
        </w:rPr>
      </w:pPr>
      <w:r w:rsidRPr="000C71BD">
        <w:rPr>
          <w:lang w:eastAsia="zh-CN"/>
        </w:rPr>
        <w:t>从两个字符串数组创建两个流</w:t>
      </w:r>
    </w:p>
    <w:p w:rsidR="000C71BD" w:rsidRPr="000C71BD" w:rsidRDefault="000C71BD" w:rsidP="000C71BD">
      <w:pPr>
        <w:pStyle w:val="a0"/>
        <w:numPr>
          <w:ilvl w:val="0"/>
          <w:numId w:val="36"/>
        </w:numPr>
        <w:rPr>
          <w:lang w:eastAsia="zh-CN"/>
        </w:rPr>
      </w:pPr>
      <w:r w:rsidRPr="000C71BD">
        <w:rPr>
          <w:lang w:eastAsia="zh-CN"/>
        </w:rPr>
        <w:t>使用</w:t>
      </w:r>
      <w:r w:rsidRPr="000C71BD">
        <w:rPr>
          <w:rFonts w:hint="eastAsia"/>
          <w:lang w:eastAsia="zh-CN"/>
        </w:rPr>
        <w:t>concat</w:t>
      </w:r>
      <w:r w:rsidRPr="000C71BD">
        <w:rPr>
          <w:rFonts w:hint="eastAsia"/>
          <w:lang w:eastAsia="zh-CN"/>
        </w:rPr>
        <w:t>方法对两个流进行拼接</w:t>
      </w:r>
    </w:p>
    <w:p w:rsidR="000C71BD" w:rsidRPr="000C71BD" w:rsidRDefault="000C71BD" w:rsidP="000C71BD">
      <w:pPr>
        <w:pStyle w:val="a0"/>
        <w:numPr>
          <w:ilvl w:val="0"/>
          <w:numId w:val="36"/>
        </w:numPr>
        <w:rPr>
          <w:lang w:eastAsia="zh-CN"/>
        </w:rPr>
      </w:pPr>
      <w:r w:rsidRPr="000C71BD">
        <w:t>输出拼接后的流</w:t>
      </w:r>
    </w:p>
    <w:p w:rsidR="00C57E98" w:rsidRPr="00C57E98" w:rsidRDefault="00C57E98" w:rsidP="00C57E98">
      <w:pPr>
        <w:pStyle w:val="10"/>
        <w:rPr>
          <w:rStyle w:val="CommentTok"/>
          <w:color w:val="auto"/>
        </w:rPr>
      </w:pPr>
      <w:r w:rsidRPr="00C57E98">
        <w:rPr>
          <w:rStyle w:val="CommentTok"/>
          <w:color w:val="auto"/>
        </w:rPr>
        <w:t>案例效果</w:t>
      </w:r>
    </w:p>
    <w:p w:rsidR="00C57E98" w:rsidRPr="00C57E98" w:rsidRDefault="000C71BD" w:rsidP="00C57E98">
      <w:pPr>
        <w:rPr>
          <w:rStyle w:val="CommentTok"/>
          <w:color w:val="auto"/>
        </w:rPr>
      </w:pPr>
      <w:r>
        <w:rPr>
          <w:noProof/>
          <w:lang w:eastAsia="zh-CN"/>
        </w:rPr>
        <w:drawing>
          <wp:inline distT="0" distB="0" distL="0" distR="0" wp14:anchorId="72C18540" wp14:editId="777482DB">
            <wp:extent cx="2933700" cy="2381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04" w:rsidRPr="004B2004" w:rsidRDefault="004B2004" w:rsidP="004B2004">
      <w:pPr>
        <w:pStyle w:val="10"/>
        <w:rPr>
          <w:rStyle w:val="CommentTok"/>
          <w:color w:val="auto"/>
          <w:lang w:eastAsia="zh-CN"/>
        </w:rPr>
      </w:pPr>
      <w:r w:rsidRPr="004B2004">
        <w:rPr>
          <w:rStyle w:val="CommentTok"/>
          <w:rFonts w:hint="eastAsia"/>
          <w:color w:val="auto"/>
          <w:lang w:eastAsia="zh-CN"/>
        </w:rPr>
        <w:t>案例代码：</w:t>
      </w:r>
    </w:p>
    <w:p w:rsidR="00D93A0F" w:rsidRDefault="00D93A0F" w:rsidP="00D93A0F">
      <w:pPr>
        <w:pStyle w:val="af6"/>
      </w:pPr>
      <w:r>
        <w:t xml:space="preserve">    public void testConcat() {</w:t>
      </w:r>
    </w:p>
    <w:p w:rsidR="00D93A0F" w:rsidRDefault="00D93A0F" w:rsidP="00D93A0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</w:t>
      </w:r>
      <w:r>
        <w:rPr>
          <w:rFonts w:hint="eastAsia"/>
          <w:lang w:eastAsia="zh-CN"/>
        </w:rPr>
        <w:t>两个流必须是同一种类型</w:t>
      </w:r>
    </w:p>
    <w:p w:rsidR="00D93A0F" w:rsidRDefault="00D93A0F" w:rsidP="00D93A0F">
      <w:pPr>
        <w:pStyle w:val="af6"/>
      </w:pPr>
      <w:r>
        <w:rPr>
          <w:lang w:eastAsia="zh-CN"/>
        </w:rPr>
        <w:t xml:space="preserve">        </w:t>
      </w:r>
      <w:r>
        <w:t>//Stream&lt;String&gt; nums = Stream.of("111","222","25","9");</w:t>
      </w:r>
    </w:p>
    <w:p w:rsidR="00D93A0F" w:rsidRDefault="00D93A0F" w:rsidP="00D93A0F">
      <w:pPr>
        <w:pStyle w:val="af6"/>
      </w:pPr>
      <w:r>
        <w:t xml:space="preserve">        Stream&lt;String&gt; names = Stream.of("Jack","Rose","Make","Marry","William");</w:t>
      </w:r>
    </w:p>
    <w:p w:rsidR="00D93A0F" w:rsidRDefault="00D93A0F" w:rsidP="00D93A0F">
      <w:pPr>
        <w:pStyle w:val="af6"/>
      </w:pPr>
      <w:r>
        <w:t xml:space="preserve">        Stream&lt;Integer&gt; nums = Stream.of(1,2,3,4);</w:t>
      </w:r>
    </w:p>
    <w:p w:rsidR="00D93A0F" w:rsidRDefault="00D93A0F" w:rsidP="00D93A0F">
      <w:pPr>
        <w:pStyle w:val="af6"/>
        <w:rPr>
          <w:rFonts w:hint="eastAsia"/>
          <w:lang w:eastAsia="zh-CN"/>
        </w:rPr>
      </w:pPr>
      <w:r>
        <w:rPr>
          <w:rFonts w:hint="eastAsia"/>
        </w:rPr>
        <w:t xml:space="preserve">        </w:t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结果是两个流的共同父类</w:t>
      </w:r>
    </w:p>
    <w:p w:rsidR="00D93A0F" w:rsidRDefault="00D93A0F" w:rsidP="00D93A0F">
      <w:pPr>
        <w:pStyle w:val="af6"/>
      </w:pPr>
      <w:r>
        <w:rPr>
          <w:lang w:eastAsia="zh-CN"/>
        </w:rPr>
        <w:t xml:space="preserve">        </w:t>
      </w:r>
      <w:r>
        <w:t>Stream&lt;Object&gt;  all = Stream.concat(nums, names);</w:t>
      </w:r>
    </w:p>
    <w:p w:rsidR="00D93A0F" w:rsidRDefault="00D93A0F" w:rsidP="00D93A0F">
      <w:pPr>
        <w:pStyle w:val="af6"/>
      </w:pPr>
      <w:r>
        <w:t xml:space="preserve">        all.forEach(System.out::println);</w:t>
      </w:r>
    </w:p>
    <w:p w:rsidR="004B2004" w:rsidRPr="004B2004" w:rsidRDefault="00D93A0F" w:rsidP="00D93A0F">
      <w:pPr>
        <w:pStyle w:val="af6"/>
      </w:pPr>
      <w:r>
        <w:t xml:space="preserve">    }</w:t>
      </w:r>
    </w:p>
    <w:p w:rsidR="000F3C99" w:rsidRDefault="00CF3938" w:rsidP="006E6D66">
      <w:pPr>
        <w:pStyle w:val="2"/>
      </w:pPr>
      <w:bookmarkStart w:id="45" w:name="header-n346"/>
      <w:bookmarkEnd w:id="24"/>
      <w:bookmarkEnd w:id="25"/>
      <w:r>
        <w:t>流的综合案例</w:t>
      </w:r>
      <w:bookmarkEnd w:id="45"/>
    </w:p>
    <w:p w:rsidR="000F3C99" w:rsidRDefault="000F3C99" w:rsidP="000C71BD">
      <w:pPr>
        <w:pStyle w:val="10"/>
      </w:pPr>
      <w:r>
        <w:t>案例说明</w:t>
      </w:r>
    </w:p>
    <w:p w:rsidR="000F3C99" w:rsidRPr="000C71BD" w:rsidRDefault="000F3C99" w:rsidP="000C71BD">
      <w:pPr>
        <w:ind w:firstLine="420"/>
        <w:rPr>
          <w:lang w:eastAsia="zh-CN"/>
        </w:rPr>
      </w:pPr>
      <w:r w:rsidRPr="000C71BD">
        <w:rPr>
          <w:lang w:eastAsia="zh-CN"/>
        </w:rPr>
        <w:t>现在有两个</w:t>
      </w:r>
      <w:r w:rsidRPr="000C71BD">
        <w:rPr>
          <w:lang w:eastAsia="zh-CN"/>
        </w:rPr>
        <w:t>ArrayList</w:t>
      </w:r>
      <w:r w:rsidRPr="000C71BD">
        <w:rPr>
          <w:lang w:eastAsia="zh-CN"/>
        </w:rPr>
        <w:t>集合存储队伍当中的多个成员姓名</w:t>
      </w:r>
      <w:r w:rsidR="000C71BD">
        <w:rPr>
          <w:lang w:eastAsia="zh-CN"/>
        </w:rPr>
        <w:t>，</w:t>
      </w:r>
      <w:r w:rsidRPr="000C71BD">
        <w:rPr>
          <w:lang w:eastAsia="zh-CN"/>
        </w:rPr>
        <w:t>两个队伍（集合）的代码如下：</w:t>
      </w:r>
    </w:p>
    <w:p w:rsidR="000C71BD" w:rsidRDefault="000F3C99" w:rsidP="000C71BD">
      <w:pPr>
        <w:pStyle w:val="af6"/>
      </w:pPr>
      <w:r w:rsidRPr="000C71BD">
        <w:rPr>
          <w:lang w:eastAsia="zh-CN"/>
        </w:rPr>
        <w:t xml:space="preserve"> </w:t>
      </w:r>
      <w:r w:rsidRPr="000C71BD">
        <w:t>List&lt;String&gt; one = new ArrayList&lt;&gt;();</w:t>
      </w:r>
      <w:r w:rsidRPr="000C71BD">
        <w:br/>
        <w:t xml:space="preserve"> one.add("</w:t>
      </w:r>
      <w:r w:rsidRPr="000C71BD">
        <w:t>迪丽热巴</w:t>
      </w:r>
      <w:r w:rsidRPr="000C71BD">
        <w:t>");</w:t>
      </w:r>
      <w:r w:rsidRPr="000C71BD">
        <w:br/>
        <w:t xml:space="preserve"> one.add("</w:t>
      </w:r>
      <w:r w:rsidRPr="000C71BD">
        <w:t>宋远桥</w:t>
      </w:r>
      <w:r w:rsidRPr="000C71BD">
        <w:t>");</w:t>
      </w:r>
      <w:r w:rsidRPr="000C71BD">
        <w:br/>
        <w:t xml:space="preserve"> one.add("</w:t>
      </w:r>
      <w:r w:rsidRPr="000C71BD">
        <w:t>苏星河</w:t>
      </w:r>
      <w:r w:rsidRPr="000C71BD">
        <w:t>");</w:t>
      </w:r>
      <w:r w:rsidRPr="000C71BD">
        <w:br/>
        <w:t xml:space="preserve"> one.add("</w:t>
      </w:r>
      <w:r w:rsidRPr="000C71BD">
        <w:t>老子</w:t>
      </w:r>
      <w:r w:rsidRPr="000C71BD">
        <w:t>");</w:t>
      </w:r>
      <w:r w:rsidRPr="000C71BD">
        <w:br/>
        <w:t xml:space="preserve"> one.add("</w:t>
      </w:r>
      <w:r w:rsidRPr="000C71BD">
        <w:t>庄子</w:t>
      </w:r>
      <w:r w:rsidRPr="000C71BD">
        <w:t>");</w:t>
      </w:r>
      <w:r w:rsidRPr="000C71BD">
        <w:br/>
        <w:t xml:space="preserve"> one.add("</w:t>
      </w:r>
      <w:r w:rsidRPr="000C71BD">
        <w:t>孙子</w:t>
      </w:r>
      <w:r w:rsidRPr="000C71BD">
        <w:t>");</w:t>
      </w:r>
      <w:r w:rsidRPr="000C71BD">
        <w:br/>
        <w:t xml:space="preserve"> one.add("</w:t>
      </w:r>
      <w:r w:rsidRPr="000C71BD">
        <w:t>洪七公</w:t>
      </w:r>
      <w:r w:rsidRPr="000C71BD">
        <w:t>");</w:t>
      </w:r>
      <w:r w:rsidRPr="000C71BD">
        <w:br/>
      </w:r>
      <w:r w:rsidRPr="000C71BD">
        <w:br/>
        <w:t xml:space="preserve"> List&lt;String&gt; two = new ArrayList&lt;&gt;();</w:t>
      </w:r>
      <w:r w:rsidRPr="000C71BD">
        <w:br/>
        <w:t xml:space="preserve"> two.add("</w:t>
      </w:r>
      <w:r w:rsidRPr="000C71BD">
        <w:t>古力娜扎</w:t>
      </w:r>
      <w:r w:rsidRPr="000C71BD">
        <w:t>");</w:t>
      </w:r>
      <w:r w:rsidRPr="000C71BD">
        <w:br/>
        <w:t xml:space="preserve"> two.add("</w:t>
      </w:r>
      <w:r w:rsidRPr="000C71BD">
        <w:t>张无忌</w:t>
      </w:r>
      <w:r w:rsidRPr="000C71BD">
        <w:t>");</w:t>
      </w:r>
      <w:r w:rsidRPr="000C71BD">
        <w:br/>
        <w:t xml:space="preserve"> two.add("</w:t>
      </w:r>
      <w:r w:rsidRPr="000C71BD">
        <w:t>张三丰</w:t>
      </w:r>
      <w:r w:rsidRPr="000C71BD">
        <w:t>");</w:t>
      </w:r>
      <w:r w:rsidRPr="000C71BD">
        <w:br/>
        <w:t xml:space="preserve"> two.add("</w:t>
      </w:r>
      <w:r w:rsidRPr="000C71BD">
        <w:t>赵丽颖</w:t>
      </w:r>
      <w:r w:rsidRPr="000C71BD">
        <w:t>");</w:t>
      </w:r>
      <w:r w:rsidRPr="000C71BD">
        <w:br/>
        <w:t xml:space="preserve"> two.add("</w:t>
      </w:r>
      <w:r w:rsidRPr="000C71BD">
        <w:t>张二狗</w:t>
      </w:r>
      <w:r w:rsidRPr="000C71BD">
        <w:t>");</w:t>
      </w:r>
      <w:r w:rsidRPr="000C71BD">
        <w:br/>
        <w:t xml:space="preserve"> two.add("</w:t>
      </w:r>
      <w:r w:rsidRPr="000C71BD">
        <w:t>张天爱</w:t>
      </w:r>
      <w:r w:rsidRPr="000C71BD">
        <w:t>");</w:t>
      </w:r>
      <w:r w:rsidRPr="000C71BD">
        <w:br/>
        <w:t xml:space="preserve"> two.add("</w:t>
      </w:r>
      <w:r w:rsidRPr="000C71BD">
        <w:t>张三</w:t>
      </w:r>
      <w:r w:rsidRPr="000C71BD">
        <w:t>");</w:t>
      </w:r>
    </w:p>
    <w:p w:rsidR="000C71BD" w:rsidRPr="000C71BD" w:rsidRDefault="000C71BD" w:rsidP="000C71BD"/>
    <w:p w:rsidR="000F3C99" w:rsidRDefault="000F3C99" w:rsidP="000C71BD">
      <w:pPr>
        <w:pStyle w:val="10"/>
      </w:pPr>
      <w:r>
        <w:t>要求如下：</w:t>
      </w:r>
    </w:p>
    <w:p w:rsidR="000F3C99" w:rsidRDefault="000F3C99" w:rsidP="0083045F">
      <w:pPr>
        <w:pStyle w:val="a0"/>
        <w:numPr>
          <w:ilvl w:val="0"/>
          <w:numId w:val="41"/>
        </w:numPr>
        <w:rPr>
          <w:lang w:eastAsia="zh-CN"/>
        </w:rPr>
      </w:pPr>
      <w:r>
        <w:rPr>
          <w:lang w:eastAsia="zh-CN"/>
        </w:rPr>
        <w:lastRenderedPageBreak/>
        <w:t>使用传统的</w:t>
      </w:r>
      <w:r>
        <w:rPr>
          <w:lang w:eastAsia="zh-CN"/>
        </w:rPr>
        <w:t>for</w:t>
      </w:r>
      <w:r>
        <w:rPr>
          <w:lang w:eastAsia="zh-CN"/>
        </w:rPr>
        <w:t>循环（或增强</w:t>
      </w:r>
      <w:r>
        <w:rPr>
          <w:lang w:eastAsia="zh-CN"/>
        </w:rPr>
        <w:t>for</w:t>
      </w:r>
      <w:r>
        <w:rPr>
          <w:lang w:eastAsia="zh-CN"/>
        </w:rPr>
        <w:t>循环）</w:t>
      </w:r>
      <w:r w:rsidRPr="000C71BD">
        <w:rPr>
          <w:lang w:eastAsia="zh-CN"/>
        </w:rPr>
        <w:t>依次</w:t>
      </w:r>
      <w:r>
        <w:rPr>
          <w:lang w:eastAsia="zh-CN"/>
        </w:rPr>
        <w:t>进行以下若干操作步骤</w:t>
      </w:r>
    </w:p>
    <w:p w:rsidR="000F3C99" w:rsidRDefault="000F3C99" w:rsidP="0083045F">
      <w:pPr>
        <w:pStyle w:val="a0"/>
        <w:numPr>
          <w:ilvl w:val="0"/>
          <w:numId w:val="41"/>
        </w:numPr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>Stream</w:t>
      </w:r>
      <w:r>
        <w:rPr>
          <w:lang w:eastAsia="zh-CN"/>
        </w:rPr>
        <w:t>方式</w:t>
      </w:r>
      <w:r w:rsidRPr="000C71BD">
        <w:rPr>
          <w:lang w:eastAsia="zh-CN"/>
        </w:rPr>
        <w:t>依次</w:t>
      </w:r>
      <w:r>
        <w:rPr>
          <w:lang w:eastAsia="zh-CN"/>
        </w:rPr>
        <w:t>进行以下若干操作步骤</w:t>
      </w:r>
    </w:p>
    <w:p w:rsidR="000C71BD" w:rsidRPr="000C71BD" w:rsidRDefault="000F3C99" w:rsidP="0083045F">
      <w:pPr>
        <w:pStyle w:val="a0"/>
        <w:numPr>
          <w:ilvl w:val="0"/>
          <w:numId w:val="39"/>
        </w:numPr>
        <w:rPr>
          <w:lang w:eastAsia="zh-CN"/>
        </w:rPr>
      </w:pPr>
      <w:r w:rsidRPr="000C71BD">
        <w:rPr>
          <w:lang w:eastAsia="zh-CN"/>
        </w:rPr>
        <w:t>第一个队伍只要名字为</w:t>
      </w:r>
      <w:r w:rsidRPr="000C71BD">
        <w:rPr>
          <w:lang w:eastAsia="zh-CN"/>
        </w:rPr>
        <w:t>3</w:t>
      </w:r>
      <w:r w:rsidRPr="000C71BD">
        <w:rPr>
          <w:lang w:eastAsia="zh-CN"/>
        </w:rPr>
        <w:t>个字的成员姓名；</w:t>
      </w:r>
    </w:p>
    <w:p w:rsidR="000C71BD" w:rsidRPr="000C71BD" w:rsidRDefault="000F3C99" w:rsidP="0083045F">
      <w:pPr>
        <w:pStyle w:val="a0"/>
        <w:numPr>
          <w:ilvl w:val="0"/>
          <w:numId w:val="39"/>
        </w:numPr>
        <w:rPr>
          <w:lang w:eastAsia="zh-CN"/>
        </w:rPr>
      </w:pPr>
      <w:r w:rsidRPr="000C71BD">
        <w:rPr>
          <w:lang w:eastAsia="zh-CN"/>
        </w:rPr>
        <w:t>第一个队伍筛选之后只要前</w:t>
      </w:r>
      <w:r w:rsidRPr="000C71BD">
        <w:rPr>
          <w:lang w:eastAsia="zh-CN"/>
        </w:rPr>
        <w:t>3</w:t>
      </w:r>
      <w:r w:rsidRPr="000C71BD">
        <w:rPr>
          <w:lang w:eastAsia="zh-CN"/>
        </w:rPr>
        <w:t>个人；</w:t>
      </w:r>
    </w:p>
    <w:p w:rsidR="000C71BD" w:rsidRPr="000C71BD" w:rsidRDefault="000F3C99" w:rsidP="0083045F">
      <w:pPr>
        <w:pStyle w:val="a0"/>
        <w:numPr>
          <w:ilvl w:val="0"/>
          <w:numId w:val="39"/>
        </w:numPr>
        <w:rPr>
          <w:lang w:eastAsia="zh-CN"/>
        </w:rPr>
      </w:pPr>
      <w:r w:rsidRPr="000C71BD">
        <w:rPr>
          <w:lang w:eastAsia="zh-CN"/>
        </w:rPr>
        <w:t>第二个队伍只要姓张的成员姓名；</w:t>
      </w:r>
    </w:p>
    <w:p w:rsidR="000C71BD" w:rsidRPr="000C71BD" w:rsidRDefault="000F3C99" w:rsidP="0083045F">
      <w:pPr>
        <w:pStyle w:val="a0"/>
        <w:numPr>
          <w:ilvl w:val="0"/>
          <w:numId w:val="39"/>
        </w:numPr>
        <w:rPr>
          <w:lang w:eastAsia="zh-CN"/>
        </w:rPr>
      </w:pPr>
      <w:r w:rsidRPr="000C71BD">
        <w:rPr>
          <w:lang w:eastAsia="zh-CN"/>
        </w:rPr>
        <w:t>第二个队伍筛选之后不要前</w:t>
      </w:r>
      <w:r w:rsidRPr="000C71BD">
        <w:rPr>
          <w:lang w:eastAsia="zh-CN"/>
        </w:rPr>
        <w:t>2</w:t>
      </w:r>
      <w:r w:rsidRPr="000C71BD">
        <w:rPr>
          <w:lang w:eastAsia="zh-CN"/>
        </w:rPr>
        <w:t>个人；</w:t>
      </w:r>
    </w:p>
    <w:p w:rsidR="000C71BD" w:rsidRPr="000C71BD" w:rsidRDefault="000F3C99" w:rsidP="0083045F">
      <w:pPr>
        <w:pStyle w:val="a0"/>
        <w:numPr>
          <w:ilvl w:val="0"/>
          <w:numId w:val="39"/>
        </w:numPr>
        <w:rPr>
          <w:lang w:eastAsia="zh-CN"/>
        </w:rPr>
      </w:pPr>
      <w:r w:rsidRPr="000C71BD">
        <w:rPr>
          <w:lang w:eastAsia="zh-CN"/>
        </w:rPr>
        <w:t>将两个队伍合并为一个队伍；</w:t>
      </w:r>
    </w:p>
    <w:p w:rsidR="000C71BD" w:rsidRPr="000C71BD" w:rsidRDefault="000F3C99" w:rsidP="0083045F">
      <w:pPr>
        <w:pStyle w:val="a0"/>
        <w:numPr>
          <w:ilvl w:val="0"/>
          <w:numId w:val="39"/>
        </w:numPr>
      </w:pPr>
      <w:r w:rsidRPr="000C71BD">
        <w:t>根据姓名创建</w:t>
      </w:r>
      <w:r w:rsidRPr="000C71BD">
        <w:t>Person</w:t>
      </w:r>
      <w:r w:rsidRPr="000C71BD">
        <w:t>对象；</w:t>
      </w:r>
    </w:p>
    <w:p w:rsidR="000F3C99" w:rsidRDefault="000F3C99" w:rsidP="0083045F">
      <w:pPr>
        <w:pStyle w:val="a0"/>
        <w:numPr>
          <w:ilvl w:val="0"/>
          <w:numId w:val="39"/>
        </w:numPr>
      </w:pPr>
      <w:r w:rsidRPr="000C71BD">
        <w:t>打印整个队伍的</w:t>
      </w:r>
      <w:r w:rsidRPr="000C71BD">
        <w:t>Person</w:t>
      </w:r>
      <w:r w:rsidRPr="000C71BD">
        <w:t>对象信息。</w:t>
      </w:r>
    </w:p>
    <w:p w:rsidR="00195324" w:rsidRDefault="00195324" w:rsidP="00195324">
      <w:pPr>
        <w:pStyle w:val="10"/>
        <w:rPr>
          <w:lang w:eastAsia="zh-CN"/>
        </w:rPr>
      </w:pPr>
      <w:r>
        <w:rPr>
          <w:rFonts w:hint="eastAsia"/>
          <w:lang w:eastAsia="zh-CN"/>
        </w:rPr>
        <w:t>执行效果：</w:t>
      </w:r>
    </w:p>
    <w:p w:rsidR="00195324" w:rsidRPr="00195324" w:rsidRDefault="00195324" w:rsidP="00195324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1A0C31D" wp14:editId="3B833933">
            <wp:extent cx="1885950" cy="1552575"/>
            <wp:effectExtent l="19050" t="19050" r="19050" b="285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52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3C99" w:rsidRDefault="005F56D9" w:rsidP="005F56D9">
      <w:pPr>
        <w:pStyle w:val="10"/>
      </w:pPr>
      <w:r>
        <w:t>实现代码</w:t>
      </w:r>
    </w:p>
    <w:p w:rsidR="00FD58EF" w:rsidRDefault="00FD58EF" w:rsidP="00FD58EF">
      <w:pPr>
        <w:pStyle w:val="af6"/>
        <w:rPr>
          <w:lang w:eastAsia="zh-CN"/>
        </w:rPr>
      </w:pPr>
      <w:r>
        <w:rPr>
          <w:lang w:eastAsia="zh-CN"/>
        </w:rPr>
        <w:t>package com.itheima;</w:t>
      </w:r>
    </w:p>
    <w:p w:rsidR="00FD58EF" w:rsidRDefault="00FD58EF" w:rsidP="00FD58EF">
      <w:pPr>
        <w:pStyle w:val="af6"/>
        <w:rPr>
          <w:lang w:eastAsia="zh-CN"/>
        </w:rPr>
      </w:pPr>
    </w:p>
    <w:p w:rsidR="00FD58EF" w:rsidRDefault="00FD58EF" w:rsidP="00FD58EF">
      <w:pPr>
        <w:pStyle w:val="af6"/>
        <w:rPr>
          <w:lang w:eastAsia="zh-CN"/>
        </w:rPr>
      </w:pPr>
      <w:r>
        <w:rPr>
          <w:lang w:eastAsia="zh-CN"/>
        </w:rPr>
        <w:t>import java.util.ArrayList;</w:t>
      </w:r>
    </w:p>
    <w:p w:rsidR="00FD58EF" w:rsidRDefault="00FD58EF" w:rsidP="00FD58EF">
      <w:pPr>
        <w:pStyle w:val="af6"/>
        <w:rPr>
          <w:lang w:eastAsia="zh-CN"/>
        </w:rPr>
      </w:pPr>
      <w:r>
        <w:rPr>
          <w:lang w:eastAsia="zh-CN"/>
        </w:rPr>
        <w:t>import java.util.List;</w:t>
      </w:r>
    </w:p>
    <w:p w:rsidR="00FD58EF" w:rsidRDefault="00FD58EF" w:rsidP="00FD58EF">
      <w:pPr>
        <w:pStyle w:val="af6"/>
        <w:rPr>
          <w:lang w:eastAsia="zh-CN"/>
        </w:rPr>
      </w:pPr>
      <w:r>
        <w:rPr>
          <w:lang w:eastAsia="zh-CN"/>
        </w:rPr>
        <w:t>import java.util.stream.Stream;</w:t>
      </w:r>
    </w:p>
    <w:p w:rsidR="00FD58EF" w:rsidRDefault="00FD58EF" w:rsidP="00FD58EF">
      <w:pPr>
        <w:pStyle w:val="af6"/>
        <w:rPr>
          <w:lang w:eastAsia="zh-CN"/>
        </w:rPr>
      </w:pPr>
    </w:p>
    <w:p w:rsidR="00FD58EF" w:rsidRDefault="00FD58EF" w:rsidP="00FD58EF">
      <w:pPr>
        <w:pStyle w:val="af6"/>
        <w:rPr>
          <w:lang w:eastAsia="zh-CN"/>
        </w:rPr>
      </w:pPr>
      <w:r>
        <w:rPr>
          <w:lang w:eastAsia="zh-CN"/>
        </w:rPr>
        <w:t>class Person {</w:t>
      </w:r>
    </w:p>
    <w:p w:rsidR="00FD58EF" w:rsidRDefault="00FD58EF" w:rsidP="00FD58EF">
      <w:pPr>
        <w:pStyle w:val="af6"/>
        <w:rPr>
          <w:lang w:eastAsia="zh-CN"/>
        </w:rPr>
      </w:pPr>
      <w:r>
        <w:rPr>
          <w:lang w:eastAsia="zh-CN"/>
        </w:rPr>
        <w:t xml:space="preserve">    private String name;</w:t>
      </w:r>
    </w:p>
    <w:p w:rsidR="00FD58EF" w:rsidRDefault="00FD58EF" w:rsidP="00FD58EF">
      <w:pPr>
        <w:pStyle w:val="af6"/>
        <w:rPr>
          <w:lang w:eastAsia="zh-CN"/>
        </w:rPr>
      </w:pPr>
    </w:p>
    <w:p w:rsidR="00FD58EF" w:rsidRDefault="00FD58EF" w:rsidP="00FD58EF">
      <w:pPr>
        <w:pStyle w:val="af6"/>
        <w:rPr>
          <w:lang w:eastAsia="zh-CN"/>
        </w:rPr>
      </w:pPr>
      <w:r>
        <w:rPr>
          <w:lang w:eastAsia="zh-CN"/>
        </w:rPr>
        <w:t xml:space="preserve">    public Person(String name) {</w:t>
      </w:r>
    </w:p>
    <w:p w:rsidR="00FD58EF" w:rsidRDefault="00FD58EF" w:rsidP="00FD58EF">
      <w:pPr>
        <w:pStyle w:val="af6"/>
        <w:rPr>
          <w:lang w:eastAsia="zh-CN"/>
        </w:rPr>
      </w:pPr>
      <w:r>
        <w:rPr>
          <w:lang w:eastAsia="zh-CN"/>
        </w:rPr>
        <w:t xml:space="preserve">        this.name = name;</w:t>
      </w:r>
    </w:p>
    <w:p w:rsidR="00FD58EF" w:rsidRDefault="00FD58EF" w:rsidP="00FD58EF">
      <w:pPr>
        <w:pStyle w:val="af6"/>
        <w:rPr>
          <w:lang w:eastAsia="zh-CN"/>
        </w:rPr>
      </w:pPr>
      <w:r>
        <w:rPr>
          <w:lang w:eastAsia="zh-CN"/>
        </w:rPr>
        <w:t xml:space="preserve">    }</w:t>
      </w:r>
    </w:p>
    <w:p w:rsidR="00FD58EF" w:rsidRDefault="00FD58EF" w:rsidP="00FD58EF">
      <w:pPr>
        <w:pStyle w:val="af6"/>
        <w:rPr>
          <w:lang w:eastAsia="zh-CN"/>
        </w:rPr>
      </w:pPr>
    </w:p>
    <w:p w:rsidR="00FD58EF" w:rsidRDefault="00FD58EF" w:rsidP="00FD58EF">
      <w:pPr>
        <w:pStyle w:val="af6"/>
        <w:rPr>
          <w:lang w:eastAsia="zh-CN"/>
        </w:rPr>
      </w:pPr>
      <w:r>
        <w:rPr>
          <w:lang w:eastAsia="zh-CN"/>
        </w:rPr>
        <w:t xml:space="preserve">    @Override</w:t>
      </w:r>
    </w:p>
    <w:p w:rsidR="00FD58EF" w:rsidRDefault="00FD58EF" w:rsidP="00FD58EF">
      <w:pPr>
        <w:pStyle w:val="af6"/>
        <w:rPr>
          <w:lang w:eastAsia="zh-CN"/>
        </w:rPr>
      </w:pPr>
      <w:r>
        <w:rPr>
          <w:lang w:eastAsia="zh-CN"/>
        </w:rPr>
        <w:t xml:space="preserve">    public String toString() {</w:t>
      </w:r>
    </w:p>
    <w:p w:rsidR="00FD58EF" w:rsidRDefault="00FD58EF" w:rsidP="00FD58E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"</w:t>
      </w:r>
      <w:r>
        <w:rPr>
          <w:rFonts w:hint="eastAsia"/>
          <w:lang w:eastAsia="zh-CN"/>
        </w:rPr>
        <w:t>人：</w:t>
      </w:r>
      <w:r>
        <w:rPr>
          <w:rFonts w:hint="eastAsia"/>
          <w:lang w:eastAsia="zh-CN"/>
        </w:rPr>
        <w:t>" + name;</w:t>
      </w:r>
    </w:p>
    <w:p w:rsidR="00FD58EF" w:rsidRDefault="00FD58EF" w:rsidP="00FD58EF">
      <w:pPr>
        <w:pStyle w:val="af6"/>
        <w:rPr>
          <w:lang w:eastAsia="zh-CN"/>
        </w:rPr>
      </w:pPr>
      <w:r>
        <w:rPr>
          <w:lang w:eastAsia="zh-CN"/>
        </w:rPr>
        <w:t xml:space="preserve">    }</w:t>
      </w:r>
    </w:p>
    <w:p w:rsidR="00FD58EF" w:rsidRDefault="00FD58EF" w:rsidP="00FD58EF">
      <w:pPr>
        <w:pStyle w:val="af6"/>
        <w:rPr>
          <w:lang w:eastAsia="zh-CN"/>
        </w:rPr>
      </w:pPr>
      <w:r>
        <w:rPr>
          <w:lang w:eastAsia="zh-CN"/>
        </w:rPr>
        <w:t>}</w:t>
      </w:r>
    </w:p>
    <w:p w:rsidR="00FD58EF" w:rsidRDefault="00FD58EF" w:rsidP="00FD58EF">
      <w:pPr>
        <w:pStyle w:val="af6"/>
        <w:rPr>
          <w:lang w:eastAsia="zh-CN"/>
        </w:rPr>
      </w:pPr>
    </w:p>
    <w:p w:rsidR="00FD58EF" w:rsidRDefault="00FD58EF" w:rsidP="00FD58EF">
      <w:pPr>
        <w:pStyle w:val="af6"/>
        <w:rPr>
          <w:lang w:eastAsia="zh-CN"/>
        </w:rPr>
      </w:pPr>
      <w:r>
        <w:rPr>
          <w:lang w:eastAsia="zh-CN"/>
        </w:rPr>
        <w:t>/**</w:t>
      </w:r>
    </w:p>
    <w:p w:rsidR="00FD58EF" w:rsidRDefault="00FD58EF" w:rsidP="00FD58E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</w:t>
      </w:r>
      <w:r>
        <w:rPr>
          <w:rFonts w:hint="eastAsia"/>
          <w:lang w:eastAsia="zh-CN"/>
        </w:rPr>
        <w:t>综合案例</w:t>
      </w:r>
    </w:p>
    <w:p w:rsidR="00FD58EF" w:rsidRDefault="00FD58EF" w:rsidP="00FD58EF">
      <w:pPr>
        <w:pStyle w:val="af6"/>
        <w:rPr>
          <w:lang w:eastAsia="zh-CN"/>
        </w:rPr>
      </w:pPr>
      <w:r>
        <w:rPr>
          <w:lang w:eastAsia="zh-CN"/>
        </w:rPr>
        <w:t xml:space="preserve"> */</w:t>
      </w:r>
    </w:p>
    <w:p w:rsidR="00FD58EF" w:rsidRDefault="00FD58EF" w:rsidP="00FD58EF">
      <w:pPr>
        <w:pStyle w:val="af6"/>
        <w:rPr>
          <w:lang w:eastAsia="zh-CN"/>
        </w:rPr>
      </w:pPr>
      <w:r>
        <w:rPr>
          <w:lang w:eastAsia="zh-CN"/>
        </w:rPr>
        <w:t>public class Demo10 {</w:t>
      </w:r>
    </w:p>
    <w:p w:rsidR="00FD58EF" w:rsidRDefault="00FD58EF" w:rsidP="00FD58EF">
      <w:pPr>
        <w:pStyle w:val="af6"/>
        <w:rPr>
          <w:lang w:eastAsia="zh-CN"/>
        </w:rPr>
      </w:pPr>
    </w:p>
    <w:p w:rsidR="00FD58EF" w:rsidRDefault="00FD58EF" w:rsidP="00FD58EF">
      <w:pPr>
        <w:pStyle w:val="af6"/>
        <w:rPr>
          <w:lang w:eastAsia="zh-CN"/>
        </w:rPr>
      </w:pPr>
      <w:r>
        <w:rPr>
          <w:lang w:eastAsia="zh-CN"/>
        </w:rPr>
        <w:t xml:space="preserve">    public static void main(String[] args) {</w:t>
      </w:r>
    </w:p>
    <w:p w:rsidR="00FD58EF" w:rsidRDefault="00FD58EF" w:rsidP="00FD58EF">
      <w:pPr>
        <w:pStyle w:val="af6"/>
        <w:rPr>
          <w:lang w:eastAsia="zh-CN"/>
        </w:rPr>
      </w:pPr>
      <w:r>
        <w:rPr>
          <w:lang w:eastAsia="zh-CN"/>
        </w:rPr>
        <w:t xml:space="preserve">        List&lt;String&gt; one = new ArrayList&lt;&gt;();</w:t>
      </w:r>
    </w:p>
    <w:p w:rsidR="00FD58EF" w:rsidRDefault="00FD58EF" w:rsidP="00FD58E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one.add("</w:t>
      </w:r>
      <w:r>
        <w:rPr>
          <w:rFonts w:hint="eastAsia"/>
          <w:lang w:eastAsia="zh-CN"/>
        </w:rPr>
        <w:t>迪丽热巴</w:t>
      </w:r>
      <w:r>
        <w:rPr>
          <w:rFonts w:hint="eastAsia"/>
          <w:lang w:eastAsia="zh-CN"/>
        </w:rPr>
        <w:t>");</w:t>
      </w:r>
    </w:p>
    <w:p w:rsidR="00FD58EF" w:rsidRDefault="00FD58EF" w:rsidP="00FD58E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one.add("</w:t>
      </w:r>
      <w:r>
        <w:rPr>
          <w:rFonts w:hint="eastAsia"/>
          <w:lang w:eastAsia="zh-CN"/>
        </w:rPr>
        <w:t>宋远桥</w:t>
      </w:r>
      <w:r>
        <w:rPr>
          <w:rFonts w:hint="eastAsia"/>
          <w:lang w:eastAsia="zh-CN"/>
        </w:rPr>
        <w:t>");</w:t>
      </w:r>
    </w:p>
    <w:p w:rsidR="00FD58EF" w:rsidRDefault="00FD58EF" w:rsidP="00FD58E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one.add("</w:t>
      </w:r>
      <w:r>
        <w:rPr>
          <w:rFonts w:hint="eastAsia"/>
          <w:lang w:eastAsia="zh-CN"/>
        </w:rPr>
        <w:t>苏星河</w:t>
      </w:r>
      <w:r>
        <w:rPr>
          <w:rFonts w:hint="eastAsia"/>
          <w:lang w:eastAsia="zh-CN"/>
        </w:rPr>
        <w:t>");</w:t>
      </w:r>
    </w:p>
    <w:p w:rsidR="00FD58EF" w:rsidRDefault="00FD58EF" w:rsidP="00FD58E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one.add("</w:t>
      </w:r>
      <w:r>
        <w:rPr>
          <w:rFonts w:hint="eastAsia"/>
          <w:lang w:eastAsia="zh-CN"/>
        </w:rPr>
        <w:t>老子</w:t>
      </w:r>
      <w:r>
        <w:rPr>
          <w:rFonts w:hint="eastAsia"/>
          <w:lang w:eastAsia="zh-CN"/>
        </w:rPr>
        <w:t>");</w:t>
      </w:r>
    </w:p>
    <w:p w:rsidR="00FD58EF" w:rsidRDefault="00FD58EF" w:rsidP="00FD58E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one.add("</w:t>
      </w:r>
      <w:r>
        <w:rPr>
          <w:rFonts w:hint="eastAsia"/>
          <w:lang w:eastAsia="zh-CN"/>
        </w:rPr>
        <w:t>庄子</w:t>
      </w:r>
      <w:r>
        <w:rPr>
          <w:rFonts w:hint="eastAsia"/>
          <w:lang w:eastAsia="zh-CN"/>
        </w:rPr>
        <w:t>");</w:t>
      </w:r>
    </w:p>
    <w:p w:rsidR="00FD58EF" w:rsidRDefault="00FD58EF" w:rsidP="00FD58E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        one.add("</w:t>
      </w:r>
      <w:r>
        <w:rPr>
          <w:rFonts w:hint="eastAsia"/>
          <w:lang w:eastAsia="zh-CN"/>
        </w:rPr>
        <w:t>孙子</w:t>
      </w:r>
      <w:r>
        <w:rPr>
          <w:rFonts w:hint="eastAsia"/>
          <w:lang w:eastAsia="zh-CN"/>
        </w:rPr>
        <w:t>");</w:t>
      </w:r>
    </w:p>
    <w:p w:rsidR="00FD58EF" w:rsidRDefault="00FD58EF" w:rsidP="00FD58E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one.add("</w:t>
      </w:r>
      <w:r>
        <w:rPr>
          <w:rFonts w:hint="eastAsia"/>
          <w:lang w:eastAsia="zh-CN"/>
        </w:rPr>
        <w:t>洪七公</w:t>
      </w:r>
      <w:r>
        <w:rPr>
          <w:rFonts w:hint="eastAsia"/>
          <w:lang w:eastAsia="zh-CN"/>
        </w:rPr>
        <w:t>");</w:t>
      </w:r>
    </w:p>
    <w:p w:rsidR="00FD58EF" w:rsidRDefault="00FD58EF" w:rsidP="00FD58EF">
      <w:pPr>
        <w:pStyle w:val="af6"/>
        <w:rPr>
          <w:lang w:eastAsia="zh-CN"/>
        </w:rPr>
      </w:pPr>
    </w:p>
    <w:p w:rsidR="00FD58EF" w:rsidRDefault="00FD58EF" w:rsidP="00FD58EF">
      <w:pPr>
        <w:pStyle w:val="af6"/>
        <w:rPr>
          <w:lang w:eastAsia="zh-CN"/>
        </w:rPr>
      </w:pPr>
      <w:r>
        <w:rPr>
          <w:lang w:eastAsia="zh-CN"/>
        </w:rPr>
        <w:t xml:space="preserve">        List&lt;String&gt; two = new ArrayList&lt;&gt;();</w:t>
      </w:r>
    </w:p>
    <w:p w:rsidR="00FD58EF" w:rsidRDefault="00FD58EF" w:rsidP="00FD58E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two.add("</w:t>
      </w:r>
      <w:r>
        <w:rPr>
          <w:rFonts w:hint="eastAsia"/>
          <w:lang w:eastAsia="zh-CN"/>
        </w:rPr>
        <w:t>古力娜扎</w:t>
      </w:r>
      <w:r>
        <w:rPr>
          <w:rFonts w:hint="eastAsia"/>
          <w:lang w:eastAsia="zh-CN"/>
        </w:rPr>
        <w:t>");</w:t>
      </w:r>
    </w:p>
    <w:p w:rsidR="00FD58EF" w:rsidRDefault="00FD58EF" w:rsidP="00FD58E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two.add("</w:t>
      </w:r>
      <w:r>
        <w:rPr>
          <w:rFonts w:hint="eastAsia"/>
          <w:lang w:eastAsia="zh-CN"/>
        </w:rPr>
        <w:t>张无忌</w:t>
      </w:r>
      <w:r>
        <w:rPr>
          <w:rFonts w:hint="eastAsia"/>
          <w:lang w:eastAsia="zh-CN"/>
        </w:rPr>
        <w:t>");</w:t>
      </w:r>
    </w:p>
    <w:p w:rsidR="00FD58EF" w:rsidRDefault="00FD58EF" w:rsidP="00FD58E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two.add("</w:t>
      </w:r>
      <w:r>
        <w:rPr>
          <w:rFonts w:hint="eastAsia"/>
          <w:lang w:eastAsia="zh-CN"/>
        </w:rPr>
        <w:t>张三丰</w:t>
      </w:r>
      <w:r>
        <w:rPr>
          <w:rFonts w:hint="eastAsia"/>
          <w:lang w:eastAsia="zh-CN"/>
        </w:rPr>
        <w:t>");</w:t>
      </w:r>
    </w:p>
    <w:p w:rsidR="00FD58EF" w:rsidRDefault="00FD58EF" w:rsidP="00FD58E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two.add("</w:t>
      </w:r>
      <w:r>
        <w:rPr>
          <w:rFonts w:hint="eastAsia"/>
          <w:lang w:eastAsia="zh-CN"/>
        </w:rPr>
        <w:t>赵丽颖</w:t>
      </w:r>
      <w:r>
        <w:rPr>
          <w:rFonts w:hint="eastAsia"/>
          <w:lang w:eastAsia="zh-CN"/>
        </w:rPr>
        <w:t>");</w:t>
      </w:r>
    </w:p>
    <w:p w:rsidR="00FD58EF" w:rsidRDefault="00FD58EF" w:rsidP="00FD58E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two.add("</w:t>
      </w:r>
      <w:r>
        <w:rPr>
          <w:rFonts w:hint="eastAsia"/>
          <w:lang w:eastAsia="zh-CN"/>
        </w:rPr>
        <w:t>张二狗</w:t>
      </w:r>
      <w:r>
        <w:rPr>
          <w:rFonts w:hint="eastAsia"/>
          <w:lang w:eastAsia="zh-CN"/>
        </w:rPr>
        <w:t>");</w:t>
      </w:r>
    </w:p>
    <w:p w:rsidR="00FD58EF" w:rsidRDefault="00FD58EF" w:rsidP="00FD58E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two.add("</w:t>
      </w:r>
      <w:r>
        <w:rPr>
          <w:rFonts w:hint="eastAsia"/>
          <w:lang w:eastAsia="zh-CN"/>
        </w:rPr>
        <w:t>张天爱</w:t>
      </w:r>
      <w:r>
        <w:rPr>
          <w:rFonts w:hint="eastAsia"/>
          <w:lang w:eastAsia="zh-CN"/>
        </w:rPr>
        <w:t>");</w:t>
      </w:r>
    </w:p>
    <w:p w:rsidR="00FD58EF" w:rsidRDefault="00FD58EF" w:rsidP="00FD58E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two.add("</w:t>
      </w:r>
      <w:r>
        <w:rPr>
          <w:rFonts w:hint="eastAsia"/>
          <w:lang w:eastAsia="zh-CN"/>
        </w:rPr>
        <w:t>张三</w:t>
      </w:r>
      <w:r>
        <w:rPr>
          <w:rFonts w:hint="eastAsia"/>
          <w:lang w:eastAsia="zh-CN"/>
        </w:rPr>
        <w:t>");</w:t>
      </w:r>
    </w:p>
    <w:p w:rsidR="00FD58EF" w:rsidRDefault="00FD58EF" w:rsidP="00FD58EF">
      <w:pPr>
        <w:pStyle w:val="af6"/>
        <w:rPr>
          <w:lang w:eastAsia="zh-CN"/>
        </w:rPr>
      </w:pPr>
    </w:p>
    <w:p w:rsidR="00FD58EF" w:rsidRDefault="00FD58EF" w:rsidP="00FD58EF">
      <w:pPr>
        <w:pStyle w:val="af6"/>
        <w:rPr>
          <w:lang w:eastAsia="zh-CN"/>
        </w:rPr>
      </w:pPr>
    </w:p>
    <w:p w:rsidR="00FD58EF" w:rsidRDefault="00FD58EF" w:rsidP="00FD58E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>//        1)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第一个队伍只要名字为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个字的成员姓名；</w:t>
      </w:r>
    </w:p>
    <w:p w:rsidR="00FD58EF" w:rsidRDefault="00FD58EF" w:rsidP="00FD58E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>//        2)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第一个队伍筛选之后只要前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个人；</w:t>
      </w:r>
    </w:p>
    <w:p w:rsidR="00FD58EF" w:rsidRDefault="00FD58EF" w:rsidP="00FD58EF">
      <w:pPr>
        <w:pStyle w:val="af6"/>
        <w:rPr>
          <w:lang w:eastAsia="zh-CN"/>
        </w:rPr>
      </w:pPr>
      <w:r>
        <w:rPr>
          <w:lang w:eastAsia="zh-CN"/>
        </w:rPr>
        <w:t xml:space="preserve">        Stream&lt;String&gt; s1 = one.stream().filter(s -&gt; s.length() == 3).limit(2);</w:t>
      </w:r>
    </w:p>
    <w:p w:rsidR="00FD58EF" w:rsidRDefault="00FD58EF" w:rsidP="00FD58EF">
      <w:pPr>
        <w:pStyle w:val="af6"/>
        <w:rPr>
          <w:lang w:eastAsia="zh-CN"/>
        </w:rPr>
      </w:pPr>
      <w:r>
        <w:rPr>
          <w:lang w:eastAsia="zh-CN"/>
        </w:rPr>
        <w:t xml:space="preserve">        //s1.forEach(System.out::println);</w:t>
      </w:r>
    </w:p>
    <w:p w:rsidR="00FD58EF" w:rsidRDefault="00FD58EF" w:rsidP="00FD58E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>//        3)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第二个队伍只要姓张的成员姓名；</w:t>
      </w:r>
    </w:p>
    <w:p w:rsidR="00FD58EF" w:rsidRDefault="00FD58EF" w:rsidP="00FD58E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>//        4)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第二个队伍筛选之后不要前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个人；</w:t>
      </w:r>
    </w:p>
    <w:p w:rsidR="00FD58EF" w:rsidRDefault="00FD58EF" w:rsidP="00FD58E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Stream&lt;String&gt; s2 = two.stream().filter(s -&gt; s.startsWith("</w:t>
      </w:r>
      <w:r>
        <w:rPr>
          <w:rFonts w:hint="eastAsia"/>
          <w:lang w:eastAsia="zh-CN"/>
        </w:rPr>
        <w:t>张</w:t>
      </w:r>
      <w:r>
        <w:rPr>
          <w:rFonts w:hint="eastAsia"/>
          <w:lang w:eastAsia="zh-CN"/>
        </w:rPr>
        <w:t>")).skip(2);</w:t>
      </w:r>
    </w:p>
    <w:p w:rsidR="00FD58EF" w:rsidRDefault="00FD58EF" w:rsidP="00FD58EF">
      <w:pPr>
        <w:pStyle w:val="af6"/>
        <w:rPr>
          <w:lang w:eastAsia="zh-CN"/>
        </w:rPr>
      </w:pPr>
      <w:r>
        <w:rPr>
          <w:lang w:eastAsia="zh-CN"/>
        </w:rPr>
        <w:t xml:space="preserve">        //s2.forEach(System.out::println);</w:t>
      </w:r>
    </w:p>
    <w:p w:rsidR="00FD58EF" w:rsidRDefault="00FD58EF" w:rsidP="00FD58E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>//        5)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将两个队伍合并为一个队伍；</w:t>
      </w:r>
    </w:p>
    <w:p w:rsidR="00FD58EF" w:rsidRDefault="00FD58EF" w:rsidP="00FD58EF">
      <w:pPr>
        <w:pStyle w:val="af6"/>
        <w:rPr>
          <w:lang w:eastAsia="zh-CN"/>
        </w:rPr>
      </w:pPr>
      <w:r>
        <w:rPr>
          <w:lang w:eastAsia="zh-CN"/>
        </w:rPr>
        <w:t xml:space="preserve">       Stream&lt;String&gt; all = Stream.concat(s1, s2);</w:t>
      </w:r>
    </w:p>
    <w:p w:rsidR="00FD58EF" w:rsidRDefault="00FD58EF" w:rsidP="00FD58EF">
      <w:pPr>
        <w:pStyle w:val="af6"/>
        <w:rPr>
          <w:lang w:eastAsia="zh-CN"/>
        </w:rPr>
      </w:pPr>
      <w:r>
        <w:rPr>
          <w:lang w:eastAsia="zh-CN"/>
        </w:rPr>
        <w:t xml:space="preserve">    //    all.forEach(System.out::println);</w:t>
      </w:r>
    </w:p>
    <w:p w:rsidR="00FD58EF" w:rsidRDefault="00FD58EF" w:rsidP="00FD58E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>//        6)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根据姓名创建</w:t>
      </w:r>
      <w:r>
        <w:rPr>
          <w:rFonts w:hint="eastAsia"/>
          <w:lang w:eastAsia="zh-CN"/>
        </w:rPr>
        <w:t>Person</w:t>
      </w:r>
      <w:r>
        <w:rPr>
          <w:rFonts w:hint="eastAsia"/>
          <w:lang w:eastAsia="zh-CN"/>
        </w:rPr>
        <w:t>对象；</w:t>
      </w:r>
    </w:p>
    <w:p w:rsidR="00FD58EF" w:rsidRDefault="00FD58EF" w:rsidP="00FD58E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>//        7)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打印整个队伍的</w:t>
      </w:r>
      <w:r>
        <w:rPr>
          <w:rFonts w:hint="eastAsia"/>
          <w:lang w:eastAsia="zh-CN"/>
        </w:rPr>
        <w:t>Person</w:t>
      </w:r>
      <w:r>
        <w:rPr>
          <w:rFonts w:hint="eastAsia"/>
          <w:lang w:eastAsia="zh-CN"/>
        </w:rPr>
        <w:t>对象信息。</w:t>
      </w:r>
    </w:p>
    <w:p w:rsidR="00FD58EF" w:rsidRDefault="00FD58EF" w:rsidP="00FD58EF">
      <w:pPr>
        <w:pStyle w:val="af6"/>
        <w:rPr>
          <w:lang w:eastAsia="zh-CN"/>
        </w:rPr>
      </w:pPr>
      <w:r>
        <w:rPr>
          <w:lang w:eastAsia="zh-CN"/>
        </w:rPr>
        <w:t xml:space="preserve">        all.map(Person::new).forEach(System.out::println);</w:t>
      </w:r>
    </w:p>
    <w:p w:rsidR="00FD58EF" w:rsidRDefault="00FD58EF" w:rsidP="00FD58EF">
      <w:pPr>
        <w:pStyle w:val="af6"/>
        <w:rPr>
          <w:lang w:eastAsia="zh-CN"/>
        </w:rPr>
      </w:pPr>
      <w:r>
        <w:rPr>
          <w:lang w:eastAsia="zh-CN"/>
        </w:rPr>
        <w:t xml:space="preserve">    }</w:t>
      </w:r>
    </w:p>
    <w:p w:rsidR="00FD58EF" w:rsidRDefault="00FD58EF" w:rsidP="00FD58EF">
      <w:pPr>
        <w:pStyle w:val="af6"/>
        <w:rPr>
          <w:lang w:eastAsia="zh-CN"/>
        </w:rPr>
      </w:pPr>
    </w:p>
    <w:p w:rsidR="00DA2F6C" w:rsidRDefault="00FD58EF" w:rsidP="00FD58EF">
      <w:pPr>
        <w:pStyle w:val="af6"/>
        <w:rPr>
          <w:lang w:eastAsia="zh-CN"/>
        </w:rPr>
      </w:pPr>
      <w:r>
        <w:rPr>
          <w:lang w:eastAsia="zh-CN"/>
        </w:rPr>
        <w:t>}</w:t>
      </w:r>
    </w:p>
    <w:p w:rsidR="00212192" w:rsidRPr="00212192" w:rsidRDefault="00212192" w:rsidP="00212192">
      <w:pPr>
        <w:rPr>
          <w:lang w:eastAsia="zh-CN"/>
        </w:rPr>
      </w:pPr>
    </w:p>
    <w:p w:rsidR="000F3C99" w:rsidRDefault="000F3C99" w:rsidP="00357AF4">
      <w:pPr>
        <w:pStyle w:val="1"/>
      </w:pPr>
      <w:bookmarkStart w:id="46" w:name="header-n373"/>
      <w:r>
        <w:t>收集Stream结果</w:t>
      </w:r>
      <w:bookmarkEnd w:id="46"/>
    </w:p>
    <w:p w:rsidR="000F3C99" w:rsidRDefault="006052EB" w:rsidP="006052EB">
      <w:pPr>
        <w:ind w:firstLine="420"/>
        <w:rPr>
          <w:lang w:eastAsia="zh-CN"/>
        </w:rPr>
      </w:pPr>
      <w:r>
        <w:rPr>
          <w:rFonts w:hint="eastAsia"/>
          <w:lang w:eastAsia="zh-CN"/>
        </w:rPr>
        <w:t>集合和流虽然具有一些相似性，但有不同的目标。集合主要</w:t>
      </w:r>
      <w:r w:rsidR="00D121EA"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对其</w:t>
      </w:r>
      <w:r w:rsidR="00D121EA"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元素</w:t>
      </w:r>
      <w:r w:rsidR="00D121EA">
        <w:rPr>
          <w:rFonts w:hint="eastAsia"/>
          <w:lang w:eastAsia="zh-CN"/>
        </w:rPr>
        <w:t>进行</w:t>
      </w:r>
      <w:r>
        <w:rPr>
          <w:rFonts w:hint="eastAsia"/>
          <w:lang w:eastAsia="zh-CN"/>
        </w:rPr>
        <w:t>管理和访问</w:t>
      </w:r>
      <w:r w:rsidR="00214BB8">
        <w:rPr>
          <w:rFonts w:hint="eastAsia"/>
          <w:lang w:eastAsia="zh-CN"/>
        </w:rPr>
        <w:t>add,remove</w:t>
      </w:r>
      <w:r>
        <w:rPr>
          <w:rFonts w:hint="eastAsia"/>
          <w:lang w:eastAsia="zh-CN"/>
        </w:rPr>
        <w:t>。</w:t>
      </w:r>
      <w:r w:rsidR="00D121EA">
        <w:rPr>
          <w:rFonts w:hint="eastAsia"/>
          <w:lang w:eastAsia="zh-CN"/>
        </w:rPr>
        <w:t>而</w:t>
      </w:r>
      <w:r>
        <w:rPr>
          <w:rFonts w:hint="eastAsia"/>
          <w:lang w:eastAsia="zh-CN"/>
        </w:rPr>
        <w:t>流不提供直接访问或操纵其元素的</w:t>
      </w:r>
      <w:r w:rsidR="00D121EA">
        <w:rPr>
          <w:rFonts w:hint="eastAsia"/>
          <w:lang w:eastAsia="zh-CN"/>
        </w:rPr>
        <w:t>功能</w:t>
      </w:r>
      <w:r>
        <w:rPr>
          <w:rFonts w:hint="eastAsia"/>
          <w:lang w:eastAsia="zh-CN"/>
        </w:rPr>
        <w:t>，</w:t>
      </w:r>
      <w:r w:rsidR="00E920B4">
        <w:rPr>
          <w:lang w:eastAsia="zh-CN"/>
        </w:rPr>
        <w:t>流的出现只是</w:t>
      </w:r>
      <w:r w:rsidR="00D121EA">
        <w:rPr>
          <w:lang w:eastAsia="zh-CN"/>
        </w:rPr>
        <w:t>对集合中的元素进行</w:t>
      </w:r>
      <w:r w:rsidR="00040B0F">
        <w:rPr>
          <w:lang w:eastAsia="zh-CN"/>
        </w:rPr>
        <w:t>声明性地</w:t>
      </w:r>
      <w:r w:rsidR="00F053EE">
        <w:rPr>
          <w:lang w:eastAsia="zh-CN"/>
        </w:rPr>
        <w:t>描述或</w:t>
      </w:r>
      <w:r w:rsidR="00040B0F">
        <w:rPr>
          <w:lang w:eastAsia="zh-CN"/>
        </w:rPr>
        <w:t>对元素进行</w:t>
      </w:r>
      <w:r w:rsidR="00D121EA">
        <w:rPr>
          <w:lang w:eastAsia="zh-CN"/>
        </w:rPr>
        <w:t>计算等操作</w:t>
      </w:r>
      <w:r w:rsidR="00E920B4">
        <w:rPr>
          <w:lang w:eastAsia="zh-CN"/>
        </w:rPr>
        <w:t>。</w:t>
      </w:r>
      <w:r w:rsidR="00D121EA" w:rsidRPr="00396ACF">
        <w:rPr>
          <w:color w:val="FF0000"/>
          <w:lang w:eastAsia="zh-CN"/>
        </w:rPr>
        <w:t>而且</w:t>
      </w:r>
      <w:r w:rsidR="00D121EA" w:rsidRPr="00396ACF">
        <w:rPr>
          <w:rFonts w:hint="eastAsia"/>
          <w:color w:val="FF0000"/>
          <w:lang w:eastAsia="zh-CN"/>
        </w:rPr>
        <w:t>流只能进行一次操作</w:t>
      </w:r>
      <w:r w:rsidR="000565EC">
        <w:rPr>
          <w:rFonts w:hint="eastAsia"/>
          <w:lang w:eastAsia="zh-CN"/>
        </w:rPr>
        <w:t>，即</w:t>
      </w:r>
      <w:r w:rsidR="00D121EA">
        <w:rPr>
          <w:rFonts w:hint="eastAsia"/>
          <w:lang w:eastAsia="zh-CN"/>
        </w:rPr>
        <w:t>调用</w:t>
      </w:r>
      <w:r w:rsidR="00E96B2D">
        <w:rPr>
          <w:rFonts w:hint="eastAsia"/>
          <w:lang w:eastAsia="zh-CN"/>
        </w:rPr>
        <w:t>非终结方法</w:t>
      </w:r>
      <w:r w:rsidR="00D121EA">
        <w:rPr>
          <w:rFonts w:hint="eastAsia"/>
          <w:lang w:eastAsia="zh-CN"/>
        </w:rPr>
        <w:t>或终结方法</w:t>
      </w:r>
      <w:r w:rsidR="00D121EA" w:rsidRPr="00396ACF">
        <w:rPr>
          <w:rFonts w:hint="eastAsia"/>
          <w:color w:val="FF0000"/>
          <w:lang w:eastAsia="zh-CN"/>
        </w:rPr>
        <w:t>操作一次</w:t>
      </w:r>
      <w:r w:rsidR="00D121EA" w:rsidRPr="00D121EA">
        <w:rPr>
          <w:rFonts w:hint="eastAsia"/>
          <w:lang w:eastAsia="zh-CN"/>
        </w:rPr>
        <w:t>。</w:t>
      </w:r>
      <w:r w:rsidR="00E920B4">
        <w:rPr>
          <w:lang w:eastAsia="zh-CN"/>
        </w:rPr>
        <w:t>所以</w:t>
      </w:r>
      <w:r w:rsidR="000F3C99" w:rsidRPr="00E920B4">
        <w:rPr>
          <w:lang w:eastAsia="zh-CN"/>
        </w:rPr>
        <w:t>对流操作完成之后，</w:t>
      </w:r>
      <w:r w:rsidR="000565EC">
        <w:rPr>
          <w:lang w:eastAsia="zh-CN"/>
        </w:rPr>
        <w:t>有时</w:t>
      </w:r>
      <w:r w:rsidR="00E96B2D">
        <w:rPr>
          <w:lang w:eastAsia="zh-CN"/>
        </w:rPr>
        <w:t>需要将其结果进行收集，</w:t>
      </w:r>
      <w:r w:rsidR="000F3C99" w:rsidRPr="00E920B4">
        <w:rPr>
          <w:lang w:eastAsia="zh-CN"/>
        </w:rPr>
        <w:t>获取对应的集合、数组等</w:t>
      </w:r>
      <w:r w:rsidR="00E920B4">
        <w:rPr>
          <w:lang w:eastAsia="zh-CN"/>
        </w:rPr>
        <w:t>。</w:t>
      </w:r>
    </w:p>
    <w:p w:rsidR="00396ACF" w:rsidRPr="00E920B4" w:rsidRDefault="00396ACF" w:rsidP="006052EB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集合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sym w:font="Wingdings" w:char="F0E0"/>
      </w:r>
      <w:r>
        <w:rPr>
          <w:lang w:eastAsia="zh-CN"/>
        </w:rPr>
        <w:t xml:space="preserve"> </w:t>
      </w:r>
      <w:r>
        <w:rPr>
          <w:lang w:eastAsia="zh-CN"/>
        </w:rPr>
        <w:t>流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sym w:font="Wingdings" w:char="F0E0"/>
      </w:r>
      <w:r>
        <w:rPr>
          <w:lang w:eastAsia="zh-CN"/>
        </w:rPr>
        <w:t xml:space="preserve"> </w:t>
      </w:r>
      <w:r>
        <w:rPr>
          <w:lang w:eastAsia="zh-CN"/>
        </w:rPr>
        <w:t>集合</w:t>
      </w:r>
    </w:p>
    <w:p w:rsidR="000F3C99" w:rsidRDefault="000F3C99" w:rsidP="00357AF4">
      <w:pPr>
        <w:pStyle w:val="2"/>
      </w:pPr>
      <w:bookmarkStart w:id="47" w:name="header-n376"/>
      <w:r>
        <w:t>收集到集合中</w:t>
      </w:r>
      <w:bookmarkEnd w:id="47"/>
    </w:p>
    <w:p w:rsidR="000F3C99" w:rsidRDefault="000F3C99" w:rsidP="00E03CF7">
      <w:pPr>
        <w:ind w:firstLine="420"/>
      </w:pPr>
      <w:r w:rsidRPr="00E03CF7">
        <w:t>Stream</w:t>
      </w:r>
      <w:r w:rsidRPr="00E03CF7">
        <w:t>流提供</w:t>
      </w:r>
      <w:r w:rsidRPr="00E03CF7">
        <w:t>collect</w:t>
      </w:r>
      <w:r w:rsidRPr="00E03CF7">
        <w:t>方法，其参数需要</w:t>
      </w:r>
      <w:r w:rsidR="00F56484">
        <w:t>指定</w:t>
      </w:r>
      <w:r w:rsidRPr="00E03CF7">
        <w:t>一个</w:t>
      </w:r>
      <w:r w:rsidR="00F56484" w:rsidRPr="00E838DC">
        <w:rPr>
          <w:color w:val="FF0000"/>
        </w:rPr>
        <w:t>收集器</w:t>
      </w:r>
      <w:r w:rsidR="00F56484">
        <w:t>对象</w:t>
      </w:r>
      <w:r w:rsidRPr="00E03CF7">
        <w:t>java.util.stream.</w:t>
      </w:r>
      <w:r w:rsidRPr="00EC1076">
        <w:rPr>
          <w:color w:val="FF0000"/>
        </w:rPr>
        <w:t>Collector</w:t>
      </w:r>
      <w:r w:rsidRPr="00E03CF7">
        <w:t>。</w:t>
      </w:r>
      <w:r w:rsidRPr="00E03CF7">
        <w:t>java.util.stream.</w:t>
      </w:r>
      <w:r w:rsidRPr="00EC1076">
        <w:rPr>
          <w:color w:val="FF0000"/>
        </w:rPr>
        <w:t>Collectors</w:t>
      </w:r>
      <w:r w:rsidRPr="00E03CF7">
        <w:t>类</w:t>
      </w:r>
      <w:r w:rsidR="00F56484">
        <w:t>中</w:t>
      </w:r>
      <w:r w:rsidRPr="00E03CF7">
        <w:t>提供一些方法，可以作为</w:t>
      </w:r>
      <w:r w:rsidRPr="00E03CF7">
        <w:t>Collector</w:t>
      </w:r>
      <w:r w:rsidRPr="00E03CF7">
        <w:t>接口的实例：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B4441" w:rsidTr="003B4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3B4441" w:rsidRDefault="003B4441" w:rsidP="003B4441">
            <w:r w:rsidRPr="00E03CF7">
              <w:t>Stream</w:t>
            </w:r>
            <w:r>
              <w:t>流中的方法</w:t>
            </w:r>
          </w:p>
        </w:tc>
        <w:tc>
          <w:tcPr>
            <w:tcW w:w="5228" w:type="dxa"/>
          </w:tcPr>
          <w:p w:rsidR="003B4441" w:rsidRDefault="004C0CF5" w:rsidP="003B4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3B4441" w:rsidTr="003B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3B4441" w:rsidRDefault="002F5DA2" w:rsidP="00F56484">
            <w:pPr>
              <w:rPr>
                <w:lang w:eastAsia="zh-CN"/>
              </w:rPr>
            </w:pPr>
            <w:r w:rsidRPr="002F5DA2">
              <w:rPr>
                <w:lang w:eastAsia="zh-CN"/>
              </w:rPr>
              <w:t>collect(Collector collector)</w:t>
            </w:r>
          </w:p>
        </w:tc>
        <w:tc>
          <w:tcPr>
            <w:tcW w:w="5228" w:type="dxa"/>
          </w:tcPr>
          <w:p w:rsidR="003B4441" w:rsidRDefault="00F56484" w:rsidP="003B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使用指定的收集器收集元素</w:t>
            </w:r>
          </w:p>
        </w:tc>
      </w:tr>
    </w:tbl>
    <w:p w:rsidR="003B4441" w:rsidRDefault="003B4441" w:rsidP="003B4441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03CF7" w:rsidTr="00E03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E03CF7" w:rsidRDefault="00E03CF7" w:rsidP="00E03CF7">
            <w:r w:rsidRPr="00E03CF7">
              <w:t>Collectors</w:t>
            </w:r>
            <w:r w:rsidRPr="00E03CF7">
              <w:t>类提供一些方法</w:t>
            </w:r>
          </w:p>
        </w:tc>
        <w:tc>
          <w:tcPr>
            <w:tcW w:w="5228" w:type="dxa"/>
          </w:tcPr>
          <w:p w:rsidR="00E03CF7" w:rsidRDefault="00E03CF7" w:rsidP="00E03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E03CF7" w:rsidRPr="00E03CF7" w:rsidTr="00E03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E03CF7" w:rsidRPr="00E03CF7" w:rsidRDefault="00E03CF7" w:rsidP="00BF34EA">
            <w:r w:rsidRPr="00E03CF7">
              <w:t>public static Collector toList()</w:t>
            </w:r>
          </w:p>
        </w:tc>
        <w:tc>
          <w:tcPr>
            <w:tcW w:w="5228" w:type="dxa"/>
          </w:tcPr>
          <w:p w:rsidR="00E03CF7" w:rsidRPr="00E03CF7" w:rsidRDefault="00EC1076" w:rsidP="00EC1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zh-CN"/>
              </w:rPr>
              <w:t>得到一个</w:t>
            </w:r>
            <w:r w:rsidR="00E03CF7" w:rsidRPr="00E03CF7">
              <w:rPr>
                <w:lang w:eastAsia="zh-CN"/>
              </w:rPr>
              <w:t>List</w:t>
            </w:r>
            <w:r w:rsidR="00E03CF7" w:rsidRPr="00E03CF7">
              <w:rPr>
                <w:lang w:eastAsia="zh-CN"/>
              </w:rPr>
              <w:t>集合</w:t>
            </w:r>
            <w:r>
              <w:rPr>
                <w:lang w:eastAsia="zh-CN"/>
              </w:rPr>
              <w:t>的</w:t>
            </w:r>
            <w:r w:rsidRPr="00E838DC">
              <w:rPr>
                <w:color w:val="FF0000"/>
                <w:lang w:eastAsia="zh-CN"/>
              </w:rPr>
              <w:t>收集器</w:t>
            </w:r>
          </w:p>
        </w:tc>
      </w:tr>
      <w:tr w:rsidR="00E03CF7" w:rsidRPr="00E03CF7" w:rsidTr="00E03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E03CF7" w:rsidRPr="00E03CF7" w:rsidRDefault="00E03CF7" w:rsidP="00BF34EA">
            <w:r w:rsidRPr="00E03CF7">
              <w:t>public static Collector</w:t>
            </w:r>
            <w:r w:rsidR="00BF34EA">
              <w:t xml:space="preserve"> </w:t>
            </w:r>
            <w:r w:rsidRPr="00E03CF7">
              <w:t>toSet()</w:t>
            </w:r>
          </w:p>
        </w:tc>
        <w:tc>
          <w:tcPr>
            <w:tcW w:w="5228" w:type="dxa"/>
          </w:tcPr>
          <w:p w:rsidR="00E03CF7" w:rsidRPr="00E03CF7" w:rsidRDefault="00EC1076" w:rsidP="00EC1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得到一个</w:t>
            </w:r>
            <w:r w:rsidR="00E03CF7" w:rsidRPr="00E03CF7">
              <w:rPr>
                <w:lang w:eastAsia="zh-CN"/>
              </w:rPr>
              <w:t>Set</w:t>
            </w:r>
            <w:r w:rsidR="00E03CF7" w:rsidRPr="00E03CF7">
              <w:rPr>
                <w:lang w:eastAsia="zh-CN"/>
              </w:rPr>
              <w:t>集合</w:t>
            </w:r>
            <w:r>
              <w:rPr>
                <w:lang w:eastAsia="zh-CN"/>
              </w:rPr>
              <w:t>的收集器</w:t>
            </w:r>
          </w:p>
        </w:tc>
      </w:tr>
    </w:tbl>
    <w:p w:rsidR="000F3C99" w:rsidRDefault="00D01E5A" w:rsidP="00357AF4">
      <w:pPr>
        <w:pStyle w:val="3"/>
      </w:pPr>
      <w:bookmarkStart w:id="48" w:name="header-n380"/>
      <w:r>
        <w:lastRenderedPageBreak/>
        <w:t>收集到集合的</w:t>
      </w:r>
      <w:bookmarkEnd w:id="48"/>
      <w:r w:rsidR="00D171BC">
        <w:t>示例</w:t>
      </w:r>
    </w:p>
    <w:p w:rsidR="003A3036" w:rsidRDefault="003A3036" w:rsidP="003A3036">
      <w:pPr>
        <w:pStyle w:val="10"/>
        <w:rPr>
          <w:lang w:eastAsia="zh-CN"/>
        </w:rPr>
      </w:pPr>
      <w:r>
        <w:rPr>
          <w:lang w:eastAsia="zh-CN"/>
        </w:rPr>
        <w:t>案例需求：</w:t>
      </w:r>
    </w:p>
    <w:p w:rsidR="003A3036" w:rsidRDefault="003A3036" w:rsidP="003A3036">
      <w:pPr>
        <w:ind w:firstLine="420"/>
        <w:rPr>
          <w:lang w:eastAsia="zh-CN"/>
        </w:rPr>
      </w:pPr>
      <w:r>
        <w:rPr>
          <w:lang w:eastAsia="zh-CN"/>
        </w:rPr>
        <w:t>将一个字符串组成的流对象，调用</w:t>
      </w:r>
      <w:r>
        <w:rPr>
          <w:rFonts w:hint="eastAsia"/>
          <w:lang w:eastAsia="zh-CN"/>
        </w:rPr>
        <w:t>collect</w:t>
      </w:r>
      <w:r>
        <w:rPr>
          <w:rFonts w:hint="eastAsia"/>
          <w:lang w:eastAsia="zh-CN"/>
        </w:rPr>
        <w:t>方法，分别转成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Set</w:t>
      </w:r>
      <w:r>
        <w:rPr>
          <w:rFonts w:hint="eastAsia"/>
          <w:lang w:eastAsia="zh-CN"/>
        </w:rPr>
        <w:t>集合。</w:t>
      </w:r>
    </w:p>
    <w:p w:rsidR="005E3C50" w:rsidRDefault="005E3C50" w:rsidP="003A3036">
      <w:pPr>
        <w:ind w:firstLine="420"/>
        <w:rPr>
          <w:lang w:eastAsia="zh-CN"/>
        </w:rPr>
      </w:pPr>
      <w:r>
        <w:rPr>
          <w:rFonts w:hint="eastAsia"/>
          <w:lang w:eastAsia="zh-CN"/>
        </w:rPr>
        <w:t>注意：流只能收集一次</w:t>
      </w:r>
    </w:p>
    <w:p w:rsidR="003A3036" w:rsidRDefault="003A3036" w:rsidP="003A3036">
      <w:pPr>
        <w:pStyle w:val="10"/>
        <w:rPr>
          <w:lang w:eastAsia="zh-CN"/>
        </w:rPr>
      </w:pPr>
      <w:r>
        <w:rPr>
          <w:lang w:eastAsia="zh-CN"/>
        </w:rPr>
        <w:t>案例代码：</w:t>
      </w:r>
    </w:p>
    <w:p w:rsidR="00E838DC" w:rsidRDefault="00E838DC" w:rsidP="00E838DC">
      <w:pPr>
        <w:pStyle w:val="af6"/>
      </w:pPr>
      <w:r>
        <w:t xml:space="preserve">    @Test</w:t>
      </w:r>
    </w:p>
    <w:p w:rsidR="00E838DC" w:rsidRDefault="00E838DC" w:rsidP="00E838DC">
      <w:pPr>
        <w:pStyle w:val="af6"/>
      </w:pPr>
      <w:r>
        <w:t xml:space="preserve">    public void testCollect() {</w:t>
      </w:r>
    </w:p>
    <w:p w:rsidR="00E838DC" w:rsidRDefault="00E838DC" w:rsidP="00E838DC">
      <w:pPr>
        <w:pStyle w:val="af6"/>
      </w:pPr>
      <w:r>
        <w:t xml:space="preserve">        Stream&lt;String&gt; names = Stream.of("Jack","Rose","Make","Marry","William");</w:t>
      </w:r>
    </w:p>
    <w:p w:rsidR="00E838DC" w:rsidRDefault="00E838DC" w:rsidP="00E838DC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转成</w:t>
      </w:r>
      <w:r>
        <w:rPr>
          <w:rFonts w:hint="eastAsia"/>
        </w:rPr>
        <w:t>List</w:t>
      </w:r>
    </w:p>
    <w:p w:rsidR="00E838DC" w:rsidRDefault="00E838DC" w:rsidP="00E838DC">
      <w:pPr>
        <w:pStyle w:val="af6"/>
      </w:pPr>
      <w:r>
        <w:t xml:space="preserve">       /* List&lt;String&gt; list = names.collect(Collectors.toList());</w:t>
      </w:r>
    </w:p>
    <w:p w:rsidR="00E838DC" w:rsidRDefault="00E838DC" w:rsidP="00E838DC">
      <w:pPr>
        <w:pStyle w:val="af6"/>
      </w:pPr>
      <w:r>
        <w:t xml:space="preserve">        System.out.println(list);*/</w:t>
      </w:r>
    </w:p>
    <w:p w:rsidR="00E838DC" w:rsidRDefault="00E838DC" w:rsidP="00E838DC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转成</w:t>
      </w:r>
      <w:r>
        <w:rPr>
          <w:rFonts w:hint="eastAsia"/>
        </w:rPr>
        <w:t>Set</w:t>
      </w:r>
    </w:p>
    <w:p w:rsidR="00E838DC" w:rsidRDefault="00E838DC" w:rsidP="00E838DC">
      <w:pPr>
        <w:pStyle w:val="af6"/>
      </w:pPr>
      <w:r>
        <w:t xml:space="preserve">        Set&lt;String&gt; set = names.collect(Collectors.toSet());</w:t>
      </w:r>
    </w:p>
    <w:p w:rsidR="00E838DC" w:rsidRDefault="00E838DC" w:rsidP="00E838DC">
      <w:pPr>
        <w:pStyle w:val="af6"/>
      </w:pPr>
      <w:r>
        <w:t xml:space="preserve">        System.out.println(set);</w:t>
      </w:r>
    </w:p>
    <w:p w:rsidR="000F3C99" w:rsidRPr="003A3036" w:rsidRDefault="00E838DC" w:rsidP="00E838DC">
      <w:pPr>
        <w:pStyle w:val="af6"/>
      </w:pPr>
      <w:r>
        <w:t xml:space="preserve">    }</w:t>
      </w:r>
    </w:p>
    <w:p w:rsidR="000F3C99" w:rsidRDefault="000F3C99" w:rsidP="00357AF4">
      <w:pPr>
        <w:pStyle w:val="2"/>
      </w:pPr>
      <w:bookmarkStart w:id="49" w:name="header-n382"/>
      <w:r>
        <w:t>收集到数组中</w:t>
      </w:r>
      <w:bookmarkEnd w:id="49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D01E5A" w:rsidTr="002F5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01E5A" w:rsidRDefault="00D01E5A" w:rsidP="002F5DA2">
            <w:r>
              <w:t>Stream</w:t>
            </w:r>
            <w:r w:rsidR="00873DE8">
              <w:rPr>
                <w:rFonts w:hint="eastAsia"/>
                <w:lang w:eastAsia="zh-CN"/>
              </w:rPr>
              <w:t>接口</w:t>
            </w:r>
            <w:r w:rsidR="00873DE8">
              <w:t>中定义的方法</w:t>
            </w:r>
          </w:p>
        </w:tc>
        <w:tc>
          <w:tcPr>
            <w:tcW w:w="6917" w:type="dxa"/>
          </w:tcPr>
          <w:p w:rsidR="00D01E5A" w:rsidRDefault="00D01E5A" w:rsidP="002F5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D01E5A" w:rsidTr="002F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01E5A" w:rsidRPr="006565D3" w:rsidRDefault="00D01E5A" w:rsidP="002F5DA2">
            <w:r w:rsidRPr="00D01E5A">
              <w:t>Object[] toArray()</w:t>
            </w:r>
          </w:p>
        </w:tc>
        <w:tc>
          <w:tcPr>
            <w:tcW w:w="6917" w:type="dxa"/>
          </w:tcPr>
          <w:p w:rsidR="00D01E5A" w:rsidRPr="004B2004" w:rsidRDefault="00D01E5A" w:rsidP="002F5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返回一个包含流中元素的数组，</w:t>
            </w:r>
            <w:r w:rsidRPr="00D01E5A">
              <w:t>返回值类型是</w:t>
            </w:r>
            <w:r w:rsidRPr="00D01E5A">
              <w:t>Object[]</w:t>
            </w:r>
            <w:r w:rsidRPr="00D01E5A">
              <w:t>的</w:t>
            </w:r>
          </w:p>
        </w:tc>
      </w:tr>
      <w:tr w:rsidR="00D01E5A" w:rsidTr="002F5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01E5A" w:rsidRPr="00D01E5A" w:rsidRDefault="00D01E5A" w:rsidP="002F5DA2">
            <w:pPr>
              <w:rPr>
                <w:lang w:eastAsia="zh-CN"/>
              </w:rPr>
            </w:pPr>
            <w:r w:rsidRPr="00D01E5A">
              <w:rPr>
                <w:lang w:eastAsia="zh-CN"/>
              </w:rPr>
              <w:t>&lt;A&gt; A[] toArray(IntFunction&lt;A[]&gt; generator)</w:t>
            </w:r>
          </w:p>
        </w:tc>
        <w:tc>
          <w:tcPr>
            <w:tcW w:w="6917" w:type="dxa"/>
          </w:tcPr>
          <w:p w:rsidR="00D01E5A" w:rsidRDefault="00D01E5A" w:rsidP="002F5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返回包含此流元素的数组，使用提供的生成器函数分配返回的数组</w:t>
            </w:r>
          </w:p>
        </w:tc>
      </w:tr>
    </w:tbl>
    <w:p w:rsidR="000F3C99" w:rsidRDefault="00D01E5A" w:rsidP="00D01E5A">
      <w:pPr>
        <w:pStyle w:val="3"/>
      </w:pPr>
      <w:bookmarkStart w:id="50" w:name="header-n386"/>
      <w:r>
        <w:t>收集到数组的示例</w:t>
      </w:r>
      <w:bookmarkEnd w:id="50"/>
    </w:p>
    <w:p w:rsidR="000F4C32" w:rsidRPr="000F4C32" w:rsidRDefault="000F4C32" w:rsidP="000F4C32">
      <w:pPr>
        <w:ind w:firstLine="420"/>
        <w:rPr>
          <w:lang w:eastAsia="zh-CN"/>
        </w:rPr>
      </w:pPr>
      <w:r>
        <w:rPr>
          <w:lang w:eastAsia="zh-CN"/>
        </w:rPr>
        <w:t>将一个流转成</w:t>
      </w:r>
      <w:r>
        <w:rPr>
          <w:rFonts w:hint="eastAsia"/>
          <w:lang w:eastAsia="zh-CN"/>
        </w:rPr>
        <w:t>O</w:t>
      </w:r>
      <w:r>
        <w:rPr>
          <w:lang w:eastAsia="zh-CN"/>
        </w:rPr>
        <w:t>bject</w:t>
      </w:r>
      <w:r>
        <w:rPr>
          <w:lang w:eastAsia="zh-CN"/>
        </w:rPr>
        <w:t>数组</w:t>
      </w:r>
    </w:p>
    <w:p w:rsidR="000F3C99" w:rsidRDefault="000F3C99" w:rsidP="005C1DB5">
      <w:pPr>
        <w:pStyle w:val="3"/>
      </w:pPr>
      <w:bookmarkStart w:id="51" w:name="header-n388"/>
      <w:r>
        <w:t>解决泛型数组问题</w:t>
      </w:r>
      <w:bookmarkEnd w:id="51"/>
    </w:p>
    <w:p w:rsidR="005C1DB5" w:rsidRPr="005C1DB5" w:rsidRDefault="000F3C99" w:rsidP="005C1DB5">
      <w:pPr>
        <w:ind w:firstLine="420"/>
        <w:rPr>
          <w:lang w:eastAsia="zh-CN"/>
        </w:rPr>
      </w:pPr>
      <w:r w:rsidRPr="005C1DB5">
        <w:t>有了</w:t>
      </w:r>
      <w:r w:rsidRPr="005C1DB5">
        <w:t>Lambda</w:t>
      </w:r>
      <w:r w:rsidRPr="005C1DB5">
        <w:t>和方法引用之后，可以使用</w:t>
      </w:r>
      <w:r w:rsidRPr="005C1DB5">
        <w:t>toArray</w:t>
      </w:r>
      <w:r w:rsidRPr="005C1DB5">
        <w:t>方法的另一种重载形式传递一个</w:t>
      </w:r>
      <w:r w:rsidRPr="005C1DB5">
        <w:t>IntFunction&lt;A[]&gt;</w:t>
      </w:r>
      <w:r w:rsidRPr="005C1DB5">
        <w:t>的函数，继而从外面指定泛型参数。</w:t>
      </w:r>
      <w:r w:rsidR="00D729A8">
        <w:t>这是</w:t>
      </w:r>
      <w:r w:rsidR="00D729A8">
        <w:rPr>
          <w:rFonts w:hint="eastAsia"/>
          <w:lang w:eastAsia="zh-CN"/>
        </w:rPr>
        <w:t>IntFunction</w:t>
      </w:r>
      <w:r w:rsidR="00D729A8">
        <w:rPr>
          <w:rFonts w:hint="eastAsia"/>
          <w:lang w:eastAsia="zh-CN"/>
        </w:rPr>
        <w:t>接口的源代码：</w:t>
      </w:r>
    </w:p>
    <w:p w:rsidR="005C1DB5" w:rsidRDefault="005C1DB5" w:rsidP="005C1DB5">
      <w:pPr>
        <w:pStyle w:val="af6"/>
        <w:rPr>
          <w:color w:val="000000"/>
        </w:rPr>
      </w:pPr>
      <w:r>
        <w:rPr>
          <w:rFonts w:hint="eastAsia"/>
          <w:color w:val="808000"/>
        </w:rPr>
        <w:t>@FunctionalInterface</w:t>
      </w:r>
      <w:r>
        <w:rPr>
          <w:rFonts w:hint="eastAsia"/>
          <w:color w:val="808000"/>
        </w:rPr>
        <w:br/>
      </w:r>
      <w:r>
        <w:rPr>
          <w:rFonts w:hint="eastAsia"/>
          <w:b/>
          <w:bCs/>
          <w:color w:val="000080"/>
        </w:rPr>
        <w:t xml:space="preserve">public interface </w:t>
      </w:r>
      <w:r>
        <w:rPr>
          <w:rFonts w:hint="eastAsia"/>
          <w:color w:val="000000"/>
        </w:rPr>
        <w:t>IntFunction&lt;</w:t>
      </w:r>
      <w:r>
        <w:rPr>
          <w:rFonts w:hint="eastAsia"/>
          <w:color w:val="20999D"/>
        </w:rPr>
        <w:t>R</w:t>
      </w:r>
      <w:r>
        <w:rPr>
          <w:rFonts w:hint="eastAsia"/>
          <w:color w:val="000000"/>
        </w:rPr>
        <w:t>&gt;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</w:rPr>
        <w:t>/**</w:t>
      </w:r>
      <w:r>
        <w:rPr>
          <w:rFonts w:hint="eastAsia"/>
        </w:rPr>
        <w:br/>
        <w:t xml:space="preserve">     * </w:t>
      </w:r>
      <w:r>
        <w:t>使用给定的整数变量，通过函数计算出结果</w:t>
      </w:r>
      <w:r>
        <w:rPr>
          <w:rFonts w:hint="eastAsia"/>
        </w:rPr>
        <w:br/>
        <w:t xml:space="preserve">     */</w:t>
      </w:r>
      <w:r>
        <w:rPr>
          <w:rFonts w:hint="eastAsia"/>
        </w:rPr>
        <w:br/>
        <w:t xml:space="preserve">    </w:t>
      </w:r>
      <w:r>
        <w:rPr>
          <w:rFonts w:hint="eastAsia"/>
          <w:color w:val="20999D"/>
        </w:rPr>
        <w:t xml:space="preserve">R </w:t>
      </w:r>
      <w:r>
        <w:rPr>
          <w:rFonts w:hint="eastAsia"/>
          <w:color w:val="000000"/>
        </w:rPr>
        <w:t>apply(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value);</w:t>
      </w:r>
      <w:r>
        <w:rPr>
          <w:rFonts w:hint="eastAsia"/>
          <w:color w:val="000000"/>
        </w:rPr>
        <w:br/>
        <w:t>}</w:t>
      </w:r>
    </w:p>
    <w:p w:rsidR="00EF095B" w:rsidRDefault="00EF095B" w:rsidP="00EF095B">
      <w:pPr>
        <w:ind w:firstLine="420"/>
      </w:pPr>
      <w:r>
        <w:t>方法说明：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248"/>
        <w:gridCol w:w="6208"/>
      </w:tblGrid>
      <w:tr w:rsidR="00EF095B" w:rsidTr="00EF0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EF095B" w:rsidRDefault="00EF095B" w:rsidP="00EF095B">
            <w:r w:rsidRPr="00EF095B">
              <w:t>IntFunction</w:t>
            </w:r>
            <w:r>
              <w:t>接口中的方法</w:t>
            </w:r>
          </w:p>
        </w:tc>
        <w:tc>
          <w:tcPr>
            <w:tcW w:w="6208" w:type="dxa"/>
          </w:tcPr>
          <w:p w:rsidR="00EF095B" w:rsidRDefault="00EF095B" w:rsidP="00EF0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EF095B" w:rsidTr="00EF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EF095B" w:rsidRDefault="00EF095B" w:rsidP="00EF095B">
            <w:r w:rsidRPr="00EF095B">
              <w:t>R apply(int value)</w:t>
            </w:r>
          </w:p>
        </w:tc>
        <w:tc>
          <w:tcPr>
            <w:tcW w:w="6208" w:type="dxa"/>
          </w:tcPr>
          <w:p w:rsidR="00EF095B" w:rsidRDefault="00EF095B" w:rsidP="00EF0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传入一个</w:t>
            </w:r>
            <w:r w:rsidRPr="00EF095B">
              <w:rPr>
                <w:rFonts w:hint="eastAsia"/>
                <w:lang w:eastAsia="zh-CN"/>
              </w:rPr>
              <w:t>整数变量，计算出结果</w:t>
            </w:r>
          </w:p>
        </w:tc>
      </w:tr>
    </w:tbl>
    <w:p w:rsidR="00EF095B" w:rsidRPr="00EF095B" w:rsidRDefault="00EF095B" w:rsidP="00EF095B">
      <w:pPr>
        <w:rPr>
          <w:lang w:eastAsia="zh-CN"/>
        </w:rPr>
      </w:pPr>
    </w:p>
    <w:p w:rsidR="000F3C99" w:rsidRDefault="00DB3E03" w:rsidP="00DB3E03">
      <w:pPr>
        <w:pStyle w:val="10"/>
      </w:pPr>
      <w:r>
        <w:t>案例说明：</w:t>
      </w:r>
    </w:p>
    <w:p w:rsidR="00DB3E03" w:rsidRDefault="00DB3E03" w:rsidP="00DB3E03">
      <w:pPr>
        <w:pStyle w:val="a0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创建一个由字符串组成的流</w:t>
      </w:r>
    </w:p>
    <w:p w:rsidR="00DB3E03" w:rsidRDefault="00DB3E03" w:rsidP="00DB3E03">
      <w:pPr>
        <w:pStyle w:val="a0"/>
        <w:numPr>
          <w:ilvl w:val="0"/>
          <w:numId w:val="42"/>
        </w:numPr>
        <w:rPr>
          <w:lang w:eastAsia="zh-CN"/>
        </w:rPr>
      </w:pPr>
      <w:r>
        <w:rPr>
          <w:lang w:eastAsia="zh-CN"/>
        </w:rPr>
        <w:t>调用</w:t>
      </w:r>
      <w:r>
        <w:rPr>
          <w:rFonts w:hint="eastAsia"/>
          <w:lang w:eastAsia="zh-CN"/>
        </w:rPr>
        <w:t>toArray()</w:t>
      </w:r>
      <w:r>
        <w:rPr>
          <w:rFonts w:hint="eastAsia"/>
          <w:lang w:eastAsia="zh-CN"/>
        </w:rPr>
        <w:t>方法生成一个</w:t>
      </w:r>
      <w:r>
        <w:rPr>
          <w:rFonts w:hint="eastAsia"/>
          <w:lang w:eastAsia="zh-CN"/>
        </w:rPr>
        <w:t>String[]</w:t>
      </w:r>
      <w:r>
        <w:rPr>
          <w:rFonts w:hint="eastAsia"/>
          <w:lang w:eastAsia="zh-CN"/>
        </w:rPr>
        <w:t>数组。</w:t>
      </w:r>
    </w:p>
    <w:p w:rsidR="00DB3E03" w:rsidRDefault="00DB3E03" w:rsidP="00DB3E03">
      <w:pPr>
        <w:pStyle w:val="a0"/>
        <w:numPr>
          <w:ilvl w:val="0"/>
          <w:numId w:val="42"/>
        </w:numPr>
        <w:rPr>
          <w:lang w:eastAsia="zh-CN"/>
        </w:rPr>
      </w:pPr>
      <w:r>
        <w:rPr>
          <w:lang w:eastAsia="zh-CN"/>
        </w:rPr>
        <w:t>使用</w:t>
      </w:r>
      <w:r>
        <w:rPr>
          <w:rFonts w:hint="eastAsia"/>
          <w:lang w:eastAsia="zh-CN"/>
        </w:rPr>
        <w:t>Lambda</w:t>
      </w:r>
      <w:r>
        <w:rPr>
          <w:rFonts w:hint="eastAsia"/>
          <w:lang w:eastAsia="zh-CN"/>
        </w:rPr>
        <w:t>和</w:t>
      </w:r>
      <w:r w:rsidR="0096257C">
        <w:rPr>
          <w:rFonts w:hint="eastAsia"/>
          <w:lang w:eastAsia="zh-CN"/>
        </w:rPr>
        <w:t>数组</w:t>
      </w:r>
      <w:r>
        <w:rPr>
          <w:rFonts w:hint="eastAsia"/>
          <w:lang w:eastAsia="zh-CN"/>
        </w:rPr>
        <w:t>方法引用的写法分别写出来</w:t>
      </w:r>
    </w:p>
    <w:p w:rsidR="00DB3E03" w:rsidRDefault="00DB3E03" w:rsidP="00DB3E03">
      <w:pPr>
        <w:pStyle w:val="a0"/>
        <w:numPr>
          <w:ilvl w:val="0"/>
          <w:numId w:val="42"/>
        </w:numPr>
        <w:rPr>
          <w:lang w:eastAsia="zh-CN"/>
        </w:rPr>
      </w:pPr>
      <w:r>
        <w:rPr>
          <w:lang w:eastAsia="zh-CN"/>
        </w:rPr>
        <w:t>输出转换后的数组</w:t>
      </w:r>
    </w:p>
    <w:p w:rsidR="00E838DC" w:rsidRDefault="00E838DC" w:rsidP="00E838DC">
      <w:pPr>
        <w:pStyle w:val="af6"/>
      </w:pPr>
      <w:r>
        <w:t xml:space="preserve">    @Test</w:t>
      </w:r>
    </w:p>
    <w:p w:rsidR="00E838DC" w:rsidRDefault="00E838DC" w:rsidP="00E838DC">
      <w:pPr>
        <w:pStyle w:val="af6"/>
      </w:pPr>
      <w:r>
        <w:t xml:space="preserve">    public void testToArray() {</w:t>
      </w:r>
    </w:p>
    <w:p w:rsidR="00E838DC" w:rsidRDefault="00E838DC" w:rsidP="00E838DC">
      <w:pPr>
        <w:pStyle w:val="af6"/>
      </w:pPr>
      <w:r>
        <w:t xml:space="preserve">        Stream&lt;String&gt; names = Stream.of("Jack","Rose","Make","Marry","William");</w:t>
      </w:r>
    </w:p>
    <w:p w:rsidR="00E838DC" w:rsidRDefault="00E838DC" w:rsidP="00E838DC">
      <w:pPr>
        <w:pStyle w:val="af6"/>
      </w:pPr>
      <w:r>
        <w:t xml:space="preserve">        //Object[] objects = names.toArray();</w:t>
      </w:r>
      <w:r>
        <w:t xml:space="preserve"> //</w:t>
      </w:r>
      <w:r>
        <w:t>直接得到数组</w:t>
      </w:r>
    </w:p>
    <w:p w:rsidR="00E838DC" w:rsidRDefault="00E838DC" w:rsidP="00E838DC">
      <w:pPr>
        <w:pStyle w:val="af6"/>
        <w:rPr>
          <w:rFonts w:hint="eastAsia"/>
        </w:rPr>
      </w:pPr>
      <w:r>
        <w:rPr>
          <w:rFonts w:hint="eastAsia"/>
        </w:rPr>
        <w:t xml:space="preserve">        //R apply(int value), i</w:t>
      </w:r>
      <w:r>
        <w:rPr>
          <w:rFonts w:hint="eastAsia"/>
        </w:rPr>
        <w:t>是数组的长度</w:t>
      </w:r>
    </w:p>
    <w:p w:rsidR="00E838DC" w:rsidRDefault="00E838DC" w:rsidP="00E838DC">
      <w:pPr>
        <w:pStyle w:val="af6"/>
      </w:pPr>
      <w:r>
        <w:lastRenderedPageBreak/>
        <w:t xml:space="preserve">        String[] strings = names.toArray(i -&gt; new String[i]);</w:t>
      </w:r>
    </w:p>
    <w:p w:rsidR="00E838DC" w:rsidRDefault="00E838DC" w:rsidP="00E838DC">
      <w:pPr>
        <w:pStyle w:val="af6"/>
      </w:pPr>
      <w:r>
        <w:t xml:space="preserve">        System.out.println(Arrays.toString(strings));</w:t>
      </w:r>
    </w:p>
    <w:p w:rsidR="00DB3E03" w:rsidRDefault="00E838DC" w:rsidP="00E838DC">
      <w:pPr>
        <w:pStyle w:val="af6"/>
      </w:pPr>
      <w:r>
        <w:t xml:space="preserve">    }</w:t>
      </w:r>
    </w:p>
    <w:p w:rsidR="000F3C99" w:rsidRDefault="00040B0F" w:rsidP="003520BC">
      <w:pPr>
        <w:pStyle w:val="1"/>
      </w:pPr>
      <w:bookmarkStart w:id="52" w:name="header-n397"/>
      <w:r>
        <w:t>并行</w:t>
      </w:r>
      <w:r w:rsidR="000F3C99">
        <w:t>流</w:t>
      </w:r>
      <w:bookmarkEnd w:id="52"/>
    </w:p>
    <w:p w:rsidR="00445BB3" w:rsidRDefault="00040B0F" w:rsidP="00040B0F">
      <w:pPr>
        <w:ind w:firstLine="420"/>
        <w:rPr>
          <w:lang w:eastAsia="zh-CN"/>
        </w:rPr>
      </w:pPr>
      <w:r>
        <w:rPr>
          <w:lang w:eastAsia="zh-CN"/>
        </w:rPr>
        <w:t>前面</w:t>
      </w:r>
      <w:r w:rsidR="000F3C99">
        <w:rPr>
          <w:lang w:eastAsia="zh-CN"/>
        </w:rPr>
        <w:t>使用的都是串行流，即单线程执行的</w:t>
      </w:r>
      <w:r>
        <w:rPr>
          <w:lang w:eastAsia="zh-CN"/>
        </w:rPr>
        <w:t>流</w:t>
      </w:r>
      <w:r w:rsidR="000F3C99">
        <w:rPr>
          <w:lang w:eastAsia="zh-CN"/>
        </w:rPr>
        <w:t>，其实</w:t>
      </w:r>
      <w:r w:rsidR="000F3C99">
        <w:rPr>
          <w:lang w:eastAsia="zh-CN"/>
        </w:rPr>
        <w:t>Stream API</w:t>
      </w:r>
      <w:r>
        <w:rPr>
          <w:lang w:eastAsia="zh-CN"/>
        </w:rPr>
        <w:t>还提供了并行流</w:t>
      </w:r>
      <w:r w:rsidR="000F3C99">
        <w:rPr>
          <w:lang w:eastAsia="zh-CN"/>
        </w:rPr>
        <w:t>。</w:t>
      </w:r>
    </w:p>
    <w:p w:rsidR="000F3C99" w:rsidRDefault="00040B0F" w:rsidP="00040B0F">
      <w:pPr>
        <w:ind w:firstLine="420"/>
        <w:rPr>
          <w:lang w:eastAsia="zh-CN"/>
        </w:rPr>
      </w:pPr>
      <w:r>
        <w:rPr>
          <w:rFonts w:hint="eastAsia"/>
          <w:lang w:eastAsia="zh-CN"/>
        </w:rPr>
        <w:t>串行</w:t>
      </w:r>
      <w:r w:rsidRPr="00040B0F">
        <w:rPr>
          <w:rFonts w:hint="eastAsia"/>
          <w:lang w:eastAsia="zh-CN"/>
        </w:rPr>
        <w:t>流的操作是在单线程上执行的，而并行流的操作是在多线程上</w:t>
      </w:r>
      <w:r>
        <w:rPr>
          <w:rFonts w:hint="eastAsia"/>
          <w:lang w:eastAsia="zh-CN"/>
        </w:rPr>
        <w:t>并行</w:t>
      </w:r>
      <w:r w:rsidRPr="00040B0F">
        <w:rPr>
          <w:rFonts w:hint="eastAsia"/>
          <w:lang w:eastAsia="zh-CN"/>
        </w:rPr>
        <w:t>执行的。</w:t>
      </w:r>
      <w:r>
        <w:rPr>
          <w:rFonts w:hint="eastAsia"/>
          <w:lang w:eastAsia="zh-CN"/>
        </w:rPr>
        <w:t>所以并行流的执行效率会更高，</w:t>
      </w:r>
      <w:r w:rsidRPr="00D34443">
        <w:rPr>
          <w:rFonts w:hint="eastAsia"/>
          <w:color w:val="FF0000"/>
          <w:lang w:eastAsia="zh-CN"/>
        </w:rPr>
        <w:t>它是由多个线程同时操作一个流对象</w:t>
      </w:r>
      <w:r>
        <w:rPr>
          <w:rFonts w:hint="eastAsia"/>
          <w:lang w:eastAsia="zh-CN"/>
        </w:rPr>
        <w:t>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A3601" w:rsidTr="00EA3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EA3601" w:rsidRPr="00EA3601" w:rsidRDefault="00EA3601" w:rsidP="00EA3601">
            <w:r w:rsidRPr="00EA3601">
              <w:t>java.util.Collection</w:t>
            </w:r>
            <w:r w:rsidRPr="00EA3601">
              <w:t>接口两个默认方法</w:t>
            </w:r>
          </w:p>
        </w:tc>
        <w:tc>
          <w:tcPr>
            <w:tcW w:w="5228" w:type="dxa"/>
          </w:tcPr>
          <w:p w:rsidR="00EA3601" w:rsidRDefault="00EA3601" w:rsidP="00EA3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EA3601" w:rsidTr="00EA3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EA3601" w:rsidRDefault="00EA3601" w:rsidP="00EA3601">
            <w:pPr>
              <w:rPr>
                <w:lang w:eastAsia="zh-CN"/>
              </w:rPr>
            </w:pPr>
            <w:r>
              <w:t>Stream stream()</w:t>
            </w:r>
          </w:p>
        </w:tc>
        <w:tc>
          <w:tcPr>
            <w:tcW w:w="5228" w:type="dxa"/>
          </w:tcPr>
          <w:p w:rsidR="00EA3601" w:rsidRDefault="00D34443" w:rsidP="00EA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得到一个串行流</w:t>
            </w:r>
          </w:p>
        </w:tc>
      </w:tr>
      <w:tr w:rsidR="00EA3601" w:rsidTr="00EA3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EA3601" w:rsidRDefault="00EA3601" w:rsidP="00EA3601">
            <w:pPr>
              <w:rPr>
                <w:lang w:eastAsia="zh-CN"/>
              </w:rPr>
            </w:pPr>
            <w:r>
              <w:t>Stream parallelStream()</w:t>
            </w:r>
          </w:p>
        </w:tc>
        <w:tc>
          <w:tcPr>
            <w:tcW w:w="5228" w:type="dxa"/>
          </w:tcPr>
          <w:p w:rsidR="00EA3601" w:rsidRDefault="00D34443" w:rsidP="00EA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得到一个并行流</w:t>
            </w:r>
          </w:p>
        </w:tc>
      </w:tr>
    </w:tbl>
    <w:p w:rsidR="000F3C99" w:rsidRDefault="00EA3601" w:rsidP="005C1FA7">
      <w:pPr>
        <w:ind w:firstLine="420"/>
        <w:rPr>
          <w:lang w:eastAsia="zh-CN"/>
        </w:rPr>
      </w:pPr>
      <w:r>
        <w:rPr>
          <w:lang w:eastAsia="zh-CN"/>
        </w:rPr>
        <w:t>这两个方法都是返回</w:t>
      </w:r>
      <w:r>
        <w:rPr>
          <w:rFonts w:hint="eastAsia"/>
          <w:lang w:eastAsia="zh-CN"/>
        </w:rPr>
        <w:t>Stream</w:t>
      </w:r>
      <w:r>
        <w:rPr>
          <w:rFonts w:hint="eastAsia"/>
          <w:lang w:eastAsia="zh-CN"/>
        </w:rPr>
        <w:t>对象，</w:t>
      </w:r>
      <w:r w:rsidR="000F3C99">
        <w:rPr>
          <w:lang w:eastAsia="zh-CN"/>
        </w:rPr>
        <w:t>说明它们</w:t>
      </w:r>
      <w:r w:rsidR="000F3C99" w:rsidRPr="00957B6F">
        <w:rPr>
          <w:color w:val="FF0000"/>
          <w:lang w:eastAsia="zh-CN"/>
        </w:rPr>
        <w:t>在功能的使用上是没差别的</w:t>
      </w:r>
      <w:r w:rsidR="000F3C99">
        <w:rPr>
          <w:lang w:eastAsia="zh-CN"/>
        </w:rPr>
        <w:t>。唯一的差别就是</w:t>
      </w:r>
      <w:r>
        <w:rPr>
          <w:lang w:eastAsia="zh-CN"/>
        </w:rPr>
        <w:t>流内部处理的时候一个是</w:t>
      </w:r>
      <w:r w:rsidR="000F3C99">
        <w:rPr>
          <w:lang w:eastAsia="zh-CN"/>
        </w:rPr>
        <w:t>单线程</w:t>
      </w:r>
      <w:r>
        <w:rPr>
          <w:lang w:eastAsia="zh-CN"/>
        </w:rPr>
        <w:t>处理</w:t>
      </w:r>
      <w:r w:rsidR="000F3C99">
        <w:rPr>
          <w:lang w:eastAsia="zh-CN"/>
        </w:rPr>
        <w:t>和</w:t>
      </w:r>
      <w:r>
        <w:rPr>
          <w:lang w:eastAsia="zh-CN"/>
        </w:rPr>
        <w:t>一个是</w:t>
      </w:r>
      <w:r w:rsidR="000F3C99">
        <w:rPr>
          <w:lang w:eastAsia="zh-CN"/>
        </w:rPr>
        <w:t>多线程的</w:t>
      </w:r>
      <w:r>
        <w:rPr>
          <w:lang w:eastAsia="zh-CN"/>
        </w:rPr>
        <w:t>处理</w:t>
      </w:r>
      <w:r w:rsidR="000F3C99">
        <w:rPr>
          <w:lang w:eastAsia="zh-CN"/>
        </w:rPr>
        <w:t>。</w:t>
      </w:r>
    </w:p>
    <w:p w:rsidR="000F3C99" w:rsidRDefault="000F3C99" w:rsidP="003520BC">
      <w:pPr>
        <w:pStyle w:val="2"/>
      </w:pPr>
      <w:bookmarkStart w:id="53" w:name="header-n411"/>
      <w:r>
        <w:t>串行流转换为</w:t>
      </w:r>
      <w:r w:rsidR="00040B0F">
        <w:t>并行</w:t>
      </w:r>
      <w:r>
        <w:t>流</w:t>
      </w:r>
      <w:bookmarkEnd w:id="53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673"/>
        <w:gridCol w:w="5783"/>
      </w:tblGrid>
      <w:tr w:rsidR="0082588A" w:rsidRPr="0082588A" w:rsidTr="00BF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588A" w:rsidRPr="0082588A" w:rsidRDefault="0082588A" w:rsidP="00BF4254">
            <w:r w:rsidRPr="0082588A">
              <w:t>java.util.stream.BaseStream</w:t>
            </w:r>
            <w:r w:rsidR="00BF4254">
              <w:t>接口定义的</w:t>
            </w:r>
            <w:r w:rsidRPr="0082588A">
              <w:t>方法</w:t>
            </w:r>
          </w:p>
        </w:tc>
        <w:tc>
          <w:tcPr>
            <w:tcW w:w="5783" w:type="dxa"/>
          </w:tcPr>
          <w:p w:rsidR="0082588A" w:rsidRPr="0082588A" w:rsidRDefault="0082588A" w:rsidP="00825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588A">
              <w:t>说明</w:t>
            </w:r>
          </w:p>
        </w:tc>
      </w:tr>
      <w:tr w:rsidR="0082588A" w:rsidRPr="0082588A" w:rsidTr="00BF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588A" w:rsidRPr="0082588A" w:rsidRDefault="00BF4254" w:rsidP="0082588A">
            <w:r>
              <w:t xml:space="preserve">S </w:t>
            </w:r>
            <w:r w:rsidR="0082588A" w:rsidRPr="0082588A">
              <w:t>parallel()</w:t>
            </w:r>
          </w:p>
        </w:tc>
        <w:tc>
          <w:tcPr>
            <w:tcW w:w="5783" w:type="dxa"/>
          </w:tcPr>
          <w:p w:rsidR="0082588A" w:rsidRPr="0082588A" w:rsidRDefault="0082588A" w:rsidP="00E76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88A">
              <w:t>Stream</w:t>
            </w:r>
            <w:r w:rsidRPr="0082588A">
              <w:t>的父接口中定义了一个</w:t>
            </w:r>
            <w:r w:rsidRPr="0082588A">
              <w:t>parallel</w:t>
            </w:r>
            <w:r>
              <w:t>()</w:t>
            </w:r>
            <w:r w:rsidRPr="0082588A">
              <w:t>方法</w:t>
            </w:r>
            <w:r>
              <w:t>，可以将一个串行流转成并行流</w:t>
            </w:r>
            <w:r w:rsidR="00E11E22">
              <w:t>，转换后</w:t>
            </w:r>
            <w:r w:rsidR="00E76DCC">
              <w:t>与之前的</w:t>
            </w:r>
            <w:r w:rsidR="00E11E22">
              <w:t>流</w:t>
            </w:r>
            <w:r w:rsidR="00E76DCC">
              <w:t>是同一个流</w:t>
            </w:r>
            <w:r w:rsidR="00E11E22">
              <w:t>。</w:t>
            </w:r>
          </w:p>
        </w:tc>
      </w:tr>
    </w:tbl>
    <w:p w:rsidR="000F3C99" w:rsidRPr="0082588A" w:rsidRDefault="000F3C99" w:rsidP="0082588A">
      <w:pPr>
        <w:pStyle w:val="FirstParagraph"/>
        <w:ind w:firstLine="420"/>
      </w:pPr>
      <w:r w:rsidRPr="0082588A">
        <w:rPr>
          <w:lang w:eastAsia="zh-CN"/>
        </w:rPr>
        <w:t>只需要在流上调用一下无参数的</w:t>
      </w:r>
      <w:r w:rsidRPr="0082588A">
        <w:rPr>
          <w:lang w:eastAsia="zh-CN"/>
        </w:rPr>
        <w:t>parallel</w:t>
      </w:r>
      <w:r w:rsidRPr="0082588A">
        <w:rPr>
          <w:lang w:eastAsia="zh-CN"/>
        </w:rPr>
        <w:t>方法，那么当前流即可变身成为支持</w:t>
      </w:r>
      <w:r w:rsidR="00040B0F" w:rsidRPr="0082588A">
        <w:rPr>
          <w:lang w:eastAsia="zh-CN"/>
        </w:rPr>
        <w:t>并行</w:t>
      </w:r>
      <w:r w:rsidRPr="0082588A">
        <w:rPr>
          <w:lang w:eastAsia="zh-CN"/>
        </w:rPr>
        <w:t>操作的流，返回值仍然为</w:t>
      </w:r>
      <w:r w:rsidRPr="0082588A">
        <w:rPr>
          <w:lang w:eastAsia="zh-CN"/>
        </w:rPr>
        <w:t>Stream</w:t>
      </w:r>
      <w:r w:rsidRPr="0082588A">
        <w:rPr>
          <w:lang w:eastAsia="zh-CN"/>
        </w:rPr>
        <w:t>类型。</w:t>
      </w:r>
      <w:r w:rsidRPr="0082588A">
        <w:t>例如：</w:t>
      </w:r>
    </w:p>
    <w:p w:rsidR="00957B6F" w:rsidRDefault="00957B6F" w:rsidP="00957B6F">
      <w:pPr>
        <w:pStyle w:val="af6"/>
      </w:pPr>
      <w:r>
        <w:t xml:space="preserve">    public static void main(String[] args) {</w:t>
      </w:r>
    </w:p>
    <w:p w:rsidR="00957B6F" w:rsidRDefault="00957B6F" w:rsidP="00957B6F">
      <w:pPr>
        <w:pStyle w:val="af6"/>
      </w:pPr>
      <w:r>
        <w:t xml:space="preserve">        Stream&lt;String&gt; names = Stream.of("Jack","Rose","Make","Marry","William");</w:t>
      </w:r>
    </w:p>
    <w:p w:rsidR="00957B6F" w:rsidRDefault="00957B6F" w:rsidP="00957B6F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将串行流转成并行流</w:t>
      </w:r>
    </w:p>
    <w:p w:rsidR="00957B6F" w:rsidRDefault="00957B6F" w:rsidP="00957B6F">
      <w:pPr>
        <w:pStyle w:val="af6"/>
      </w:pPr>
      <w:r>
        <w:t xml:space="preserve">        Stream&lt;String&gt; parallel = names.parallel();</w:t>
      </w:r>
    </w:p>
    <w:p w:rsidR="00957B6F" w:rsidRDefault="00957B6F" w:rsidP="00957B6F">
      <w:pPr>
        <w:pStyle w:val="af6"/>
      </w:pPr>
      <w:r>
        <w:t xml:space="preserve">        System.out.println(names == parallel);</w:t>
      </w:r>
    </w:p>
    <w:p w:rsidR="00957B6F" w:rsidRDefault="00957B6F" w:rsidP="00957B6F">
      <w:pPr>
        <w:pStyle w:val="af6"/>
      </w:pPr>
      <w:r>
        <w:t xml:space="preserve">        parallel.forEach(System.out::println);</w:t>
      </w:r>
    </w:p>
    <w:p w:rsidR="000F3C99" w:rsidRPr="0082588A" w:rsidRDefault="00957B6F" w:rsidP="00957B6F">
      <w:pPr>
        <w:pStyle w:val="af6"/>
      </w:pPr>
      <w:r>
        <w:t xml:space="preserve">    }</w:t>
      </w:r>
    </w:p>
    <w:p w:rsidR="000F3C99" w:rsidRDefault="000F3C99" w:rsidP="003520BC">
      <w:pPr>
        <w:pStyle w:val="2"/>
      </w:pPr>
      <w:bookmarkStart w:id="54" w:name="header-n418"/>
      <w:r>
        <w:t>直接获取</w:t>
      </w:r>
      <w:r w:rsidR="00040B0F">
        <w:t>并行</w:t>
      </w:r>
      <w:r>
        <w:t>流</w:t>
      </w:r>
      <w:bookmarkEnd w:id="54"/>
    </w:p>
    <w:p w:rsidR="000F3C99" w:rsidRDefault="000F3C99" w:rsidP="00B117AD">
      <w:pPr>
        <w:ind w:firstLine="420"/>
      </w:pPr>
      <w:r w:rsidRPr="00B117AD">
        <w:t>在通过集合获取流时，也可以直接调用</w:t>
      </w:r>
      <w:r w:rsidRPr="00B117AD">
        <w:t>parallelStream</w:t>
      </w:r>
      <w:r w:rsidRPr="00B117AD">
        <w:t>方法来直接获取支持</w:t>
      </w:r>
      <w:r w:rsidR="00040B0F" w:rsidRPr="00B117AD">
        <w:t>并行</w:t>
      </w:r>
      <w:r w:rsidRPr="00B117AD">
        <w:t>操作的流。方法定义为：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B117AD" w:rsidTr="00B1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117AD" w:rsidRDefault="00B117AD" w:rsidP="00B117A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Col</w:t>
            </w:r>
            <w:r>
              <w:rPr>
                <w:lang w:eastAsia="zh-CN"/>
              </w:rPr>
              <w:t>lection</w:t>
            </w:r>
            <w:r>
              <w:rPr>
                <w:lang w:eastAsia="zh-CN"/>
              </w:rPr>
              <w:t>接口中定义的方法</w:t>
            </w:r>
          </w:p>
        </w:tc>
        <w:tc>
          <w:tcPr>
            <w:tcW w:w="6350" w:type="dxa"/>
          </w:tcPr>
          <w:p w:rsidR="00B117AD" w:rsidRDefault="00B117AD" w:rsidP="00B11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B117AD" w:rsidTr="00B1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117AD" w:rsidRPr="00B117AD" w:rsidRDefault="00B117AD" w:rsidP="00B117AD">
            <w:r w:rsidRPr="00B117AD">
              <w:t>default Stream&lt;E&gt; parallelStream()</w:t>
            </w:r>
          </w:p>
        </w:tc>
        <w:tc>
          <w:tcPr>
            <w:tcW w:w="6350" w:type="dxa"/>
          </w:tcPr>
          <w:p w:rsidR="00B117AD" w:rsidRDefault="00B117AD" w:rsidP="00B11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B117AD">
              <w:rPr>
                <w:lang w:eastAsia="zh-CN"/>
              </w:rPr>
              <w:t>获取支持并行操作的流。</w:t>
            </w:r>
          </w:p>
        </w:tc>
      </w:tr>
    </w:tbl>
    <w:p w:rsidR="00F45B7C" w:rsidRDefault="00F45B7C" w:rsidP="00F45B7C">
      <w:pPr>
        <w:pStyle w:val="10"/>
        <w:rPr>
          <w:lang w:eastAsia="zh-CN"/>
        </w:rPr>
      </w:pPr>
      <w:r>
        <w:rPr>
          <w:lang w:eastAsia="zh-CN"/>
        </w:rPr>
        <w:t>案例说明：</w:t>
      </w:r>
    </w:p>
    <w:p w:rsidR="00F45B7C" w:rsidRPr="00F45B7C" w:rsidRDefault="00F45B7C" w:rsidP="00D60320">
      <w:pPr>
        <w:ind w:firstLine="420"/>
        <w:rPr>
          <w:lang w:eastAsia="zh-CN"/>
        </w:rPr>
      </w:pPr>
      <w:r>
        <w:rPr>
          <w:lang w:eastAsia="zh-CN"/>
        </w:rPr>
        <w:t>创建一个</w:t>
      </w:r>
      <w:r>
        <w:rPr>
          <w:rFonts w:hint="eastAsia"/>
          <w:lang w:eastAsia="zh-CN"/>
        </w:rPr>
        <w:t>ArrayList</w:t>
      </w:r>
      <w:r>
        <w:rPr>
          <w:rFonts w:hint="eastAsia"/>
          <w:lang w:eastAsia="zh-CN"/>
        </w:rPr>
        <w:t>，</w:t>
      </w:r>
      <w:r w:rsidR="00D60320">
        <w:rPr>
          <w:rFonts w:hint="eastAsia"/>
          <w:lang w:eastAsia="zh-CN"/>
        </w:rPr>
        <w:t>添加几个字符串元素，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对象调用上面的方法得到一个并行流。</w:t>
      </w:r>
      <w:r w:rsidR="00D60320">
        <w:rPr>
          <w:rFonts w:hint="eastAsia"/>
          <w:lang w:eastAsia="zh-CN"/>
        </w:rPr>
        <w:t>输出并行流的内容。</w:t>
      </w:r>
    </w:p>
    <w:p w:rsidR="000F3C99" w:rsidRDefault="000F3C99" w:rsidP="00F45B7C">
      <w:pPr>
        <w:pStyle w:val="10"/>
        <w:rPr>
          <w:lang w:eastAsia="zh-CN"/>
        </w:rPr>
      </w:pPr>
      <w:r>
        <w:rPr>
          <w:lang w:eastAsia="zh-CN"/>
        </w:rPr>
        <w:t>应用代码：</w:t>
      </w: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 xml:space="preserve">        List&lt;String&gt; list = new ArrayList&lt;&gt;();</w:t>
      </w:r>
    </w:p>
    <w:p w:rsidR="00957B6F" w:rsidRDefault="00957B6F" w:rsidP="00957B6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list.add("</w:t>
      </w:r>
      <w:r>
        <w:rPr>
          <w:rFonts w:hint="eastAsia"/>
          <w:lang w:eastAsia="zh-CN"/>
        </w:rPr>
        <w:t>张无忌</w:t>
      </w:r>
      <w:r>
        <w:rPr>
          <w:rFonts w:hint="eastAsia"/>
          <w:lang w:eastAsia="zh-CN"/>
        </w:rPr>
        <w:t>");</w:t>
      </w:r>
    </w:p>
    <w:p w:rsidR="00957B6F" w:rsidRDefault="00957B6F" w:rsidP="00957B6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list.add("</w:t>
      </w:r>
      <w:r>
        <w:rPr>
          <w:rFonts w:hint="eastAsia"/>
          <w:lang w:eastAsia="zh-CN"/>
        </w:rPr>
        <w:t>周芷若</w:t>
      </w:r>
      <w:r>
        <w:rPr>
          <w:rFonts w:hint="eastAsia"/>
          <w:lang w:eastAsia="zh-CN"/>
        </w:rPr>
        <w:t>");</w:t>
      </w:r>
    </w:p>
    <w:p w:rsidR="00957B6F" w:rsidRDefault="00957B6F" w:rsidP="00957B6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list.add("</w:t>
      </w:r>
      <w:r>
        <w:rPr>
          <w:rFonts w:hint="eastAsia"/>
          <w:lang w:eastAsia="zh-CN"/>
        </w:rPr>
        <w:t>赵敏</w:t>
      </w:r>
      <w:r>
        <w:rPr>
          <w:rFonts w:hint="eastAsia"/>
          <w:lang w:eastAsia="zh-CN"/>
        </w:rPr>
        <w:t>");</w:t>
      </w:r>
    </w:p>
    <w:p w:rsidR="00957B6F" w:rsidRDefault="00957B6F" w:rsidP="00957B6F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list.add("</w:t>
      </w:r>
      <w:r>
        <w:rPr>
          <w:rFonts w:hint="eastAsia"/>
          <w:lang w:eastAsia="zh-CN"/>
        </w:rPr>
        <w:t>张强</w:t>
      </w:r>
      <w:r>
        <w:rPr>
          <w:rFonts w:hint="eastAsia"/>
          <w:lang w:eastAsia="zh-CN"/>
        </w:rPr>
        <w:t>");</w:t>
      </w: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 xml:space="preserve">        Stream&lt;String&gt; stream = list.parallelStream();</w:t>
      </w:r>
    </w:p>
    <w:p w:rsidR="000F3C99" w:rsidRDefault="00957B6F" w:rsidP="00957B6F">
      <w:pPr>
        <w:pStyle w:val="af6"/>
        <w:rPr>
          <w:lang w:eastAsia="zh-CN"/>
        </w:rPr>
      </w:pPr>
      <w:r>
        <w:rPr>
          <w:lang w:eastAsia="zh-CN"/>
        </w:rPr>
        <w:t xml:space="preserve">        stream.forEach(System.out::println);</w:t>
      </w:r>
    </w:p>
    <w:p w:rsidR="000F3C99" w:rsidRDefault="00040B0F" w:rsidP="003520BC">
      <w:pPr>
        <w:pStyle w:val="2"/>
      </w:pPr>
      <w:bookmarkStart w:id="55" w:name="header-n425"/>
      <w:r>
        <w:t>并行</w:t>
      </w:r>
      <w:r w:rsidR="000F3C99">
        <w:t>流</w:t>
      </w:r>
      <w:bookmarkEnd w:id="55"/>
      <w:r w:rsidR="005459D2">
        <w:t>的</w:t>
      </w:r>
      <w:r w:rsidR="006B0388">
        <w:rPr>
          <w:rFonts w:hint="eastAsia"/>
        </w:rPr>
        <w:t>分</w:t>
      </w:r>
      <w:r w:rsidR="006B0388">
        <w:t>析</w:t>
      </w:r>
    </w:p>
    <w:p w:rsidR="00DC36C0" w:rsidRDefault="00E44AC0" w:rsidP="00E44AC0">
      <w:pPr>
        <w:pStyle w:val="10"/>
        <w:rPr>
          <w:lang w:eastAsia="zh-CN"/>
        </w:rPr>
      </w:pPr>
      <w:r>
        <w:rPr>
          <w:rFonts w:hint="eastAsia"/>
          <w:lang w:eastAsia="zh-CN"/>
        </w:rPr>
        <w:t>案例说明：</w:t>
      </w:r>
    </w:p>
    <w:p w:rsidR="00E44AC0" w:rsidRDefault="00D55541" w:rsidP="00D55541">
      <w:pPr>
        <w:pStyle w:val="a0"/>
        <w:numPr>
          <w:ilvl w:val="0"/>
          <w:numId w:val="45"/>
        </w:numPr>
        <w:rPr>
          <w:lang w:eastAsia="zh-CN"/>
        </w:rPr>
      </w:pPr>
      <w:r>
        <w:rPr>
          <w:rFonts w:hint="eastAsia"/>
          <w:lang w:eastAsia="zh-CN"/>
        </w:rPr>
        <w:t>创建一个测试类，声明一个全局</w:t>
      </w:r>
      <w:r>
        <w:rPr>
          <w:rFonts w:hint="eastAsia"/>
          <w:lang w:eastAsia="zh-CN"/>
        </w:rPr>
        <w:t>ArrayList&lt;Integer&gt;</w:t>
      </w:r>
    </w:p>
    <w:p w:rsidR="00D55541" w:rsidRDefault="00D55541" w:rsidP="00D55541">
      <w:pPr>
        <w:pStyle w:val="a0"/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lastRenderedPageBreak/>
        <w:t>创建</w:t>
      </w:r>
      <w:r>
        <w:rPr>
          <w:rFonts w:hint="eastAsia"/>
          <w:lang w:eastAsia="zh-CN"/>
        </w:rPr>
        <w:t>init()</w:t>
      </w:r>
      <w:r>
        <w:rPr>
          <w:rFonts w:hint="eastAsia"/>
          <w:lang w:eastAsia="zh-CN"/>
        </w:rPr>
        <w:t>方法，使用</w:t>
      </w:r>
      <w:r>
        <w:rPr>
          <w:rFonts w:hint="eastAsia"/>
          <w:lang w:eastAsia="zh-CN"/>
        </w:rPr>
        <w:t>@Before</w:t>
      </w:r>
      <w:r>
        <w:rPr>
          <w:rFonts w:hint="eastAsia"/>
          <w:lang w:eastAsia="zh-CN"/>
        </w:rPr>
        <w:t>注解，在每个测试方法运行前执行</w:t>
      </w:r>
    </w:p>
    <w:p w:rsidR="00D55541" w:rsidRDefault="00D55541" w:rsidP="00D55541">
      <w:pPr>
        <w:pStyle w:val="a0"/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>循环向集合中添加</w:t>
      </w:r>
      <w:r>
        <w:rPr>
          <w:rFonts w:hint="eastAsia"/>
          <w:lang w:eastAsia="zh-CN"/>
        </w:rPr>
        <w:t>1000</w:t>
      </w:r>
      <w:r>
        <w:rPr>
          <w:rFonts w:hint="eastAsia"/>
          <w:lang w:eastAsia="zh-CN"/>
        </w:rPr>
        <w:t>个数</w:t>
      </w:r>
    </w:p>
    <w:p w:rsidR="00D55541" w:rsidRDefault="00D55541" w:rsidP="00D55541">
      <w:pPr>
        <w:pStyle w:val="a0"/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>写测试</w:t>
      </w:r>
      <w:r>
        <w:rPr>
          <w:rFonts w:hint="eastAsia"/>
          <w:lang w:eastAsia="zh-CN"/>
        </w:rPr>
        <w:t>testStream()</w:t>
      </w:r>
      <w:r>
        <w:rPr>
          <w:rFonts w:hint="eastAsia"/>
          <w:lang w:eastAsia="zh-CN"/>
        </w:rPr>
        <w:t>串行流的方法，将上面的集合调用</w:t>
      </w:r>
      <w:r>
        <w:rPr>
          <w:rFonts w:hint="eastAsia"/>
          <w:lang w:eastAsia="zh-CN"/>
        </w:rPr>
        <w:t>stream()</w:t>
      </w:r>
      <w:r>
        <w:rPr>
          <w:rFonts w:hint="eastAsia"/>
          <w:lang w:eastAsia="zh-CN"/>
        </w:rPr>
        <w:t>方法转成串行流，再调用</w:t>
      </w:r>
      <w:r>
        <w:rPr>
          <w:rFonts w:hint="eastAsia"/>
          <w:lang w:eastAsia="zh-CN"/>
        </w:rPr>
        <w:t>forEach</w:t>
      </w:r>
      <w:r>
        <w:rPr>
          <w:rFonts w:hint="eastAsia"/>
          <w:lang w:eastAsia="zh-CN"/>
        </w:rPr>
        <w:t>方法输出每个元素的值和处理当前线程的名字。</w:t>
      </w:r>
    </w:p>
    <w:p w:rsidR="00D55541" w:rsidRDefault="00D55541" w:rsidP="00D55541">
      <w:pPr>
        <w:pStyle w:val="a0"/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>写测试</w:t>
      </w:r>
      <w:r>
        <w:rPr>
          <w:rFonts w:hint="eastAsia"/>
          <w:lang w:eastAsia="zh-CN"/>
        </w:rPr>
        <w:t>testParallel()</w:t>
      </w:r>
      <w:r>
        <w:rPr>
          <w:rFonts w:hint="eastAsia"/>
          <w:lang w:eastAsia="zh-CN"/>
        </w:rPr>
        <w:t>并行流的方法，将上面的集合调用</w:t>
      </w:r>
      <w:r>
        <w:rPr>
          <w:rFonts w:hint="eastAsia"/>
          <w:lang w:eastAsia="zh-CN"/>
        </w:rPr>
        <w:t>parallelStream()</w:t>
      </w:r>
      <w:r>
        <w:rPr>
          <w:rFonts w:hint="eastAsia"/>
          <w:lang w:eastAsia="zh-CN"/>
        </w:rPr>
        <w:t>方法转成并行流，再调用</w:t>
      </w:r>
      <w:r>
        <w:rPr>
          <w:rFonts w:hint="eastAsia"/>
          <w:lang w:eastAsia="zh-CN"/>
        </w:rPr>
        <w:t>forEach</w:t>
      </w:r>
      <w:r>
        <w:rPr>
          <w:rFonts w:hint="eastAsia"/>
          <w:lang w:eastAsia="zh-CN"/>
        </w:rPr>
        <w:t>方法输出每个元素的值和当前线程的名字。</w:t>
      </w:r>
    </w:p>
    <w:p w:rsidR="00D55541" w:rsidRPr="00E44AC0" w:rsidRDefault="00D55541" w:rsidP="00D55541">
      <w:pPr>
        <w:pStyle w:val="a0"/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>查看运行结果可以得知，并行流中同时有多个线程在处理，不是按顺序</w:t>
      </w:r>
      <w:r w:rsidR="00220E2C">
        <w:rPr>
          <w:lang w:eastAsia="zh-CN"/>
        </w:rPr>
        <w:t>处理的</w:t>
      </w:r>
      <w:r>
        <w:rPr>
          <w:lang w:eastAsia="zh-CN"/>
        </w:rPr>
        <w:t>，而串行流中只有一个线程在依次处理。</w:t>
      </w:r>
    </w:p>
    <w:p w:rsidR="00DC36C0" w:rsidRDefault="00DC36C0" w:rsidP="00DC36C0">
      <w:pPr>
        <w:pStyle w:val="10"/>
        <w:rPr>
          <w:lang w:eastAsia="zh-CN"/>
        </w:rPr>
      </w:pPr>
      <w:r>
        <w:rPr>
          <w:lang w:eastAsia="zh-CN"/>
        </w:rPr>
        <w:t>案例效果：</w:t>
      </w:r>
    </w:p>
    <w:p w:rsidR="00614FF6" w:rsidRDefault="00614FF6" w:rsidP="00614FF6">
      <w:pPr>
        <w:rPr>
          <w:lang w:eastAsia="zh-CN"/>
        </w:rPr>
      </w:pPr>
      <w:r>
        <w:rPr>
          <w:lang w:eastAsia="zh-CN"/>
        </w:rPr>
        <w:t>串行流</w:t>
      </w:r>
    </w:p>
    <w:p w:rsidR="00614FF6" w:rsidRPr="00614FF6" w:rsidRDefault="00614FF6" w:rsidP="00614FF6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850BBBE" wp14:editId="4565E811">
            <wp:extent cx="638805" cy="758142"/>
            <wp:effectExtent l="76200" t="76200" r="85725" b="806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4305" cy="7646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4FF6" w:rsidRPr="00614FF6" w:rsidRDefault="00614FF6" w:rsidP="00614FF6">
      <w:pPr>
        <w:rPr>
          <w:lang w:eastAsia="zh-CN"/>
        </w:rPr>
      </w:pPr>
      <w:r>
        <w:rPr>
          <w:rFonts w:hint="eastAsia"/>
          <w:lang w:eastAsia="zh-CN"/>
        </w:rPr>
        <w:t>并行流</w:t>
      </w:r>
    </w:p>
    <w:p w:rsidR="00DC36C0" w:rsidRDefault="00614FF6" w:rsidP="00DA278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4E8B48" wp14:editId="4AD46173">
            <wp:extent cx="2343874" cy="873076"/>
            <wp:effectExtent l="95250" t="76200" r="94615" b="800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75222" cy="88475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56" w:name="_GoBack"/>
      <w:bookmarkEnd w:id="56"/>
    </w:p>
    <w:p w:rsidR="00E44AC0" w:rsidRDefault="00E44AC0" w:rsidP="00E44AC0">
      <w:pPr>
        <w:pStyle w:val="10"/>
        <w:rPr>
          <w:lang w:eastAsia="zh-CN"/>
        </w:rPr>
      </w:pPr>
      <w:r>
        <w:rPr>
          <w:lang w:eastAsia="zh-CN"/>
        </w:rPr>
        <w:t>案例代码：</w:t>
      </w: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>package com.itheima;</w:t>
      </w:r>
    </w:p>
    <w:p w:rsidR="00957B6F" w:rsidRDefault="00957B6F" w:rsidP="00957B6F">
      <w:pPr>
        <w:pStyle w:val="af6"/>
        <w:rPr>
          <w:lang w:eastAsia="zh-CN"/>
        </w:rPr>
      </w:pP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>import org.junit.Before;</w:t>
      </w: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>import org.junit.Test;</w:t>
      </w:r>
    </w:p>
    <w:p w:rsidR="00957B6F" w:rsidRDefault="00957B6F" w:rsidP="00957B6F">
      <w:pPr>
        <w:pStyle w:val="af6"/>
        <w:rPr>
          <w:lang w:eastAsia="zh-CN"/>
        </w:rPr>
      </w:pP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>import java.util.ArrayList;</w:t>
      </w: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>import java.util.stream.Stream;</w:t>
      </w:r>
    </w:p>
    <w:p w:rsidR="00957B6F" w:rsidRDefault="00957B6F" w:rsidP="00957B6F">
      <w:pPr>
        <w:pStyle w:val="af6"/>
        <w:rPr>
          <w:lang w:eastAsia="zh-CN"/>
        </w:rPr>
      </w:pP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>public class Demo12Test {</w:t>
      </w:r>
    </w:p>
    <w:p w:rsidR="00957B6F" w:rsidRDefault="00957B6F" w:rsidP="00957B6F">
      <w:pPr>
        <w:pStyle w:val="af6"/>
        <w:rPr>
          <w:lang w:eastAsia="zh-CN"/>
        </w:rPr>
      </w:pP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 xml:space="preserve">    ArrayList&lt;Integer&gt; nums = new ArrayList&lt;&gt;();</w:t>
      </w:r>
    </w:p>
    <w:p w:rsidR="00957B6F" w:rsidRDefault="00957B6F" w:rsidP="00957B6F">
      <w:pPr>
        <w:pStyle w:val="af6"/>
        <w:rPr>
          <w:lang w:eastAsia="zh-CN"/>
        </w:rPr>
      </w:pP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 xml:space="preserve">    @Before</w:t>
      </w: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 xml:space="preserve">    public void init() {</w:t>
      </w: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 xml:space="preserve">        for (int i = 0; i &lt;100 ; i++) {</w:t>
      </w: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 xml:space="preserve">            nums.add(i);</w:t>
      </w: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 xml:space="preserve">        }</w:t>
      </w: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 xml:space="preserve">    }</w:t>
      </w:r>
    </w:p>
    <w:p w:rsidR="00957B6F" w:rsidRDefault="00957B6F" w:rsidP="00957B6F">
      <w:pPr>
        <w:pStyle w:val="af6"/>
        <w:rPr>
          <w:lang w:eastAsia="zh-CN"/>
        </w:rPr>
      </w:pP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 xml:space="preserve">    @Test</w:t>
      </w: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 xml:space="preserve">    public void testStream() {</w:t>
      </w: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 xml:space="preserve">        Stream&lt;Integer&gt; stream = nums.stream();</w:t>
      </w: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 xml:space="preserve">        stream.forEach(n -&gt; {</w:t>
      </w: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 xml:space="preserve">            System.out.println(n + "=" + Thread.currentThread().getName());</w:t>
      </w: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 xml:space="preserve">        });</w:t>
      </w: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 xml:space="preserve">    }</w:t>
      </w:r>
    </w:p>
    <w:p w:rsidR="00957B6F" w:rsidRDefault="00957B6F" w:rsidP="00957B6F">
      <w:pPr>
        <w:pStyle w:val="af6"/>
        <w:rPr>
          <w:lang w:eastAsia="zh-CN"/>
        </w:rPr>
      </w:pP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 xml:space="preserve">    @Test</w:t>
      </w: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 xml:space="preserve">    public void testParallelStream() {</w:t>
      </w: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lastRenderedPageBreak/>
        <w:t xml:space="preserve">        Stream&lt;Integer&gt; stream = nums.parallelStream();</w:t>
      </w: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 xml:space="preserve">        stream.forEach(n -&gt; {</w:t>
      </w: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 xml:space="preserve">            System.out.println(n + "=" + Thread.currentThread().getName());</w:t>
      </w: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 xml:space="preserve">        });</w:t>
      </w:r>
    </w:p>
    <w:p w:rsidR="00957B6F" w:rsidRDefault="00957B6F" w:rsidP="00957B6F">
      <w:pPr>
        <w:pStyle w:val="af6"/>
        <w:rPr>
          <w:lang w:eastAsia="zh-CN"/>
        </w:rPr>
      </w:pPr>
      <w:r>
        <w:rPr>
          <w:lang w:eastAsia="zh-CN"/>
        </w:rPr>
        <w:t xml:space="preserve">    }</w:t>
      </w:r>
    </w:p>
    <w:p w:rsidR="00957B6F" w:rsidRDefault="00957B6F" w:rsidP="00957B6F">
      <w:pPr>
        <w:pStyle w:val="af6"/>
        <w:rPr>
          <w:lang w:eastAsia="zh-CN"/>
        </w:rPr>
      </w:pPr>
    </w:p>
    <w:p w:rsidR="00E44AC0" w:rsidRDefault="00957B6F" w:rsidP="00957B6F">
      <w:pPr>
        <w:pStyle w:val="af6"/>
        <w:rPr>
          <w:lang w:eastAsia="zh-CN"/>
        </w:rPr>
      </w:pPr>
      <w:r>
        <w:rPr>
          <w:lang w:eastAsia="zh-CN"/>
        </w:rPr>
        <w:t>}</w:t>
      </w:r>
    </w:p>
    <w:p w:rsidR="00E44AC0" w:rsidRDefault="00E44AC0" w:rsidP="00E44AC0">
      <w:pPr>
        <w:pStyle w:val="3"/>
      </w:pPr>
      <w:r>
        <w:rPr>
          <w:rFonts w:hint="eastAsia"/>
        </w:rPr>
        <w:t>使用并行流需要考虑几点：</w:t>
      </w:r>
    </w:p>
    <w:p w:rsidR="00E44AC0" w:rsidRDefault="00E44AC0" w:rsidP="00113FF7">
      <w:pPr>
        <w:pStyle w:val="a0"/>
        <w:numPr>
          <w:ilvl w:val="0"/>
          <w:numId w:val="44"/>
        </w:numPr>
        <w:ind w:left="567"/>
        <w:rPr>
          <w:lang w:eastAsia="zh-CN"/>
        </w:rPr>
      </w:pPr>
      <w:r>
        <w:rPr>
          <w:rFonts w:hint="eastAsia"/>
          <w:lang w:eastAsia="zh-CN"/>
        </w:rPr>
        <w:t>并行流</w:t>
      </w:r>
      <w:r w:rsidR="00084B5C">
        <w:rPr>
          <w:rFonts w:hint="eastAsia"/>
          <w:lang w:eastAsia="zh-CN"/>
        </w:rPr>
        <w:t>只是做到不</w:t>
      </w:r>
      <w:r>
        <w:rPr>
          <w:rFonts w:hint="eastAsia"/>
          <w:lang w:eastAsia="zh-CN"/>
        </w:rPr>
        <w:t>浪费</w:t>
      </w:r>
      <w:r w:rsidR="00084B5C"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，假如本身电脑</w:t>
      </w:r>
      <w:r w:rsidR="00084B5C"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的负载很大，用并行流并不能起到很好的效果</w:t>
      </w:r>
      <w:r w:rsidR="00084B5C">
        <w:rPr>
          <w:rFonts w:hint="eastAsia"/>
          <w:lang w:eastAsia="zh-CN"/>
        </w:rPr>
        <w:t>。</w:t>
      </w:r>
    </w:p>
    <w:p w:rsidR="00E44AC0" w:rsidRDefault="00E44AC0" w:rsidP="00113FF7">
      <w:pPr>
        <w:pStyle w:val="a0"/>
        <w:numPr>
          <w:ilvl w:val="0"/>
          <w:numId w:val="44"/>
        </w:numPr>
        <w:ind w:left="567"/>
        <w:rPr>
          <w:lang w:eastAsia="zh-CN"/>
        </w:rPr>
      </w:pPr>
      <w:r>
        <w:rPr>
          <w:rFonts w:hint="eastAsia"/>
          <w:lang w:eastAsia="zh-CN"/>
        </w:rPr>
        <w:t>不要在多线程中使用并行流，原因同上类似，多线程都抢着使用</w:t>
      </w:r>
      <w:r w:rsidR="00F276C1"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是不会有太多的提升效果的，反而还会加大线程切换开销</w:t>
      </w:r>
    </w:p>
    <w:p w:rsidR="00E44AC0" w:rsidRDefault="00E44AC0" w:rsidP="00113FF7">
      <w:pPr>
        <w:pStyle w:val="a0"/>
        <w:numPr>
          <w:ilvl w:val="0"/>
          <w:numId w:val="44"/>
        </w:numPr>
        <w:ind w:left="567"/>
        <w:rPr>
          <w:lang w:eastAsia="zh-CN"/>
        </w:rPr>
      </w:pPr>
      <w:r>
        <w:rPr>
          <w:lang w:eastAsia="zh-CN"/>
        </w:rPr>
        <w:t>并行流操作</w:t>
      </w:r>
      <w:r>
        <w:rPr>
          <w:rFonts w:hint="eastAsia"/>
          <w:lang w:eastAsia="zh-CN"/>
        </w:rPr>
        <w:t>会带来不确定性，请确保流中每个元素是无状态且没有关联的</w:t>
      </w:r>
    </w:p>
    <w:p w:rsidR="00E44AC0" w:rsidRPr="00E44AC0" w:rsidRDefault="00E44AC0" w:rsidP="00DA2789">
      <w:pPr>
        <w:rPr>
          <w:lang w:eastAsia="zh-CN"/>
        </w:rPr>
      </w:pPr>
    </w:p>
    <w:sectPr w:rsidR="00E44AC0" w:rsidRPr="00E44AC0" w:rsidSect="005F2EA0">
      <w:headerReference w:type="even" r:id="rId32"/>
      <w:headerReference w:type="default" r:id="rId33"/>
      <w:footerReference w:type="default" r:id="rId34"/>
      <w:headerReference w:type="first" r:id="rId35"/>
      <w:pgSz w:w="11906" w:h="16838"/>
      <w:pgMar w:top="720" w:right="720" w:bottom="720" w:left="720" w:header="794" w:footer="62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D64" w:rsidRDefault="00223D64" w:rsidP="00114143">
      <w:r>
        <w:separator/>
      </w:r>
    </w:p>
  </w:endnote>
  <w:endnote w:type="continuationSeparator" w:id="0">
    <w:p w:rsidR="00223D64" w:rsidRDefault="00223D64" w:rsidP="00114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D000180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5720182"/>
      <w:docPartObj>
        <w:docPartGallery w:val="Page Numbers (Bottom of Page)"/>
        <w:docPartUnique/>
      </w:docPartObj>
    </w:sdtPr>
    <w:sdtContent>
      <w:sdt>
        <w:sdtPr>
          <w:id w:val="-1806388808"/>
          <w:docPartObj>
            <w:docPartGallery w:val="Page Numbers (Top of Page)"/>
            <w:docPartUnique/>
          </w:docPartObj>
        </w:sdtPr>
        <w:sdtContent>
          <w:p w:rsidR="00311725" w:rsidRPr="00E24AC9" w:rsidRDefault="00311725" w:rsidP="00DE7ACF">
            <w:pPr>
              <w:pStyle w:val="af4"/>
              <w:tabs>
                <w:tab w:val="clear" w:pos="4153"/>
                <w:tab w:val="center" w:pos="4820"/>
              </w:tabs>
              <w:rPr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drawing>
                <wp:anchor distT="0" distB="0" distL="114300" distR="114300" simplePos="0" relativeHeight="251661312" behindDoc="1" locked="0" layoutInCell="1" allowOverlap="1" wp14:anchorId="130E484D" wp14:editId="25F87662">
                  <wp:simplePos x="0" y="0"/>
                  <wp:positionH relativeFrom="column">
                    <wp:posOffset>-482600</wp:posOffset>
                  </wp:positionH>
                  <wp:positionV relativeFrom="paragraph">
                    <wp:posOffset>31750</wp:posOffset>
                  </wp:positionV>
                  <wp:extent cx="7647940" cy="548640"/>
                  <wp:effectExtent l="0" t="0" r="0" b="3810"/>
                  <wp:wrapNone/>
                  <wp:docPr id="29" name="图片 29" descr="黑马word模板页脚-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 descr="黑马word模板页脚-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79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zh-CN" w:eastAsia="zh-CN"/>
              </w:rPr>
              <w:t xml:space="preserve"> </w:t>
            </w:r>
            <w:r>
              <w:rPr>
                <w:lang w:val="zh-CN" w:eastAsia="zh-CN"/>
              </w:rPr>
              <w:tab/>
            </w:r>
            <w:r w:rsidRPr="00A01B59">
              <w:rPr>
                <w:b/>
                <w:bCs/>
                <w:sz w:val="16"/>
              </w:rPr>
              <w:fldChar w:fldCharType="begin"/>
            </w:r>
            <w:r w:rsidRPr="00A01B59">
              <w:rPr>
                <w:b/>
                <w:bCs/>
                <w:sz w:val="16"/>
                <w:lang w:eastAsia="zh-CN"/>
              </w:rPr>
              <w:instrText>PAGE</w:instrText>
            </w:r>
            <w:r w:rsidRPr="00A01B59">
              <w:rPr>
                <w:b/>
                <w:bCs/>
                <w:sz w:val="16"/>
              </w:rPr>
              <w:fldChar w:fldCharType="separate"/>
            </w:r>
            <w:r w:rsidR="009F1419">
              <w:rPr>
                <w:b/>
                <w:bCs/>
                <w:noProof/>
                <w:sz w:val="16"/>
                <w:lang w:eastAsia="zh-CN"/>
              </w:rPr>
              <w:t>27</w:t>
            </w:r>
            <w:r w:rsidRPr="00A01B59">
              <w:rPr>
                <w:b/>
                <w:bCs/>
                <w:sz w:val="16"/>
              </w:rPr>
              <w:fldChar w:fldCharType="end"/>
            </w:r>
            <w:r w:rsidRPr="00A01B59">
              <w:rPr>
                <w:sz w:val="16"/>
                <w:lang w:val="zh-CN" w:eastAsia="zh-CN"/>
              </w:rPr>
              <w:t xml:space="preserve"> / </w:t>
            </w:r>
            <w:r w:rsidRPr="00A01B59">
              <w:rPr>
                <w:b/>
                <w:bCs/>
                <w:sz w:val="16"/>
              </w:rPr>
              <w:fldChar w:fldCharType="begin"/>
            </w:r>
            <w:r w:rsidRPr="00A01B59">
              <w:rPr>
                <w:b/>
                <w:bCs/>
                <w:sz w:val="16"/>
                <w:lang w:eastAsia="zh-CN"/>
              </w:rPr>
              <w:instrText>NUMPAGES</w:instrText>
            </w:r>
            <w:r w:rsidRPr="00A01B59">
              <w:rPr>
                <w:b/>
                <w:bCs/>
                <w:sz w:val="16"/>
              </w:rPr>
              <w:fldChar w:fldCharType="separate"/>
            </w:r>
            <w:r w:rsidR="009F1419">
              <w:rPr>
                <w:b/>
                <w:bCs/>
                <w:noProof/>
                <w:sz w:val="16"/>
                <w:lang w:eastAsia="zh-CN"/>
              </w:rPr>
              <w:t>28</w:t>
            </w:r>
            <w:r w:rsidRPr="00A01B59">
              <w:rPr>
                <w:b/>
                <w:bCs/>
                <w:sz w:val="16"/>
              </w:rPr>
              <w:fldChar w:fldCharType="end"/>
            </w:r>
            <w:r w:rsidRPr="00E24AC9">
              <w:rPr>
                <w:lang w:eastAsia="zh-CN"/>
              </w:rPr>
              <w:tab/>
            </w:r>
            <w:r w:rsidRPr="00E24AC9"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 w:rsidRPr="00E24AC9">
              <w:rPr>
                <w:rFonts w:hint="eastAsia"/>
                <w:lang w:eastAsia="zh-CN"/>
              </w:rPr>
              <w:t>讲师：刘波</w:t>
            </w:r>
            <w:r w:rsidRPr="00E24AC9">
              <w:rPr>
                <w:rFonts w:hint="eastAsia"/>
                <w:lang w:eastAsia="zh-CN"/>
              </w:rPr>
              <w:t>/NewBoy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D64" w:rsidRDefault="00223D64" w:rsidP="00114143">
      <w:r>
        <w:separator/>
      </w:r>
    </w:p>
  </w:footnote>
  <w:footnote w:type="continuationSeparator" w:id="0">
    <w:p w:rsidR="00223D64" w:rsidRDefault="00223D64" w:rsidP="001141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725" w:rsidRDefault="00311725" w:rsidP="00114143">
    <w:pPr>
      <w:pStyle w:val="a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0922" o:spid="_x0000_s2050" type="#_x0000_t136" style="position:absolute;left:0;text-align:left;margin-left:0;margin-top:0;width:670.65pt;height:67.05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楷体&quot;;font-size:1pt" string="黑马程序员JavaEE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725" w:rsidRPr="00E24AC9" w:rsidRDefault="00311725" w:rsidP="00114143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0923" o:spid="_x0000_s2051" type="#_x0000_t136" style="position:absolute;margin-left:0;margin-top:0;width:707.55pt;height:67.05pt;rotation:315;z-index:-251649024;mso-position-horizontal:center;mso-position-horizontal-relative:margin;mso-position-vertical:center;mso-position-vertical-relative:margin" o:allowincell="f" fillcolor="#d8d8d8 [2732]" stroked="f">
          <v:fill opacity=".5"/>
          <v:textpath style="font-family:&quot;楷体&quot;;font-size:1pt" string="黑马程序员JavaEE学院"/>
          <w10:wrap anchorx="margin" anchory="margin"/>
        </v:shape>
      </w:pict>
    </w:r>
    <w:r w:rsidRPr="00E24AC9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54229F9D" wp14:editId="4F523110">
          <wp:simplePos x="0" y="0"/>
          <wp:positionH relativeFrom="column">
            <wp:posOffset>-564515</wp:posOffset>
          </wp:positionH>
          <wp:positionV relativeFrom="paragraph">
            <wp:posOffset>-707788</wp:posOffset>
          </wp:positionV>
          <wp:extent cx="7630795" cy="910590"/>
          <wp:effectExtent l="0" t="0" r="8255" b="3810"/>
          <wp:wrapNone/>
          <wp:docPr id="28" name="图片 28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725" w:rsidRDefault="00311725" w:rsidP="00114143">
    <w:pPr>
      <w:pStyle w:val="a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0921" o:spid="_x0000_s2049" type="#_x0000_t136" style="position:absolute;left:0;text-align:left;margin-left:0;margin-top:0;width:670.65pt;height:67.0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楷体&quot;;font-size:1pt" string="黑马程序员JavaEE学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9AB215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608DD"/>
    <w:multiLevelType w:val="hybridMultilevel"/>
    <w:tmpl w:val="81AC07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18281B"/>
    <w:multiLevelType w:val="hybridMultilevel"/>
    <w:tmpl w:val="1F7EAF32"/>
    <w:lvl w:ilvl="0" w:tplc="70807D72">
      <w:start w:val="1"/>
      <w:numFmt w:val="decimal"/>
      <w:lvlText w:val="%1)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3" w15:restartNumberingAfterBreak="0">
    <w:nsid w:val="058D1EDA"/>
    <w:multiLevelType w:val="multilevel"/>
    <w:tmpl w:val="81786BA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06FF056C"/>
    <w:multiLevelType w:val="hybridMultilevel"/>
    <w:tmpl w:val="D7DA60CA"/>
    <w:lvl w:ilvl="0" w:tplc="1F0204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C5595E"/>
    <w:multiLevelType w:val="hybridMultilevel"/>
    <w:tmpl w:val="1C98325E"/>
    <w:lvl w:ilvl="0" w:tplc="602A8C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2356C4"/>
    <w:multiLevelType w:val="hybridMultilevel"/>
    <w:tmpl w:val="CFA69734"/>
    <w:lvl w:ilvl="0" w:tplc="04090011">
      <w:start w:val="1"/>
      <w:numFmt w:val="decimal"/>
      <w:lvlText w:val="%1)"/>
      <w:lvlJc w:val="left"/>
      <w:pPr>
        <w:ind w:left="421" w:hanging="420"/>
      </w:p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7" w15:restartNumberingAfterBreak="0">
    <w:nsid w:val="1074721D"/>
    <w:multiLevelType w:val="hybridMultilevel"/>
    <w:tmpl w:val="4798FF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6754612"/>
    <w:multiLevelType w:val="hybridMultilevel"/>
    <w:tmpl w:val="0BC84656"/>
    <w:lvl w:ilvl="0" w:tplc="0F86EB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9D3A7B"/>
    <w:multiLevelType w:val="hybridMultilevel"/>
    <w:tmpl w:val="98544D06"/>
    <w:lvl w:ilvl="0" w:tplc="A11C28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0444CD"/>
    <w:multiLevelType w:val="hybridMultilevel"/>
    <w:tmpl w:val="DFA671E2"/>
    <w:lvl w:ilvl="0" w:tplc="029A04E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643A67E8">
      <w:start w:val="1"/>
      <w:numFmt w:val="bullet"/>
      <w:pStyle w:val="a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BB4559D"/>
    <w:multiLevelType w:val="multilevel"/>
    <w:tmpl w:val="63B21374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C5A18AC"/>
    <w:multiLevelType w:val="multilevel"/>
    <w:tmpl w:val="F1B0750C"/>
    <w:lvl w:ilvl="0">
      <w:start w:val="1"/>
      <w:numFmt w:val="decimal"/>
      <w:pStyle w:val="1"/>
      <w:lvlText w:val="第%1节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410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CFE23D4"/>
    <w:multiLevelType w:val="hybridMultilevel"/>
    <w:tmpl w:val="8FDA04D2"/>
    <w:lvl w:ilvl="0" w:tplc="F5C66516">
      <w:start w:val="1"/>
      <w:numFmt w:val="decimal"/>
      <w:lvlText w:val="%1)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14" w15:restartNumberingAfterBreak="0">
    <w:nsid w:val="3FD3389E"/>
    <w:multiLevelType w:val="hybridMultilevel"/>
    <w:tmpl w:val="DB7E11F8"/>
    <w:lvl w:ilvl="0" w:tplc="6AB059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7A2DC3"/>
    <w:multiLevelType w:val="hybridMultilevel"/>
    <w:tmpl w:val="482C4066"/>
    <w:lvl w:ilvl="0" w:tplc="53DEBD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0C1684"/>
    <w:multiLevelType w:val="hybridMultilevel"/>
    <w:tmpl w:val="1226B7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4203CB2"/>
    <w:multiLevelType w:val="hybridMultilevel"/>
    <w:tmpl w:val="24F2CC9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43EC2812">
      <w:start w:val="1"/>
      <w:numFmt w:val="bullet"/>
      <w:pStyle w:val="a0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9806800"/>
    <w:multiLevelType w:val="hybridMultilevel"/>
    <w:tmpl w:val="05C0F2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EC77F3A"/>
    <w:multiLevelType w:val="hybridMultilevel"/>
    <w:tmpl w:val="1A581956"/>
    <w:lvl w:ilvl="0" w:tplc="FB243D4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EDE5B5A"/>
    <w:multiLevelType w:val="hybridMultilevel"/>
    <w:tmpl w:val="CA68A5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12D5FB6"/>
    <w:multiLevelType w:val="multilevel"/>
    <w:tmpl w:val="2A4C1224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59735811"/>
    <w:multiLevelType w:val="multilevel"/>
    <w:tmpl w:val="B7FA7344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5AFF2737"/>
    <w:multiLevelType w:val="hybridMultilevel"/>
    <w:tmpl w:val="48CADB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99338F"/>
    <w:multiLevelType w:val="hybridMultilevel"/>
    <w:tmpl w:val="7D62B7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FE607E"/>
    <w:multiLevelType w:val="hybridMultilevel"/>
    <w:tmpl w:val="16FE7E5C"/>
    <w:lvl w:ilvl="0" w:tplc="A880DA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D072FD"/>
    <w:multiLevelType w:val="hybridMultilevel"/>
    <w:tmpl w:val="1932F7AE"/>
    <w:lvl w:ilvl="0" w:tplc="70223E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3B1302"/>
    <w:multiLevelType w:val="hybridMultilevel"/>
    <w:tmpl w:val="BE44DAE2"/>
    <w:lvl w:ilvl="0" w:tplc="CCAC81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02A7466"/>
    <w:multiLevelType w:val="hybridMultilevel"/>
    <w:tmpl w:val="0C1AB66A"/>
    <w:lvl w:ilvl="0" w:tplc="029A04E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7BB40EC6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82C43436">
      <w:start w:val="1"/>
      <w:numFmt w:val="bullet"/>
      <w:pStyle w:val="a1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30D474A"/>
    <w:multiLevelType w:val="hybridMultilevel"/>
    <w:tmpl w:val="1F0A3288"/>
    <w:lvl w:ilvl="0" w:tplc="262A61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567719D"/>
    <w:multiLevelType w:val="hybridMultilevel"/>
    <w:tmpl w:val="E25ED932"/>
    <w:lvl w:ilvl="0" w:tplc="7C7E71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BF26D18"/>
    <w:multiLevelType w:val="hybridMultilevel"/>
    <w:tmpl w:val="F3F45F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D8017F2"/>
    <w:multiLevelType w:val="hybridMultilevel"/>
    <w:tmpl w:val="79E01166"/>
    <w:lvl w:ilvl="0" w:tplc="CC4291DE">
      <w:start w:val="1"/>
      <w:numFmt w:val="decimal"/>
      <w:pStyle w:val="a2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D954768"/>
    <w:multiLevelType w:val="hybridMultilevel"/>
    <w:tmpl w:val="D996E99C"/>
    <w:lvl w:ilvl="0" w:tplc="B54A4D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D9E178A"/>
    <w:multiLevelType w:val="hybridMultilevel"/>
    <w:tmpl w:val="850221D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F1A0EEE"/>
    <w:multiLevelType w:val="hybridMultilevel"/>
    <w:tmpl w:val="BAAE5E4E"/>
    <w:lvl w:ilvl="0" w:tplc="FECA50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6" w15:restartNumberingAfterBreak="0">
    <w:nsid w:val="71315DCA"/>
    <w:multiLevelType w:val="multilevel"/>
    <w:tmpl w:val="CE9820C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7" w15:restartNumberingAfterBreak="0">
    <w:nsid w:val="755D39DF"/>
    <w:multiLevelType w:val="hybridMultilevel"/>
    <w:tmpl w:val="D8DE643A"/>
    <w:lvl w:ilvl="0" w:tplc="57C8FADE">
      <w:start w:val="1"/>
      <w:numFmt w:val="decimal"/>
      <w:lvlText w:val="%1)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38" w15:restartNumberingAfterBreak="0">
    <w:nsid w:val="774316E1"/>
    <w:multiLevelType w:val="hybridMultilevel"/>
    <w:tmpl w:val="59324160"/>
    <w:lvl w:ilvl="0" w:tplc="50B21C12">
      <w:start w:val="1"/>
      <w:numFmt w:val="bullet"/>
      <w:pStyle w:val="10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9" w15:restartNumberingAfterBreak="0">
    <w:nsid w:val="77B34EDF"/>
    <w:multiLevelType w:val="hybridMultilevel"/>
    <w:tmpl w:val="FF7C0512"/>
    <w:lvl w:ilvl="0" w:tplc="648831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2D7101"/>
    <w:multiLevelType w:val="hybridMultilevel"/>
    <w:tmpl w:val="E70435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E8219DD"/>
    <w:multiLevelType w:val="hybridMultilevel"/>
    <w:tmpl w:val="3818612E"/>
    <w:lvl w:ilvl="0" w:tplc="ADBECE8A">
      <w:start w:val="1"/>
      <w:numFmt w:val="decimal"/>
      <w:lvlText w:val="%1)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num w:numId="1">
    <w:abstractNumId w:val="38"/>
  </w:num>
  <w:num w:numId="2">
    <w:abstractNumId w:val="12"/>
  </w:num>
  <w:num w:numId="3">
    <w:abstractNumId w:val="17"/>
  </w:num>
  <w:num w:numId="4">
    <w:abstractNumId w:val="10"/>
  </w:num>
  <w:num w:numId="5">
    <w:abstractNumId w:val="32"/>
  </w:num>
  <w:num w:numId="6">
    <w:abstractNumId w:val="28"/>
  </w:num>
  <w:num w:numId="7">
    <w:abstractNumId w:val="0"/>
  </w:num>
  <w:num w:numId="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6"/>
  </w:num>
  <w:num w:numId="11">
    <w:abstractNumId w:val="13"/>
  </w:num>
  <w:num w:numId="12">
    <w:abstractNumId w:val="39"/>
  </w:num>
  <w:num w:numId="13">
    <w:abstractNumId w:val="33"/>
  </w:num>
  <w:num w:numId="14">
    <w:abstractNumId w:val="14"/>
  </w:num>
  <w:num w:numId="15">
    <w:abstractNumId w:val="30"/>
  </w:num>
  <w:num w:numId="16">
    <w:abstractNumId w:val="8"/>
  </w:num>
  <w:num w:numId="17">
    <w:abstractNumId w:val="25"/>
  </w:num>
  <w:num w:numId="18">
    <w:abstractNumId w:val="15"/>
  </w:num>
  <w:num w:numId="19">
    <w:abstractNumId w:val="41"/>
  </w:num>
  <w:num w:numId="20">
    <w:abstractNumId w:val="27"/>
  </w:num>
  <w:num w:numId="21">
    <w:abstractNumId w:val="29"/>
  </w:num>
  <w:num w:numId="22">
    <w:abstractNumId w:val="37"/>
  </w:num>
  <w:num w:numId="23">
    <w:abstractNumId w:val="9"/>
  </w:num>
  <w:num w:numId="24">
    <w:abstractNumId w:val="3"/>
  </w:num>
  <w:num w:numId="25">
    <w:abstractNumId w:val="5"/>
  </w:num>
  <w:num w:numId="26">
    <w:abstractNumId w:val="2"/>
  </w:num>
  <w:num w:numId="27">
    <w:abstractNumId w:val="21"/>
  </w:num>
  <w:num w:numId="28">
    <w:abstractNumId w:val="20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</w:num>
  <w:num w:numId="33">
    <w:abstractNumId w:val="6"/>
  </w:num>
  <w:num w:numId="34">
    <w:abstractNumId w:val="23"/>
  </w:num>
  <w:num w:numId="35">
    <w:abstractNumId w:val="19"/>
  </w:num>
  <w:num w:numId="36">
    <w:abstractNumId w:val="31"/>
  </w:num>
  <w:num w:numId="37">
    <w:abstractNumId w:val="22"/>
  </w:num>
  <w:num w:numId="38">
    <w:abstractNumId w:val="1"/>
  </w:num>
  <w:num w:numId="39">
    <w:abstractNumId w:val="18"/>
  </w:num>
  <w:num w:numId="40">
    <w:abstractNumId w:val="17"/>
  </w:num>
  <w:num w:numId="41">
    <w:abstractNumId w:val="24"/>
  </w:num>
  <w:num w:numId="42">
    <w:abstractNumId w:val="4"/>
  </w:num>
  <w:num w:numId="43">
    <w:abstractNumId w:val="40"/>
  </w:num>
  <w:num w:numId="44">
    <w:abstractNumId w:val="7"/>
  </w:num>
  <w:num w:numId="45">
    <w:abstractNumId w:val="26"/>
  </w:num>
  <w:num w:numId="46">
    <w:abstractNumId w:val="3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EDD"/>
    <w:rsid w:val="000000C3"/>
    <w:rsid w:val="00000AC7"/>
    <w:rsid w:val="00001E29"/>
    <w:rsid w:val="00001ED8"/>
    <w:rsid w:val="00003451"/>
    <w:rsid w:val="000050C8"/>
    <w:rsid w:val="000052BD"/>
    <w:rsid w:val="0000764A"/>
    <w:rsid w:val="000078FF"/>
    <w:rsid w:val="000108F2"/>
    <w:rsid w:val="00016200"/>
    <w:rsid w:val="00020323"/>
    <w:rsid w:val="0002040D"/>
    <w:rsid w:val="00021D56"/>
    <w:rsid w:val="00021E9E"/>
    <w:rsid w:val="00021F8B"/>
    <w:rsid w:val="00022597"/>
    <w:rsid w:val="00023308"/>
    <w:rsid w:val="00025F81"/>
    <w:rsid w:val="000268A1"/>
    <w:rsid w:val="0002700B"/>
    <w:rsid w:val="000301DF"/>
    <w:rsid w:val="00036067"/>
    <w:rsid w:val="000362F2"/>
    <w:rsid w:val="00040B0F"/>
    <w:rsid w:val="0004277B"/>
    <w:rsid w:val="00042FFA"/>
    <w:rsid w:val="00043194"/>
    <w:rsid w:val="00044CFC"/>
    <w:rsid w:val="0004528F"/>
    <w:rsid w:val="00050797"/>
    <w:rsid w:val="00051584"/>
    <w:rsid w:val="00052186"/>
    <w:rsid w:val="0005251B"/>
    <w:rsid w:val="000528E2"/>
    <w:rsid w:val="00052C7C"/>
    <w:rsid w:val="00056459"/>
    <w:rsid w:val="000565EC"/>
    <w:rsid w:val="00060F54"/>
    <w:rsid w:val="000661EB"/>
    <w:rsid w:val="000714C0"/>
    <w:rsid w:val="00073927"/>
    <w:rsid w:val="00076F16"/>
    <w:rsid w:val="00080E71"/>
    <w:rsid w:val="0008144F"/>
    <w:rsid w:val="0008160D"/>
    <w:rsid w:val="00083A07"/>
    <w:rsid w:val="00084B5C"/>
    <w:rsid w:val="00085BF6"/>
    <w:rsid w:val="00092B61"/>
    <w:rsid w:val="0009600F"/>
    <w:rsid w:val="000A0606"/>
    <w:rsid w:val="000A1006"/>
    <w:rsid w:val="000A1AC2"/>
    <w:rsid w:val="000A2528"/>
    <w:rsid w:val="000A2FCD"/>
    <w:rsid w:val="000A3243"/>
    <w:rsid w:val="000A3892"/>
    <w:rsid w:val="000A49CF"/>
    <w:rsid w:val="000A4E11"/>
    <w:rsid w:val="000A7D2A"/>
    <w:rsid w:val="000B03E4"/>
    <w:rsid w:val="000B3D8E"/>
    <w:rsid w:val="000B4950"/>
    <w:rsid w:val="000B5350"/>
    <w:rsid w:val="000C18D3"/>
    <w:rsid w:val="000C1C07"/>
    <w:rsid w:val="000C699F"/>
    <w:rsid w:val="000C71BD"/>
    <w:rsid w:val="000D562B"/>
    <w:rsid w:val="000E14BD"/>
    <w:rsid w:val="000E2968"/>
    <w:rsid w:val="000E48C0"/>
    <w:rsid w:val="000E4DEC"/>
    <w:rsid w:val="000E502D"/>
    <w:rsid w:val="000E6517"/>
    <w:rsid w:val="000E6A02"/>
    <w:rsid w:val="000E6BAB"/>
    <w:rsid w:val="000F0321"/>
    <w:rsid w:val="000F03C8"/>
    <w:rsid w:val="000F0C32"/>
    <w:rsid w:val="000F1B2C"/>
    <w:rsid w:val="000F33B4"/>
    <w:rsid w:val="000F3C99"/>
    <w:rsid w:val="000F4C32"/>
    <w:rsid w:val="000F4C57"/>
    <w:rsid w:val="000F4F0C"/>
    <w:rsid w:val="000F64C6"/>
    <w:rsid w:val="000F6FED"/>
    <w:rsid w:val="001040EC"/>
    <w:rsid w:val="0010643B"/>
    <w:rsid w:val="001113DB"/>
    <w:rsid w:val="0011187F"/>
    <w:rsid w:val="00111D4F"/>
    <w:rsid w:val="001127BC"/>
    <w:rsid w:val="00113FF7"/>
    <w:rsid w:val="00113FFC"/>
    <w:rsid w:val="00114143"/>
    <w:rsid w:val="00115A26"/>
    <w:rsid w:val="00116E11"/>
    <w:rsid w:val="001217DD"/>
    <w:rsid w:val="00122F0A"/>
    <w:rsid w:val="00124817"/>
    <w:rsid w:val="00124B37"/>
    <w:rsid w:val="00124E80"/>
    <w:rsid w:val="00126736"/>
    <w:rsid w:val="00126E6E"/>
    <w:rsid w:val="001311E3"/>
    <w:rsid w:val="00134FE0"/>
    <w:rsid w:val="00137B2D"/>
    <w:rsid w:val="00141452"/>
    <w:rsid w:val="00141B9D"/>
    <w:rsid w:val="001451F5"/>
    <w:rsid w:val="0014755A"/>
    <w:rsid w:val="001534D8"/>
    <w:rsid w:val="0015392E"/>
    <w:rsid w:val="001569CB"/>
    <w:rsid w:val="00162511"/>
    <w:rsid w:val="0016310F"/>
    <w:rsid w:val="0016787F"/>
    <w:rsid w:val="00167B5D"/>
    <w:rsid w:val="00170121"/>
    <w:rsid w:val="0017172F"/>
    <w:rsid w:val="00174A2C"/>
    <w:rsid w:val="00175554"/>
    <w:rsid w:val="00180612"/>
    <w:rsid w:val="00181176"/>
    <w:rsid w:val="001811B9"/>
    <w:rsid w:val="00187F09"/>
    <w:rsid w:val="00187FB6"/>
    <w:rsid w:val="001902A8"/>
    <w:rsid w:val="00190EC2"/>
    <w:rsid w:val="00195324"/>
    <w:rsid w:val="001A220B"/>
    <w:rsid w:val="001A390E"/>
    <w:rsid w:val="001A48C6"/>
    <w:rsid w:val="001A5875"/>
    <w:rsid w:val="001A6DBD"/>
    <w:rsid w:val="001B1746"/>
    <w:rsid w:val="001B3B8B"/>
    <w:rsid w:val="001B4F0B"/>
    <w:rsid w:val="001C188E"/>
    <w:rsid w:val="001C6DD9"/>
    <w:rsid w:val="001C7194"/>
    <w:rsid w:val="001D14E3"/>
    <w:rsid w:val="001D58FC"/>
    <w:rsid w:val="001D689C"/>
    <w:rsid w:val="001D72D4"/>
    <w:rsid w:val="001E3BD2"/>
    <w:rsid w:val="001E5231"/>
    <w:rsid w:val="001F49A0"/>
    <w:rsid w:val="001F7C5F"/>
    <w:rsid w:val="00202D20"/>
    <w:rsid w:val="00204390"/>
    <w:rsid w:val="00205315"/>
    <w:rsid w:val="00207BA1"/>
    <w:rsid w:val="00211AC1"/>
    <w:rsid w:val="00212192"/>
    <w:rsid w:val="002143BE"/>
    <w:rsid w:val="00214BB8"/>
    <w:rsid w:val="002154B3"/>
    <w:rsid w:val="00220E2C"/>
    <w:rsid w:val="00222144"/>
    <w:rsid w:val="00223D64"/>
    <w:rsid w:val="00223DB2"/>
    <w:rsid w:val="0022465F"/>
    <w:rsid w:val="002263BE"/>
    <w:rsid w:val="00231065"/>
    <w:rsid w:val="0023608B"/>
    <w:rsid w:val="0024077E"/>
    <w:rsid w:val="002410C4"/>
    <w:rsid w:val="002411DA"/>
    <w:rsid w:val="00241F6F"/>
    <w:rsid w:val="00242A69"/>
    <w:rsid w:val="00243C85"/>
    <w:rsid w:val="0024536A"/>
    <w:rsid w:val="002457CC"/>
    <w:rsid w:val="0024590C"/>
    <w:rsid w:val="00245F17"/>
    <w:rsid w:val="00252298"/>
    <w:rsid w:val="00254602"/>
    <w:rsid w:val="00262C2C"/>
    <w:rsid w:val="00267295"/>
    <w:rsid w:val="002715AC"/>
    <w:rsid w:val="002733FB"/>
    <w:rsid w:val="00273E54"/>
    <w:rsid w:val="00282D84"/>
    <w:rsid w:val="002839DC"/>
    <w:rsid w:val="0028412C"/>
    <w:rsid w:val="00290333"/>
    <w:rsid w:val="00293C09"/>
    <w:rsid w:val="0029421C"/>
    <w:rsid w:val="00297A06"/>
    <w:rsid w:val="002A00C1"/>
    <w:rsid w:val="002A1E50"/>
    <w:rsid w:val="002A203C"/>
    <w:rsid w:val="002A51EF"/>
    <w:rsid w:val="002A670A"/>
    <w:rsid w:val="002B2397"/>
    <w:rsid w:val="002B2FC8"/>
    <w:rsid w:val="002B47A8"/>
    <w:rsid w:val="002C35AC"/>
    <w:rsid w:val="002C4E13"/>
    <w:rsid w:val="002C652D"/>
    <w:rsid w:val="002D0B35"/>
    <w:rsid w:val="002D1AD7"/>
    <w:rsid w:val="002D43D3"/>
    <w:rsid w:val="002D7D07"/>
    <w:rsid w:val="002E152B"/>
    <w:rsid w:val="002E6033"/>
    <w:rsid w:val="002F19D7"/>
    <w:rsid w:val="002F2668"/>
    <w:rsid w:val="002F5DA2"/>
    <w:rsid w:val="002F7EDD"/>
    <w:rsid w:val="0030231B"/>
    <w:rsid w:val="00304C2B"/>
    <w:rsid w:val="00310D5B"/>
    <w:rsid w:val="003113DB"/>
    <w:rsid w:val="00311725"/>
    <w:rsid w:val="00312779"/>
    <w:rsid w:val="00313832"/>
    <w:rsid w:val="00316F1B"/>
    <w:rsid w:val="00326F7D"/>
    <w:rsid w:val="0033123D"/>
    <w:rsid w:val="00331D0A"/>
    <w:rsid w:val="003344E1"/>
    <w:rsid w:val="003350EF"/>
    <w:rsid w:val="003354F8"/>
    <w:rsid w:val="00347B80"/>
    <w:rsid w:val="00347E79"/>
    <w:rsid w:val="003520BC"/>
    <w:rsid w:val="0035455D"/>
    <w:rsid w:val="00354F9C"/>
    <w:rsid w:val="00357AF4"/>
    <w:rsid w:val="00360D38"/>
    <w:rsid w:val="00365AE8"/>
    <w:rsid w:val="0036607A"/>
    <w:rsid w:val="00372279"/>
    <w:rsid w:val="0037282D"/>
    <w:rsid w:val="00376016"/>
    <w:rsid w:val="00377100"/>
    <w:rsid w:val="003778FE"/>
    <w:rsid w:val="003806FD"/>
    <w:rsid w:val="003843AD"/>
    <w:rsid w:val="00385F1B"/>
    <w:rsid w:val="003877C9"/>
    <w:rsid w:val="00390684"/>
    <w:rsid w:val="00392E9A"/>
    <w:rsid w:val="00396928"/>
    <w:rsid w:val="00396ACF"/>
    <w:rsid w:val="003A3036"/>
    <w:rsid w:val="003A4F6D"/>
    <w:rsid w:val="003A517E"/>
    <w:rsid w:val="003A5E79"/>
    <w:rsid w:val="003A5ECA"/>
    <w:rsid w:val="003B2DBB"/>
    <w:rsid w:val="003B4441"/>
    <w:rsid w:val="003C1C01"/>
    <w:rsid w:val="003C60A4"/>
    <w:rsid w:val="003C6258"/>
    <w:rsid w:val="003D0DAC"/>
    <w:rsid w:val="003D39E4"/>
    <w:rsid w:val="003D3AF9"/>
    <w:rsid w:val="003D4C2E"/>
    <w:rsid w:val="003D5C29"/>
    <w:rsid w:val="003D65BE"/>
    <w:rsid w:val="003D755B"/>
    <w:rsid w:val="003E09EC"/>
    <w:rsid w:val="003E25EE"/>
    <w:rsid w:val="003E2A0A"/>
    <w:rsid w:val="003E3A88"/>
    <w:rsid w:val="003E6AD0"/>
    <w:rsid w:val="003E74D6"/>
    <w:rsid w:val="003F5031"/>
    <w:rsid w:val="003F5C93"/>
    <w:rsid w:val="003F6965"/>
    <w:rsid w:val="003F7205"/>
    <w:rsid w:val="004006ED"/>
    <w:rsid w:val="00400A41"/>
    <w:rsid w:val="004021BF"/>
    <w:rsid w:val="004040EB"/>
    <w:rsid w:val="00404311"/>
    <w:rsid w:val="00406130"/>
    <w:rsid w:val="00406167"/>
    <w:rsid w:val="00410860"/>
    <w:rsid w:val="00411CE3"/>
    <w:rsid w:val="00414B3E"/>
    <w:rsid w:val="00423669"/>
    <w:rsid w:val="00425F5C"/>
    <w:rsid w:val="00426564"/>
    <w:rsid w:val="004269B9"/>
    <w:rsid w:val="00430F40"/>
    <w:rsid w:val="004337FA"/>
    <w:rsid w:val="00434B60"/>
    <w:rsid w:val="00434B82"/>
    <w:rsid w:val="00434F03"/>
    <w:rsid w:val="004409C9"/>
    <w:rsid w:val="00443071"/>
    <w:rsid w:val="00443747"/>
    <w:rsid w:val="0044412D"/>
    <w:rsid w:val="00445BB3"/>
    <w:rsid w:val="004477CC"/>
    <w:rsid w:val="004516D2"/>
    <w:rsid w:val="00454D1D"/>
    <w:rsid w:val="004558C5"/>
    <w:rsid w:val="004564D0"/>
    <w:rsid w:val="0045659F"/>
    <w:rsid w:val="004573EC"/>
    <w:rsid w:val="00462FEA"/>
    <w:rsid w:val="004673BD"/>
    <w:rsid w:val="0047240A"/>
    <w:rsid w:val="004747CD"/>
    <w:rsid w:val="004779C8"/>
    <w:rsid w:val="0048000A"/>
    <w:rsid w:val="00482187"/>
    <w:rsid w:val="0048239F"/>
    <w:rsid w:val="004842C9"/>
    <w:rsid w:val="00484BB3"/>
    <w:rsid w:val="00485AB9"/>
    <w:rsid w:val="004872D3"/>
    <w:rsid w:val="00487E4E"/>
    <w:rsid w:val="004913D1"/>
    <w:rsid w:val="0049250C"/>
    <w:rsid w:val="004928DA"/>
    <w:rsid w:val="00494E60"/>
    <w:rsid w:val="004A28B6"/>
    <w:rsid w:val="004A4275"/>
    <w:rsid w:val="004A6E3B"/>
    <w:rsid w:val="004B0E96"/>
    <w:rsid w:val="004B18AD"/>
    <w:rsid w:val="004B190C"/>
    <w:rsid w:val="004B2004"/>
    <w:rsid w:val="004B5AE0"/>
    <w:rsid w:val="004B6AFE"/>
    <w:rsid w:val="004C0CF5"/>
    <w:rsid w:val="004C4ECD"/>
    <w:rsid w:val="004C6615"/>
    <w:rsid w:val="004D1BC9"/>
    <w:rsid w:val="004D2743"/>
    <w:rsid w:val="004D2E6A"/>
    <w:rsid w:val="004D5DE7"/>
    <w:rsid w:val="004D7C76"/>
    <w:rsid w:val="004E0CAB"/>
    <w:rsid w:val="004E213B"/>
    <w:rsid w:val="004E2F7F"/>
    <w:rsid w:val="004E38C0"/>
    <w:rsid w:val="004E42B2"/>
    <w:rsid w:val="004E431A"/>
    <w:rsid w:val="004E63E5"/>
    <w:rsid w:val="004E676B"/>
    <w:rsid w:val="004E788E"/>
    <w:rsid w:val="004F17B6"/>
    <w:rsid w:val="004F279D"/>
    <w:rsid w:val="004F388D"/>
    <w:rsid w:val="004F44EB"/>
    <w:rsid w:val="00505419"/>
    <w:rsid w:val="0050650E"/>
    <w:rsid w:val="0050713A"/>
    <w:rsid w:val="00511177"/>
    <w:rsid w:val="00511213"/>
    <w:rsid w:val="00511F04"/>
    <w:rsid w:val="00515096"/>
    <w:rsid w:val="00515C12"/>
    <w:rsid w:val="005162B2"/>
    <w:rsid w:val="00520130"/>
    <w:rsid w:val="005228A7"/>
    <w:rsid w:val="00526F77"/>
    <w:rsid w:val="005307D1"/>
    <w:rsid w:val="00535C85"/>
    <w:rsid w:val="00536D19"/>
    <w:rsid w:val="00536F25"/>
    <w:rsid w:val="00537253"/>
    <w:rsid w:val="00543A56"/>
    <w:rsid w:val="00545395"/>
    <w:rsid w:val="005459D2"/>
    <w:rsid w:val="00550481"/>
    <w:rsid w:val="00554BBC"/>
    <w:rsid w:val="00555956"/>
    <w:rsid w:val="00556008"/>
    <w:rsid w:val="0055616D"/>
    <w:rsid w:val="00557D64"/>
    <w:rsid w:val="0056192D"/>
    <w:rsid w:val="00561963"/>
    <w:rsid w:val="00561B58"/>
    <w:rsid w:val="00567CE4"/>
    <w:rsid w:val="0057674A"/>
    <w:rsid w:val="00585D46"/>
    <w:rsid w:val="00590008"/>
    <w:rsid w:val="005972B4"/>
    <w:rsid w:val="005A0464"/>
    <w:rsid w:val="005A2549"/>
    <w:rsid w:val="005A2A98"/>
    <w:rsid w:val="005B07AE"/>
    <w:rsid w:val="005B4148"/>
    <w:rsid w:val="005B4E1C"/>
    <w:rsid w:val="005B588D"/>
    <w:rsid w:val="005B661D"/>
    <w:rsid w:val="005B6C5C"/>
    <w:rsid w:val="005C1270"/>
    <w:rsid w:val="005C1DB5"/>
    <w:rsid w:val="005C1FA7"/>
    <w:rsid w:val="005C657F"/>
    <w:rsid w:val="005C73A9"/>
    <w:rsid w:val="005C7E1E"/>
    <w:rsid w:val="005D23D9"/>
    <w:rsid w:val="005D3C4E"/>
    <w:rsid w:val="005D49C8"/>
    <w:rsid w:val="005D6253"/>
    <w:rsid w:val="005D63E8"/>
    <w:rsid w:val="005E0501"/>
    <w:rsid w:val="005E1FA3"/>
    <w:rsid w:val="005E3C50"/>
    <w:rsid w:val="005E6490"/>
    <w:rsid w:val="005E6FB3"/>
    <w:rsid w:val="005F2A75"/>
    <w:rsid w:val="005F2EA0"/>
    <w:rsid w:val="005F56D9"/>
    <w:rsid w:val="005F6265"/>
    <w:rsid w:val="005F6DA0"/>
    <w:rsid w:val="005F784C"/>
    <w:rsid w:val="00600AD6"/>
    <w:rsid w:val="00603BBF"/>
    <w:rsid w:val="00603DAC"/>
    <w:rsid w:val="00603E7A"/>
    <w:rsid w:val="006051C8"/>
    <w:rsid w:val="006052EB"/>
    <w:rsid w:val="00605D63"/>
    <w:rsid w:val="00606E80"/>
    <w:rsid w:val="00606F15"/>
    <w:rsid w:val="00607DAD"/>
    <w:rsid w:val="006125C7"/>
    <w:rsid w:val="00614A93"/>
    <w:rsid w:val="00614FF6"/>
    <w:rsid w:val="00623A3E"/>
    <w:rsid w:val="00624D29"/>
    <w:rsid w:val="00625160"/>
    <w:rsid w:val="0062758B"/>
    <w:rsid w:val="00627EC7"/>
    <w:rsid w:val="006306B8"/>
    <w:rsid w:val="006323DE"/>
    <w:rsid w:val="0063248F"/>
    <w:rsid w:val="00632544"/>
    <w:rsid w:val="00633549"/>
    <w:rsid w:val="00633EC3"/>
    <w:rsid w:val="006453DB"/>
    <w:rsid w:val="0064778E"/>
    <w:rsid w:val="0065491E"/>
    <w:rsid w:val="00654B16"/>
    <w:rsid w:val="006565D3"/>
    <w:rsid w:val="0066289B"/>
    <w:rsid w:val="006632C2"/>
    <w:rsid w:val="006670A1"/>
    <w:rsid w:val="00670112"/>
    <w:rsid w:val="0067059C"/>
    <w:rsid w:val="00677FAF"/>
    <w:rsid w:val="006837BF"/>
    <w:rsid w:val="00684E8E"/>
    <w:rsid w:val="00686BD7"/>
    <w:rsid w:val="00693C30"/>
    <w:rsid w:val="00696180"/>
    <w:rsid w:val="006963C3"/>
    <w:rsid w:val="006A0B34"/>
    <w:rsid w:val="006A0DCA"/>
    <w:rsid w:val="006A23B8"/>
    <w:rsid w:val="006A7C81"/>
    <w:rsid w:val="006B0388"/>
    <w:rsid w:val="006B0C7A"/>
    <w:rsid w:val="006B5693"/>
    <w:rsid w:val="006B62F9"/>
    <w:rsid w:val="006B706A"/>
    <w:rsid w:val="006B7B58"/>
    <w:rsid w:val="006C0110"/>
    <w:rsid w:val="006C10EE"/>
    <w:rsid w:val="006C5787"/>
    <w:rsid w:val="006C62B9"/>
    <w:rsid w:val="006C66D8"/>
    <w:rsid w:val="006C7AD9"/>
    <w:rsid w:val="006D22E2"/>
    <w:rsid w:val="006D3B71"/>
    <w:rsid w:val="006D44A3"/>
    <w:rsid w:val="006D6232"/>
    <w:rsid w:val="006D7725"/>
    <w:rsid w:val="006E172D"/>
    <w:rsid w:val="006E3E1E"/>
    <w:rsid w:val="006E4446"/>
    <w:rsid w:val="006E6500"/>
    <w:rsid w:val="006E6B88"/>
    <w:rsid w:val="006E6D66"/>
    <w:rsid w:val="006E76F2"/>
    <w:rsid w:val="006F5020"/>
    <w:rsid w:val="00701CC3"/>
    <w:rsid w:val="00704E90"/>
    <w:rsid w:val="00704F05"/>
    <w:rsid w:val="007073EA"/>
    <w:rsid w:val="007101FF"/>
    <w:rsid w:val="00711CA5"/>
    <w:rsid w:val="0071403C"/>
    <w:rsid w:val="00714DF9"/>
    <w:rsid w:val="00716E27"/>
    <w:rsid w:val="00731B46"/>
    <w:rsid w:val="007335E2"/>
    <w:rsid w:val="00733C95"/>
    <w:rsid w:val="0073427A"/>
    <w:rsid w:val="00734B98"/>
    <w:rsid w:val="00737E88"/>
    <w:rsid w:val="007430AA"/>
    <w:rsid w:val="007431E7"/>
    <w:rsid w:val="00744D1E"/>
    <w:rsid w:val="00744F14"/>
    <w:rsid w:val="00747D66"/>
    <w:rsid w:val="00755EB6"/>
    <w:rsid w:val="00757F57"/>
    <w:rsid w:val="00761859"/>
    <w:rsid w:val="00763565"/>
    <w:rsid w:val="0076366E"/>
    <w:rsid w:val="00764EAA"/>
    <w:rsid w:val="00766667"/>
    <w:rsid w:val="00767627"/>
    <w:rsid w:val="00767D9D"/>
    <w:rsid w:val="00772971"/>
    <w:rsid w:val="00773B99"/>
    <w:rsid w:val="00777A2F"/>
    <w:rsid w:val="00777B5B"/>
    <w:rsid w:val="00780182"/>
    <w:rsid w:val="00781767"/>
    <w:rsid w:val="0078181E"/>
    <w:rsid w:val="007839E1"/>
    <w:rsid w:val="00783E4C"/>
    <w:rsid w:val="00784B2C"/>
    <w:rsid w:val="007875F6"/>
    <w:rsid w:val="00792A54"/>
    <w:rsid w:val="00792B67"/>
    <w:rsid w:val="00793572"/>
    <w:rsid w:val="00795087"/>
    <w:rsid w:val="0079672D"/>
    <w:rsid w:val="007A5191"/>
    <w:rsid w:val="007A55EE"/>
    <w:rsid w:val="007B00FF"/>
    <w:rsid w:val="007B1359"/>
    <w:rsid w:val="007B3F53"/>
    <w:rsid w:val="007B689A"/>
    <w:rsid w:val="007C26D0"/>
    <w:rsid w:val="007D06D2"/>
    <w:rsid w:val="007D4E9E"/>
    <w:rsid w:val="007D5931"/>
    <w:rsid w:val="007D6016"/>
    <w:rsid w:val="007D61E5"/>
    <w:rsid w:val="007D7E94"/>
    <w:rsid w:val="007D7F56"/>
    <w:rsid w:val="007E08DB"/>
    <w:rsid w:val="007E0915"/>
    <w:rsid w:val="007E1AE9"/>
    <w:rsid w:val="007F07D7"/>
    <w:rsid w:val="007F233A"/>
    <w:rsid w:val="007F30C2"/>
    <w:rsid w:val="007F45AB"/>
    <w:rsid w:val="007F541D"/>
    <w:rsid w:val="007F6855"/>
    <w:rsid w:val="00804C4A"/>
    <w:rsid w:val="0080512A"/>
    <w:rsid w:val="00807349"/>
    <w:rsid w:val="008121F6"/>
    <w:rsid w:val="00814E6D"/>
    <w:rsid w:val="008212D9"/>
    <w:rsid w:val="008222B9"/>
    <w:rsid w:val="00825008"/>
    <w:rsid w:val="0082588A"/>
    <w:rsid w:val="0083036A"/>
    <w:rsid w:val="0083045F"/>
    <w:rsid w:val="00834ED2"/>
    <w:rsid w:val="008365C7"/>
    <w:rsid w:val="00836859"/>
    <w:rsid w:val="00837AB7"/>
    <w:rsid w:val="008403C1"/>
    <w:rsid w:val="0084179E"/>
    <w:rsid w:val="008430FD"/>
    <w:rsid w:val="0084355A"/>
    <w:rsid w:val="0084445B"/>
    <w:rsid w:val="00845269"/>
    <w:rsid w:val="00845578"/>
    <w:rsid w:val="00847F9A"/>
    <w:rsid w:val="00852A98"/>
    <w:rsid w:val="00853F25"/>
    <w:rsid w:val="008551C4"/>
    <w:rsid w:val="0085570C"/>
    <w:rsid w:val="0085615A"/>
    <w:rsid w:val="0087396C"/>
    <w:rsid w:val="00873AB8"/>
    <w:rsid w:val="00873ABA"/>
    <w:rsid w:val="00873DE8"/>
    <w:rsid w:val="00874103"/>
    <w:rsid w:val="00874C57"/>
    <w:rsid w:val="0088690B"/>
    <w:rsid w:val="0088745A"/>
    <w:rsid w:val="00887860"/>
    <w:rsid w:val="008904FD"/>
    <w:rsid w:val="008947D2"/>
    <w:rsid w:val="00896373"/>
    <w:rsid w:val="00896B11"/>
    <w:rsid w:val="0089753C"/>
    <w:rsid w:val="00897543"/>
    <w:rsid w:val="008A024B"/>
    <w:rsid w:val="008A1378"/>
    <w:rsid w:val="008B06E7"/>
    <w:rsid w:val="008B17A0"/>
    <w:rsid w:val="008B2397"/>
    <w:rsid w:val="008B6ACC"/>
    <w:rsid w:val="008B6E37"/>
    <w:rsid w:val="008B7082"/>
    <w:rsid w:val="008B782E"/>
    <w:rsid w:val="008C1628"/>
    <w:rsid w:val="008C1A31"/>
    <w:rsid w:val="008C2C79"/>
    <w:rsid w:val="008C409F"/>
    <w:rsid w:val="008C593E"/>
    <w:rsid w:val="008C66B8"/>
    <w:rsid w:val="008C77EA"/>
    <w:rsid w:val="008D047B"/>
    <w:rsid w:val="008D1146"/>
    <w:rsid w:val="008D1A5B"/>
    <w:rsid w:val="008D3D9D"/>
    <w:rsid w:val="008E0A2E"/>
    <w:rsid w:val="008E5B3A"/>
    <w:rsid w:val="008E6362"/>
    <w:rsid w:val="008E6B53"/>
    <w:rsid w:val="008F2AB9"/>
    <w:rsid w:val="008F3AC1"/>
    <w:rsid w:val="008F7088"/>
    <w:rsid w:val="00911550"/>
    <w:rsid w:val="00912672"/>
    <w:rsid w:val="00912F11"/>
    <w:rsid w:val="00916448"/>
    <w:rsid w:val="009253D0"/>
    <w:rsid w:val="00926B63"/>
    <w:rsid w:val="00931202"/>
    <w:rsid w:val="00941AEC"/>
    <w:rsid w:val="009447A5"/>
    <w:rsid w:val="00950D38"/>
    <w:rsid w:val="0095196D"/>
    <w:rsid w:val="00952924"/>
    <w:rsid w:val="00955F16"/>
    <w:rsid w:val="00957B6F"/>
    <w:rsid w:val="009621E3"/>
    <w:rsid w:val="0096257C"/>
    <w:rsid w:val="00962D89"/>
    <w:rsid w:val="00966DC8"/>
    <w:rsid w:val="00971146"/>
    <w:rsid w:val="009732E0"/>
    <w:rsid w:val="00974589"/>
    <w:rsid w:val="0097610D"/>
    <w:rsid w:val="00980F6D"/>
    <w:rsid w:val="00981254"/>
    <w:rsid w:val="00982243"/>
    <w:rsid w:val="009877E9"/>
    <w:rsid w:val="00991917"/>
    <w:rsid w:val="009943FD"/>
    <w:rsid w:val="009972FD"/>
    <w:rsid w:val="00997B71"/>
    <w:rsid w:val="009A0D53"/>
    <w:rsid w:val="009A239D"/>
    <w:rsid w:val="009A50E0"/>
    <w:rsid w:val="009A5F81"/>
    <w:rsid w:val="009B0001"/>
    <w:rsid w:val="009B1AD0"/>
    <w:rsid w:val="009B2070"/>
    <w:rsid w:val="009B232C"/>
    <w:rsid w:val="009B73D0"/>
    <w:rsid w:val="009C0030"/>
    <w:rsid w:val="009C04B8"/>
    <w:rsid w:val="009C0C6C"/>
    <w:rsid w:val="009C477F"/>
    <w:rsid w:val="009C62BF"/>
    <w:rsid w:val="009D5076"/>
    <w:rsid w:val="009E1A77"/>
    <w:rsid w:val="009E256F"/>
    <w:rsid w:val="009E2E62"/>
    <w:rsid w:val="009E43E3"/>
    <w:rsid w:val="009E5EDF"/>
    <w:rsid w:val="009E6585"/>
    <w:rsid w:val="009F1419"/>
    <w:rsid w:val="009F4387"/>
    <w:rsid w:val="009F454D"/>
    <w:rsid w:val="009F4550"/>
    <w:rsid w:val="009F631D"/>
    <w:rsid w:val="009F6672"/>
    <w:rsid w:val="009F7B48"/>
    <w:rsid w:val="009F7FA3"/>
    <w:rsid w:val="00A01B59"/>
    <w:rsid w:val="00A02466"/>
    <w:rsid w:val="00A0472B"/>
    <w:rsid w:val="00A04C17"/>
    <w:rsid w:val="00A07A18"/>
    <w:rsid w:val="00A07A4C"/>
    <w:rsid w:val="00A11B35"/>
    <w:rsid w:val="00A1726B"/>
    <w:rsid w:val="00A20A54"/>
    <w:rsid w:val="00A22036"/>
    <w:rsid w:val="00A22717"/>
    <w:rsid w:val="00A22BA1"/>
    <w:rsid w:val="00A2337E"/>
    <w:rsid w:val="00A249C9"/>
    <w:rsid w:val="00A255C3"/>
    <w:rsid w:val="00A30252"/>
    <w:rsid w:val="00A30C58"/>
    <w:rsid w:val="00A331E8"/>
    <w:rsid w:val="00A36480"/>
    <w:rsid w:val="00A41D8A"/>
    <w:rsid w:val="00A43339"/>
    <w:rsid w:val="00A43FB2"/>
    <w:rsid w:val="00A45A3B"/>
    <w:rsid w:val="00A54043"/>
    <w:rsid w:val="00A55BE5"/>
    <w:rsid w:val="00A56E94"/>
    <w:rsid w:val="00A600D5"/>
    <w:rsid w:val="00A66E83"/>
    <w:rsid w:val="00A70C6B"/>
    <w:rsid w:val="00A75A3F"/>
    <w:rsid w:val="00A813D6"/>
    <w:rsid w:val="00A84A9A"/>
    <w:rsid w:val="00A84E9D"/>
    <w:rsid w:val="00A91FDF"/>
    <w:rsid w:val="00A92F27"/>
    <w:rsid w:val="00A93CAF"/>
    <w:rsid w:val="00A93D23"/>
    <w:rsid w:val="00A948EC"/>
    <w:rsid w:val="00A94FE6"/>
    <w:rsid w:val="00A968A3"/>
    <w:rsid w:val="00A9795F"/>
    <w:rsid w:val="00AA1A95"/>
    <w:rsid w:val="00AA2FD1"/>
    <w:rsid w:val="00AA7790"/>
    <w:rsid w:val="00AA7F05"/>
    <w:rsid w:val="00AB37E5"/>
    <w:rsid w:val="00AB3D40"/>
    <w:rsid w:val="00AB74F4"/>
    <w:rsid w:val="00AC44C9"/>
    <w:rsid w:val="00AC4801"/>
    <w:rsid w:val="00AD001D"/>
    <w:rsid w:val="00AD144B"/>
    <w:rsid w:val="00AD1B16"/>
    <w:rsid w:val="00AD2BEB"/>
    <w:rsid w:val="00AD3252"/>
    <w:rsid w:val="00AD3CAF"/>
    <w:rsid w:val="00AD5A9E"/>
    <w:rsid w:val="00AE1792"/>
    <w:rsid w:val="00AE35DB"/>
    <w:rsid w:val="00AE7BC6"/>
    <w:rsid w:val="00AF00B7"/>
    <w:rsid w:val="00AF035B"/>
    <w:rsid w:val="00AF2B89"/>
    <w:rsid w:val="00AF3A72"/>
    <w:rsid w:val="00AF4EE3"/>
    <w:rsid w:val="00AF681E"/>
    <w:rsid w:val="00B00985"/>
    <w:rsid w:val="00B01462"/>
    <w:rsid w:val="00B0594A"/>
    <w:rsid w:val="00B07C9B"/>
    <w:rsid w:val="00B117AD"/>
    <w:rsid w:val="00B131BA"/>
    <w:rsid w:val="00B239BD"/>
    <w:rsid w:val="00B26C71"/>
    <w:rsid w:val="00B27303"/>
    <w:rsid w:val="00B27D5F"/>
    <w:rsid w:val="00B30994"/>
    <w:rsid w:val="00B32CAE"/>
    <w:rsid w:val="00B368B3"/>
    <w:rsid w:val="00B411CD"/>
    <w:rsid w:val="00B41C42"/>
    <w:rsid w:val="00B43668"/>
    <w:rsid w:val="00B44F30"/>
    <w:rsid w:val="00B45D3F"/>
    <w:rsid w:val="00B45FB7"/>
    <w:rsid w:val="00B51272"/>
    <w:rsid w:val="00B53EF4"/>
    <w:rsid w:val="00B56A99"/>
    <w:rsid w:val="00B60B66"/>
    <w:rsid w:val="00B62688"/>
    <w:rsid w:val="00B62DFB"/>
    <w:rsid w:val="00B64852"/>
    <w:rsid w:val="00B7010B"/>
    <w:rsid w:val="00B70EDC"/>
    <w:rsid w:val="00B77EFE"/>
    <w:rsid w:val="00B8096F"/>
    <w:rsid w:val="00B9093E"/>
    <w:rsid w:val="00B92847"/>
    <w:rsid w:val="00B9408E"/>
    <w:rsid w:val="00B946C0"/>
    <w:rsid w:val="00B954AB"/>
    <w:rsid w:val="00B964E5"/>
    <w:rsid w:val="00B97B6B"/>
    <w:rsid w:val="00BA13AF"/>
    <w:rsid w:val="00BA5C9E"/>
    <w:rsid w:val="00BA7C97"/>
    <w:rsid w:val="00BB5F35"/>
    <w:rsid w:val="00BC19D8"/>
    <w:rsid w:val="00BC28D1"/>
    <w:rsid w:val="00BC4CA8"/>
    <w:rsid w:val="00BC76A5"/>
    <w:rsid w:val="00BD389B"/>
    <w:rsid w:val="00BD502B"/>
    <w:rsid w:val="00BD5042"/>
    <w:rsid w:val="00BD51F5"/>
    <w:rsid w:val="00BD5CF4"/>
    <w:rsid w:val="00BD643F"/>
    <w:rsid w:val="00BE12CC"/>
    <w:rsid w:val="00BE48F7"/>
    <w:rsid w:val="00BE542E"/>
    <w:rsid w:val="00BE632F"/>
    <w:rsid w:val="00BE7DFA"/>
    <w:rsid w:val="00BF1193"/>
    <w:rsid w:val="00BF187A"/>
    <w:rsid w:val="00BF2B40"/>
    <w:rsid w:val="00BF34EA"/>
    <w:rsid w:val="00BF3E9B"/>
    <w:rsid w:val="00BF4254"/>
    <w:rsid w:val="00BF6771"/>
    <w:rsid w:val="00C00D5C"/>
    <w:rsid w:val="00C06A23"/>
    <w:rsid w:val="00C1149D"/>
    <w:rsid w:val="00C11F68"/>
    <w:rsid w:val="00C11FFE"/>
    <w:rsid w:val="00C121C5"/>
    <w:rsid w:val="00C12788"/>
    <w:rsid w:val="00C13A56"/>
    <w:rsid w:val="00C13E50"/>
    <w:rsid w:val="00C20937"/>
    <w:rsid w:val="00C22CCF"/>
    <w:rsid w:val="00C23E96"/>
    <w:rsid w:val="00C244AE"/>
    <w:rsid w:val="00C33BDE"/>
    <w:rsid w:val="00C3524F"/>
    <w:rsid w:val="00C35986"/>
    <w:rsid w:val="00C433A3"/>
    <w:rsid w:val="00C436E0"/>
    <w:rsid w:val="00C4667A"/>
    <w:rsid w:val="00C50353"/>
    <w:rsid w:val="00C52F73"/>
    <w:rsid w:val="00C55420"/>
    <w:rsid w:val="00C5551D"/>
    <w:rsid w:val="00C56DA6"/>
    <w:rsid w:val="00C56F91"/>
    <w:rsid w:val="00C5742E"/>
    <w:rsid w:val="00C57E98"/>
    <w:rsid w:val="00C60E23"/>
    <w:rsid w:val="00C61A21"/>
    <w:rsid w:val="00C63B5E"/>
    <w:rsid w:val="00C643ED"/>
    <w:rsid w:val="00C660A2"/>
    <w:rsid w:val="00C70868"/>
    <w:rsid w:val="00C708A3"/>
    <w:rsid w:val="00C72D6B"/>
    <w:rsid w:val="00C73C9E"/>
    <w:rsid w:val="00C75764"/>
    <w:rsid w:val="00C7603E"/>
    <w:rsid w:val="00C76882"/>
    <w:rsid w:val="00C772A0"/>
    <w:rsid w:val="00C77B69"/>
    <w:rsid w:val="00C80726"/>
    <w:rsid w:val="00C80C23"/>
    <w:rsid w:val="00C90C89"/>
    <w:rsid w:val="00C90D69"/>
    <w:rsid w:val="00C92A5F"/>
    <w:rsid w:val="00C936FF"/>
    <w:rsid w:val="00C93DDC"/>
    <w:rsid w:val="00C97342"/>
    <w:rsid w:val="00CA06D3"/>
    <w:rsid w:val="00CA0BB9"/>
    <w:rsid w:val="00CB353E"/>
    <w:rsid w:val="00CB51E1"/>
    <w:rsid w:val="00CB62D3"/>
    <w:rsid w:val="00CB7D9D"/>
    <w:rsid w:val="00CC0602"/>
    <w:rsid w:val="00CC20EC"/>
    <w:rsid w:val="00CC33D4"/>
    <w:rsid w:val="00CC3DF2"/>
    <w:rsid w:val="00CC45EF"/>
    <w:rsid w:val="00CD0019"/>
    <w:rsid w:val="00CD0982"/>
    <w:rsid w:val="00CD0DB6"/>
    <w:rsid w:val="00CD3810"/>
    <w:rsid w:val="00CD40F4"/>
    <w:rsid w:val="00CD41B4"/>
    <w:rsid w:val="00CD6FA4"/>
    <w:rsid w:val="00CE2C66"/>
    <w:rsid w:val="00CE3E69"/>
    <w:rsid w:val="00CF0422"/>
    <w:rsid w:val="00CF10C5"/>
    <w:rsid w:val="00CF1B8F"/>
    <w:rsid w:val="00CF2959"/>
    <w:rsid w:val="00CF3938"/>
    <w:rsid w:val="00CF4A47"/>
    <w:rsid w:val="00CF5FC4"/>
    <w:rsid w:val="00D0133F"/>
    <w:rsid w:val="00D01E5A"/>
    <w:rsid w:val="00D02A82"/>
    <w:rsid w:val="00D054BA"/>
    <w:rsid w:val="00D07159"/>
    <w:rsid w:val="00D102DD"/>
    <w:rsid w:val="00D11F0C"/>
    <w:rsid w:val="00D121EA"/>
    <w:rsid w:val="00D15506"/>
    <w:rsid w:val="00D171BC"/>
    <w:rsid w:val="00D20662"/>
    <w:rsid w:val="00D20DF3"/>
    <w:rsid w:val="00D21309"/>
    <w:rsid w:val="00D233D1"/>
    <w:rsid w:val="00D23C91"/>
    <w:rsid w:val="00D245AC"/>
    <w:rsid w:val="00D275C0"/>
    <w:rsid w:val="00D3105D"/>
    <w:rsid w:val="00D324A5"/>
    <w:rsid w:val="00D34443"/>
    <w:rsid w:val="00D350EA"/>
    <w:rsid w:val="00D35AA2"/>
    <w:rsid w:val="00D361F7"/>
    <w:rsid w:val="00D36D03"/>
    <w:rsid w:val="00D42971"/>
    <w:rsid w:val="00D42AAF"/>
    <w:rsid w:val="00D42D34"/>
    <w:rsid w:val="00D44DE8"/>
    <w:rsid w:val="00D46A70"/>
    <w:rsid w:val="00D51559"/>
    <w:rsid w:val="00D52AF5"/>
    <w:rsid w:val="00D530A8"/>
    <w:rsid w:val="00D541D2"/>
    <w:rsid w:val="00D55541"/>
    <w:rsid w:val="00D55940"/>
    <w:rsid w:val="00D60320"/>
    <w:rsid w:val="00D607D3"/>
    <w:rsid w:val="00D61AF2"/>
    <w:rsid w:val="00D62BAD"/>
    <w:rsid w:val="00D66F37"/>
    <w:rsid w:val="00D7085B"/>
    <w:rsid w:val="00D729A8"/>
    <w:rsid w:val="00D738E1"/>
    <w:rsid w:val="00D76DD3"/>
    <w:rsid w:val="00D77A32"/>
    <w:rsid w:val="00D80251"/>
    <w:rsid w:val="00D84082"/>
    <w:rsid w:val="00D87128"/>
    <w:rsid w:val="00D91545"/>
    <w:rsid w:val="00D928A1"/>
    <w:rsid w:val="00D93486"/>
    <w:rsid w:val="00D93A0F"/>
    <w:rsid w:val="00D952FA"/>
    <w:rsid w:val="00D974F6"/>
    <w:rsid w:val="00D978A3"/>
    <w:rsid w:val="00DA2789"/>
    <w:rsid w:val="00DA293B"/>
    <w:rsid w:val="00DA2DEE"/>
    <w:rsid w:val="00DA2F6C"/>
    <w:rsid w:val="00DA472F"/>
    <w:rsid w:val="00DB0225"/>
    <w:rsid w:val="00DB14A1"/>
    <w:rsid w:val="00DB3E03"/>
    <w:rsid w:val="00DB614C"/>
    <w:rsid w:val="00DB624B"/>
    <w:rsid w:val="00DB7718"/>
    <w:rsid w:val="00DC36C0"/>
    <w:rsid w:val="00DC4781"/>
    <w:rsid w:val="00DD0343"/>
    <w:rsid w:val="00DD1F55"/>
    <w:rsid w:val="00DD2B66"/>
    <w:rsid w:val="00DD46A0"/>
    <w:rsid w:val="00DD6ECB"/>
    <w:rsid w:val="00DE071F"/>
    <w:rsid w:val="00DE2D66"/>
    <w:rsid w:val="00DE44F9"/>
    <w:rsid w:val="00DE550D"/>
    <w:rsid w:val="00DE63DA"/>
    <w:rsid w:val="00DE7ACF"/>
    <w:rsid w:val="00DF3FD5"/>
    <w:rsid w:val="00DF6260"/>
    <w:rsid w:val="00DF7ECC"/>
    <w:rsid w:val="00E003F6"/>
    <w:rsid w:val="00E02A55"/>
    <w:rsid w:val="00E03CF7"/>
    <w:rsid w:val="00E0442D"/>
    <w:rsid w:val="00E059AA"/>
    <w:rsid w:val="00E11E22"/>
    <w:rsid w:val="00E1201D"/>
    <w:rsid w:val="00E126B8"/>
    <w:rsid w:val="00E1617B"/>
    <w:rsid w:val="00E20217"/>
    <w:rsid w:val="00E23700"/>
    <w:rsid w:val="00E24AC9"/>
    <w:rsid w:val="00E26244"/>
    <w:rsid w:val="00E26A44"/>
    <w:rsid w:val="00E31110"/>
    <w:rsid w:val="00E3117F"/>
    <w:rsid w:val="00E31FD4"/>
    <w:rsid w:val="00E32A94"/>
    <w:rsid w:val="00E35520"/>
    <w:rsid w:val="00E3609D"/>
    <w:rsid w:val="00E37036"/>
    <w:rsid w:val="00E42B20"/>
    <w:rsid w:val="00E44AC0"/>
    <w:rsid w:val="00E45F07"/>
    <w:rsid w:val="00E4784C"/>
    <w:rsid w:val="00E5058A"/>
    <w:rsid w:val="00E512B1"/>
    <w:rsid w:val="00E56E8F"/>
    <w:rsid w:val="00E60EFF"/>
    <w:rsid w:val="00E624AD"/>
    <w:rsid w:val="00E63D72"/>
    <w:rsid w:val="00E6484F"/>
    <w:rsid w:val="00E65EB2"/>
    <w:rsid w:val="00E708DB"/>
    <w:rsid w:val="00E70EC6"/>
    <w:rsid w:val="00E71B2E"/>
    <w:rsid w:val="00E71E5D"/>
    <w:rsid w:val="00E764DD"/>
    <w:rsid w:val="00E76DCC"/>
    <w:rsid w:val="00E80996"/>
    <w:rsid w:val="00E838DC"/>
    <w:rsid w:val="00E84089"/>
    <w:rsid w:val="00E841B6"/>
    <w:rsid w:val="00E84674"/>
    <w:rsid w:val="00E90F4E"/>
    <w:rsid w:val="00E920B4"/>
    <w:rsid w:val="00E94E5A"/>
    <w:rsid w:val="00E96B2D"/>
    <w:rsid w:val="00E97B34"/>
    <w:rsid w:val="00EA0F94"/>
    <w:rsid w:val="00EA3601"/>
    <w:rsid w:val="00EA48EE"/>
    <w:rsid w:val="00EA592F"/>
    <w:rsid w:val="00EA6D44"/>
    <w:rsid w:val="00EA7028"/>
    <w:rsid w:val="00EB232E"/>
    <w:rsid w:val="00EB365B"/>
    <w:rsid w:val="00EB7CE1"/>
    <w:rsid w:val="00EC0E59"/>
    <w:rsid w:val="00EC1076"/>
    <w:rsid w:val="00EC2168"/>
    <w:rsid w:val="00EC23ED"/>
    <w:rsid w:val="00EC27F0"/>
    <w:rsid w:val="00EC5B40"/>
    <w:rsid w:val="00EC5F60"/>
    <w:rsid w:val="00ED1176"/>
    <w:rsid w:val="00ED226F"/>
    <w:rsid w:val="00ED36C1"/>
    <w:rsid w:val="00ED40C1"/>
    <w:rsid w:val="00ED427B"/>
    <w:rsid w:val="00EE03B7"/>
    <w:rsid w:val="00EE3EBB"/>
    <w:rsid w:val="00EE49A1"/>
    <w:rsid w:val="00EF095B"/>
    <w:rsid w:val="00EF4746"/>
    <w:rsid w:val="00EF54F6"/>
    <w:rsid w:val="00EF67E7"/>
    <w:rsid w:val="00EF6F57"/>
    <w:rsid w:val="00F003D3"/>
    <w:rsid w:val="00F024E0"/>
    <w:rsid w:val="00F024EF"/>
    <w:rsid w:val="00F040E3"/>
    <w:rsid w:val="00F053EE"/>
    <w:rsid w:val="00F07148"/>
    <w:rsid w:val="00F10FCC"/>
    <w:rsid w:val="00F153A5"/>
    <w:rsid w:val="00F15578"/>
    <w:rsid w:val="00F17E1B"/>
    <w:rsid w:val="00F21279"/>
    <w:rsid w:val="00F276C1"/>
    <w:rsid w:val="00F30123"/>
    <w:rsid w:val="00F31BC9"/>
    <w:rsid w:val="00F34490"/>
    <w:rsid w:val="00F348E8"/>
    <w:rsid w:val="00F37F31"/>
    <w:rsid w:val="00F40598"/>
    <w:rsid w:val="00F418EC"/>
    <w:rsid w:val="00F41DAA"/>
    <w:rsid w:val="00F44216"/>
    <w:rsid w:val="00F45B7C"/>
    <w:rsid w:val="00F465C0"/>
    <w:rsid w:val="00F470F7"/>
    <w:rsid w:val="00F479AC"/>
    <w:rsid w:val="00F54046"/>
    <w:rsid w:val="00F55B87"/>
    <w:rsid w:val="00F56245"/>
    <w:rsid w:val="00F56484"/>
    <w:rsid w:val="00F62D13"/>
    <w:rsid w:val="00F65F9B"/>
    <w:rsid w:val="00F664D9"/>
    <w:rsid w:val="00F710AC"/>
    <w:rsid w:val="00F73C5F"/>
    <w:rsid w:val="00F73DDE"/>
    <w:rsid w:val="00F7533B"/>
    <w:rsid w:val="00F762EE"/>
    <w:rsid w:val="00F81BA7"/>
    <w:rsid w:val="00F9074A"/>
    <w:rsid w:val="00F90B26"/>
    <w:rsid w:val="00F95766"/>
    <w:rsid w:val="00F97854"/>
    <w:rsid w:val="00FA0595"/>
    <w:rsid w:val="00FA1756"/>
    <w:rsid w:val="00FB013B"/>
    <w:rsid w:val="00FB0539"/>
    <w:rsid w:val="00FB1BF6"/>
    <w:rsid w:val="00FB20BE"/>
    <w:rsid w:val="00FB5E12"/>
    <w:rsid w:val="00FC3BB7"/>
    <w:rsid w:val="00FC4530"/>
    <w:rsid w:val="00FC6D94"/>
    <w:rsid w:val="00FD2475"/>
    <w:rsid w:val="00FD58EF"/>
    <w:rsid w:val="00FE2B92"/>
    <w:rsid w:val="00FE4432"/>
    <w:rsid w:val="00FE5617"/>
    <w:rsid w:val="00FE7FCA"/>
    <w:rsid w:val="00FF20AA"/>
    <w:rsid w:val="00FF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1EF94771-1852-45D8-BC4A-C1AF6DD7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0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114143"/>
    <w:pPr>
      <w:snapToGrid w:val="0"/>
      <w:spacing w:line="300" w:lineRule="auto"/>
    </w:pPr>
    <w:rPr>
      <w:rFonts w:eastAsiaTheme="minorEastAsia" w:cstheme="minorBidi"/>
      <w:kern w:val="0"/>
      <w:szCs w:val="24"/>
      <w:lang w:eastAsia="en-US"/>
    </w:rPr>
  </w:style>
  <w:style w:type="paragraph" w:styleId="1">
    <w:name w:val="heading 1"/>
    <w:basedOn w:val="a3"/>
    <w:next w:val="a3"/>
    <w:link w:val="1Char"/>
    <w:uiPriority w:val="9"/>
    <w:qFormat/>
    <w:rsid w:val="00B00985"/>
    <w:pPr>
      <w:keepNext/>
      <w:keepLines/>
      <w:numPr>
        <w:numId w:val="2"/>
      </w:numPr>
      <w:ind w:left="0" w:firstLine="0"/>
      <w:outlineLvl w:val="0"/>
    </w:pPr>
    <w:rPr>
      <w:rFonts w:ascii="微软雅黑" w:eastAsia="微软雅黑" w:hAnsi="微软雅黑"/>
      <w:bCs/>
      <w:kern w:val="44"/>
      <w:sz w:val="24"/>
      <w:szCs w:val="28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6E6D66"/>
    <w:pPr>
      <w:keepNext/>
      <w:keepLines/>
      <w:numPr>
        <w:ilvl w:val="1"/>
        <w:numId w:val="2"/>
      </w:numPr>
      <w:ind w:left="284" w:firstLine="0"/>
      <w:outlineLvl w:val="1"/>
    </w:pPr>
    <w:rPr>
      <w:rFonts w:ascii="微软雅黑" w:eastAsia="微软雅黑" w:hAnsi="微软雅黑"/>
      <w:bCs/>
      <w:sz w:val="22"/>
      <w:lang w:eastAsia="zh-CN"/>
    </w:rPr>
  </w:style>
  <w:style w:type="paragraph" w:styleId="3">
    <w:name w:val="heading 3"/>
    <w:basedOn w:val="2"/>
    <w:next w:val="a3"/>
    <w:link w:val="3Char"/>
    <w:uiPriority w:val="9"/>
    <w:unhideWhenUsed/>
    <w:qFormat/>
    <w:rsid w:val="00205315"/>
    <w:pPr>
      <w:numPr>
        <w:ilvl w:val="2"/>
      </w:numPr>
      <w:ind w:left="992"/>
      <w:outlineLvl w:val="2"/>
    </w:pPr>
    <w:rPr>
      <w:sz w:val="21"/>
    </w:rPr>
  </w:style>
  <w:style w:type="paragraph" w:styleId="4">
    <w:name w:val="heading 4"/>
    <w:basedOn w:val="a3"/>
    <w:next w:val="a3"/>
    <w:link w:val="4Char"/>
    <w:uiPriority w:val="9"/>
    <w:unhideWhenUsed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Char"/>
    <w:uiPriority w:val="9"/>
    <w:unhideWhenUsed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Char"/>
    <w:uiPriority w:val="9"/>
    <w:unhideWhenUsed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3"/>
    <w:next w:val="a3"/>
    <w:link w:val="7Char"/>
    <w:uiPriority w:val="9"/>
    <w:unhideWhenUsed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3"/>
    <w:next w:val="a3"/>
    <w:link w:val="8Char"/>
    <w:uiPriority w:val="9"/>
    <w:unhideWhenUsed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3"/>
    <w:next w:val="a3"/>
    <w:link w:val="9Char"/>
    <w:uiPriority w:val="9"/>
    <w:unhideWhenUsed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basedOn w:val="a4"/>
    <w:link w:val="1"/>
    <w:uiPriority w:val="9"/>
    <w:rsid w:val="00B00985"/>
    <w:rPr>
      <w:rFonts w:ascii="微软雅黑" w:eastAsia="微软雅黑" w:hAnsi="微软雅黑" w:cstheme="minorBidi"/>
      <w:bCs/>
      <w:kern w:val="44"/>
      <w:sz w:val="24"/>
      <w:szCs w:val="28"/>
      <w:lang w:eastAsia="en-US"/>
    </w:rPr>
  </w:style>
  <w:style w:type="character" w:customStyle="1" w:styleId="2Char">
    <w:name w:val="标题 2 Char"/>
    <w:basedOn w:val="a4"/>
    <w:link w:val="2"/>
    <w:uiPriority w:val="9"/>
    <w:rsid w:val="006E6D66"/>
    <w:rPr>
      <w:rFonts w:ascii="微软雅黑" w:eastAsia="微软雅黑" w:hAnsi="微软雅黑" w:cstheme="minorBidi"/>
      <w:bCs/>
      <w:kern w:val="0"/>
      <w:sz w:val="22"/>
      <w:szCs w:val="24"/>
    </w:rPr>
  </w:style>
  <w:style w:type="character" w:customStyle="1" w:styleId="3Char">
    <w:name w:val="标题 3 Char"/>
    <w:basedOn w:val="a4"/>
    <w:link w:val="3"/>
    <w:uiPriority w:val="9"/>
    <w:rsid w:val="00205315"/>
    <w:rPr>
      <w:rFonts w:ascii="微软雅黑" w:eastAsia="微软雅黑" w:hAnsi="微软雅黑" w:cstheme="minorBidi"/>
      <w:bCs/>
      <w:kern w:val="0"/>
      <w:szCs w:val="24"/>
      <w:lang w:eastAsia="en-US"/>
    </w:rPr>
  </w:style>
  <w:style w:type="character" w:customStyle="1" w:styleId="4Char">
    <w:name w:val="标题 4 Char"/>
    <w:basedOn w:val="a4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4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4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4"/>
    <w:link w:val="7"/>
    <w:uiPriority w:val="9"/>
    <w:rPr>
      <w:b/>
      <w:bCs/>
      <w:sz w:val="24"/>
      <w:szCs w:val="24"/>
    </w:rPr>
  </w:style>
  <w:style w:type="character" w:customStyle="1" w:styleId="8Char">
    <w:name w:val="标题 8 Char"/>
    <w:basedOn w:val="a4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4"/>
    <w:link w:val="9"/>
    <w:uiPriority w:val="9"/>
    <w:rPr>
      <w:rFonts w:asciiTheme="majorHAnsi" w:eastAsiaTheme="majorEastAsia" w:hAnsiTheme="majorHAnsi" w:cstheme="majorBidi"/>
      <w:szCs w:val="21"/>
    </w:rPr>
  </w:style>
  <w:style w:type="paragraph" w:styleId="a7">
    <w:name w:val="Title"/>
    <w:basedOn w:val="a3"/>
    <w:next w:val="a3"/>
    <w:link w:val="Char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4"/>
    <w:link w:val="a7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3"/>
    <w:next w:val="a3"/>
    <w:link w:val="Char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4"/>
    <w:link w:val="a8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ubtle Emphasis"/>
    <w:basedOn w:val="a4"/>
    <w:uiPriority w:val="19"/>
    <w:rPr>
      <w:i/>
      <w:iCs/>
      <w:color w:val="808080" w:themeColor="text1" w:themeTint="7F"/>
    </w:rPr>
  </w:style>
  <w:style w:type="character" w:styleId="aa">
    <w:name w:val="Emphasis"/>
    <w:basedOn w:val="a4"/>
    <w:uiPriority w:val="20"/>
    <w:rsid w:val="00D42D34"/>
    <w:rPr>
      <w:rFonts w:ascii="微软雅黑" w:eastAsia="微软雅黑" w:hAnsi="微软雅黑"/>
      <w:i/>
      <w:iCs/>
    </w:rPr>
  </w:style>
  <w:style w:type="character" w:styleId="ab">
    <w:name w:val="Intense Emphasis"/>
    <w:basedOn w:val="a4"/>
    <w:uiPriority w:val="21"/>
    <w:rPr>
      <w:b/>
      <w:bCs/>
      <w:i/>
      <w:iCs/>
      <w:color w:val="4F81BD" w:themeColor="accent1"/>
    </w:rPr>
  </w:style>
  <w:style w:type="character" w:styleId="ac">
    <w:name w:val="Strong"/>
    <w:basedOn w:val="a4"/>
    <w:uiPriority w:val="22"/>
    <w:rPr>
      <w:b/>
      <w:bCs/>
    </w:rPr>
  </w:style>
  <w:style w:type="paragraph" w:styleId="ad">
    <w:name w:val="Quote"/>
    <w:basedOn w:val="a3"/>
    <w:next w:val="a3"/>
    <w:link w:val="Char1"/>
    <w:uiPriority w:val="29"/>
    <w:rPr>
      <w:i/>
      <w:iCs/>
      <w:color w:val="000000" w:themeColor="text1"/>
    </w:rPr>
  </w:style>
  <w:style w:type="character" w:customStyle="1" w:styleId="Char1">
    <w:name w:val="引用 Char"/>
    <w:basedOn w:val="a4"/>
    <w:link w:val="ad"/>
    <w:uiPriority w:val="29"/>
    <w:rPr>
      <w:i/>
      <w:iCs/>
      <w:color w:val="000000" w:themeColor="text1"/>
    </w:rPr>
  </w:style>
  <w:style w:type="paragraph" w:styleId="ae">
    <w:name w:val="Intense Quote"/>
    <w:basedOn w:val="a3"/>
    <w:next w:val="a3"/>
    <w:link w:val="Char2"/>
    <w:uiPriority w:val="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4"/>
    <w:link w:val="ae"/>
    <w:uiPriority w:val="30"/>
    <w:rPr>
      <w:b/>
      <w:bCs/>
      <w:i/>
      <w:iCs/>
      <w:color w:val="4F81BD" w:themeColor="accent1"/>
    </w:rPr>
  </w:style>
  <w:style w:type="character" w:styleId="af">
    <w:name w:val="Subtle Reference"/>
    <w:basedOn w:val="a4"/>
    <w:uiPriority w:val="31"/>
    <w:rPr>
      <w:smallCaps/>
      <w:color w:val="C0504D" w:themeColor="accent2"/>
      <w:u w:val="single"/>
    </w:rPr>
  </w:style>
  <w:style w:type="character" w:styleId="af0">
    <w:name w:val="Intense Reference"/>
    <w:basedOn w:val="a4"/>
    <w:uiPriority w:val="32"/>
    <w:rPr>
      <w:b/>
      <w:bCs/>
      <w:smallCaps/>
      <w:color w:val="C0504D" w:themeColor="accent2"/>
      <w:spacing w:val="5"/>
      <w:u w:val="single"/>
    </w:rPr>
  </w:style>
  <w:style w:type="paragraph" w:customStyle="1" w:styleId="a2">
    <w:name w:val="数字编号"/>
    <w:rsid w:val="00410860"/>
    <w:pPr>
      <w:numPr>
        <w:numId w:val="5"/>
      </w:numPr>
      <w:ind w:left="737" w:hanging="397"/>
    </w:pPr>
    <w:rPr>
      <w:rFonts w:cs="Arial"/>
    </w:rPr>
  </w:style>
  <w:style w:type="paragraph" w:styleId="a0">
    <w:name w:val="List Paragraph"/>
    <w:aliases w:val="编号2"/>
    <w:basedOn w:val="a3"/>
    <w:link w:val="Char3"/>
    <w:uiPriority w:val="34"/>
    <w:rsid w:val="003C6258"/>
    <w:pPr>
      <w:numPr>
        <w:ilvl w:val="1"/>
        <w:numId w:val="3"/>
      </w:numPr>
    </w:pPr>
  </w:style>
  <w:style w:type="character" w:styleId="af1">
    <w:name w:val="Hyperlink"/>
    <w:basedOn w:val="a4"/>
    <w:unhideWhenUsed/>
    <w:rPr>
      <w:color w:val="0000FF" w:themeColor="hyperlink"/>
      <w:u w:val="single"/>
    </w:rPr>
  </w:style>
  <w:style w:type="character" w:styleId="af2">
    <w:name w:val="FollowedHyperlink"/>
    <w:basedOn w:val="a4"/>
    <w:uiPriority w:val="99"/>
    <w:unhideWhenUsed/>
    <w:rPr>
      <w:color w:val="800080" w:themeColor="followedHyperlink"/>
      <w:u w:val="single"/>
    </w:rPr>
  </w:style>
  <w:style w:type="paragraph" w:styleId="af3">
    <w:name w:val="header"/>
    <w:basedOn w:val="a3"/>
    <w:link w:val="Char4"/>
    <w:unhideWhenUsed/>
    <w:rsid w:val="007E1A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4">
    <w:name w:val="页眉 Char"/>
    <w:basedOn w:val="a4"/>
    <w:link w:val="af3"/>
    <w:rsid w:val="007E1AE9"/>
    <w:rPr>
      <w:rFonts w:ascii="Calibri" w:eastAsia="宋体" w:hAnsi="Calibri" w:cs="Times New Roman"/>
      <w:sz w:val="18"/>
      <w:szCs w:val="18"/>
    </w:rPr>
  </w:style>
  <w:style w:type="paragraph" w:styleId="af4">
    <w:name w:val="footer"/>
    <w:basedOn w:val="a3"/>
    <w:link w:val="Char5"/>
    <w:unhideWhenUsed/>
    <w:rsid w:val="007E1A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5">
    <w:name w:val="页脚 Char"/>
    <w:basedOn w:val="a4"/>
    <w:link w:val="af4"/>
    <w:rsid w:val="007E1AE9"/>
    <w:rPr>
      <w:rFonts w:ascii="Calibri" w:eastAsia="宋体" w:hAnsi="Calibri" w:cs="Times New Roman"/>
      <w:sz w:val="18"/>
      <w:szCs w:val="18"/>
    </w:rPr>
  </w:style>
  <w:style w:type="paragraph" w:styleId="af5">
    <w:name w:val="No Spacing"/>
    <w:uiPriority w:val="1"/>
    <w:rsid w:val="007E1AE9"/>
    <w:pPr>
      <w:widowControl w:val="0"/>
      <w:jc w:val="both"/>
    </w:pPr>
    <w:rPr>
      <w:rFonts w:ascii="Calibri" w:hAnsi="Calibri" w:cs="Times New Roman"/>
    </w:rPr>
  </w:style>
  <w:style w:type="paragraph" w:customStyle="1" w:styleId="af6">
    <w:name w:val="源代码"/>
    <w:basedOn w:val="af7"/>
    <w:next w:val="a3"/>
    <w:link w:val="Char6"/>
    <w:qFormat/>
    <w:rsid w:val="00E360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pct5" w:color="auto" w:fill="auto"/>
    </w:pPr>
    <w:rPr>
      <w:shd w:val="clear" w:color="auto" w:fill="auto"/>
    </w:rPr>
  </w:style>
  <w:style w:type="paragraph" w:customStyle="1" w:styleId="a">
    <w:name w:val="案例"/>
    <w:basedOn w:val="a0"/>
    <w:link w:val="Char7"/>
    <w:qFormat/>
    <w:rsid w:val="00F470F7"/>
    <w:pPr>
      <w:numPr>
        <w:numId w:val="4"/>
      </w:numPr>
      <w:spacing w:beforeLines="20" w:before="62" w:afterLines="20" w:after="62"/>
      <w:ind w:leftChars="2" w:left="424"/>
    </w:pPr>
    <w:rPr>
      <w:rFonts w:eastAsia="楷体"/>
      <w:sz w:val="22"/>
      <w:lang w:eastAsia="zh-CN"/>
    </w:rPr>
  </w:style>
  <w:style w:type="character" w:customStyle="1" w:styleId="Char6">
    <w:name w:val="源代码 Char"/>
    <w:basedOn w:val="a4"/>
    <w:link w:val="af6"/>
    <w:rsid w:val="00E3609D"/>
    <w:rPr>
      <w:rFonts w:ascii="Courier New" w:hAnsi="Courier New" w:cs="Times New Roman"/>
      <w:sz w:val="18"/>
      <w:szCs w:val="18"/>
      <w:shd w:val="pct5" w:color="auto" w:fill="auto"/>
    </w:rPr>
  </w:style>
  <w:style w:type="paragraph" w:customStyle="1" w:styleId="10">
    <w:name w:val="编号1"/>
    <w:basedOn w:val="a0"/>
    <w:next w:val="a3"/>
    <w:qFormat/>
    <w:rsid w:val="003D0DAC"/>
    <w:pPr>
      <w:numPr>
        <w:ilvl w:val="0"/>
        <w:numId w:val="1"/>
      </w:numPr>
      <w:spacing w:beforeLines="20" w:before="62"/>
      <w:ind w:left="0" w:firstLine="1"/>
    </w:pPr>
  </w:style>
  <w:style w:type="table" w:styleId="af8">
    <w:name w:val="Table Grid"/>
    <w:basedOn w:val="a5"/>
    <w:rsid w:val="00290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案例要求"/>
    <w:basedOn w:val="a"/>
    <w:link w:val="Char8"/>
    <w:rsid w:val="00C4667A"/>
    <w:pPr>
      <w:numPr>
        <w:ilvl w:val="2"/>
        <w:numId w:val="6"/>
      </w:numPr>
      <w:spacing w:beforeLines="0" w:before="0"/>
      <w:ind w:leftChars="250" w:left="945"/>
    </w:pPr>
  </w:style>
  <w:style w:type="character" w:customStyle="1" w:styleId="Char3">
    <w:name w:val="列出段落 Char"/>
    <w:aliases w:val="编号2 Char"/>
    <w:basedOn w:val="a4"/>
    <w:link w:val="a0"/>
    <w:uiPriority w:val="34"/>
    <w:rsid w:val="009A0D53"/>
    <w:rPr>
      <w:rFonts w:eastAsiaTheme="minorEastAsia" w:cstheme="minorBidi"/>
      <w:kern w:val="0"/>
      <w:szCs w:val="24"/>
      <w:lang w:eastAsia="en-US"/>
    </w:rPr>
  </w:style>
  <w:style w:type="character" w:customStyle="1" w:styleId="Char7">
    <w:name w:val="案例 Char"/>
    <w:basedOn w:val="Char3"/>
    <w:link w:val="a"/>
    <w:rsid w:val="00F470F7"/>
    <w:rPr>
      <w:rFonts w:eastAsia="楷体" w:cstheme="minorBidi"/>
      <w:kern w:val="0"/>
      <w:sz w:val="22"/>
      <w:szCs w:val="24"/>
      <w:lang w:eastAsia="en-US"/>
    </w:rPr>
  </w:style>
  <w:style w:type="character" w:customStyle="1" w:styleId="Char8">
    <w:name w:val="案例要求 Char"/>
    <w:basedOn w:val="Char7"/>
    <w:link w:val="a1"/>
    <w:rsid w:val="00C4667A"/>
    <w:rPr>
      <w:rFonts w:eastAsia="楷体" w:cstheme="minorBidi"/>
      <w:kern w:val="0"/>
      <w:sz w:val="22"/>
      <w:szCs w:val="24"/>
      <w:lang w:eastAsia="en-US"/>
    </w:rPr>
  </w:style>
  <w:style w:type="paragraph" w:customStyle="1" w:styleId="af7">
    <w:name w:val="例程代码（无行号）"/>
    <w:basedOn w:val="a3"/>
    <w:rsid w:val="008B06E7"/>
    <w:pPr>
      <w:shd w:val="clear" w:color="auto" w:fill="E0E0E0"/>
    </w:pPr>
    <w:rPr>
      <w:rFonts w:ascii="Courier New" w:hAnsi="Courier New" w:cs="Times New Roman"/>
      <w:sz w:val="18"/>
      <w:szCs w:val="18"/>
      <w:shd w:val="clear" w:color="auto" w:fill="E0E0E0"/>
    </w:rPr>
  </w:style>
  <w:style w:type="paragraph" w:customStyle="1" w:styleId="af9">
    <w:name w:val="大标题"/>
    <w:basedOn w:val="a3"/>
    <w:link w:val="Char9"/>
    <w:rsid w:val="00511F04"/>
    <w:pPr>
      <w:jc w:val="center"/>
    </w:pPr>
    <w:rPr>
      <w:rFonts w:ascii="微软雅黑" w:eastAsia="微软雅黑" w:hAnsi="微软雅黑"/>
      <w:b/>
      <w:sz w:val="32"/>
      <w:szCs w:val="32"/>
    </w:rPr>
  </w:style>
  <w:style w:type="character" w:customStyle="1" w:styleId="Char9">
    <w:name w:val="大标题 Char"/>
    <w:basedOn w:val="a4"/>
    <w:link w:val="af9"/>
    <w:rsid w:val="00511F04"/>
    <w:rPr>
      <w:rFonts w:ascii="微软雅黑" w:eastAsia="微软雅黑" w:hAnsi="微软雅黑"/>
      <w:b/>
      <w:sz w:val="32"/>
      <w:szCs w:val="32"/>
    </w:rPr>
  </w:style>
  <w:style w:type="table" w:styleId="4-1">
    <w:name w:val="Grid Table 4 Accent 1"/>
    <w:basedOn w:val="a5"/>
    <w:uiPriority w:val="49"/>
    <w:rsid w:val="002D1A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0">
    <w:name w:val="Grid Table 4"/>
    <w:basedOn w:val="a5"/>
    <w:uiPriority w:val="49"/>
    <w:rsid w:val="00A3648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a">
    <w:name w:val="Body Text"/>
    <w:basedOn w:val="a3"/>
    <w:link w:val="Chara"/>
    <w:rsid w:val="000F3C99"/>
    <w:pPr>
      <w:spacing w:before="180" w:after="180"/>
    </w:pPr>
  </w:style>
  <w:style w:type="character" w:customStyle="1" w:styleId="Chara">
    <w:name w:val="正文文本 Char"/>
    <w:basedOn w:val="a4"/>
    <w:link w:val="afa"/>
    <w:rsid w:val="000F3C99"/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fa"/>
    <w:next w:val="afa"/>
    <w:rsid w:val="000F3C99"/>
  </w:style>
  <w:style w:type="paragraph" w:customStyle="1" w:styleId="Compact">
    <w:name w:val="Compact"/>
    <w:basedOn w:val="afa"/>
    <w:rsid w:val="000F3C99"/>
    <w:pPr>
      <w:spacing w:before="36" w:after="36"/>
    </w:pPr>
  </w:style>
  <w:style w:type="paragraph" w:customStyle="1" w:styleId="Author">
    <w:name w:val="Author"/>
    <w:next w:val="afa"/>
    <w:rsid w:val="000F3C99"/>
    <w:pPr>
      <w:keepNext/>
      <w:keepLines/>
      <w:spacing w:after="200"/>
      <w:jc w:val="center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styleId="afb">
    <w:name w:val="Date"/>
    <w:next w:val="afa"/>
    <w:link w:val="Charb"/>
    <w:rsid w:val="000F3C99"/>
    <w:pPr>
      <w:keepNext/>
      <w:keepLines/>
      <w:spacing w:after="200"/>
      <w:jc w:val="center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Charb">
    <w:name w:val="日期 Char"/>
    <w:basedOn w:val="a4"/>
    <w:link w:val="afb"/>
    <w:rsid w:val="000F3C99"/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customStyle="1" w:styleId="Abstract">
    <w:name w:val="Abstract"/>
    <w:basedOn w:val="a3"/>
    <w:next w:val="afa"/>
    <w:rsid w:val="000F3C99"/>
    <w:pPr>
      <w:keepNext/>
      <w:keepLines/>
      <w:spacing w:before="300" w:after="300"/>
    </w:pPr>
    <w:rPr>
      <w:sz w:val="20"/>
      <w:szCs w:val="20"/>
    </w:rPr>
  </w:style>
  <w:style w:type="paragraph" w:styleId="afc">
    <w:name w:val="Bibliography"/>
    <w:basedOn w:val="a3"/>
    <w:rsid w:val="000F3C99"/>
  </w:style>
  <w:style w:type="paragraph" w:styleId="afd">
    <w:name w:val="Block Text"/>
    <w:basedOn w:val="afa"/>
    <w:next w:val="afa"/>
    <w:uiPriority w:val="9"/>
    <w:unhideWhenUsed/>
    <w:rsid w:val="000F3C9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fe">
    <w:name w:val="footnote text"/>
    <w:basedOn w:val="a3"/>
    <w:link w:val="Charc"/>
    <w:uiPriority w:val="9"/>
    <w:unhideWhenUsed/>
    <w:rsid w:val="000F3C99"/>
  </w:style>
  <w:style w:type="character" w:customStyle="1" w:styleId="Charc">
    <w:name w:val="脚注文本 Char"/>
    <w:basedOn w:val="a4"/>
    <w:link w:val="afe"/>
    <w:uiPriority w:val="9"/>
    <w:rsid w:val="000F3C99"/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0F3C99"/>
    <w:pPr>
      <w:spacing w:after="200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3"/>
    <w:next w:val="Definition"/>
    <w:rsid w:val="000F3C99"/>
    <w:pPr>
      <w:keepNext/>
      <w:keepLines/>
    </w:pPr>
    <w:rPr>
      <w:b/>
    </w:rPr>
  </w:style>
  <w:style w:type="paragraph" w:customStyle="1" w:styleId="Definition">
    <w:name w:val="Definition"/>
    <w:basedOn w:val="a3"/>
    <w:rsid w:val="000F3C99"/>
  </w:style>
  <w:style w:type="paragraph" w:styleId="aff">
    <w:name w:val="caption"/>
    <w:basedOn w:val="a3"/>
    <w:link w:val="Chard"/>
    <w:rsid w:val="000F3C99"/>
    <w:pPr>
      <w:spacing w:after="120"/>
    </w:pPr>
    <w:rPr>
      <w:i/>
    </w:rPr>
  </w:style>
  <w:style w:type="paragraph" w:customStyle="1" w:styleId="TableCaption">
    <w:name w:val="Table Caption"/>
    <w:basedOn w:val="aff"/>
    <w:rsid w:val="000F3C99"/>
    <w:pPr>
      <w:keepNext/>
    </w:pPr>
  </w:style>
  <w:style w:type="paragraph" w:customStyle="1" w:styleId="ImageCaption">
    <w:name w:val="Image Caption"/>
    <w:basedOn w:val="aff"/>
    <w:rsid w:val="000F3C99"/>
  </w:style>
  <w:style w:type="paragraph" w:customStyle="1" w:styleId="Figure">
    <w:name w:val="Figure"/>
    <w:basedOn w:val="a3"/>
    <w:rsid w:val="000F3C99"/>
  </w:style>
  <w:style w:type="paragraph" w:customStyle="1" w:styleId="CaptionedFigure">
    <w:name w:val="Captioned Figure"/>
    <w:basedOn w:val="Figure"/>
    <w:rsid w:val="000F3C99"/>
    <w:pPr>
      <w:keepNext/>
    </w:pPr>
  </w:style>
  <w:style w:type="character" w:customStyle="1" w:styleId="Chard">
    <w:name w:val="题注 Char"/>
    <w:basedOn w:val="a4"/>
    <w:link w:val="aff"/>
    <w:rsid w:val="000F3C99"/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character" w:customStyle="1" w:styleId="VerbatimChar">
    <w:name w:val="Verbatim Char"/>
    <w:basedOn w:val="Chard"/>
    <w:link w:val="SourceCode"/>
    <w:rsid w:val="000F3C99"/>
    <w:rPr>
      <w:rFonts w:ascii="Consolas" w:eastAsiaTheme="minorEastAsia" w:hAnsi="Consolas" w:cstheme="minorBidi"/>
      <w:i/>
      <w:kern w:val="0"/>
      <w:sz w:val="22"/>
      <w:szCs w:val="24"/>
      <w:lang w:eastAsia="en-US"/>
    </w:rPr>
  </w:style>
  <w:style w:type="character" w:styleId="aff0">
    <w:name w:val="footnote reference"/>
    <w:basedOn w:val="Chard"/>
    <w:rsid w:val="000F3C99"/>
    <w:rPr>
      <w:rFonts w:asciiTheme="minorHAnsi" w:eastAsiaTheme="minorEastAsia" w:hAnsiTheme="minorHAnsi" w:cstheme="minorBidi"/>
      <w:i/>
      <w:kern w:val="0"/>
      <w:sz w:val="24"/>
      <w:szCs w:val="24"/>
      <w:vertAlign w:val="superscript"/>
      <w:lang w:eastAsia="en-US"/>
    </w:rPr>
  </w:style>
  <w:style w:type="paragraph" w:styleId="TOC">
    <w:name w:val="TOC Heading"/>
    <w:basedOn w:val="1"/>
    <w:next w:val="afa"/>
    <w:uiPriority w:val="39"/>
    <w:unhideWhenUsed/>
    <w:rsid w:val="000F3C99"/>
    <w:pPr>
      <w:numPr>
        <w:numId w:val="0"/>
      </w:numPr>
      <w:snapToGrid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paragraph" w:customStyle="1" w:styleId="SourceCode">
    <w:name w:val="Source Code"/>
    <w:basedOn w:val="a3"/>
    <w:link w:val="VerbatimChar"/>
    <w:rsid w:val="000F3C99"/>
    <w:pPr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0F3C99"/>
    <w:rPr>
      <w:rFonts w:ascii="Consolas" w:eastAsiaTheme="minorEastAsia" w:hAnsi="Consolas" w:cstheme="minorBidi"/>
      <w:b/>
      <w:i/>
      <w:color w:val="007020"/>
      <w:kern w:val="0"/>
      <w:sz w:val="22"/>
      <w:szCs w:val="24"/>
      <w:lang w:eastAsia="en-US"/>
    </w:rPr>
  </w:style>
  <w:style w:type="character" w:customStyle="1" w:styleId="DataTypeTok">
    <w:name w:val="DataTypeTok"/>
    <w:basedOn w:val="VerbatimChar"/>
    <w:rsid w:val="000F3C99"/>
    <w:rPr>
      <w:rFonts w:ascii="Consolas" w:eastAsiaTheme="minorEastAsia" w:hAnsi="Consolas" w:cstheme="minorBidi"/>
      <w:i/>
      <w:color w:val="902000"/>
      <w:kern w:val="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0F3C99"/>
    <w:rPr>
      <w:rFonts w:ascii="Consolas" w:eastAsiaTheme="minorEastAsia" w:hAnsi="Consolas" w:cstheme="minorBidi"/>
      <w:i/>
      <w:color w:val="40A070"/>
      <w:kern w:val="0"/>
      <w:sz w:val="22"/>
      <w:szCs w:val="24"/>
      <w:lang w:eastAsia="en-US"/>
    </w:rPr>
  </w:style>
  <w:style w:type="character" w:customStyle="1" w:styleId="BaseNTok">
    <w:name w:val="BaseNTok"/>
    <w:basedOn w:val="VerbatimChar"/>
    <w:rsid w:val="000F3C99"/>
    <w:rPr>
      <w:rFonts w:ascii="Consolas" w:eastAsiaTheme="minorEastAsia" w:hAnsi="Consolas" w:cstheme="minorBidi"/>
      <w:i/>
      <w:color w:val="40A070"/>
      <w:kern w:val="0"/>
      <w:sz w:val="22"/>
      <w:szCs w:val="24"/>
      <w:lang w:eastAsia="en-US"/>
    </w:rPr>
  </w:style>
  <w:style w:type="character" w:customStyle="1" w:styleId="FloatTok">
    <w:name w:val="FloatTok"/>
    <w:basedOn w:val="VerbatimChar"/>
    <w:rsid w:val="000F3C99"/>
    <w:rPr>
      <w:rFonts w:ascii="Consolas" w:eastAsiaTheme="minorEastAsia" w:hAnsi="Consolas" w:cstheme="minorBidi"/>
      <w:i/>
      <w:color w:val="40A070"/>
      <w:kern w:val="0"/>
      <w:sz w:val="22"/>
      <w:szCs w:val="24"/>
      <w:lang w:eastAsia="en-US"/>
    </w:rPr>
  </w:style>
  <w:style w:type="character" w:customStyle="1" w:styleId="ConstantTok">
    <w:name w:val="ConstantTok"/>
    <w:basedOn w:val="VerbatimChar"/>
    <w:rsid w:val="000F3C99"/>
    <w:rPr>
      <w:rFonts w:ascii="Consolas" w:eastAsiaTheme="minorEastAsia" w:hAnsi="Consolas" w:cstheme="minorBidi"/>
      <w:i/>
      <w:color w:val="880000"/>
      <w:kern w:val="0"/>
      <w:sz w:val="22"/>
      <w:szCs w:val="24"/>
      <w:lang w:eastAsia="en-US"/>
    </w:rPr>
  </w:style>
  <w:style w:type="character" w:customStyle="1" w:styleId="CharTok">
    <w:name w:val="CharTok"/>
    <w:basedOn w:val="VerbatimChar"/>
    <w:rsid w:val="000F3C99"/>
    <w:rPr>
      <w:rFonts w:ascii="Consolas" w:eastAsiaTheme="minorEastAsia" w:hAnsi="Consolas" w:cstheme="minorBidi"/>
      <w:i/>
      <w:color w:val="4070A0"/>
      <w:kern w:val="0"/>
      <w:sz w:val="22"/>
      <w:szCs w:val="24"/>
      <w:lang w:eastAsia="en-US"/>
    </w:rPr>
  </w:style>
  <w:style w:type="character" w:customStyle="1" w:styleId="SpecialCharTok">
    <w:name w:val="SpecialCharTok"/>
    <w:basedOn w:val="VerbatimChar"/>
    <w:rsid w:val="000F3C99"/>
    <w:rPr>
      <w:rFonts w:ascii="Consolas" w:eastAsiaTheme="minorEastAsia" w:hAnsi="Consolas" w:cstheme="minorBidi"/>
      <w:i/>
      <w:color w:val="4070A0"/>
      <w:kern w:val="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0F3C99"/>
    <w:rPr>
      <w:rFonts w:ascii="Consolas" w:eastAsiaTheme="minorEastAsia" w:hAnsi="Consolas" w:cstheme="minorBidi"/>
      <w:i/>
      <w:color w:val="4070A0"/>
      <w:kern w:val="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rsid w:val="000F3C99"/>
    <w:rPr>
      <w:rFonts w:ascii="Consolas" w:eastAsiaTheme="minorEastAsia" w:hAnsi="Consolas" w:cstheme="minorBidi"/>
      <w:i/>
      <w:color w:val="4070A0"/>
      <w:kern w:val="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rsid w:val="000F3C99"/>
    <w:rPr>
      <w:rFonts w:ascii="Consolas" w:eastAsiaTheme="minorEastAsia" w:hAnsi="Consolas" w:cstheme="minorBidi"/>
      <w:i/>
      <w:color w:val="BB6688"/>
      <w:kern w:val="0"/>
      <w:sz w:val="22"/>
      <w:szCs w:val="24"/>
      <w:lang w:eastAsia="en-US"/>
    </w:rPr>
  </w:style>
  <w:style w:type="character" w:customStyle="1" w:styleId="ImportTok">
    <w:name w:val="ImportTok"/>
    <w:basedOn w:val="VerbatimChar"/>
    <w:rsid w:val="000F3C99"/>
    <w:rPr>
      <w:rFonts w:ascii="Consolas" w:eastAsiaTheme="minorEastAsia" w:hAnsi="Consolas" w:cstheme="minorBidi"/>
      <w:i/>
      <w:kern w:val="0"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0F3C99"/>
    <w:rPr>
      <w:rFonts w:ascii="Consolas" w:eastAsiaTheme="minorEastAsia" w:hAnsi="Consolas" w:cstheme="minorBidi"/>
      <w:i w:val="0"/>
      <w:color w:val="60A0B0"/>
      <w:kern w:val="0"/>
      <w:sz w:val="22"/>
      <w:szCs w:val="24"/>
      <w:lang w:eastAsia="en-US"/>
    </w:rPr>
  </w:style>
  <w:style w:type="character" w:customStyle="1" w:styleId="DocumentationTok">
    <w:name w:val="DocumentationTok"/>
    <w:basedOn w:val="VerbatimChar"/>
    <w:rsid w:val="000F3C99"/>
    <w:rPr>
      <w:rFonts w:ascii="Consolas" w:eastAsiaTheme="minorEastAsia" w:hAnsi="Consolas" w:cstheme="minorBidi"/>
      <w:i w:val="0"/>
      <w:color w:val="BA2121"/>
      <w:kern w:val="0"/>
      <w:sz w:val="22"/>
      <w:szCs w:val="24"/>
      <w:lang w:eastAsia="en-US"/>
    </w:rPr>
  </w:style>
  <w:style w:type="character" w:customStyle="1" w:styleId="AnnotationTok">
    <w:name w:val="AnnotationTok"/>
    <w:basedOn w:val="VerbatimChar"/>
    <w:rsid w:val="000F3C99"/>
    <w:rPr>
      <w:rFonts w:ascii="Consolas" w:eastAsiaTheme="minorEastAsia" w:hAnsi="Consolas" w:cstheme="minorBidi"/>
      <w:b/>
      <w:i w:val="0"/>
      <w:color w:val="60A0B0"/>
      <w:kern w:val="0"/>
      <w:sz w:val="22"/>
      <w:szCs w:val="24"/>
      <w:lang w:eastAsia="en-US"/>
    </w:rPr>
  </w:style>
  <w:style w:type="character" w:customStyle="1" w:styleId="CommentVarTok">
    <w:name w:val="CommentVarTok"/>
    <w:basedOn w:val="VerbatimChar"/>
    <w:rsid w:val="000F3C99"/>
    <w:rPr>
      <w:rFonts w:ascii="Consolas" w:eastAsiaTheme="minorEastAsia" w:hAnsi="Consolas" w:cstheme="minorBidi"/>
      <w:b/>
      <w:i w:val="0"/>
      <w:color w:val="60A0B0"/>
      <w:kern w:val="0"/>
      <w:sz w:val="22"/>
      <w:szCs w:val="24"/>
      <w:lang w:eastAsia="en-US"/>
    </w:rPr>
  </w:style>
  <w:style w:type="character" w:customStyle="1" w:styleId="OtherTok">
    <w:name w:val="OtherTok"/>
    <w:basedOn w:val="VerbatimChar"/>
    <w:rsid w:val="000F3C99"/>
    <w:rPr>
      <w:rFonts w:ascii="Consolas" w:eastAsiaTheme="minorEastAsia" w:hAnsi="Consolas" w:cstheme="minorBidi"/>
      <w:i/>
      <w:color w:val="007020"/>
      <w:kern w:val="0"/>
      <w:sz w:val="22"/>
      <w:szCs w:val="24"/>
      <w:lang w:eastAsia="en-US"/>
    </w:rPr>
  </w:style>
  <w:style w:type="character" w:customStyle="1" w:styleId="FunctionTok">
    <w:name w:val="FunctionTok"/>
    <w:basedOn w:val="VerbatimChar"/>
    <w:rsid w:val="000F3C99"/>
    <w:rPr>
      <w:rFonts w:ascii="Consolas" w:eastAsiaTheme="minorEastAsia" w:hAnsi="Consolas" w:cstheme="minorBidi"/>
      <w:i/>
      <w:color w:val="06287E"/>
      <w:kern w:val="0"/>
      <w:sz w:val="22"/>
      <w:szCs w:val="24"/>
      <w:lang w:eastAsia="en-US"/>
    </w:rPr>
  </w:style>
  <w:style w:type="character" w:customStyle="1" w:styleId="VariableTok">
    <w:name w:val="VariableTok"/>
    <w:basedOn w:val="VerbatimChar"/>
    <w:rsid w:val="000F3C99"/>
    <w:rPr>
      <w:rFonts w:ascii="Consolas" w:eastAsiaTheme="minorEastAsia" w:hAnsi="Consolas" w:cstheme="minorBidi"/>
      <w:i/>
      <w:color w:val="19177C"/>
      <w:kern w:val="0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0F3C99"/>
    <w:rPr>
      <w:rFonts w:ascii="Consolas" w:eastAsiaTheme="minorEastAsia" w:hAnsi="Consolas" w:cstheme="minorBidi"/>
      <w:b/>
      <w:i/>
      <w:color w:val="007020"/>
      <w:kern w:val="0"/>
      <w:sz w:val="22"/>
      <w:szCs w:val="24"/>
      <w:lang w:eastAsia="en-US"/>
    </w:rPr>
  </w:style>
  <w:style w:type="character" w:customStyle="1" w:styleId="OperatorTok">
    <w:name w:val="OperatorTok"/>
    <w:basedOn w:val="VerbatimChar"/>
    <w:rsid w:val="000F3C99"/>
    <w:rPr>
      <w:rFonts w:ascii="Consolas" w:eastAsiaTheme="minorEastAsia" w:hAnsi="Consolas" w:cstheme="minorBidi"/>
      <w:i/>
      <w:color w:val="666666"/>
      <w:kern w:val="0"/>
      <w:sz w:val="22"/>
      <w:szCs w:val="24"/>
      <w:lang w:eastAsia="en-US"/>
    </w:rPr>
  </w:style>
  <w:style w:type="character" w:customStyle="1" w:styleId="BuiltInTok">
    <w:name w:val="BuiltInTok"/>
    <w:basedOn w:val="VerbatimChar"/>
    <w:rsid w:val="000F3C99"/>
    <w:rPr>
      <w:rFonts w:ascii="Consolas" w:eastAsiaTheme="minorEastAsia" w:hAnsi="Consolas" w:cstheme="minorBidi"/>
      <w:i/>
      <w:kern w:val="0"/>
      <w:sz w:val="22"/>
      <w:szCs w:val="24"/>
      <w:lang w:eastAsia="en-US"/>
    </w:rPr>
  </w:style>
  <w:style w:type="character" w:customStyle="1" w:styleId="ExtensionTok">
    <w:name w:val="ExtensionTok"/>
    <w:basedOn w:val="VerbatimChar"/>
    <w:rsid w:val="000F3C99"/>
    <w:rPr>
      <w:rFonts w:ascii="Consolas" w:eastAsiaTheme="minorEastAsia" w:hAnsi="Consolas" w:cstheme="minorBidi"/>
      <w:i/>
      <w:kern w:val="0"/>
      <w:sz w:val="22"/>
      <w:szCs w:val="24"/>
      <w:lang w:eastAsia="en-US"/>
    </w:rPr>
  </w:style>
  <w:style w:type="character" w:customStyle="1" w:styleId="PreprocessorTok">
    <w:name w:val="PreprocessorTok"/>
    <w:basedOn w:val="VerbatimChar"/>
    <w:rsid w:val="000F3C99"/>
    <w:rPr>
      <w:rFonts w:ascii="Consolas" w:eastAsiaTheme="minorEastAsia" w:hAnsi="Consolas" w:cstheme="minorBidi"/>
      <w:i/>
      <w:color w:val="BC7A00"/>
      <w:kern w:val="0"/>
      <w:sz w:val="22"/>
      <w:szCs w:val="24"/>
      <w:lang w:eastAsia="en-US"/>
    </w:rPr>
  </w:style>
  <w:style w:type="character" w:customStyle="1" w:styleId="AttributeTok">
    <w:name w:val="AttributeTok"/>
    <w:basedOn w:val="VerbatimChar"/>
    <w:rsid w:val="000F3C99"/>
    <w:rPr>
      <w:rFonts w:ascii="Consolas" w:eastAsiaTheme="minorEastAsia" w:hAnsi="Consolas" w:cstheme="minorBidi"/>
      <w:i/>
      <w:color w:val="7D9029"/>
      <w:kern w:val="0"/>
      <w:sz w:val="22"/>
      <w:szCs w:val="24"/>
      <w:lang w:eastAsia="en-US"/>
    </w:rPr>
  </w:style>
  <w:style w:type="character" w:customStyle="1" w:styleId="RegionMarkerTok">
    <w:name w:val="RegionMarkerTok"/>
    <w:basedOn w:val="VerbatimChar"/>
    <w:rsid w:val="000F3C99"/>
    <w:rPr>
      <w:rFonts w:ascii="Consolas" w:eastAsiaTheme="minorEastAsia" w:hAnsi="Consolas" w:cstheme="minorBidi"/>
      <w:i/>
      <w:kern w:val="0"/>
      <w:sz w:val="22"/>
      <w:szCs w:val="24"/>
      <w:lang w:eastAsia="en-US"/>
    </w:rPr>
  </w:style>
  <w:style w:type="character" w:customStyle="1" w:styleId="InformationTok">
    <w:name w:val="InformationTok"/>
    <w:basedOn w:val="VerbatimChar"/>
    <w:rsid w:val="000F3C99"/>
    <w:rPr>
      <w:rFonts w:ascii="Consolas" w:eastAsiaTheme="minorEastAsia" w:hAnsi="Consolas" w:cstheme="minorBidi"/>
      <w:b/>
      <w:i w:val="0"/>
      <w:color w:val="60A0B0"/>
      <w:kern w:val="0"/>
      <w:sz w:val="22"/>
      <w:szCs w:val="24"/>
      <w:lang w:eastAsia="en-US"/>
    </w:rPr>
  </w:style>
  <w:style w:type="character" w:customStyle="1" w:styleId="WarningTok">
    <w:name w:val="WarningTok"/>
    <w:basedOn w:val="VerbatimChar"/>
    <w:rsid w:val="000F3C99"/>
    <w:rPr>
      <w:rFonts w:ascii="Consolas" w:eastAsiaTheme="minorEastAsia" w:hAnsi="Consolas" w:cstheme="minorBidi"/>
      <w:b/>
      <w:i w:val="0"/>
      <w:color w:val="60A0B0"/>
      <w:kern w:val="0"/>
      <w:sz w:val="22"/>
      <w:szCs w:val="24"/>
      <w:lang w:eastAsia="en-US"/>
    </w:rPr>
  </w:style>
  <w:style w:type="character" w:customStyle="1" w:styleId="AlertTok">
    <w:name w:val="AlertTok"/>
    <w:basedOn w:val="VerbatimChar"/>
    <w:rsid w:val="000F3C99"/>
    <w:rPr>
      <w:rFonts w:ascii="Consolas" w:eastAsiaTheme="minorEastAsia" w:hAnsi="Consolas" w:cstheme="minorBidi"/>
      <w:b/>
      <w:i/>
      <w:color w:val="FF0000"/>
      <w:kern w:val="0"/>
      <w:sz w:val="22"/>
      <w:szCs w:val="24"/>
      <w:lang w:eastAsia="en-US"/>
    </w:rPr>
  </w:style>
  <w:style w:type="character" w:customStyle="1" w:styleId="ErrorTok">
    <w:name w:val="ErrorTok"/>
    <w:basedOn w:val="VerbatimChar"/>
    <w:rsid w:val="000F3C99"/>
    <w:rPr>
      <w:rFonts w:ascii="Consolas" w:eastAsiaTheme="minorEastAsia" w:hAnsi="Consolas" w:cstheme="minorBidi"/>
      <w:b/>
      <w:i/>
      <w:color w:val="FF0000"/>
      <w:kern w:val="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0F3C99"/>
    <w:rPr>
      <w:rFonts w:ascii="Consolas" w:eastAsiaTheme="minorEastAsia" w:hAnsi="Consolas" w:cstheme="minorBidi"/>
      <w:i/>
      <w:kern w:val="0"/>
      <w:sz w:val="22"/>
      <w:szCs w:val="24"/>
      <w:lang w:eastAsia="en-US"/>
    </w:rPr>
  </w:style>
  <w:style w:type="character" w:styleId="aff1">
    <w:name w:val="annotation reference"/>
    <w:basedOn w:val="a4"/>
    <w:uiPriority w:val="99"/>
    <w:semiHidden/>
    <w:unhideWhenUsed/>
    <w:rsid w:val="00E6484F"/>
    <w:rPr>
      <w:sz w:val="21"/>
      <w:szCs w:val="21"/>
    </w:rPr>
  </w:style>
  <w:style w:type="paragraph" w:styleId="aff2">
    <w:name w:val="annotation text"/>
    <w:basedOn w:val="a3"/>
    <w:link w:val="Chare"/>
    <w:uiPriority w:val="99"/>
    <w:semiHidden/>
    <w:unhideWhenUsed/>
    <w:rsid w:val="00E6484F"/>
  </w:style>
  <w:style w:type="character" w:customStyle="1" w:styleId="Chare">
    <w:name w:val="批注文字 Char"/>
    <w:basedOn w:val="a4"/>
    <w:link w:val="aff2"/>
    <w:uiPriority w:val="99"/>
    <w:semiHidden/>
    <w:rsid w:val="00E6484F"/>
    <w:rPr>
      <w:rFonts w:eastAsiaTheme="minorEastAsia" w:cstheme="minorBidi"/>
      <w:kern w:val="0"/>
      <w:szCs w:val="24"/>
      <w:lang w:eastAsia="en-US"/>
    </w:rPr>
  </w:style>
  <w:style w:type="paragraph" w:styleId="aff3">
    <w:name w:val="annotation subject"/>
    <w:basedOn w:val="aff2"/>
    <w:next w:val="aff2"/>
    <w:link w:val="Charf"/>
    <w:uiPriority w:val="99"/>
    <w:semiHidden/>
    <w:unhideWhenUsed/>
    <w:rsid w:val="00E6484F"/>
    <w:rPr>
      <w:b/>
      <w:bCs/>
    </w:rPr>
  </w:style>
  <w:style w:type="character" w:customStyle="1" w:styleId="Charf">
    <w:name w:val="批注主题 Char"/>
    <w:basedOn w:val="Chare"/>
    <w:link w:val="aff3"/>
    <w:uiPriority w:val="99"/>
    <w:semiHidden/>
    <w:rsid w:val="00E6484F"/>
    <w:rPr>
      <w:rFonts w:eastAsiaTheme="minorEastAsia" w:cstheme="minorBidi"/>
      <w:b/>
      <w:bCs/>
      <w:kern w:val="0"/>
      <w:szCs w:val="24"/>
      <w:lang w:eastAsia="en-US"/>
    </w:rPr>
  </w:style>
  <w:style w:type="paragraph" w:styleId="aff4">
    <w:name w:val="Balloon Text"/>
    <w:basedOn w:val="a3"/>
    <w:link w:val="Charf0"/>
    <w:uiPriority w:val="99"/>
    <w:semiHidden/>
    <w:unhideWhenUsed/>
    <w:rsid w:val="00E6484F"/>
    <w:pPr>
      <w:spacing w:line="240" w:lineRule="auto"/>
    </w:pPr>
    <w:rPr>
      <w:sz w:val="18"/>
      <w:szCs w:val="18"/>
    </w:rPr>
  </w:style>
  <w:style w:type="character" w:customStyle="1" w:styleId="Charf0">
    <w:name w:val="批注框文本 Char"/>
    <w:basedOn w:val="a4"/>
    <w:link w:val="aff4"/>
    <w:uiPriority w:val="99"/>
    <w:semiHidden/>
    <w:rsid w:val="00E6484F"/>
    <w:rPr>
      <w:rFonts w:eastAsiaTheme="minorEastAsia" w:cstheme="minorBidi"/>
      <w:kern w:val="0"/>
      <w:sz w:val="18"/>
      <w:szCs w:val="18"/>
      <w:lang w:eastAsia="en-US"/>
    </w:rPr>
  </w:style>
  <w:style w:type="paragraph" w:styleId="HTML">
    <w:name w:val="HTML Preformatted"/>
    <w:basedOn w:val="a3"/>
    <w:link w:val="HTMLChar"/>
    <w:uiPriority w:val="99"/>
    <w:semiHidden/>
    <w:unhideWhenUsed/>
    <w:rsid w:val="003A5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</w:pPr>
    <w:rPr>
      <w:rFonts w:ascii="宋体" w:eastAsia="宋体" w:hAnsi="宋体" w:cs="宋体"/>
      <w:sz w:val="24"/>
      <w:lang w:eastAsia="zh-CN"/>
    </w:rPr>
  </w:style>
  <w:style w:type="character" w:customStyle="1" w:styleId="HTMLChar">
    <w:name w:val="HTML 预设格式 Char"/>
    <w:basedOn w:val="a4"/>
    <w:link w:val="HTML"/>
    <w:uiPriority w:val="99"/>
    <w:semiHidden/>
    <w:rsid w:val="003A5E79"/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0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4901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0972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293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33258;&#23450;&#20041;%20Office%20&#27169;&#26495;\&#20256;&#26234;&#25945;&#26696;-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9E701-2244-4CDF-AC11-AFDB045E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传智教案-2.dotx</Template>
  <TotalTime>3684</TotalTime>
  <Pages>1</Pages>
  <Words>3935</Words>
  <Characters>22431</Characters>
  <Application>Microsoft Office Word</Application>
  <DocSecurity>0</DocSecurity>
  <Lines>186</Lines>
  <Paragraphs>52</Paragraphs>
  <ScaleCrop>false</ScaleCrop>
  <Company/>
  <LinksUpToDate>false</LinksUpToDate>
  <CharactersWithSpaces>26314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NewBoy</dc:creator>
  <cp:keywords/>
  <dc:description/>
  <cp:lastModifiedBy>NewBoy</cp:lastModifiedBy>
  <cp:revision>204</cp:revision>
  <cp:lastPrinted>2017-07-04T01:35:00Z</cp:lastPrinted>
  <dcterms:created xsi:type="dcterms:W3CDTF">2018-04-15T07:37:00Z</dcterms:created>
  <dcterms:modified xsi:type="dcterms:W3CDTF">2018-04-25T05:03:00Z</dcterms:modified>
</cp:coreProperties>
</file>